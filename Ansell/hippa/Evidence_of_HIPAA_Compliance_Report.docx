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65"/>
        <w:ind w:left="0" w:right="1385" w:firstLine="0"/>
        <w:jc w:val="right"/>
        <w:rPr>
          <w:rFonts w:ascii="Calibri" w:hAnsi="Calibri" w:cs="Calibri" w:eastAsia="Calibri"/>
          <w:sz w:val="56"/>
          <w:szCs w:val="56"/>
        </w:rPr>
      </w:pPr>
      <w:r>
        <w:rPr>
          <w:rFonts w:ascii="Calibri"/>
          <w:b/>
          <w:color w:val="FFFFFF"/>
          <w:w w:val="95"/>
          <w:sz w:val="56"/>
        </w:rPr>
        <w:t>HIPAA</w:t>
      </w:r>
      <w:r>
        <w:rPr>
          <w:rFonts w:ascii="Calibri"/>
          <w:sz w:val="56"/>
        </w:rPr>
      </w:r>
    </w:p>
    <w:p>
      <w:pPr>
        <w:spacing w:before="3"/>
        <w:ind w:left="0" w:right="116" w:firstLine="0"/>
        <w:jc w:val="right"/>
        <w:rPr>
          <w:rFonts w:ascii="Calibri" w:hAnsi="Calibri" w:cs="Calibri" w:eastAsia="Calibri"/>
          <w:sz w:val="56"/>
          <w:szCs w:val="56"/>
        </w:rPr>
      </w:pPr>
      <w:r>
        <w:rPr>
          <w:rFonts w:ascii="Calibri"/>
          <w:b/>
          <w:color w:val="FFFFFF"/>
          <w:w w:val="95"/>
          <w:sz w:val="56"/>
        </w:rPr>
        <w:t>Assessment</w:t>
      </w:r>
      <w:r>
        <w:rPr>
          <w:rFonts w:ascii="Calibri"/>
          <w:sz w:val="56"/>
        </w:rPr>
      </w:r>
    </w:p>
    <w:p>
      <w:pPr>
        <w:spacing w:before="109"/>
        <w:ind w:left="685" w:right="0" w:firstLine="0"/>
        <w:jc w:val="left"/>
        <w:rPr>
          <w:rFonts w:ascii="Cambria" w:hAnsi="Cambria" w:cs="Cambria" w:eastAsia="Cambria"/>
          <w:sz w:val="56"/>
          <w:szCs w:val="56"/>
        </w:rPr>
      </w:pPr>
      <w:r>
        <w:rPr>
          <w:rFonts w:ascii="Cambria"/>
          <w:color w:val="FFFFFF"/>
          <w:spacing w:val="-1"/>
          <w:sz w:val="56"/>
        </w:rPr>
        <w:t>Evidence</w:t>
      </w:r>
      <w:r>
        <w:rPr>
          <w:rFonts w:ascii="Cambria"/>
          <w:color w:val="FFFFFF"/>
          <w:spacing w:val="-18"/>
          <w:sz w:val="56"/>
        </w:rPr>
        <w:t> </w:t>
      </w:r>
      <w:r>
        <w:rPr>
          <w:rFonts w:ascii="Cambria"/>
          <w:color w:val="FFFFFF"/>
          <w:sz w:val="56"/>
        </w:rPr>
        <w:t>of</w:t>
      </w:r>
      <w:r>
        <w:rPr>
          <w:rFonts w:ascii="Cambria"/>
          <w:color w:val="FFFFFF"/>
          <w:spacing w:val="-22"/>
          <w:sz w:val="56"/>
        </w:rPr>
        <w:t> </w:t>
      </w:r>
      <w:r>
        <w:rPr>
          <w:rFonts w:ascii="Cambria"/>
          <w:color w:val="FFFFFF"/>
          <w:sz w:val="56"/>
        </w:rPr>
        <w:t>HIPAA</w:t>
      </w:r>
      <w:r>
        <w:rPr>
          <w:rFonts w:ascii="Cambria"/>
          <w:color w:val="FFFFFF"/>
          <w:spacing w:val="-22"/>
          <w:sz w:val="56"/>
        </w:rPr>
        <w:t> </w:t>
      </w:r>
      <w:r>
        <w:rPr>
          <w:rFonts w:ascii="Cambria"/>
          <w:color w:val="FFFFFF"/>
          <w:sz w:val="56"/>
        </w:rPr>
        <w:t>Policy</w:t>
      </w:r>
      <w:r>
        <w:rPr>
          <w:rFonts w:ascii="Cambria"/>
          <w:color w:val="FFFFFF"/>
          <w:spacing w:val="-22"/>
          <w:sz w:val="56"/>
        </w:rPr>
        <w:t> </w:t>
      </w:r>
      <w:r>
        <w:rPr>
          <w:rFonts w:ascii="Cambria"/>
          <w:color w:val="FFFFFF"/>
          <w:sz w:val="56"/>
        </w:rPr>
        <w:t>Compliance</w:t>
      </w:r>
      <w:r>
        <w:rPr>
          <w:rFonts w:ascii="Cambria"/>
          <w:sz w:val="56"/>
        </w:rPr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after="0" w:line="240" w:lineRule="auto"/>
        <w:rPr>
          <w:rFonts w:ascii="Cambria" w:hAnsi="Cambria" w:cs="Cambria" w:eastAsia="Cambria"/>
          <w:sz w:val="20"/>
          <w:szCs w:val="20"/>
        </w:rPr>
        <w:sectPr>
          <w:type w:val="continuous"/>
          <w:pgSz w:w="12240" w:h="15840"/>
          <w:pgMar w:top="1500" w:bottom="280" w:left="640" w:right="1060"/>
        </w:sectPr>
      </w:pPr>
    </w:p>
    <w:p>
      <w:pPr>
        <w:spacing w:line="240" w:lineRule="auto" w:before="3"/>
        <w:rPr>
          <w:rFonts w:ascii="Cambria" w:hAnsi="Cambria" w:cs="Cambria" w:eastAsia="Cambria"/>
          <w:sz w:val="18"/>
          <w:szCs w:val="18"/>
        </w:rPr>
      </w:pPr>
      <w:r>
        <w:rPr/>
        <w:pict>
          <v:group style="position:absolute;margin-left:-.5pt;margin-top:-.5pt;width:613pt;height:793pt;mso-position-horizontal-relative:page;mso-position-vertical-relative:page;z-index:-186880" coordorigin="-10,-10" coordsize="12260,15860">
            <v:group style="position:absolute;left:7752;top:0;width:4488;height:15819" coordorigin="7752,0" coordsize="4488,15819">
              <v:shape style="position:absolute;left:7752;top:0;width:4488;height:15819" coordorigin="7752,0" coordsize="4488,15819" path="m7752,15819l12240,15819,12240,0,7752,0,7752,15819xe" filled="true" fillcolor="#000000" stroked="false">
                <v:path arrowok="t"/>
                <v:fill type="solid"/>
              </v:shape>
            </v:group>
            <v:group style="position:absolute;left:7752;top:15819;width:4488;height:2" coordorigin="7752,15819" coordsize="4488,2">
              <v:shape style="position:absolute;left:7752;top:15819;width:4488;height:2" coordorigin="7752,15819" coordsize="4488,0" path="m7752,15819l12240,15819e" filled="false" stroked="true" strokeweight=".75pt" strokecolor="#d7d7d7">
                <v:path arrowok="t"/>
              </v:shape>
            </v:group>
            <v:group style="position:absolute;left:7752;top:0;width:4488;height:15819" coordorigin="7752,0" coordsize="4488,15819">
              <v:shape style="position:absolute;left:7752;top:0;width:4488;height:15819" coordorigin="7752,0" coordsize="4488,15819" path="m12240,0l7752,0,7752,15819e" filled="false" stroked="true" strokeweight=".75pt" strokecolor="#d7d7d7">
                <v:path arrowok="t"/>
              </v:shape>
              <v:shape style="position:absolute;left:7540;top:0;width:212;height:4213" type="#_x0000_t75" stroked="false">
                <v:imagedata r:id="rId5" o:title=""/>
              </v:shape>
              <v:shape style="position:absolute;left:7540;top:5034;width:212;height:10806" type="#_x0000_t75" stroked="false">
                <v:imagedata r:id="rId6" o:title=""/>
              </v:shape>
            </v:group>
            <v:group style="position:absolute;left:7752;top:0;width:2;height:4213" coordorigin="7752,0" coordsize="2,4213">
              <v:shape style="position:absolute;left:7752;top:0;width:2;height:4213" coordorigin="7752,0" coordsize="0,4213" path="m7752,0l7752,4213e" filled="false" stroked="true" strokeweight="1pt" strokecolor="#ffffff">
                <v:path arrowok="t"/>
              </v:shape>
            </v:group>
            <v:group style="position:absolute;left:7752;top:5034;width:2;height:10806" coordorigin="7752,5034" coordsize="2,10806">
              <v:shape style="position:absolute;left:7752;top:5034;width:2;height:10806" coordorigin="7752,5034" coordsize="0,10806" path="m7752,5034l7752,15840e" filled="false" stroked="true" strokeweight="1pt" strokecolor="#ffffff">
                <v:path arrowok="t"/>
              </v:shape>
            </v:group>
            <v:group style="position:absolute;left:7540;top:0;width:2;height:4213" coordorigin="7540,0" coordsize="2,4213">
              <v:shape style="position:absolute;left:7540;top:0;width:2;height:4213" coordorigin="7540,0" coordsize="0,4213" path="m7540,0l7540,4213e" filled="false" stroked="true" strokeweight="1pt" strokecolor="#ffffff">
                <v:path arrowok="t"/>
              </v:shape>
            </v:group>
            <v:group style="position:absolute;left:7540;top:5034;width:2;height:10806" coordorigin="7540,5034" coordsize="2,10806">
              <v:shape style="position:absolute;left:7540;top:5034;width:2;height:10806" coordorigin="7540,5034" coordsize="0,10806" path="m7540,5034l7540,15840e" filled="false" stroked="true" strokeweight="1pt" strokecolor="#ffffff">
                <v:path arrowok="t"/>
              </v:shape>
            </v:group>
            <v:group style="position:absolute;left:7733;top:4219;width:4507;height:2" coordorigin="7733,4219" coordsize="4507,2">
              <v:shape style="position:absolute;left:7733;top:4219;width:4507;height:2" coordorigin="7733,4219" coordsize="4507,0" path="m7733,4219l12240,4219e" filled="false" stroked="true" strokeweight=".5pt" strokecolor="#ffffff">
                <v:path arrowok="t"/>
              </v:shape>
            </v:group>
            <v:group style="position:absolute;left:7733;top:0;width:2;height:4219" coordorigin="7733,0" coordsize="2,4219">
              <v:shape style="position:absolute;left:7733;top:0;width:2;height:4219" coordorigin="7733,0" coordsize="0,4219" path="m7733,0l7733,4219e" filled="false" stroked="true" strokeweight=".5pt" strokecolor="#ffffff">
                <v:path arrowok="t"/>
              </v:shape>
            </v:group>
            <v:group style="position:absolute;left:0;top:4213;width:10596;height:821" coordorigin="0,4213" coordsize="10596,821">
              <v:shape style="position:absolute;left:0;top:4213;width:10596;height:821" coordorigin="0,4213" coordsize="10596,821" path="m0,5034l10596,5034,10596,4213,0,4213,0,5034xe" filled="true" fillcolor="#538dd3" stroked="false">
                <v:path arrowok="t"/>
                <v:fill type="solid"/>
              </v:shape>
            </v:group>
            <v:group style="position:absolute;left:0;top:4213;width:10596;height:821" coordorigin="0,4213" coordsize="10596,821">
              <v:shape style="position:absolute;left:0;top:4213;width:10596;height:821" coordorigin="0,4213" coordsize="10596,821" path="m0,5034l10596,5034,10596,4213,0,4213e" filled="false" stroked="true" strokeweight="1pt" strokecolor="#ffffff">
                <v:path arrowok="t"/>
              </v:shape>
              <v:shape style="position:absolute;left:1382;top:1526;width:5755;height:1279" type="#_x0000_t75" stroked="false">
                <v:imagedata r:id="rId7" o:title=""/>
              </v:shape>
              <v:shape style="position:absolute;left:3446;top:5045;width:8790;height:5842" type="#_x0000_t75" stroked="false">
                <v:imagedata r:id="rId8" o:title=""/>
              </v:shape>
            </v:group>
            <v:group style="position:absolute;left:3436;top:10897;width:8804;height:2" coordorigin="3436,10897" coordsize="8804,2">
              <v:shape style="position:absolute;left:3436;top:10897;width:8804;height:2" coordorigin="3436,10897" coordsize="8804,0" path="m3436,10897l12240,10897e" filled="false" stroked="true" strokeweight="1pt" strokecolor="#ffffff">
                <v:path arrowok="t"/>
              </v:shape>
            </v:group>
            <v:group style="position:absolute;left:3436;top:5035;width:8804;height:5862" coordorigin="3436,5035" coordsize="8804,5862">
              <v:shape style="position:absolute;left:3436;top:5035;width:8804;height:5862" coordorigin="3436,5035" coordsize="8804,5862" path="m12240,5035l3436,5035,3436,10897e" filled="false" stroked="true" strokeweight="1.0pt" strokecolor="#ffffff">
                <v:path arrowok="t"/>
              </v:shape>
            </v:group>
            <w10:wrap type="none"/>
          </v:group>
        </w:pict>
      </w:r>
    </w:p>
    <w:p>
      <w:pPr>
        <w:spacing w:before="0"/>
        <w:ind w:left="106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sz w:val="18"/>
        </w:rPr>
        <w:t>CONFIDENTIALITY</w:t>
      </w:r>
      <w:r>
        <w:rPr>
          <w:rFonts w:ascii="Calibri"/>
          <w:color w:val="585858"/>
          <w:spacing w:val="-2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NOTE:</w:t>
      </w:r>
      <w:r>
        <w:rPr>
          <w:rFonts w:ascii="Calibri"/>
          <w:color w:val="585858"/>
          <w:spacing w:val="-2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The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information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contained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z w:val="18"/>
        </w:rPr>
        <w:t>in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z w:val="18"/>
        </w:rPr>
        <w:t>this</w:t>
      </w:r>
      <w:r>
        <w:rPr>
          <w:rFonts w:ascii="Calibri"/>
          <w:color w:val="585858"/>
          <w:spacing w:val="-2"/>
          <w:sz w:val="18"/>
        </w:rPr>
        <w:t> </w:t>
      </w:r>
      <w:r>
        <w:rPr>
          <w:rFonts w:ascii="Calibri"/>
          <w:color w:val="585858"/>
          <w:sz w:val="18"/>
        </w:rPr>
        <w:t>report</w:t>
      </w:r>
      <w:r>
        <w:rPr>
          <w:rFonts w:ascii="Calibri"/>
          <w:color w:val="585858"/>
          <w:spacing w:val="-1"/>
          <w:sz w:val="18"/>
        </w:rPr>
        <w:t> document</w:t>
      </w:r>
      <w:r>
        <w:rPr>
          <w:rFonts w:ascii="Calibri"/>
          <w:color w:val="585858"/>
          <w:spacing w:val="-2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is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z w:val="18"/>
        </w:rPr>
        <w:t>for</w:t>
      </w:r>
      <w:r>
        <w:rPr>
          <w:rFonts w:ascii="Calibri"/>
          <w:color w:val="585858"/>
          <w:spacing w:val="-2"/>
          <w:sz w:val="18"/>
        </w:rPr>
        <w:t> </w:t>
      </w:r>
      <w:r>
        <w:rPr>
          <w:rFonts w:ascii="Calibri"/>
          <w:color w:val="585858"/>
          <w:sz w:val="18"/>
        </w:rPr>
        <w:t>the</w:t>
      </w:r>
      <w:r>
        <w:rPr>
          <w:rFonts w:ascii="Calibri"/>
          <w:color w:val="585858"/>
          <w:spacing w:val="69"/>
          <w:w w:val="99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exclusive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z w:val="18"/>
        </w:rPr>
        <w:t>use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z w:val="18"/>
        </w:rPr>
        <w:t>of</w:t>
      </w:r>
      <w:r>
        <w:rPr>
          <w:rFonts w:ascii="Calibri"/>
          <w:color w:val="585858"/>
          <w:spacing w:val="-1"/>
          <w:sz w:val="18"/>
        </w:rPr>
        <w:t> the</w:t>
      </w:r>
      <w:r>
        <w:rPr>
          <w:rFonts w:ascii="Calibri"/>
          <w:color w:val="585858"/>
          <w:spacing w:val="-2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client</w:t>
      </w:r>
      <w:r>
        <w:rPr>
          <w:rFonts w:ascii="Calibri"/>
          <w:color w:val="585858"/>
          <w:spacing w:val="-2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specified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above</w:t>
      </w:r>
      <w:r>
        <w:rPr>
          <w:rFonts w:ascii="Calibri"/>
          <w:color w:val="585858"/>
          <w:spacing w:val="-2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and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z w:val="18"/>
        </w:rPr>
        <w:t>may</w:t>
      </w:r>
      <w:r>
        <w:rPr>
          <w:rFonts w:ascii="Calibri"/>
          <w:color w:val="585858"/>
          <w:spacing w:val="-2"/>
          <w:sz w:val="18"/>
        </w:rPr>
        <w:t> </w:t>
      </w:r>
      <w:r>
        <w:rPr>
          <w:rFonts w:ascii="Calibri"/>
          <w:color w:val="585858"/>
          <w:sz w:val="18"/>
        </w:rPr>
        <w:t>contain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confidential, privileged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z w:val="18"/>
        </w:rPr>
        <w:t>and</w:t>
      </w:r>
      <w:r>
        <w:rPr>
          <w:rFonts w:ascii="Calibri"/>
          <w:color w:val="585858"/>
          <w:spacing w:val="79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non-disclosable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information.</w:t>
      </w:r>
      <w:r>
        <w:rPr>
          <w:rFonts w:ascii="Calibri"/>
          <w:color w:val="585858"/>
          <w:spacing w:val="-2"/>
          <w:sz w:val="18"/>
        </w:rPr>
        <w:t> </w:t>
      </w:r>
      <w:r>
        <w:rPr>
          <w:rFonts w:ascii="Calibri"/>
          <w:color w:val="585858"/>
          <w:sz w:val="18"/>
        </w:rPr>
        <w:t>If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the</w:t>
      </w:r>
      <w:r>
        <w:rPr>
          <w:rFonts w:ascii="Calibri"/>
          <w:color w:val="585858"/>
          <w:spacing w:val="-2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recipient</w:t>
      </w:r>
      <w:r>
        <w:rPr>
          <w:rFonts w:ascii="Calibri"/>
          <w:color w:val="585858"/>
          <w:spacing w:val="-2"/>
          <w:sz w:val="18"/>
        </w:rPr>
        <w:t> </w:t>
      </w:r>
      <w:r>
        <w:rPr>
          <w:rFonts w:ascii="Calibri"/>
          <w:color w:val="585858"/>
          <w:sz w:val="18"/>
        </w:rPr>
        <w:t>of</w:t>
      </w:r>
      <w:r>
        <w:rPr>
          <w:rFonts w:ascii="Calibri"/>
          <w:color w:val="585858"/>
          <w:spacing w:val="-2"/>
          <w:sz w:val="18"/>
        </w:rPr>
        <w:t> </w:t>
      </w:r>
      <w:r>
        <w:rPr>
          <w:rFonts w:ascii="Calibri"/>
          <w:color w:val="585858"/>
          <w:sz w:val="18"/>
        </w:rPr>
        <w:t>this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report</w:t>
      </w:r>
      <w:r>
        <w:rPr>
          <w:rFonts w:ascii="Calibri"/>
          <w:color w:val="585858"/>
          <w:spacing w:val="-2"/>
          <w:sz w:val="18"/>
        </w:rPr>
        <w:t> </w:t>
      </w:r>
      <w:r>
        <w:rPr>
          <w:rFonts w:ascii="Calibri"/>
          <w:color w:val="585858"/>
          <w:sz w:val="18"/>
        </w:rPr>
        <w:t>is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not </w:t>
      </w:r>
      <w:r>
        <w:rPr>
          <w:rFonts w:ascii="Calibri"/>
          <w:color w:val="585858"/>
          <w:sz w:val="18"/>
        </w:rPr>
        <w:t>the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client </w:t>
      </w:r>
      <w:r>
        <w:rPr>
          <w:rFonts w:ascii="Calibri"/>
          <w:color w:val="585858"/>
          <w:sz w:val="18"/>
        </w:rPr>
        <w:t>or</w:t>
      </w:r>
      <w:r>
        <w:rPr>
          <w:rFonts w:ascii="Calibri"/>
          <w:color w:val="585858"/>
          <w:spacing w:val="69"/>
          <w:w w:val="99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addressee,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such</w:t>
      </w:r>
      <w:r>
        <w:rPr>
          <w:rFonts w:ascii="Calibri"/>
          <w:color w:val="585858"/>
          <w:spacing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recipient</w:t>
      </w:r>
      <w:r>
        <w:rPr>
          <w:rFonts w:ascii="Calibri"/>
          <w:color w:val="585858"/>
          <w:spacing w:val="-2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is</w:t>
      </w:r>
      <w:r>
        <w:rPr>
          <w:rFonts w:ascii="Calibri"/>
          <w:color w:val="585858"/>
          <w:spacing w:val="-2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strictly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prohibited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from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reading, photocopying,</w:t>
      </w:r>
      <w:r>
        <w:rPr>
          <w:rFonts w:ascii="Calibri"/>
          <w:color w:val="585858"/>
          <w:w w:val="99"/>
          <w:sz w:val="18"/>
        </w:rPr>
        <w:t> </w:t>
      </w:r>
      <w:r>
        <w:rPr>
          <w:rFonts w:ascii="Calibri"/>
          <w:color w:val="585858"/>
          <w:spacing w:val="85"/>
          <w:w w:val="99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distributing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z w:val="18"/>
        </w:rPr>
        <w:t>or</w:t>
      </w:r>
      <w:r>
        <w:rPr>
          <w:rFonts w:ascii="Calibri"/>
          <w:color w:val="585858"/>
          <w:spacing w:val="-1"/>
          <w:sz w:val="18"/>
        </w:rPr>
        <w:t> otherwise</w:t>
      </w:r>
      <w:r>
        <w:rPr>
          <w:rFonts w:ascii="Calibri"/>
          <w:color w:val="585858"/>
          <w:spacing w:val="-2"/>
          <w:sz w:val="18"/>
        </w:rPr>
        <w:t> </w:t>
      </w:r>
      <w:r>
        <w:rPr>
          <w:rFonts w:ascii="Calibri"/>
          <w:color w:val="585858"/>
          <w:sz w:val="18"/>
        </w:rPr>
        <w:t>using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z w:val="18"/>
        </w:rPr>
        <w:t>this</w:t>
      </w:r>
      <w:r>
        <w:rPr>
          <w:rFonts w:ascii="Calibri"/>
          <w:color w:val="585858"/>
          <w:spacing w:val="-2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report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z w:val="18"/>
        </w:rPr>
        <w:t>or</w:t>
      </w:r>
      <w:r>
        <w:rPr>
          <w:rFonts w:ascii="Calibri"/>
          <w:color w:val="585858"/>
          <w:spacing w:val="-1"/>
          <w:sz w:val="18"/>
        </w:rPr>
        <w:t> </w:t>
      </w:r>
      <w:r>
        <w:rPr>
          <w:rFonts w:ascii="Calibri"/>
          <w:color w:val="585858"/>
          <w:sz w:val="18"/>
        </w:rPr>
        <w:t>its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contents</w:t>
      </w:r>
      <w:r>
        <w:rPr>
          <w:rFonts w:ascii="Calibri"/>
          <w:color w:val="585858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in</w:t>
      </w:r>
      <w:r>
        <w:rPr>
          <w:rFonts w:ascii="Calibri"/>
          <w:color w:val="585858"/>
          <w:spacing w:val="-3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any </w:t>
      </w:r>
      <w:r>
        <w:rPr>
          <w:rFonts w:ascii="Calibri"/>
          <w:color w:val="585858"/>
          <w:sz w:val="18"/>
        </w:rPr>
        <w:t>way.</w:t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32"/>
          <w:szCs w:val="32"/>
        </w:rPr>
      </w:pPr>
      <w:r>
        <w:rPr/>
        <w:br w:type="column"/>
      </w:r>
      <w:r>
        <w:rPr>
          <w:rFonts w:ascii="Calibri"/>
          <w:sz w:val="32"/>
        </w:rPr>
      </w:r>
    </w:p>
    <w:p>
      <w:pPr>
        <w:spacing w:before="220"/>
        <w:ind w:left="106" w:right="0" w:firstLine="0"/>
        <w:jc w:val="left"/>
        <w:rPr>
          <w:rFonts w:ascii="Calibri" w:hAnsi="Calibri" w:cs="Calibri" w:eastAsia="Calibri"/>
          <w:sz w:val="32"/>
          <w:szCs w:val="32"/>
        </w:rPr>
      </w:pPr>
      <w:r>
        <w:rPr>
          <w:rFonts w:ascii="Calibri"/>
          <w:color w:val="FFFFFF"/>
          <w:spacing w:val="-1"/>
          <w:sz w:val="32"/>
        </w:rPr>
        <w:t>Prepared</w:t>
      </w:r>
      <w:r>
        <w:rPr>
          <w:rFonts w:ascii="Calibri"/>
          <w:color w:val="FFFFFF"/>
          <w:spacing w:val="-17"/>
          <w:sz w:val="32"/>
        </w:rPr>
        <w:t> </w:t>
      </w:r>
      <w:r>
        <w:rPr>
          <w:rFonts w:ascii="Calibri"/>
          <w:color w:val="FFFFFF"/>
          <w:spacing w:val="-1"/>
          <w:sz w:val="32"/>
        </w:rPr>
        <w:t>by:</w:t>
      </w:r>
      <w:r>
        <w:rPr>
          <w:rFonts w:ascii="Calibri"/>
          <w:sz w:val="32"/>
        </w:rPr>
      </w:r>
    </w:p>
    <w:p>
      <w:pPr>
        <w:spacing w:before="0"/>
        <w:ind w:left="106" w:right="310" w:firstLine="0"/>
        <w:jc w:val="left"/>
        <w:rPr>
          <w:rFonts w:ascii="Calibri" w:hAnsi="Calibri" w:cs="Calibri" w:eastAsia="Calibri"/>
          <w:sz w:val="32"/>
          <w:szCs w:val="32"/>
        </w:rPr>
      </w:pPr>
      <w:r>
        <w:rPr>
          <w:rFonts w:ascii="Calibri"/>
          <w:color w:val="FFFFFF"/>
          <w:spacing w:val="-1"/>
          <w:sz w:val="32"/>
        </w:rPr>
        <w:t>YourIT!</w:t>
      </w:r>
      <w:r>
        <w:rPr>
          <w:rFonts w:ascii="Calibri"/>
          <w:color w:val="FFFFFF"/>
          <w:spacing w:val="-16"/>
          <w:sz w:val="32"/>
        </w:rPr>
        <w:t> </w:t>
      </w:r>
      <w:r>
        <w:rPr>
          <w:rFonts w:ascii="Calibri"/>
          <w:color w:val="FFFFFF"/>
          <w:sz w:val="32"/>
        </w:rPr>
        <w:t>Company,</w:t>
      </w:r>
      <w:r>
        <w:rPr>
          <w:rFonts w:ascii="Calibri"/>
          <w:color w:val="FFFFFF"/>
          <w:spacing w:val="-13"/>
          <w:sz w:val="32"/>
        </w:rPr>
        <w:t> </w:t>
      </w:r>
      <w:r>
        <w:rPr>
          <w:rFonts w:ascii="Calibri"/>
          <w:color w:val="FFFFFF"/>
          <w:spacing w:val="-1"/>
          <w:sz w:val="32"/>
        </w:rPr>
        <w:t>Inc.</w:t>
      </w:r>
      <w:r>
        <w:rPr>
          <w:rFonts w:ascii="Calibri"/>
          <w:color w:val="FFFFFF"/>
          <w:spacing w:val="26"/>
          <w:w w:val="99"/>
          <w:sz w:val="32"/>
        </w:rPr>
        <w:t> </w:t>
      </w:r>
      <w:r>
        <w:rPr>
          <w:rFonts w:ascii="Calibri"/>
          <w:color w:val="FFFFFF"/>
          <w:spacing w:val="-1"/>
          <w:sz w:val="32"/>
        </w:rPr>
        <w:t>Prepared</w:t>
      </w:r>
      <w:r>
        <w:rPr>
          <w:rFonts w:ascii="Calibri"/>
          <w:color w:val="FFFFFF"/>
          <w:spacing w:val="-18"/>
          <w:sz w:val="32"/>
        </w:rPr>
        <w:t> </w:t>
      </w:r>
      <w:r>
        <w:rPr>
          <w:rFonts w:ascii="Calibri"/>
          <w:color w:val="FFFFFF"/>
          <w:spacing w:val="-1"/>
          <w:sz w:val="32"/>
        </w:rPr>
        <w:t>for:</w:t>
      </w:r>
      <w:r>
        <w:rPr>
          <w:rFonts w:ascii="Calibri"/>
          <w:color w:val="FFFFFF"/>
          <w:spacing w:val="27"/>
          <w:w w:val="99"/>
          <w:sz w:val="32"/>
        </w:rPr>
        <w:t> </w:t>
      </w:r>
      <w:r>
        <w:rPr>
          <w:rFonts w:ascii="Calibri"/>
          <w:color w:val="FFFFFF"/>
          <w:spacing w:val="-1"/>
          <w:sz w:val="32"/>
        </w:rPr>
        <w:t>Customer</w:t>
      </w:r>
      <w:r>
        <w:rPr>
          <w:rFonts w:ascii="Calibri"/>
          <w:color w:val="FFFFFF"/>
          <w:spacing w:val="-16"/>
          <w:sz w:val="32"/>
        </w:rPr>
        <w:t> </w:t>
      </w:r>
      <w:r>
        <w:rPr>
          <w:rFonts w:ascii="Calibri"/>
          <w:color w:val="FFFFFF"/>
          <w:sz w:val="32"/>
        </w:rPr>
        <w:t>Name</w:t>
      </w:r>
      <w:r>
        <w:rPr>
          <w:rFonts w:ascii="Calibri"/>
          <w:color w:val="FFFFFF"/>
          <w:spacing w:val="-15"/>
          <w:sz w:val="32"/>
        </w:rPr>
        <w:t> </w:t>
      </w:r>
      <w:r>
        <w:rPr>
          <w:rFonts w:ascii="Calibri"/>
          <w:color w:val="FFFFFF"/>
          <w:sz w:val="32"/>
        </w:rPr>
        <w:t>Here!</w:t>
      </w:r>
      <w:r>
        <w:rPr>
          <w:rFonts w:ascii="Calibri"/>
          <w:color w:val="FFFFFF"/>
          <w:spacing w:val="26"/>
          <w:w w:val="99"/>
          <w:sz w:val="32"/>
        </w:rPr>
        <w:t> </w:t>
      </w:r>
      <w:r>
        <w:rPr>
          <w:rFonts w:ascii="Calibri"/>
          <w:color w:val="FFFFFF"/>
          <w:sz w:val="32"/>
        </w:rPr>
        <w:t>4/2/2014</w:t>
      </w:r>
      <w:r>
        <w:rPr>
          <w:rFonts w:ascii="Calibri"/>
          <w:sz w:val="32"/>
        </w:rPr>
      </w:r>
    </w:p>
    <w:p>
      <w:pPr>
        <w:spacing w:after="0"/>
        <w:jc w:val="left"/>
        <w:rPr>
          <w:rFonts w:ascii="Calibri" w:hAnsi="Calibri" w:cs="Calibri" w:eastAsia="Calibri"/>
          <w:sz w:val="32"/>
          <w:szCs w:val="32"/>
        </w:rPr>
        <w:sectPr>
          <w:type w:val="continuous"/>
          <w:pgSz w:w="12240" w:h="15840"/>
          <w:pgMar w:top="1500" w:bottom="280" w:left="640" w:right="1060"/>
          <w:cols w:num="2" w:equalWidth="0">
            <w:col w:w="6451" w:space="753"/>
            <w:col w:w="3336"/>
          </w:cols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6"/>
        <w:rPr>
          <w:rFonts w:ascii="Calibri" w:hAnsi="Calibri" w:cs="Calibri" w:eastAsia="Calibri"/>
          <w:sz w:val="18"/>
          <w:szCs w:val="18"/>
        </w:rPr>
      </w:pPr>
    </w:p>
    <w:p>
      <w:pPr>
        <w:pStyle w:val="Heading1"/>
        <w:tabs>
          <w:tab w:pos="9558" w:val="left" w:leader="none"/>
        </w:tabs>
        <w:spacing w:line="240" w:lineRule="auto"/>
        <w:ind w:left="100" w:right="0" w:firstLine="0"/>
        <w:jc w:val="left"/>
        <w:rPr>
          <w:b w:val="0"/>
          <w:bCs w:val="0"/>
        </w:rPr>
      </w:pPr>
      <w:r>
        <w:rPr>
          <w:w w:val="99"/>
        </w:rPr>
      </w:r>
      <w:r>
        <w:rPr>
          <w:spacing w:val="-2"/>
          <w:highlight w:val="lightGray"/>
        </w:rPr>
        <w:t>Table</w:t>
      </w:r>
      <w:r>
        <w:rPr>
          <w:spacing w:val="-3"/>
          <w:highlight w:val="lightGray"/>
        </w:rPr>
        <w:t> </w:t>
      </w:r>
      <w:r>
        <w:rPr>
          <w:spacing w:val="2"/>
          <w:highlight w:val="lightGray"/>
        </w:rPr>
        <w:t>of</w:t>
      </w:r>
      <w:r>
        <w:rPr>
          <w:spacing w:val="-1"/>
          <w:highlight w:val="lightGray"/>
        </w:rPr>
        <w:t> </w:t>
      </w:r>
      <w:r>
        <w:rPr>
          <w:spacing w:val="2"/>
          <w:highlight w:val="lightGray"/>
        </w:rPr>
        <w:t>Contents</w:t>
      </w:r>
      <w:r>
        <w:rPr>
          <w:w w:val="99"/>
          <w:highlight w:val="lightGray"/>
        </w:rPr>
        <w:t> </w:t>
      </w:r>
      <w:r>
        <w:rPr>
          <w:highlight w:val="lightGray"/>
        </w:rPr>
        <w:tab/>
      </w:r>
      <w:r>
        <w:rPr/>
      </w:r>
      <w:r>
        <w:rPr>
          <w:b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sz w:val="36"/>
          <w:szCs w:val="36"/>
        </w:rPr>
      </w:pPr>
    </w:p>
    <w:p>
      <w:pPr>
        <w:pStyle w:val="BodyText"/>
        <w:numPr>
          <w:ilvl w:val="0"/>
          <w:numId w:val="1"/>
        </w:numPr>
        <w:tabs>
          <w:tab w:pos="264" w:val="left" w:leader="none"/>
        </w:tabs>
        <w:spacing w:line="240" w:lineRule="auto" w:before="0" w:after="0"/>
        <w:ind w:left="263" w:right="0" w:hanging="163"/>
        <w:jc w:val="left"/>
      </w:pPr>
      <w:r>
        <w:rPr>
          <w:color w:val="585858"/>
        </w:rPr>
        <w:t>-</w:t>
      </w:r>
      <w:r>
        <w:rPr>
          <w:color w:val="585858"/>
        </w:rPr>
        <w:t> </w:t>
      </w:r>
      <w:hyperlink w:history="true" w:anchor="_bookmark0">
        <w:r>
          <w:rPr>
            <w:color w:val="0000FF"/>
            <w:spacing w:val="-2"/>
          </w:rPr>
          <w:t>Overview</w:t>
        </w:r>
        <w:r>
          <w:rPr/>
        </w:r>
      </w:hyperlink>
    </w:p>
    <w:p>
      <w:pPr>
        <w:pStyle w:val="BodyText"/>
        <w:numPr>
          <w:ilvl w:val="0"/>
          <w:numId w:val="1"/>
        </w:numPr>
        <w:tabs>
          <w:tab w:pos="264" w:val="left" w:leader="none"/>
        </w:tabs>
        <w:spacing w:line="240" w:lineRule="auto" w:before="0" w:after="0"/>
        <w:ind w:left="263" w:right="0" w:hanging="163"/>
        <w:jc w:val="left"/>
      </w:pPr>
      <w:r>
        <w:rPr>
          <w:color w:val="585858"/>
        </w:rPr>
        <w:t>-</w:t>
      </w:r>
      <w:r>
        <w:rPr>
          <w:color w:val="585858"/>
        </w:rPr>
        <w:t> </w:t>
      </w:r>
      <w:hyperlink w:history="true" w:anchor="_bookmark1">
        <w:r>
          <w:rPr>
            <w:color w:val="0000FF"/>
            <w:spacing w:val="-1"/>
          </w:rPr>
          <w:t>Overall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Risk</w:t>
        </w:r>
        <w:r>
          <w:rPr/>
        </w:r>
      </w:hyperlink>
    </w:p>
    <w:p>
      <w:pPr>
        <w:pStyle w:val="BodyText"/>
        <w:spacing w:line="240" w:lineRule="auto"/>
        <w:ind w:left="100" w:right="6078" w:firstLine="719"/>
        <w:jc w:val="left"/>
      </w:pPr>
      <w:r>
        <w:rPr>
          <w:color w:val="585858"/>
          <w:spacing w:val="-1"/>
        </w:rPr>
        <w:t>2.1</w:t>
      </w:r>
      <w:r>
        <w:rPr>
          <w:color w:val="585858"/>
          <w:spacing w:val="1"/>
        </w:rPr>
        <w:t> </w:t>
      </w:r>
      <w:r>
        <w:rPr>
          <w:color w:val="585858"/>
        </w:rPr>
        <w:t>-</w:t>
      </w:r>
      <w:r>
        <w:rPr>
          <w:color w:val="585858"/>
          <w:spacing w:val="-3"/>
        </w:rPr>
        <w:t> </w:t>
      </w:r>
      <w:hyperlink w:history="true" w:anchor="_bookmark2">
        <w:r>
          <w:rPr>
            <w:color w:val="0000FF"/>
            <w:spacing w:val="-1"/>
          </w:rPr>
          <w:t>Conduct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Risk </w:t>
        </w:r>
        <w:r>
          <w:rPr>
            <w:color w:val="0000FF"/>
            <w:spacing w:val="-2"/>
          </w:rPr>
          <w:t>Assessment</w:t>
        </w:r>
      </w:hyperlink>
      <w:r>
        <w:rPr>
          <w:color w:val="0000FF"/>
          <w:spacing w:val="29"/>
        </w:rPr>
        <w:t> </w:t>
      </w:r>
      <w:r>
        <w:rPr>
          <w:color w:val="585858"/>
        </w:rPr>
        <w:t>3</w:t>
      </w:r>
      <w:r>
        <w:rPr>
          <w:color w:val="585858"/>
          <w:spacing w:val="1"/>
        </w:rPr>
        <w:t> </w:t>
      </w:r>
      <w:r>
        <w:rPr>
          <w:color w:val="585858"/>
        </w:rPr>
        <w:t>-</w:t>
      </w:r>
      <w:r>
        <w:rPr>
          <w:color w:val="585858"/>
        </w:rPr>
        <w:t> </w:t>
      </w:r>
      <w:hyperlink w:history="true" w:anchor="_bookmark3">
        <w:r>
          <w:rPr>
            <w:color w:val="0000FF"/>
            <w:spacing w:val="-1"/>
          </w:rPr>
          <w:t>Environment</w:t>
        </w:r>
        <w:r>
          <w:rPr/>
        </w:r>
      </w:hyperlink>
    </w:p>
    <w:p>
      <w:pPr>
        <w:pStyle w:val="BodyText"/>
        <w:spacing w:line="240" w:lineRule="auto"/>
        <w:ind w:left="100" w:right="6257" w:firstLine="719"/>
        <w:jc w:val="left"/>
      </w:pPr>
      <w:r>
        <w:rPr>
          <w:color w:val="585858"/>
          <w:spacing w:val="-1"/>
        </w:rPr>
        <w:t>3.1</w:t>
      </w:r>
      <w:r>
        <w:rPr>
          <w:color w:val="585858"/>
          <w:spacing w:val="1"/>
        </w:rPr>
        <w:t> </w:t>
      </w:r>
      <w:r>
        <w:rPr>
          <w:color w:val="585858"/>
        </w:rPr>
        <w:t>-</w:t>
      </w:r>
      <w:r>
        <w:rPr>
          <w:color w:val="585858"/>
        </w:rPr>
        <w:t> </w:t>
      </w:r>
      <w:hyperlink w:history="true" w:anchor="_bookmark4">
        <w:r>
          <w:rPr>
            <w:color w:val="0000FF"/>
            <w:spacing w:val="-1"/>
          </w:rPr>
          <w:t>Facility Access</w:t>
        </w:r>
        <w:r>
          <w:rPr>
            <w:color w:val="0000FF"/>
          </w:rPr>
          <w:t> </w:t>
        </w:r>
        <w:r>
          <w:rPr>
            <w:color w:val="0000FF"/>
            <w:spacing w:val="-1"/>
          </w:rPr>
          <w:t>Controls</w:t>
        </w:r>
      </w:hyperlink>
      <w:r>
        <w:rPr>
          <w:color w:val="0000FF"/>
          <w:spacing w:val="29"/>
        </w:rPr>
        <w:t> </w:t>
      </w:r>
      <w:r>
        <w:rPr>
          <w:color w:val="585858"/>
        </w:rPr>
        <w:t>4</w:t>
      </w:r>
      <w:r>
        <w:rPr>
          <w:color w:val="585858"/>
          <w:spacing w:val="1"/>
        </w:rPr>
        <w:t> </w:t>
      </w:r>
      <w:r>
        <w:rPr>
          <w:color w:val="585858"/>
        </w:rPr>
        <w:t>-</w:t>
      </w:r>
      <w:r>
        <w:rPr>
          <w:color w:val="585858"/>
        </w:rPr>
        <w:t> </w:t>
      </w:r>
      <w:hyperlink w:history="true" w:anchor="_bookmark5">
        <w:r>
          <w:rPr>
            <w:color w:val="0000FF"/>
            <w:spacing w:val="-1"/>
          </w:rPr>
          <w:t>Users</w:t>
        </w:r>
        <w:r>
          <w:rPr/>
        </w:r>
      </w:hyperlink>
    </w:p>
    <w:p>
      <w:pPr>
        <w:pStyle w:val="BodyText"/>
        <w:numPr>
          <w:ilvl w:val="1"/>
          <w:numId w:val="2"/>
        </w:numPr>
        <w:tabs>
          <w:tab w:pos="1152" w:val="left" w:leader="none"/>
        </w:tabs>
        <w:spacing w:line="240" w:lineRule="auto" w:before="0" w:after="0"/>
        <w:ind w:left="100" w:right="0" w:firstLine="720"/>
        <w:jc w:val="left"/>
      </w:pPr>
      <w:r>
        <w:rPr>
          <w:color w:val="585858"/>
        </w:rPr>
        <w:t>-</w:t>
      </w:r>
      <w:r>
        <w:rPr>
          <w:color w:val="585858"/>
        </w:rPr>
        <w:t> </w:t>
      </w:r>
      <w:hyperlink w:history="true" w:anchor="_bookmark6">
        <w:r>
          <w:rPr>
            <w:color w:val="0000FF"/>
            <w:spacing w:val="-1"/>
          </w:rPr>
          <w:t>Information System</w:t>
        </w:r>
        <w:r>
          <w:rPr>
            <w:color w:val="0000FF"/>
            <w:spacing w:val="1"/>
          </w:rPr>
          <w:t> </w:t>
        </w:r>
        <w:r>
          <w:rPr>
            <w:color w:val="0000FF"/>
            <w:spacing w:val="-1"/>
          </w:rPr>
          <w:t>Activity</w:t>
        </w:r>
        <w:r>
          <w:rPr>
            <w:color w:val="0000FF"/>
          </w:rPr>
          <w:t> </w:t>
        </w:r>
        <w:r>
          <w:rPr>
            <w:color w:val="0000FF"/>
            <w:spacing w:val="-1"/>
          </w:rPr>
          <w:t>Review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/</w:t>
        </w:r>
        <w:r>
          <w:rPr>
            <w:color w:val="0000FF"/>
            <w:spacing w:val="1"/>
          </w:rPr>
          <w:t> </w:t>
        </w:r>
        <w:r>
          <w:rPr>
            <w:color w:val="0000FF"/>
            <w:spacing w:val="-1"/>
          </w:rPr>
          <w:t>Unique</w:t>
        </w:r>
        <w:r>
          <w:rPr>
            <w:color w:val="0000FF"/>
            <w:spacing w:val="-2"/>
          </w:rPr>
          <w:t> </w:t>
        </w:r>
        <w:r>
          <w:rPr>
            <w:color w:val="0000FF"/>
            <w:spacing w:val="-1"/>
          </w:rPr>
          <w:t>User</w:t>
        </w:r>
        <w:r>
          <w:rPr>
            <w:color w:val="0000FF"/>
          </w:rPr>
          <w:t> </w:t>
        </w:r>
        <w:r>
          <w:rPr>
            <w:color w:val="0000FF"/>
            <w:spacing w:val="-1"/>
          </w:rPr>
          <w:t>Identification</w:t>
        </w:r>
        <w:r>
          <w:rPr/>
        </w:r>
      </w:hyperlink>
    </w:p>
    <w:p>
      <w:pPr>
        <w:pStyle w:val="BodyText"/>
        <w:numPr>
          <w:ilvl w:val="1"/>
          <w:numId w:val="2"/>
        </w:numPr>
        <w:tabs>
          <w:tab w:pos="1152" w:val="left" w:leader="none"/>
        </w:tabs>
        <w:spacing w:line="240" w:lineRule="auto" w:before="0" w:after="0"/>
        <w:ind w:left="1151" w:right="0" w:hanging="331"/>
        <w:jc w:val="left"/>
      </w:pPr>
      <w:r>
        <w:rPr>
          <w:color w:val="585858"/>
        </w:rPr>
        <w:t>-</w:t>
      </w:r>
      <w:r>
        <w:rPr>
          <w:color w:val="585858"/>
          <w:spacing w:val="-3"/>
        </w:rPr>
        <w:t> </w:t>
      </w:r>
      <w:hyperlink w:history="true" w:anchor="_bookmark7">
        <w:r>
          <w:rPr>
            <w:color w:val="0000FF"/>
            <w:spacing w:val="-1"/>
          </w:rPr>
          <w:t>Termination Procedures</w:t>
        </w:r>
        <w:r>
          <w:rPr/>
        </w:r>
      </w:hyperlink>
    </w:p>
    <w:p>
      <w:pPr>
        <w:pStyle w:val="BodyText"/>
        <w:numPr>
          <w:ilvl w:val="1"/>
          <w:numId w:val="2"/>
        </w:numPr>
        <w:tabs>
          <w:tab w:pos="1152" w:val="left" w:leader="none"/>
        </w:tabs>
        <w:spacing w:line="240" w:lineRule="auto" w:before="1" w:after="0"/>
        <w:ind w:left="1151" w:right="0" w:hanging="331"/>
        <w:jc w:val="left"/>
      </w:pPr>
      <w:r>
        <w:rPr>
          <w:color w:val="585858"/>
        </w:rPr>
        <w:t>-</w:t>
      </w:r>
      <w:r>
        <w:rPr>
          <w:color w:val="585858"/>
          <w:spacing w:val="-3"/>
        </w:rPr>
        <w:t> </w:t>
      </w:r>
      <w:hyperlink w:history="true" w:anchor="_bookmark8">
        <w:r>
          <w:rPr>
            <w:color w:val="0000FF"/>
            <w:spacing w:val="-1"/>
          </w:rPr>
          <w:t>Establish</w:t>
        </w:r>
        <w:r>
          <w:rPr>
            <w:color w:val="0000FF"/>
          </w:rPr>
          <w:t> </w:t>
        </w:r>
        <w:r>
          <w:rPr>
            <w:color w:val="0000FF"/>
            <w:spacing w:val="-1"/>
          </w:rPr>
          <w:t>Clear </w:t>
        </w:r>
        <w:r>
          <w:rPr>
            <w:color w:val="0000FF"/>
          </w:rPr>
          <w:t>Job</w:t>
        </w:r>
        <w:r>
          <w:rPr>
            <w:color w:val="0000FF"/>
            <w:spacing w:val="-3"/>
          </w:rPr>
          <w:t> </w:t>
        </w:r>
        <w:r>
          <w:rPr>
            <w:color w:val="0000FF"/>
            <w:spacing w:val="-1"/>
          </w:rPr>
          <w:t>Description </w:t>
        </w:r>
        <w:r>
          <w:rPr>
            <w:color w:val="0000FF"/>
          </w:rPr>
          <w:t>and</w:t>
        </w:r>
        <w:r>
          <w:rPr>
            <w:color w:val="0000FF"/>
            <w:spacing w:val="-2"/>
          </w:rPr>
          <w:t> </w:t>
        </w:r>
        <w:r>
          <w:rPr>
            <w:color w:val="0000FF"/>
            <w:spacing w:val="-1"/>
          </w:rPr>
          <w:t>Responsibilities</w:t>
        </w:r>
        <w:r>
          <w:rPr>
            <w:color w:val="0000FF"/>
          </w:rPr>
          <w:t> /</w:t>
        </w:r>
        <w:r>
          <w:rPr>
            <w:color w:val="0000FF"/>
            <w:spacing w:val="-2"/>
          </w:rPr>
          <w:t> </w:t>
        </w:r>
        <w:r>
          <w:rPr>
            <w:color w:val="0000FF"/>
            <w:spacing w:val="-1"/>
          </w:rPr>
          <w:t>Access</w:t>
        </w:r>
        <w:r>
          <w:rPr>
            <w:color w:val="0000FF"/>
          </w:rPr>
          <w:t> </w:t>
        </w:r>
        <w:r>
          <w:rPr>
            <w:color w:val="0000FF"/>
            <w:spacing w:val="-1"/>
          </w:rPr>
          <w:t>Authorization</w:t>
        </w:r>
        <w:r>
          <w:rPr/>
        </w:r>
      </w:hyperlink>
    </w:p>
    <w:p>
      <w:pPr>
        <w:pStyle w:val="BodyText"/>
        <w:numPr>
          <w:ilvl w:val="1"/>
          <w:numId w:val="2"/>
        </w:numPr>
        <w:tabs>
          <w:tab w:pos="1152" w:val="left" w:leader="none"/>
        </w:tabs>
        <w:spacing w:line="240" w:lineRule="auto" w:before="0" w:after="0"/>
        <w:ind w:left="1151" w:right="0" w:hanging="331"/>
        <w:jc w:val="left"/>
      </w:pPr>
      <w:r>
        <w:rPr>
          <w:color w:val="585858"/>
        </w:rPr>
        <w:t>-</w:t>
      </w:r>
      <w:r>
        <w:rPr>
          <w:color w:val="585858"/>
          <w:spacing w:val="-3"/>
        </w:rPr>
        <w:t> </w:t>
      </w:r>
      <w:hyperlink w:history="true" w:anchor="_bookmark9">
        <w:r>
          <w:rPr>
            <w:color w:val="0000FF"/>
            <w:spacing w:val="-1"/>
          </w:rPr>
          <w:t>Evaluate</w:t>
        </w:r>
        <w:r>
          <w:rPr>
            <w:color w:val="0000FF"/>
          </w:rPr>
          <w:t> </w:t>
        </w:r>
        <w:r>
          <w:rPr>
            <w:color w:val="0000FF"/>
            <w:spacing w:val="-1"/>
          </w:rPr>
          <w:t>Existing Security</w:t>
        </w:r>
        <w:r>
          <w:rPr>
            <w:color w:val="0000FF"/>
            <w:spacing w:val="-2"/>
          </w:rPr>
          <w:t> </w:t>
        </w:r>
        <w:r>
          <w:rPr>
            <w:color w:val="0000FF"/>
            <w:spacing w:val="-1"/>
          </w:rPr>
          <w:t>Measures</w:t>
        </w:r>
        <w:r>
          <w:rPr>
            <w:color w:val="0000FF"/>
          </w:rPr>
          <w:t> </w:t>
        </w:r>
        <w:r>
          <w:rPr>
            <w:color w:val="0000FF"/>
            <w:spacing w:val="-1"/>
          </w:rPr>
          <w:t>Related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to</w:t>
        </w:r>
        <w:r>
          <w:rPr>
            <w:color w:val="0000FF"/>
            <w:spacing w:val="-1"/>
          </w:rPr>
          <w:t> Access</w:t>
        </w:r>
        <w:r>
          <w:rPr>
            <w:color w:val="0000FF"/>
            <w:spacing w:val="-2"/>
          </w:rPr>
          <w:t> </w:t>
        </w:r>
        <w:r>
          <w:rPr>
            <w:color w:val="0000FF"/>
            <w:spacing w:val="-1"/>
          </w:rPr>
          <w:t>Controls</w:t>
        </w:r>
        <w:r>
          <w:rPr/>
        </w:r>
      </w:hyperlink>
    </w:p>
    <w:p>
      <w:pPr>
        <w:pStyle w:val="BodyText"/>
        <w:numPr>
          <w:ilvl w:val="1"/>
          <w:numId w:val="2"/>
        </w:numPr>
        <w:tabs>
          <w:tab w:pos="1152" w:val="left" w:leader="none"/>
        </w:tabs>
        <w:spacing w:line="240" w:lineRule="auto" w:before="0" w:after="0"/>
        <w:ind w:left="1151" w:right="0" w:hanging="331"/>
        <w:jc w:val="left"/>
      </w:pPr>
      <w:r>
        <w:rPr>
          <w:color w:val="585858"/>
        </w:rPr>
        <w:t>-</w:t>
      </w:r>
      <w:r>
        <w:rPr>
          <w:color w:val="585858"/>
          <w:spacing w:val="-3"/>
        </w:rPr>
        <w:t> </w:t>
      </w:r>
      <w:hyperlink w:history="true" w:anchor="_bookmark10">
        <w:r>
          <w:rPr>
            <w:color w:val="0000FF"/>
            <w:spacing w:val="-1"/>
          </w:rPr>
          <w:t>Password Management</w:t>
        </w:r>
        <w:r>
          <w:rPr/>
        </w:r>
      </w:hyperlink>
    </w:p>
    <w:p>
      <w:pPr>
        <w:pStyle w:val="BodyText"/>
        <w:numPr>
          <w:ilvl w:val="1"/>
          <w:numId w:val="2"/>
        </w:numPr>
        <w:tabs>
          <w:tab w:pos="1152" w:val="left" w:leader="none"/>
        </w:tabs>
        <w:spacing w:line="240" w:lineRule="auto" w:before="0" w:after="0"/>
        <w:ind w:left="1151" w:right="0" w:hanging="331"/>
        <w:jc w:val="left"/>
      </w:pPr>
      <w:r>
        <w:rPr>
          <w:color w:val="585858"/>
        </w:rPr>
        <w:t>-</w:t>
      </w:r>
      <w:r>
        <w:rPr>
          <w:color w:val="585858"/>
        </w:rPr>
        <w:t> </w:t>
      </w:r>
      <w:hyperlink w:history="true" w:anchor="_bookmark11">
        <w:r>
          <w:rPr>
            <w:color w:val="0000FF"/>
            <w:spacing w:val="-1"/>
          </w:rPr>
          <w:t>Administrative</w:t>
        </w:r>
        <w:r>
          <w:rPr>
            <w:color w:val="0000FF"/>
          </w:rPr>
          <w:t> </w:t>
        </w:r>
        <w:r>
          <w:rPr>
            <w:color w:val="0000FF"/>
            <w:spacing w:val="-1"/>
          </w:rPr>
          <w:t>Access</w:t>
        </w:r>
        <w:r>
          <w:rPr>
            <w:color w:val="0000FF"/>
            <w:spacing w:val="-2"/>
          </w:rPr>
          <w:t> </w:t>
        </w:r>
        <w:r>
          <w:rPr>
            <w:color w:val="0000FF"/>
            <w:spacing w:val="-1"/>
          </w:rPr>
          <w:t>Control</w:t>
        </w:r>
        <w:r>
          <w:rPr/>
        </w:r>
      </w:hyperlink>
    </w:p>
    <w:p>
      <w:pPr>
        <w:pStyle w:val="BodyText"/>
        <w:numPr>
          <w:ilvl w:val="1"/>
          <w:numId w:val="2"/>
        </w:numPr>
        <w:tabs>
          <w:tab w:pos="1152" w:val="left" w:leader="none"/>
        </w:tabs>
        <w:spacing w:line="240" w:lineRule="auto" w:before="0" w:after="0"/>
        <w:ind w:left="1151" w:right="0" w:hanging="331"/>
        <w:jc w:val="left"/>
      </w:pPr>
      <w:r>
        <w:rPr>
          <w:color w:val="585858"/>
        </w:rPr>
        <w:t>-</w:t>
      </w:r>
      <w:r>
        <w:rPr>
          <w:color w:val="585858"/>
        </w:rPr>
        <w:t> </w:t>
      </w:r>
      <w:hyperlink w:history="true" w:anchor="_bookmark12">
        <w:r>
          <w:rPr>
            <w:color w:val="0000FF"/>
            <w:spacing w:val="-1"/>
          </w:rPr>
          <w:t>Audit</w:t>
        </w:r>
        <w:r>
          <w:rPr>
            <w:color w:val="0000FF"/>
            <w:spacing w:val="-3"/>
          </w:rPr>
          <w:t> </w:t>
        </w:r>
        <w:r>
          <w:rPr>
            <w:color w:val="0000FF"/>
            <w:spacing w:val="-1"/>
          </w:rPr>
          <w:t>Controls</w:t>
        </w:r>
        <w:r>
          <w:rPr/>
        </w:r>
      </w:hyperlink>
    </w:p>
    <w:p>
      <w:pPr>
        <w:pStyle w:val="BodyText"/>
        <w:numPr>
          <w:ilvl w:val="1"/>
          <w:numId w:val="2"/>
        </w:numPr>
        <w:tabs>
          <w:tab w:pos="1152" w:val="left" w:leader="none"/>
        </w:tabs>
        <w:spacing w:line="238" w:lineRule="auto" w:before="2" w:after="0"/>
        <w:ind w:left="100" w:right="5575" w:firstLine="720"/>
        <w:jc w:val="left"/>
      </w:pPr>
      <w:r>
        <w:rPr>
          <w:color w:val="585858"/>
        </w:rPr>
        <w:t>-</w:t>
      </w:r>
      <w:r>
        <w:rPr>
          <w:color w:val="585858"/>
          <w:spacing w:val="-3"/>
        </w:rPr>
        <w:t> </w:t>
      </w:r>
      <w:hyperlink w:history="true" w:anchor="_bookmark13">
        <w:r>
          <w:rPr>
            <w:color w:val="0000FF"/>
            <w:spacing w:val="-1"/>
          </w:rPr>
          <w:t>Person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or</w:t>
        </w:r>
        <w:r>
          <w:rPr>
            <w:color w:val="0000FF"/>
            <w:spacing w:val="-2"/>
          </w:rPr>
          <w:t> </w:t>
        </w:r>
        <w:r>
          <w:rPr>
            <w:color w:val="0000FF"/>
            <w:spacing w:val="-1"/>
          </w:rPr>
          <w:t>Entity Authentication</w:t>
        </w:r>
      </w:hyperlink>
      <w:r>
        <w:rPr>
          <w:color w:val="0000FF"/>
          <w:spacing w:val="25"/>
        </w:rPr>
        <w:t> </w:t>
      </w:r>
      <w:r>
        <w:rPr>
          <w:color w:val="585858"/>
        </w:rPr>
        <w:t>5</w:t>
      </w:r>
      <w:r>
        <w:rPr>
          <w:color w:val="585858"/>
          <w:spacing w:val="1"/>
        </w:rPr>
        <w:t> </w:t>
      </w:r>
      <w:r>
        <w:rPr>
          <w:color w:val="585858"/>
        </w:rPr>
        <w:t>-</w:t>
      </w:r>
      <w:r>
        <w:rPr>
          <w:color w:val="585858"/>
        </w:rPr>
        <w:t> </w:t>
      </w:r>
      <w:hyperlink w:history="true" w:anchor="_bookmark14">
        <w:r>
          <w:rPr>
            <w:color w:val="0000FF"/>
            <w:spacing w:val="-1"/>
          </w:rPr>
          <w:t>Servers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and</w:t>
        </w:r>
        <w:r>
          <w:rPr>
            <w:color w:val="0000FF"/>
            <w:spacing w:val="-2"/>
          </w:rPr>
          <w:t> </w:t>
        </w:r>
        <w:r>
          <w:rPr>
            <w:color w:val="0000FF"/>
            <w:spacing w:val="-1"/>
          </w:rPr>
          <w:t>Local</w:t>
        </w:r>
        <w:r>
          <w:rPr>
            <w:color w:val="0000FF"/>
            <w:spacing w:val="-2"/>
          </w:rPr>
          <w:t> </w:t>
        </w:r>
        <w:r>
          <w:rPr>
            <w:color w:val="0000FF"/>
            <w:spacing w:val="-1"/>
          </w:rPr>
          <w:t>Computers</w:t>
        </w:r>
        <w:r>
          <w:rPr/>
        </w:r>
      </w:hyperlink>
    </w:p>
    <w:p>
      <w:pPr>
        <w:pStyle w:val="BodyText"/>
        <w:numPr>
          <w:ilvl w:val="1"/>
          <w:numId w:val="3"/>
        </w:numPr>
        <w:tabs>
          <w:tab w:pos="1152" w:val="left" w:leader="none"/>
        </w:tabs>
        <w:spacing w:line="240" w:lineRule="auto" w:before="0" w:after="0"/>
        <w:ind w:left="1151" w:right="0" w:hanging="331"/>
        <w:jc w:val="left"/>
      </w:pPr>
      <w:r>
        <w:rPr>
          <w:color w:val="585858"/>
        </w:rPr>
        <w:t>-</w:t>
      </w:r>
      <w:r>
        <w:rPr>
          <w:color w:val="585858"/>
          <w:spacing w:val="-3"/>
        </w:rPr>
        <w:t> </w:t>
      </w:r>
      <w:hyperlink w:history="true" w:anchor="_bookmark15">
        <w:r>
          <w:rPr>
            <w:color w:val="0000FF"/>
            <w:spacing w:val="-1"/>
          </w:rPr>
          <w:t>Protection Against</w:t>
        </w:r>
        <w:r>
          <w:rPr>
            <w:color w:val="0000FF"/>
            <w:spacing w:val="-2"/>
          </w:rPr>
          <w:t> </w:t>
        </w:r>
        <w:r>
          <w:rPr>
            <w:color w:val="0000FF"/>
            <w:spacing w:val="-1"/>
          </w:rPr>
          <w:t>Malicious</w:t>
        </w:r>
        <w:r>
          <w:rPr>
            <w:color w:val="0000FF"/>
          </w:rPr>
          <w:t> </w:t>
        </w:r>
        <w:r>
          <w:rPr>
            <w:color w:val="0000FF"/>
            <w:spacing w:val="-1"/>
          </w:rPr>
          <w:t>Software</w:t>
        </w:r>
        <w:r>
          <w:rPr/>
        </w:r>
      </w:hyperlink>
    </w:p>
    <w:p>
      <w:pPr>
        <w:pStyle w:val="BodyText"/>
        <w:numPr>
          <w:ilvl w:val="1"/>
          <w:numId w:val="3"/>
        </w:numPr>
        <w:tabs>
          <w:tab w:pos="1152" w:val="left" w:leader="none"/>
        </w:tabs>
        <w:spacing w:line="240" w:lineRule="auto" w:before="0" w:after="0"/>
        <w:ind w:left="1151" w:right="0" w:hanging="331"/>
        <w:jc w:val="left"/>
      </w:pPr>
      <w:r>
        <w:rPr>
          <w:color w:val="585858"/>
        </w:rPr>
        <w:t>-</w:t>
      </w:r>
      <w:r>
        <w:rPr>
          <w:color w:val="585858"/>
        </w:rPr>
        <w:t> </w:t>
      </w:r>
      <w:hyperlink w:history="true" w:anchor="_bookmark16">
        <w:r>
          <w:rPr>
            <w:color w:val="0000FF"/>
            <w:spacing w:val="-1"/>
          </w:rPr>
          <w:t>Applications</w:t>
        </w:r>
        <w:r>
          <w:rPr>
            <w:color w:val="0000FF"/>
            <w:spacing w:val="-2"/>
          </w:rPr>
          <w:t> </w:t>
        </w:r>
        <w:r>
          <w:rPr>
            <w:color w:val="0000FF"/>
            <w:spacing w:val="-1"/>
          </w:rPr>
          <w:t>and Data</w:t>
        </w:r>
        <w:r>
          <w:rPr>
            <w:color w:val="0000FF"/>
            <w:spacing w:val="-2"/>
          </w:rPr>
          <w:t> </w:t>
        </w:r>
        <w:r>
          <w:rPr>
            <w:color w:val="0000FF"/>
            <w:spacing w:val="-1"/>
          </w:rPr>
          <w:t>Criticality Analysis</w:t>
        </w:r>
        <w:r>
          <w:rPr/>
        </w:r>
      </w:hyperlink>
    </w:p>
    <w:p>
      <w:pPr>
        <w:pStyle w:val="BodyText"/>
        <w:numPr>
          <w:ilvl w:val="1"/>
          <w:numId w:val="3"/>
        </w:numPr>
        <w:tabs>
          <w:tab w:pos="1152" w:val="left" w:leader="none"/>
        </w:tabs>
        <w:spacing w:line="240" w:lineRule="auto" w:before="0" w:after="0"/>
        <w:ind w:left="1151" w:right="0" w:hanging="331"/>
        <w:jc w:val="left"/>
      </w:pPr>
      <w:r>
        <w:rPr>
          <w:color w:val="585858"/>
        </w:rPr>
        <w:t>-</w:t>
      </w:r>
      <w:r>
        <w:rPr>
          <w:color w:val="585858"/>
          <w:spacing w:val="-3"/>
        </w:rPr>
        <w:t> </w:t>
      </w:r>
      <w:hyperlink w:history="true" w:anchor="_bookmark17">
        <w:r>
          <w:rPr>
            <w:color w:val="0000FF"/>
            <w:spacing w:val="-1"/>
          </w:rPr>
          <w:t>Business</w:t>
        </w:r>
        <w:r>
          <w:rPr>
            <w:color w:val="0000FF"/>
          </w:rPr>
          <w:t> </w:t>
        </w:r>
        <w:r>
          <w:rPr>
            <w:color w:val="0000FF"/>
            <w:spacing w:val="-1"/>
          </w:rPr>
          <w:t>Associate</w:t>
        </w:r>
        <w:r>
          <w:rPr>
            <w:color w:val="0000FF"/>
          </w:rPr>
          <w:t> </w:t>
        </w:r>
        <w:r>
          <w:rPr>
            <w:color w:val="0000FF"/>
            <w:spacing w:val="-1"/>
          </w:rPr>
          <w:t>Agreements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for</w:t>
        </w:r>
        <w:r>
          <w:rPr>
            <w:color w:val="0000FF"/>
            <w:spacing w:val="-3"/>
          </w:rPr>
          <w:t> </w:t>
        </w:r>
        <w:r>
          <w:rPr>
            <w:color w:val="0000FF"/>
            <w:spacing w:val="-1"/>
          </w:rPr>
          <w:t>Cloud Servers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and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Data</w:t>
        </w:r>
        <w:r>
          <w:rPr>
            <w:color w:val="0000FF"/>
            <w:spacing w:val="-2"/>
          </w:rPr>
          <w:t> </w:t>
        </w:r>
        <w:r>
          <w:rPr>
            <w:color w:val="0000FF"/>
            <w:spacing w:val="-1"/>
          </w:rPr>
          <w:t>Centers</w:t>
        </w:r>
        <w:r>
          <w:rPr/>
        </w:r>
      </w:hyperlink>
    </w:p>
    <w:p>
      <w:pPr>
        <w:pStyle w:val="BodyText"/>
        <w:numPr>
          <w:ilvl w:val="2"/>
          <w:numId w:val="3"/>
        </w:numPr>
        <w:tabs>
          <w:tab w:pos="1318" w:val="left" w:leader="none"/>
        </w:tabs>
        <w:spacing w:line="240" w:lineRule="auto" w:before="0" w:after="0"/>
        <w:ind w:left="1317" w:right="0" w:hanging="497"/>
        <w:jc w:val="left"/>
      </w:pPr>
      <w:r>
        <w:rPr>
          <w:color w:val="585858"/>
        </w:rPr>
        <w:t>-</w:t>
      </w:r>
      <w:r>
        <w:rPr>
          <w:color w:val="585858"/>
        </w:rPr>
        <w:t> </w:t>
      </w:r>
      <w:hyperlink w:history="true" w:anchor="_bookmark18">
        <w:r>
          <w:rPr>
            <w:color w:val="0000FF"/>
            <w:spacing w:val="-1"/>
          </w:rPr>
          <w:t>Data</w:t>
        </w:r>
        <w:r>
          <w:rPr>
            <w:color w:val="0000FF"/>
          </w:rPr>
          <w:t> </w:t>
        </w:r>
        <w:r>
          <w:rPr>
            <w:color w:val="0000FF"/>
            <w:spacing w:val="-1"/>
          </w:rPr>
          <w:t>Center</w:t>
        </w:r>
        <w:r>
          <w:rPr/>
        </w:r>
      </w:hyperlink>
    </w:p>
    <w:p>
      <w:pPr>
        <w:pStyle w:val="BodyText"/>
        <w:numPr>
          <w:ilvl w:val="2"/>
          <w:numId w:val="3"/>
        </w:numPr>
        <w:tabs>
          <w:tab w:pos="1318" w:val="left" w:leader="none"/>
        </w:tabs>
        <w:spacing w:line="240" w:lineRule="auto" w:before="0" w:after="0"/>
        <w:ind w:left="1317" w:right="0" w:hanging="497"/>
        <w:jc w:val="left"/>
      </w:pPr>
      <w:r>
        <w:rPr>
          <w:color w:val="585858"/>
        </w:rPr>
        <w:t>- </w:t>
      </w:r>
      <w:r>
        <w:rPr>
          <w:color w:val="0000FF"/>
        </w:rPr>
        <w:t>eFax</w:t>
      </w:r>
      <w:r>
        <w:rPr>
          <w:color w:val="0000FF"/>
          <w:spacing w:val="-3"/>
        </w:rPr>
        <w:t> </w:t>
      </w:r>
      <w:r>
        <w:rPr>
          <w:color w:val="0000FF"/>
          <w:spacing w:val="-1"/>
        </w:rPr>
        <w:t>Service</w:t>
      </w:r>
      <w:r>
        <w:rPr/>
      </w:r>
    </w:p>
    <w:p>
      <w:pPr>
        <w:pStyle w:val="BodyText"/>
        <w:numPr>
          <w:ilvl w:val="2"/>
          <w:numId w:val="3"/>
        </w:numPr>
        <w:tabs>
          <w:tab w:pos="1318" w:val="left" w:leader="none"/>
        </w:tabs>
        <w:spacing w:line="240" w:lineRule="auto" w:before="0" w:after="0"/>
        <w:ind w:left="1317" w:right="0" w:hanging="497"/>
        <w:jc w:val="left"/>
      </w:pPr>
      <w:r>
        <w:rPr>
          <w:color w:val="585858"/>
        </w:rPr>
        <w:t>-</w:t>
      </w:r>
      <w:r>
        <w:rPr>
          <w:color w:val="585858"/>
        </w:rPr>
        <w:t> </w:t>
      </w:r>
      <w:hyperlink w:history="true" w:anchor="_bookmark19">
        <w:r>
          <w:rPr>
            <w:color w:val="0000FF"/>
            <w:spacing w:val="-1"/>
          </w:rPr>
          <w:t>Remote</w:t>
        </w:r>
        <w:r>
          <w:rPr>
            <w:color w:val="0000FF"/>
          </w:rPr>
          <w:t> </w:t>
        </w:r>
        <w:r>
          <w:rPr>
            <w:color w:val="0000FF"/>
            <w:spacing w:val="-1"/>
          </w:rPr>
          <w:t>Access</w:t>
        </w:r>
        <w:r>
          <w:rPr>
            <w:color w:val="0000FF"/>
          </w:rPr>
          <w:t> </w:t>
        </w:r>
        <w:r>
          <w:rPr>
            <w:color w:val="0000FF"/>
            <w:spacing w:val="-2"/>
          </w:rPr>
          <w:t>Cloud</w:t>
        </w:r>
        <w:r>
          <w:rPr>
            <w:color w:val="0000FF"/>
            <w:spacing w:val="-1"/>
          </w:rPr>
          <w:t> Services</w:t>
        </w:r>
        <w:r>
          <w:rPr/>
        </w:r>
      </w:hyperlink>
    </w:p>
    <w:p>
      <w:pPr>
        <w:pStyle w:val="BodyText"/>
        <w:spacing w:line="240" w:lineRule="auto"/>
        <w:ind w:left="100" w:right="1005" w:firstLine="719"/>
        <w:jc w:val="left"/>
      </w:pPr>
      <w:r>
        <w:rPr>
          <w:color w:val="585858"/>
          <w:spacing w:val="-1"/>
        </w:rPr>
        <w:t>5.5</w:t>
      </w:r>
      <w:r>
        <w:rPr>
          <w:color w:val="585858"/>
          <w:spacing w:val="1"/>
        </w:rPr>
        <w:t> </w:t>
      </w:r>
      <w:r>
        <w:rPr>
          <w:color w:val="585858"/>
        </w:rPr>
        <w:t>-</w:t>
      </w:r>
      <w:r>
        <w:rPr>
          <w:color w:val="585858"/>
          <w:spacing w:val="-3"/>
        </w:rPr>
        <w:t> </w:t>
      </w:r>
      <w:r>
        <w:rPr>
          <w:color w:val="0000FF"/>
          <w:spacing w:val="-1"/>
        </w:rPr>
        <w:t>Business</w:t>
      </w:r>
      <w:r>
        <w:rPr>
          <w:color w:val="0000FF"/>
        </w:rPr>
        <w:t> </w:t>
      </w:r>
      <w:r>
        <w:rPr>
          <w:color w:val="0000FF"/>
          <w:spacing w:val="-1"/>
        </w:rPr>
        <w:t>Associate</w:t>
      </w:r>
      <w:r>
        <w:rPr>
          <w:color w:val="0000FF"/>
        </w:rPr>
        <w:t> </w:t>
      </w:r>
      <w:r>
        <w:rPr>
          <w:color w:val="0000FF"/>
          <w:spacing w:val="-1"/>
        </w:rPr>
        <w:t>Agreements</w:t>
      </w:r>
      <w:r>
        <w:rPr>
          <w:color w:val="0000FF"/>
          <w:spacing w:val="-3"/>
        </w:rPr>
        <w:t> </w:t>
      </w:r>
      <w:r>
        <w:rPr>
          <w:color w:val="0000FF"/>
        </w:rPr>
        <w:t>for</w:t>
      </w:r>
      <w:r>
        <w:rPr>
          <w:color w:val="0000FF"/>
          <w:spacing w:val="-3"/>
        </w:rPr>
        <w:t> </w:t>
      </w:r>
      <w:r>
        <w:rPr>
          <w:color w:val="0000FF"/>
          <w:spacing w:val="-1"/>
        </w:rPr>
        <w:t>Sync</w:t>
      </w:r>
      <w:r>
        <w:rPr>
          <w:color w:val="0000FF"/>
        </w:rPr>
        <w:t> </w:t>
      </w:r>
      <w:r>
        <w:rPr>
          <w:color w:val="0000FF"/>
          <w:spacing w:val="-1"/>
        </w:rPr>
        <w:t>folders</w:t>
      </w:r>
      <w:r>
        <w:rPr>
          <w:color w:val="0000FF"/>
          <w:spacing w:val="-3"/>
        </w:rPr>
        <w:t> </w:t>
      </w:r>
      <w:r>
        <w:rPr>
          <w:color w:val="0000FF"/>
          <w:spacing w:val="-1"/>
        </w:rPr>
        <w:t>(DropBox,</w:t>
      </w:r>
      <w:r>
        <w:rPr>
          <w:color w:val="0000FF"/>
          <w:spacing w:val="-2"/>
        </w:rPr>
        <w:t> </w:t>
      </w:r>
      <w:r>
        <w:rPr>
          <w:color w:val="0000FF"/>
          <w:spacing w:val="-1"/>
        </w:rPr>
        <w:t>Box,</w:t>
      </w:r>
      <w:r>
        <w:rPr>
          <w:color w:val="0000FF"/>
        </w:rPr>
        <w:t> </w:t>
      </w:r>
      <w:r>
        <w:rPr>
          <w:color w:val="0000FF"/>
          <w:spacing w:val="-1"/>
        </w:rPr>
        <w:t>Google</w:t>
      </w:r>
      <w:r>
        <w:rPr>
          <w:color w:val="0000FF"/>
          <w:spacing w:val="-2"/>
        </w:rPr>
        <w:t> </w:t>
      </w:r>
      <w:r>
        <w:rPr>
          <w:color w:val="0000FF"/>
          <w:spacing w:val="-1"/>
        </w:rPr>
        <w:t>Drive,</w:t>
      </w:r>
      <w:r>
        <w:rPr>
          <w:color w:val="0000FF"/>
        </w:rPr>
        <w:t> </w:t>
      </w:r>
      <w:r>
        <w:rPr>
          <w:color w:val="0000FF"/>
          <w:spacing w:val="-1"/>
        </w:rPr>
        <w:t>etc.</w:t>
      </w:r>
      <w:r>
        <w:rPr>
          <w:color w:val="0000FF"/>
        </w:rPr>
        <w:t> )</w:t>
      </w:r>
      <w:r>
        <w:rPr>
          <w:color w:val="0000FF"/>
          <w:spacing w:val="59"/>
        </w:rPr>
        <w:t> </w:t>
      </w:r>
      <w:r>
        <w:rPr>
          <w:color w:val="585858"/>
        </w:rPr>
        <w:t>6</w:t>
      </w:r>
      <w:r>
        <w:rPr>
          <w:color w:val="585858"/>
          <w:spacing w:val="1"/>
        </w:rPr>
        <w:t> </w:t>
      </w:r>
      <w:r>
        <w:rPr>
          <w:color w:val="585858"/>
        </w:rPr>
        <w:t>-</w:t>
      </w:r>
      <w:r>
        <w:rPr>
          <w:color w:val="585858"/>
        </w:rPr>
        <w:t> </w:t>
      </w:r>
      <w:hyperlink w:history="true" w:anchor="_bookmark20">
        <w:r>
          <w:rPr>
            <w:color w:val="0000FF"/>
            <w:spacing w:val="-1"/>
          </w:rPr>
          <w:t>Firewall</w:t>
        </w:r>
        <w:r>
          <w:rPr/>
        </w:r>
      </w:hyperlink>
    </w:p>
    <w:p>
      <w:pPr>
        <w:pStyle w:val="BodyText"/>
        <w:numPr>
          <w:ilvl w:val="1"/>
          <w:numId w:val="4"/>
        </w:numPr>
        <w:tabs>
          <w:tab w:pos="1152" w:val="left" w:leader="none"/>
        </w:tabs>
        <w:spacing w:line="267" w:lineRule="exact" w:before="0" w:after="0"/>
        <w:ind w:left="100" w:right="0" w:firstLine="720"/>
        <w:jc w:val="left"/>
      </w:pPr>
      <w:r>
        <w:rPr>
          <w:color w:val="585858"/>
        </w:rPr>
        <w:t>-</w:t>
      </w:r>
      <w:r>
        <w:rPr>
          <w:color w:val="585858"/>
        </w:rPr>
        <w:t> </w:t>
      </w:r>
      <w:hyperlink w:history="true" w:anchor="_bookmark21">
        <w:r>
          <w:rPr>
            <w:color w:val="0000FF"/>
            <w:spacing w:val="-1"/>
          </w:rPr>
          <w:t>Access</w:t>
        </w:r>
        <w:r>
          <w:rPr>
            <w:color w:val="0000FF"/>
          </w:rPr>
          <w:t> </w:t>
        </w:r>
        <w:r>
          <w:rPr>
            <w:color w:val="0000FF"/>
            <w:spacing w:val="-1"/>
          </w:rPr>
          <w:t>Authorization</w:t>
        </w:r>
        <w:r>
          <w:rPr/>
        </w:r>
      </w:hyperlink>
    </w:p>
    <w:p>
      <w:pPr>
        <w:pStyle w:val="BodyText"/>
        <w:numPr>
          <w:ilvl w:val="1"/>
          <w:numId w:val="4"/>
        </w:numPr>
        <w:tabs>
          <w:tab w:pos="1152" w:val="left" w:leader="none"/>
        </w:tabs>
        <w:spacing w:line="267" w:lineRule="exact" w:before="0" w:after="0"/>
        <w:ind w:left="1151" w:right="0" w:hanging="331"/>
        <w:jc w:val="left"/>
      </w:pPr>
      <w:r>
        <w:rPr>
          <w:color w:val="585858"/>
        </w:rPr>
        <w:t>-</w:t>
      </w:r>
      <w:r>
        <w:rPr>
          <w:color w:val="585858"/>
          <w:spacing w:val="-3"/>
        </w:rPr>
        <w:t> </w:t>
      </w:r>
      <w:hyperlink w:history="true" w:anchor="_bookmark22">
        <w:r>
          <w:rPr>
            <w:color w:val="0000FF"/>
            <w:spacing w:val="-1"/>
          </w:rPr>
          <w:t>Protection Against</w:t>
        </w:r>
        <w:r>
          <w:rPr>
            <w:color w:val="0000FF"/>
            <w:spacing w:val="-2"/>
          </w:rPr>
          <w:t> </w:t>
        </w:r>
        <w:r>
          <w:rPr>
            <w:color w:val="0000FF"/>
            <w:spacing w:val="-1"/>
          </w:rPr>
          <w:t>Malicious</w:t>
        </w:r>
        <w:r>
          <w:rPr>
            <w:color w:val="0000FF"/>
          </w:rPr>
          <w:t> </w:t>
        </w:r>
        <w:r>
          <w:rPr>
            <w:color w:val="0000FF"/>
            <w:spacing w:val="-1"/>
          </w:rPr>
          <w:t>Software</w:t>
        </w:r>
        <w:r>
          <w:rPr/>
        </w:r>
      </w:hyperlink>
    </w:p>
    <w:p>
      <w:pPr>
        <w:pStyle w:val="BodyText"/>
        <w:numPr>
          <w:ilvl w:val="1"/>
          <w:numId w:val="4"/>
        </w:numPr>
        <w:tabs>
          <w:tab w:pos="1152" w:val="left" w:leader="none"/>
        </w:tabs>
        <w:spacing w:line="240" w:lineRule="auto" w:before="0" w:after="0"/>
        <w:ind w:left="100" w:right="5233" w:firstLine="720"/>
        <w:jc w:val="left"/>
      </w:pPr>
      <w:r>
        <w:rPr>
          <w:color w:val="585858"/>
        </w:rPr>
        <w:t>-</w:t>
      </w:r>
      <w:r>
        <w:rPr>
          <w:color w:val="585858"/>
          <w:spacing w:val="-3"/>
        </w:rPr>
        <w:t> </w:t>
      </w:r>
      <w:hyperlink w:history="true" w:anchor="_bookmark23">
        <w:r>
          <w:rPr>
            <w:color w:val="0000FF"/>
            <w:spacing w:val="-1"/>
          </w:rPr>
          <w:t>External</w:t>
        </w:r>
        <w:r>
          <w:rPr>
            <w:color w:val="0000FF"/>
          </w:rPr>
          <w:t> </w:t>
        </w:r>
        <w:r>
          <w:rPr>
            <w:color w:val="0000FF"/>
            <w:spacing w:val="-1"/>
          </w:rPr>
          <w:t>Vulnerability</w:t>
        </w:r>
        <w:r>
          <w:rPr>
            <w:color w:val="0000FF"/>
            <w:spacing w:val="-4"/>
          </w:rPr>
          <w:t> </w:t>
        </w:r>
        <w:r>
          <w:rPr>
            <w:color w:val="0000FF"/>
            <w:spacing w:val="-1"/>
          </w:rPr>
          <w:t>Scan Analysis</w:t>
        </w:r>
      </w:hyperlink>
      <w:r>
        <w:rPr>
          <w:color w:val="0000FF"/>
          <w:spacing w:val="35"/>
        </w:rPr>
        <w:t> </w:t>
      </w:r>
      <w:r>
        <w:rPr>
          <w:color w:val="585858"/>
        </w:rPr>
        <w:t>7</w:t>
      </w:r>
      <w:r>
        <w:rPr>
          <w:color w:val="585858"/>
          <w:spacing w:val="1"/>
        </w:rPr>
        <w:t> </w:t>
      </w:r>
      <w:r>
        <w:rPr>
          <w:color w:val="585858"/>
        </w:rPr>
        <w:t>-</w:t>
      </w:r>
      <w:r>
        <w:rPr>
          <w:color w:val="585858"/>
        </w:rPr>
        <w:t> </w:t>
      </w:r>
      <w:hyperlink w:history="true" w:anchor="_bookmark24">
        <w:r>
          <w:rPr>
            <w:color w:val="0000FF"/>
            <w:spacing w:val="-1"/>
          </w:rPr>
          <w:t>Email</w:t>
        </w:r>
        <w:r>
          <w:rPr/>
        </w:r>
      </w:hyperlink>
    </w:p>
    <w:p>
      <w:pPr>
        <w:pStyle w:val="BodyText"/>
        <w:spacing w:line="240" w:lineRule="auto"/>
        <w:ind w:left="100" w:right="4732" w:firstLine="719"/>
        <w:jc w:val="left"/>
      </w:pPr>
      <w:r>
        <w:rPr>
          <w:color w:val="585858"/>
          <w:spacing w:val="-1"/>
        </w:rPr>
        <w:t>7.1</w:t>
      </w:r>
      <w:r>
        <w:rPr>
          <w:color w:val="585858"/>
          <w:spacing w:val="1"/>
        </w:rPr>
        <w:t> </w:t>
      </w:r>
      <w:r>
        <w:rPr>
          <w:color w:val="585858"/>
        </w:rPr>
        <w:t>-</w:t>
      </w:r>
      <w:r>
        <w:rPr>
          <w:color w:val="585858"/>
        </w:rPr>
        <w:t> </w:t>
      </w:r>
      <w:hyperlink w:history="true" w:anchor="_bookmark25">
        <w:r>
          <w:rPr>
            <w:color w:val="0000FF"/>
            <w:spacing w:val="-1"/>
          </w:rPr>
          <w:t>Applications</w:t>
        </w:r>
        <w:r>
          <w:rPr>
            <w:color w:val="0000FF"/>
            <w:spacing w:val="-2"/>
          </w:rPr>
          <w:t> </w:t>
        </w:r>
        <w:r>
          <w:rPr>
            <w:color w:val="0000FF"/>
            <w:spacing w:val="-1"/>
          </w:rPr>
          <w:t>and Data</w:t>
        </w:r>
        <w:r>
          <w:rPr>
            <w:color w:val="0000FF"/>
            <w:spacing w:val="-2"/>
          </w:rPr>
          <w:t> </w:t>
        </w:r>
        <w:r>
          <w:rPr>
            <w:color w:val="0000FF"/>
            <w:spacing w:val="-1"/>
          </w:rPr>
          <w:t>Criticality Analysis</w:t>
        </w:r>
      </w:hyperlink>
      <w:r>
        <w:rPr>
          <w:color w:val="0000FF"/>
          <w:spacing w:val="51"/>
        </w:rPr>
        <w:t> </w:t>
      </w:r>
      <w:r>
        <w:rPr>
          <w:color w:val="585858"/>
        </w:rPr>
        <w:t>8</w:t>
      </w:r>
      <w:r>
        <w:rPr>
          <w:color w:val="585858"/>
          <w:spacing w:val="1"/>
        </w:rPr>
        <w:t> </w:t>
      </w:r>
      <w:r>
        <w:rPr>
          <w:color w:val="585858"/>
        </w:rPr>
        <w:t>-</w:t>
      </w:r>
      <w:r>
        <w:rPr>
          <w:color w:val="585858"/>
        </w:rPr>
        <w:t> </w:t>
      </w:r>
      <w:hyperlink w:history="true" w:anchor="_bookmark26">
        <w:r>
          <w:rPr>
            <w:color w:val="0000FF"/>
            <w:spacing w:val="-1"/>
          </w:rPr>
          <w:t>Wireless</w:t>
        </w:r>
        <w:r>
          <w:rPr/>
        </w:r>
      </w:hyperlink>
    </w:p>
    <w:p>
      <w:pPr>
        <w:pStyle w:val="BodyText"/>
        <w:numPr>
          <w:ilvl w:val="1"/>
          <w:numId w:val="5"/>
        </w:numPr>
        <w:tabs>
          <w:tab w:pos="1152" w:val="left" w:leader="none"/>
        </w:tabs>
        <w:spacing w:line="240" w:lineRule="auto" w:before="0" w:after="0"/>
        <w:ind w:left="1151" w:right="0" w:hanging="331"/>
        <w:jc w:val="left"/>
      </w:pPr>
      <w:r>
        <w:rPr>
          <w:color w:val="585858"/>
        </w:rPr>
        <w:t>-</w:t>
      </w:r>
      <w:r>
        <w:rPr>
          <w:color w:val="585858"/>
        </w:rPr>
        <w:t> </w:t>
      </w:r>
      <w:hyperlink w:history="true" w:anchor="_bookmark27">
        <w:r>
          <w:rPr>
            <w:color w:val="0000FF"/>
            <w:spacing w:val="-1"/>
          </w:rPr>
          <w:t>Access</w:t>
        </w:r>
        <w:r>
          <w:rPr>
            <w:color w:val="0000FF"/>
          </w:rPr>
          <w:t> </w:t>
        </w:r>
        <w:r>
          <w:rPr>
            <w:color w:val="0000FF"/>
            <w:spacing w:val="-1"/>
          </w:rPr>
          <w:t>Authorization</w:t>
        </w:r>
        <w:r>
          <w:rPr/>
        </w:r>
      </w:hyperlink>
    </w:p>
    <w:p>
      <w:pPr>
        <w:pStyle w:val="BodyText"/>
        <w:numPr>
          <w:ilvl w:val="1"/>
          <w:numId w:val="5"/>
        </w:numPr>
        <w:tabs>
          <w:tab w:pos="1152" w:val="left" w:leader="none"/>
        </w:tabs>
        <w:spacing w:line="240" w:lineRule="auto" w:before="0" w:after="0"/>
        <w:ind w:left="1151" w:right="0" w:hanging="331"/>
        <w:jc w:val="left"/>
      </w:pPr>
      <w:r>
        <w:rPr>
          <w:color w:val="585858"/>
        </w:rPr>
        <w:t>-</w:t>
      </w:r>
      <w:r>
        <w:rPr>
          <w:color w:val="585858"/>
        </w:rPr>
        <w:t> </w:t>
      </w:r>
      <w:hyperlink w:history="true" w:anchor="_bookmark28">
        <w:r>
          <w:rPr>
            <w:color w:val="0000FF"/>
            <w:spacing w:val="-1"/>
          </w:rPr>
          <w:t>Access</w:t>
        </w:r>
        <w:r>
          <w:rPr>
            <w:color w:val="0000FF"/>
          </w:rPr>
          <w:t> </w:t>
        </w:r>
        <w:r>
          <w:rPr>
            <w:color w:val="0000FF"/>
            <w:spacing w:val="-1"/>
          </w:rPr>
          <w:t>Establishment</w:t>
        </w:r>
        <w:r>
          <w:rPr/>
        </w:r>
      </w:hyperlink>
    </w:p>
    <w:p>
      <w:pPr>
        <w:pStyle w:val="BodyText"/>
        <w:numPr>
          <w:ilvl w:val="1"/>
          <w:numId w:val="5"/>
        </w:numPr>
        <w:tabs>
          <w:tab w:pos="1152" w:val="left" w:leader="none"/>
        </w:tabs>
        <w:spacing w:line="240" w:lineRule="auto" w:before="0" w:after="0"/>
        <w:ind w:left="1151" w:right="0" w:hanging="331"/>
        <w:jc w:val="left"/>
      </w:pPr>
      <w:r>
        <w:rPr>
          <w:color w:val="585858"/>
        </w:rPr>
        <w:t>-</w:t>
      </w:r>
      <w:r>
        <w:rPr>
          <w:color w:val="585858"/>
          <w:spacing w:val="-3"/>
        </w:rPr>
        <w:t> </w:t>
      </w:r>
      <w:hyperlink w:history="true" w:anchor="_bookmark29">
        <w:r>
          <w:rPr>
            <w:color w:val="0000FF"/>
            <w:spacing w:val="-1"/>
          </w:rPr>
          <w:t>Workforce</w:t>
        </w:r>
        <w:r>
          <w:rPr>
            <w:color w:val="0000FF"/>
          </w:rPr>
          <w:t> </w:t>
        </w:r>
        <w:r>
          <w:rPr>
            <w:color w:val="0000FF"/>
            <w:spacing w:val="-1"/>
          </w:rPr>
          <w:t>Security</w:t>
        </w:r>
        <w:r>
          <w:rPr/>
        </w:r>
      </w:hyperlink>
    </w:p>
    <w:p>
      <w:pPr>
        <w:spacing w:after="0" w:line="240" w:lineRule="auto"/>
        <w:jc w:val="left"/>
        <w:sectPr>
          <w:headerReference w:type="default" r:id="rId9"/>
          <w:footerReference w:type="default" r:id="rId10"/>
          <w:pgSz w:w="12240" w:h="15840"/>
          <w:pgMar w:header="720" w:footer="723" w:top="1440" w:bottom="920" w:left="1340" w:right="1240"/>
          <w:pgNumType w:start="2"/>
        </w:sectPr>
      </w:pPr>
    </w:p>
    <w:p>
      <w:pPr>
        <w:spacing w:line="240" w:lineRule="auto" w:before="5"/>
        <w:rPr>
          <w:rFonts w:ascii="Calibri" w:hAnsi="Calibri" w:cs="Calibri" w:eastAsia="Calibri"/>
          <w:sz w:val="18"/>
          <w:szCs w:val="18"/>
        </w:rPr>
      </w:pPr>
    </w:p>
    <w:p>
      <w:pPr>
        <w:pStyle w:val="Heading1"/>
        <w:tabs>
          <w:tab w:pos="9598" w:val="left" w:leader="none"/>
        </w:tabs>
        <w:spacing w:line="240" w:lineRule="auto"/>
        <w:ind w:left="140" w:right="0" w:firstLine="0"/>
        <w:jc w:val="left"/>
        <w:rPr>
          <w:b w:val="0"/>
          <w:bCs w:val="0"/>
        </w:rPr>
      </w:pPr>
      <w:bookmarkStart w:name="_bookmark0" w:id="1"/>
      <w:bookmarkEnd w:id="1"/>
      <w:r>
        <w:rPr>
          <w:b w:val="0"/>
        </w:rPr>
      </w:r>
      <w:r>
        <w:rPr>
          <w:w w:val="99"/>
        </w:rPr>
      </w:r>
      <w:r>
        <w:rPr>
          <w:highlight w:val="lightGray"/>
        </w:rPr>
        <w:t>1</w:t>
      </w:r>
      <w:r>
        <w:rPr>
          <w:spacing w:val="-1"/>
          <w:highlight w:val="lightGray"/>
        </w:rPr>
        <w:t> </w:t>
      </w:r>
      <w:r>
        <w:rPr>
          <w:highlight w:val="lightGray"/>
        </w:rPr>
        <w:t>-</w:t>
      </w:r>
      <w:r>
        <w:rPr>
          <w:spacing w:val="2"/>
          <w:highlight w:val="lightGray"/>
        </w:rPr>
        <w:t> </w:t>
      </w:r>
      <w:r>
        <w:rPr>
          <w:spacing w:val="3"/>
          <w:highlight w:val="lightGray"/>
        </w:rPr>
        <w:t>Overview</w:t>
      </w:r>
      <w:r>
        <w:rPr>
          <w:w w:val="99"/>
          <w:highlight w:val="lightGray"/>
        </w:rPr>
        <w:t> </w:t>
      </w:r>
      <w:r>
        <w:rPr>
          <w:highlight w:val="lightGray"/>
        </w:rPr>
        <w:tab/>
      </w:r>
      <w:r>
        <w:rPr/>
      </w:r>
      <w:r>
        <w:rPr>
          <w:b w:val="0"/>
        </w:rPr>
      </w:r>
    </w:p>
    <w:p>
      <w:pPr>
        <w:pStyle w:val="BodyText"/>
        <w:spacing w:line="240" w:lineRule="auto" w:before="196"/>
        <w:ind w:left="140" w:right="346"/>
        <w:jc w:val="left"/>
      </w:pPr>
      <w:r>
        <w:rPr>
          <w:color w:val="585858"/>
          <w:spacing w:val="-1"/>
        </w:rPr>
        <w:t>Our organization has</w:t>
      </w:r>
      <w:r>
        <w:rPr>
          <w:color w:val="585858"/>
        </w:rPr>
        <w:t> </w:t>
      </w:r>
      <w:r>
        <w:rPr>
          <w:color w:val="585858"/>
          <w:spacing w:val="-1"/>
        </w:rPr>
        <w:t>adopted</w:t>
      </w:r>
      <w:r>
        <w:rPr>
          <w:color w:val="585858"/>
        </w:rPr>
        <w:t> </w:t>
      </w:r>
      <w:r>
        <w:rPr>
          <w:color w:val="585858"/>
          <w:spacing w:val="-1"/>
        </w:rPr>
        <w:t>written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Policies</w:t>
      </w:r>
      <w:r>
        <w:rPr>
          <w:color w:val="585858"/>
          <w:spacing w:val="-2"/>
        </w:rPr>
        <w:t> </w:t>
      </w:r>
      <w:r>
        <w:rPr>
          <w:color w:val="585858"/>
        </w:rPr>
        <w:t>&amp;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Procedures</w:t>
      </w:r>
      <w:r>
        <w:rPr>
          <w:color w:val="585858"/>
        </w:rPr>
        <w:t> that </w:t>
      </w:r>
      <w:r>
        <w:rPr>
          <w:color w:val="585858"/>
          <w:spacing w:val="-1"/>
        </w:rPr>
        <w:t>describe</w:t>
      </w:r>
      <w:r>
        <w:rPr>
          <w:color w:val="585858"/>
        </w:rPr>
        <w:t> in</w:t>
      </w:r>
      <w:r>
        <w:rPr>
          <w:color w:val="585858"/>
          <w:spacing w:val="-1"/>
        </w:rPr>
        <w:t> detail</w:t>
      </w:r>
      <w:r>
        <w:rPr>
          <w:color w:val="585858"/>
        </w:rPr>
        <w:t> the </w:t>
      </w:r>
      <w:r>
        <w:rPr>
          <w:color w:val="585858"/>
          <w:spacing w:val="-1"/>
        </w:rPr>
        <w:t>tasks </w:t>
      </w:r>
      <w:r>
        <w:rPr>
          <w:color w:val="585858"/>
        </w:rPr>
        <w:t>that</w:t>
      </w:r>
      <w:r>
        <w:rPr>
          <w:color w:val="585858"/>
          <w:spacing w:val="-2"/>
        </w:rPr>
        <w:t> </w:t>
      </w:r>
      <w:r>
        <w:rPr>
          <w:color w:val="585858"/>
        </w:rPr>
        <w:t>we</w:t>
      </w:r>
      <w:r>
        <w:rPr>
          <w:color w:val="585858"/>
          <w:spacing w:val="53"/>
        </w:rPr>
        <w:t> </w:t>
      </w:r>
      <w:r>
        <w:rPr>
          <w:color w:val="585858"/>
          <w:spacing w:val="-1"/>
        </w:rPr>
        <w:t>have</w:t>
      </w:r>
      <w:r>
        <w:rPr>
          <w:color w:val="585858"/>
        </w:rPr>
        <w:t> </w:t>
      </w:r>
      <w:r>
        <w:rPr>
          <w:color w:val="585858"/>
          <w:spacing w:val="-2"/>
        </w:rPr>
        <w:t>committed</w:t>
      </w:r>
      <w:r>
        <w:rPr>
          <w:color w:val="585858"/>
        </w:rPr>
        <w:t> </w:t>
      </w:r>
      <w:r>
        <w:rPr>
          <w:color w:val="585858"/>
          <w:spacing w:val="-1"/>
        </w:rPr>
        <w:t>to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undertake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to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fulfill</w:t>
      </w:r>
      <w:r>
        <w:rPr>
          <w:color w:val="585858"/>
          <w:spacing w:val="-2"/>
        </w:rPr>
        <w:t> </w:t>
      </w:r>
      <w:r>
        <w:rPr>
          <w:color w:val="585858"/>
        </w:rPr>
        <w:t>our </w:t>
      </w:r>
      <w:r>
        <w:rPr>
          <w:color w:val="585858"/>
          <w:spacing w:val="-1"/>
        </w:rPr>
        <w:t>HIPAA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compliance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reporting requirements.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/>
        <w:ind w:left="140" w:right="346"/>
        <w:jc w:val="left"/>
      </w:pPr>
      <w:r>
        <w:rPr>
          <w:color w:val="585858"/>
        </w:rPr>
        <w:t>We </w:t>
      </w:r>
      <w:r>
        <w:rPr>
          <w:color w:val="585858"/>
          <w:spacing w:val="-1"/>
        </w:rPr>
        <w:t>start</w:t>
      </w:r>
      <w:r>
        <w:rPr>
          <w:color w:val="585858"/>
        </w:rPr>
        <w:t> </w:t>
      </w:r>
      <w:r>
        <w:rPr>
          <w:color w:val="585858"/>
          <w:spacing w:val="-2"/>
        </w:rPr>
        <w:t>by</w:t>
      </w:r>
      <w:r>
        <w:rPr>
          <w:color w:val="585858"/>
        </w:rPr>
        <w:t> </w:t>
      </w:r>
      <w:r>
        <w:rPr>
          <w:color w:val="585858"/>
          <w:spacing w:val="-1"/>
        </w:rPr>
        <w:t>performing </w:t>
      </w:r>
      <w:r>
        <w:rPr>
          <w:color w:val="585858"/>
        </w:rPr>
        <w:t>a </w:t>
      </w:r>
      <w:r>
        <w:rPr>
          <w:color w:val="585858"/>
          <w:spacing w:val="-1"/>
        </w:rPr>
        <w:t>periodic</w:t>
      </w:r>
      <w:r>
        <w:rPr>
          <w:color w:val="585858"/>
          <w:spacing w:val="-2"/>
        </w:rPr>
        <w:t> </w:t>
      </w:r>
      <w:r>
        <w:rPr>
          <w:color w:val="585858"/>
        </w:rPr>
        <w:t>Risk </w:t>
      </w:r>
      <w:r>
        <w:rPr>
          <w:color w:val="585858"/>
          <w:spacing w:val="-1"/>
        </w:rPr>
        <w:t>Analysis</w:t>
      </w:r>
      <w:r>
        <w:rPr>
          <w:color w:val="585858"/>
        </w:rPr>
        <w:t> </w:t>
      </w:r>
      <w:r>
        <w:rPr>
          <w:color w:val="585858"/>
          <w:spacing w:val="-1"/>
        </w:rPr>
        <w:t>to</w:t>
      </w:r>
      <w:r>
        <w:rPr>
          <w:color w:val="585858"/>
          <w:spacing w:val="3"/>
        </w:rPr>
        <w:t> </w:t>
      </w:r>
      <w:r>
        <w:rPr>
          <w:color w:val="585858"/>
          <w:spacing w:val="-1"/>
        </w:rPr>
        <w:t>identify</w:t>
      </w:r>
      <w:r>
        <w:rPr>
          <w:color w:val="585858"/>
        </w:rPr>
        <w:t> </w:t>
      </w:r>
      <w:r>
        <w:rPr>
          <w:color w:val="585858"/>
          <w:spacing w:val="-1"/>
        </w:rPr>
        <w:t>threats</w:t>
      </w:r>
      <w:r>
        <w:rPr>
          <w:color w:val="585858"/>
        </w:rPr>
        <w:t> </w:t>
      </w:r>
      <w:r>
        <w:rPr>
          <w:color w:val="585858"/>
          <w:spacing w:val="-1"/>
        </w:rPr>
        <w:t>and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vulnerabilities</w:t>
      </w:r>
      <w:r>
        <w:rPr>
          <w:color w:val="585858"/>
        </w:rPr>
        <w:t> </w:t>
      </w:r>
      <w:r>
        <w:rPr>
          <w:color w:val="585858"/>
          <w:spacing w:val="-1"/>
        </w:rPr>
        <w:t>to </w:t>
      </w:r>
      <w:r>
        <w:rPr>
          <w:color w:val="585858"/>
        </w:rPr>
        <w:t>ePHI </w:t>
      </w:r>
      <w:r>
        <w:rPr>
          <w:color w:val="585858"/>
          <w:spacing w:val="-1"/>
        </w:rPr>
        <w:t>and</w:t>
      </w:r>
      <w:r>
        <w:rPr>
          <w:color w:val="585858"/>
          <w:spacing w:val="-3"/>
        </w:rPr>
        <w:t> </w:t>
      </w:r>
      <w:r>
        <w:rPr>
          <w:color w:val="585858"/>
        </w:rPr>
        <w:t>the</w:t>
      </w:r>
      <w:r>
        <w:rPr>
          <w:color w:val="585858"/>
          <w:spacing w:val="49"/>
        </w:rPr>
        <w:t> </w:t>
      </w:r>
      <w:r>
        <w:rPr>
          <w:color w:val="585858"/>
          <w:spacing w:val="-1"/>
        </w:rPr>
        <w:t>security</w:t>
      </w:r>
      <w:r>
        <w:rPr>
          <w:color w:val="585858"/>
          <w:spacing w:val="-2"/>
        </w:rPr>
        <w:t> </w:t>
      </w:r>
      <w:r>
        <w:rPr>
          <w:color w:val="585858"/>
        </w:rPr>
        <w:t>of</w:t>
      </w:r>
      <w:r>
        <w:rPr>
          <w:color w:val="585858"/>
          <w:spacing w:val="-3"/>
        </w:rPr>
        <w:t> </w:t>
      </w:r>
      <w:r>
        <w:rPr>
          <w:color w:val="585858"/>
        </w:rPr>
        <w:t>our </w:t>
      </w:r>
      <w:r>
        <w:rPr>
          <w:color w:val="585858"/>
          <w:spacing w:val="-1"/>
        </w:rPr>
        <w:t>networks</w:t>
      </w:r>
      <w:r>
        <w:rPr>
          <w:color w:val="585858"/>
        </w:rPr>
        <w:t> </w:t>
      </w:r>
      <w:r>
        <w:rPr>
          <w:color w:val="585858"/>
          <w:spacing w:val="-1"/>
        </w:rPr>
        <w:t>and systems,</w:t>
      </w:r>
      <w:r>
        <w:rPr>
          <w:color w:val="585858"/>
        </w:rPr>
        <w:t> in </w:t>
      </w:r>
      <w:r>
        <w:rPr>
          <w:color w:val="585858"/>
          <w:spacing w:val="-1"/>
        </w:rPr>
        <w:t>general.</w:t>
      </w:r>
      <w:r>
        <w:rPr>
          <w:color w:val="585858"/>
          <w:spacing w:val="49"/>
        </w:rPr>
        <w:t> </w:t>
      </w:r>
      <w:r>
        <w:rPr>
          <w:color w:val="585858"/>
          <w:spacing w:val="-2"/>
        </w:rPr>
        <w:t>We </w:t>
      </w:r>
      <w:r>
        <w:rPr>
          <w:color w:val="585858"/>
        </w:rPr>
        <w:t>then </w:t>
      </w:r>
      <w:r>
        <w:rPr>
          <w:color w:val="585858"/>
          <w:spacing w:val="-1"/>
        </w:rPr>
        <w:t>create</w:t>
      </w:r>
      <w:r>
        <w:rPr>
          <w:color w:val="585858"/>
        </w:rPr>
        <w:t> a</w:t>
      </w:r>
      <w:r>
        <w:rPr>
          <w:color w:val="585858"/>
          <w:spacing w:val="-2"/>
        </w:rPr>
        <w:t> </w:t>
      </w:r>
      <w:r>
        <w:rPr>
          <w:color w:val="585858"/>
        </w:rPr>
        <w:t>Risk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Management</w:t>
      </w:r>
      <w:r>
        <w:rPr>
          <w:color w:val="585858"/>
          <w:spacing w:val="-3"/>
        </w:rPr>
        <w:t> </w:t>
      </w:r>
      <w:r>
        <w:rPr>
          <w:color w:val="585858"/>
        </w:rPr>
        <w:t>Plan</w:t>
      </w:r>
      <w:r>
        <w:rPr>
          <w:color w:val="585858"/>
          <w:spacing w:val="-4"/>
        </w:rPr>
        <w:t> </w:t>
      </w:r>
      <w:r>
        <w:rPr>
          <w:color w:val="585858"/>
        </w:rPr>
        <w:t>to</w:t>
      </w:r>
      <w:r>
        <w:rPr>
          <w:color w:val="585858"/>
          <w:spacing w:val="-1"/>
        </w:rPr>
        <w:t> prioritize</w:t>
      </w:r>
      <w:r>
        <w:rPr>
          <w:color w:val="585858"/>
          <w:spacing w:val="61"/>
        </w:rPr>
        <w:t> </w:t>
      </w:r>
      <w:r>
        <w:rPr>
          <w:color w:val="585858"/>
          <w:spacing w:val="-1"/>
        </w:rPr>
        <w:t>remediation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and ensure</w:t>
      </w:r>
      <w:r>
        <w:rPr>
          <w:color w:val="585858"/>
        </w:rPr>
        <w:t> </w:t>
      </w:r>
      <w:r>
        <w:rPr>
          <w:color w:val="585858"/>
          <w:spacing w:val="-1"/>
        </w:rPr>
        <w:t>resolution </w:t>
      </w:r>
      <w:r>
        <w:rPr>
          <w:color w:val="585858"/>
        </w:rPr>
        <w:t>of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issues</w:t>
      </w:r>
      <w:r>
        <w:rPr>
          <w:color w:val="585858"/>
        </w:rPr>
        <w:t> </w:t>
      </w:r>
      <w:r>
        <w:rPr>
          <w:color w:val="585858"/>
          <w:spacing w:val="-1"/>
        </w:rPr>
        <w:t>identified </w:t>
      </w:r>
      <w:r>
        <w:rPr>
          <w:color w:val="585858"/>
        </w:rPr>
        <w:t>in the</w:t>
      </w:r>
      <w:r>
        <w:rPr>
          <w:color w:val="585858"/>
          <w:spacing w:val="-2"/>
        </w:rPr>
        <w:t> </w:t>
      </w:r>
      <w:r>
        <w:rPr>
          <w:color w:val="585858"/>
        </w:rPr>
        <w:t>Risk </w:t>
      </w:r>
      <w:r>
        <w:rPr>
          <w:color w:val="585858"/>
          <w:spacing w:val="-1"/>
        </w:rPr>
        <w:t>Analysis.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/>
        <w:ind w:left="140" w:right="336"/>
        <w:jc w:val="both"/>
      </w:pPr>
      <w:r>
        <w:rPr>
          <w:color w:val="585858"/>
          <w:spacing w:val="-1"/>
        </w:rPr>
        <w:t>This</w:t>
      </w:r>
      <w:r>
        <w:rPr>
          <w:color w:val="585858"/>
        </w:rPr>
        <w:t> </w:t>
      </w:r>
      <w:r>
        <w:rPr>
          <w:color w:val="585858"/>
          <w:spacing w:val="-1"/>
        </w:rPr>
        <w:t>document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supplements</w:t>
      </w:r>
      <w:r>
        <w:rPr>
          <w:color w:val="585858"/>
        </w:rPr>
        <w:t> </w:t>
      </w:r>
      <w:r>
        <w:rPr>
          <w:color w:val="585858"/>
          <w:spacing w:val="-1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Risk</w:t>
      </w:r>
      <w:r>
        <w:rPr>
          <w:color w:val="585858"/>
        </w:rPr>
        <w:t> </w:t>
      </w:r>
      <w:r>
        <w:rPr>
          <w:color w:val="585858"/>
          <w:spacing w:val="-1"/>
        </w:rPr>
        <w:t>Analysis</w:t>
      </w:r>
      <w:r>
        <w:rPr>
          <w:color w:val="585858"/>
        </w:rPr>
        <w:t> and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Risk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Management</w:t>
      </w:r>
      <w:r>
        <w:rPr>
          <w:color w:val="585858"/>
          <w:spacing w:val="-2"/>
        </w:rPr>
        <w:t> </w:t>
      </w:r>
      <w:r>
        <w:rPr>
          <w:color w:val="585858"/>
        </w:rPr>
        <w:t>Plan</w:t>
      </w:r>
      <w:r>
        <w:rPr>
          <w:color w:val="585858"/>
          <w:spacing w:val="-2"/>
        </w:rPr>
        <w:t> </w:t>
      </w:r>
      <w:r>
        <w:rPr>
          <w:color w:val="585858"/>
        </w:rPr>
        <w:t>and</w:t>
      </w:r>
      <w:r>
        <w:rPr>
          <w:color w:val="585858"/>
          <w:spacing w:val="-4"/>
        </w:rPr>
        <w:t> </w:t>
      </w:r>
      <w:r>
        <w:rPr>
          <w:color w:val="585858"/>
          <w:spacing w:val="-1"/>
        </w:rPr>
        <w:t>offers</w:t>
      </w:r>
      <w:r>
        <w:rPr>
          <w:color w:val="585858"/>
        </w:rPr>
        <w:t> </w:t>
      </w:r>
      <w:r>
        <w:rPr>
          <w:color w:val="585858"/>
          <w:spacing w:val="-1"/>
        </w:rPr>
        <w:t>substantiation </w:t>
      </w:r>
      <w:r>
        <w:rPr>
          <w:color w:val="585858"/>
        </w:rPr>
        <w:t>and</w:t>
      </w:r>
      <w:r>
        <w:rPr>
          <w:color w:val="585858"/>
          <w:spacing w:val="41"/>
        </w:rPr>
        <w:t> </w:t>
      </w:r>
      <w:r>
        <w:rPr>
          <w:color w:val="585858"/>
          <w:spacing w:val="-1"/>
        </w:rPr>
        <w:t>verification</w:t>
      </w:r>
      <w:r>
        <w:rPr>
          <w:color w:val="585858"/>
          <w:spacing w:val="-3"/>
        </w:rPr>
        <w:t> </w:t>
      </w:r>
      <w:r>
        <w:rPr>
          <w:color w:val="585858"/>
        </w:rPr>
        <w:t>of </w:t>
      </w:r>
      <w:r>
        <w:rPr>
          <w:color w:val="585858"/>
          <w:spacing w:val="-1"/>
        </w:rPr>
        <w:t>policy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compliance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by</w:t>
      </w:r>
      <w:r>
        <w:rPr>
          <w:color w:val="585858"/>
        </w:rPr>
        <w:t> </w:t>
      </w:r>
      <w:r>
        <w:rPr>
          <w:color w:val="585858"/>
          <w:spacing w:val="-2"/>
        </w:rPr>
        <w:t>providing</w:t>
      </w:r>
      <w:r>
        <w:rPr>
          <w:color w:val="585858"/>
          <w:spacing w:val="-1"/>
        </w:rPr>
        <w:t> confirmation</w:t>
      </w:r>
      <w:r>
        <w:rPr>
          <w:color w:val="585858"/>
          <w:spacing w:val="-3"/>
        </w:rPr>
        <w:t> </w:t>
      </w:r>
      <w:r>
        <w:rPr>
          <w:color w:val="585858"/>
        </w:rPr>
        <w:t>of </w:t>
      </w:r>
      <w:r>
        <w:rPr>
          <w:color w:val="585858"/>
          <w:spacing w:val="-1"/>
        </w:rPr>
        <w:t>timely</w:t>
      </w:r>
      <w:r>
        <w:rPr>
          <w:color w:val="585858"/>
        </w:rPr>
        <w:t> </w:t>
      </w:r>
      <w:r>
        <w:rPr>
          <w:color w:val="585858"/>
          <w:spacing w:val="-2"/>
        </w:rPr>
        <w:t>performance</w:t>
      </w:r>
      <w:r>
        <w:rPr>
          <w:color w:val="585858"/>
        </w:rPr>
        <w:t> of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recommendations</w:t>
      </w:r>
      <w:r>
        <w:rPr>
          <w:color w:val="585858"/>
          <w:spacing w:val="89"/>
        </w:rPr>
        <w:t> </w:t>
      </w:r>
      <w:r>
        <w:rPr>
          <w:color w:val="585858"/>
          <w:spacing w:val="-1"/>
        </w:rPr>
        <w:t>detailed</w:t>
      </w:r>
      <w:r>
        <w:rPr>
          <w:color w:val="585858"/>
        </w:rPr>
        <w:t> in</w:t>
      </w:r>
      <w:r>
        <w:rPr>
          <w:color w:val="585858"/>
          <w:spacing w:val="-1"/>
        </w:rPr>
        <w:t> </w:t>
      </w:r>
      <w:r>
        <w:rPr>
          <w:color w:val="585858"/>
          <w:spacing w:val="-2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Risk</w:t>
      </w:r>
      <w:r>
        <w:rPr>
          <w:color w:val="585858"/>
        </w:rPr>
        <w:t> </w:t>
      </w:r>
      <w:r>
        <w:rPr>
          <w:color w:val="585858"/>
          <w:spacing w:val="-1"/>
        </w:rPr>
        <w:t>Management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Plan.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15"/>
          <w:szCs w:val="15"/>
        </w:rPr>
      </w:pPr>
    </w:p>
    <w:p>
      <w:pPr>
        <w:tabs>
          <w:tab w:pos="9571" w:val="left" w:leader="none"/>
        </w:tabs>
        <w:spacing w:before="59"/>
        <w:ind w:left="11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S</w:t>
      </w:r>
      <w:r>
        <w:rPr>
          <w:rFonts w:ascii="Calibri"/>
          <w:b/>
          <w:spacing w:val="5"/>
          <w:sz w:val="20"/>
          <w:highlight w:val="lightGray"/>
        </w:rPr>
        <w:t>ecur</w:t>
      </w:r>
      <w:r>
        <w:rPr>
          <w:rFonts w:ascii="Calibri"/>
          <w:b/>
          <w:spacing w:val="3"/>
          <w:sz w:val="20"/>
          <w:highlight w:val="lightGray"/>
        </w:rPr>
        <w:t>i</w:t>
      </w:r>
      <w:r>
        <w:rPr>
          <w:rFonts w:ascii="Calibri"/>
          <w:b/>
          <w:spacing w:val="5"/>
          <w:sz w:val="20"/>
          <w:highlight w:val="lightGray"/>
        </w:rPr>
        <w:t>t</w:t>
      </w:r>
      <w:r>
        <w:rPr>
          <w:rFonts w:ascii="Calibri"/>
          <w:b/>
          <w:sz w:val="20"/>
          <w:highlight w:val="lightGray"/>
        </w:rPr>
        <w:t>y</w:t>
      </w:r>
      <w:r>
        <w:rPr>
          <w:rFonts w:ascii="Calibri"/>
          <w:b/>
          <w:spacing w:val="-4"/>
          <w:sz w:val="20"/>
          <w:highlight w:val="lightGray"/>
        </w:rPr>
        <w:t> </w:t>
      </w:r>
      <w:r>
        <w:rPr>
          <w:rFonts w:ascii="Calibri"/>
          <w:b/>
          <w:spacing w:val="6"/>
          <w:sz w:val="20"/>
          <w:highlight w:val="lightGray"/>
        </w:rPr>
        <w:t>O</w:t>
      </w:r>
      <w:r>
        <w:rPr>
          <w:rFonts w:ascii="Calibri"/>
          <w:b/>
          <w:spacing w:val="3"/>
          <w:sz w:val="20"/>
          <w:highlight w:val="lightGray"/>
        </w:rPr>
        <w:t>f</w:t>
      </w:r>
      <w:r>
        <w:rPr>
          <w:rFonts w:ascii="Calibri"/>
          <w:b/>
          <w:spacing w:val="6"/>
          <w:sz w:val="20"/>
          <w:highlight w:val="lightGray"/>
        </w:rPr>
        <w:t>f</w:t>
      </w:r>
      <w:r>
        <w:rPr>
          <w:rFonts w:ascii="Calibri"/>
          <w:b/>
          <w:spacing w:val="3"/>
          <w:sz w:val="20"/>
          <w:highlight w:val="lightGray"/>
        </w:rPr>
        <w:t>i</w:t>
      </w:r>
      <w:r>
        <w:rPr>
          <w:rFonts w:ascii="Calibri"/>
          <w:b/>
          <w:spacing w:val="5"/>
          <w:sz w:val="20"/>
          <w:highlight w:val="lightGray"/>
        </w:rPr>
        <w:t>ce</w:t>
      </w:r>
      <w:r>
        <w:rPr>
          <w:rFonts w:ascii="Calibri"/>
          <w:b/>
          <w:sz w:val="20"/>
          <w:highlight w:val="lightGray"/>
        </w:rPr>
        <w:t>r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12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spacing w:before="0"/>
        <w:ind w:left="14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585858"/>
          <w:spacing w:val="-1"/>
          <w:sz w:val="22"/>
        </w:rPr>
        <w:t>Name</w:t>
      </w:r>
      <w:r>
        <w:rPr>
          <w:rFonts w:ascii="Calibri"/>
          <w:i/>
          <w:color w:val="585858"/>
          <w:spacing w:val="1"/>
          <w:sz w:val="22"/>
        </w:rPr>
        <w:t> </w:t>
      </w:r>
      <w:r>
        <w:rPr>
          <w:rFonts w:ascii="Calibri"/>
          <w:i/>
          <w:color w:val="585858"/>
          <w:spacing w:val="-1"/>
          <w:sz w:val="22"/>
        </w:rPr>
        <w:t>of</w:t>
      </w:r>
      <w:r>
        <w:rPr>
          <w:rFonts w:ascii="Calibri"/>
          <w:i/>
          <w:color w:val="585858"/>
          <w:spacing w:val="-3"/>
          <w:sz w:val="22"/>
        </w:rPr>
        <w:t> </w:t>
      </w:r>
      <w:r>
        <w:rPr>
          <w:rFonts w:ascii="Calibri"/>
          <w:i/>
          <w:color w:val="585858"/>
          <w:spacing w:val="-1"/>
          <w:sz w:val="22"/>
        </w:rPr>
        <w:t>Security</w:t>
      </w:r>
      <w:r>
        <w:rPr>
          <w:rFonts w:ascii="Calibri"/>
          <w:i/>
          <w:color w:val="585858"/>
          <w:spacing w:val="-2"/>
          <w:sz w:val="22"/>
        </w:rPr>
        <w:t> </w:t>
      </w:r>
      <w:r>
        <w:rPr>
          <w:rFonts w:ascii="Calibri"/>
          <w:i/>
          <w:color w:val="585858"/>
          <w:spacing w:val="-1"/>
          <w:sz w:val="22"/>
        </w:rPr>
        <w:t>Officer:</w:t>
      </w:r>
      <w:r>
        <w:rPr>
          <w:rFonts w:ascii="Calibri"/>
          <w:i/>
          <w:color w:val="585858"/>
          <w:sz w:val="22"/>
        </w:rPr>
        <w:t>  </w:t>
      </w:r>
      <w:r>
        <w:rPr>
          <w:rFonts w:ascii="Calibri"/>
          <w:i/>
          <w:color w:val="585858"/>
          <w:spacing w:val="47"/>
          <w:sz w:val="22"/>
        </w:rPr>
        <w:t> </w:t>
      </w:r>
      <w:r>
        <w:rPr>
          <w:rFonts w:ascii="Calibri"/>
          <w:color w:val="585858"/>
          <w:sz w:val="22"/>
        </w:rPr>
        <w:t>Joe </w:t>
      </w:r>
      <w:r>
        <w:rPr>
          <w:rFonts w:ascii="Calibri"/>
          <w:color w:val="585858"/>
          <w:spacing w:val="-1"/>
          <w:sz w:val="22"/>
        </w:rPr>
        <w:t>Secoff</w:t>
      </w:r>
      <w:r>
        <w:rPr>
          <w:rFonts w:ascii="Calibri"/>
          <w:sz w:val="22"/>
        </w:rPr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4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585858"/>
          <w:spacing w:val="-1"/>
          <w:sz w:val="22"/>
        </w:rPr>
        <w:t>Contact</w:t>
      </w:r>
      <w:r>
        <w:rPr>
          <w:rFonts w:ascii="Calibri"/>
          <w:i/>
          <w:color w:val="585858"/>
          <w:sz w:val="22"/>
        </w:rPr>
        <w:t> </w:t>
      </w:r>
      <w:r>
        <w:rPr>
          <w:rFonts w:ascii="Calibri"/>
          <w:i/>
          <w:color w:val="585858"/>
          <w:spacing w:val="-1"/>
          <w:sz w:val="22"/>
        </w:rPr>
        <w:t>Information</w:t>
      </w:r>
      <w:r>
        <w:rPr>
          <w:rFonts w:ascii="Calibri"/>
          <w:i/>
          <w:color w:val="585858"/>
          <w:spacing w:val="-4"/>
          <w:sz w:val="22"/>
        </w:rPr>
        <w:t> </w:t>
      </w:r>
      <w:r>
        <w:rPr>
          <w:rFonts w:ascii="Calibri"/>
          <w:i/>
          <w:color w:val="585858"/>
          <w:spacing w:val="-1"/>
          <w:sz w:val="22"/>
        </w:rPr>
        <w:t>for</w:t>
      </w:r>
      <w:r>
        <w:rPr>
          <w:rFonts w:ascii="Calibri"/>
          <w:i/>
          <w:color w:val="585858"/>
          <w:spacing w:val="-2"/>
          <w:sz w:val="22"/>
        </w:rPr>
        <w:t> </w:t>
      </w:r>
      <w:r>
        <w:rPr>
          <w:rFonts w:ascii="Calibri"/>
          <w:i/>
          <w:color w:val="585858"/>
          <w:spacing w:val="-1"/>
          <w:sz w:val="22"/>
        </w:rPr>
        <w:t>Security Officer:</w:t>
      </w:r>
      <w:r>
        <w:rPr>
          <w:rFonts w:ascii="Calibri"/>
          <w:sz w:val="22"/>
        </w:rPr>
      </w:r>
    </w:p>
    <w:p>
      <w:pPr>
        <w:pStyle w:val="BodyText"/>
        <w:spacing w:line="240" w:lineRule="auto"/>
        <w:ind w:left="140" w:right="0"/>
        <w:jc w:val="left"/>
      </w:pPr>
      <w:r>
        <w:rPr>
          <w:color w:val="585858"/>
          <w:spacing w:val="-1"/>
        </w:rPr>
        <w:t>555</w:t>
      </w:r>
      <w:r>
        <w:rPr>
          <w:color w:val="585858"/>
        </w:rPr>
        <w:t> </w:t>
      </w:r>
      <w:r>
        <w:rPr>
          <w:color w:val="585858"/>
          <w:spacing w:val="-1"/>
        </w:rPr>
        <w:t>Hipaa</w:t>
      </w:r>
      <w:r>
        <w:rPr>
          <w:color w:val="585858"/>
        </w:rPr>
        <w:t> </w:t>
      </w:r>
      <w:r>
        <w:rPr>
          <w:color w:val="585858"/>
          <w:spacing w:val="-1"/>
        </w:rPr>
        <w:t>Way</w:t>
      </w:r>
      <w:r>
        <w:rPr/>
      </w:r>
    </w:p>
    <w:p>
      <w:pPr>
        <w:pStyle w:val="BodyText"/>
        <w:spacing w:line="240" w:lineRule="auto"/>
        <w:ind w:left="140" w:right="0"/>
        <w:jc w:val="left"/>
      </w:pPr>
      <w:r>
        <w:rPr>
          <w:color w:val="585858"/>
          <w:spacing w:val="-1"/>
        </w:rPr>
        <w:t>Hitech,</w:t>
      </w:r>
      <w:r>
        <w:rPr>
          <w:color w:val="585858"/>
        </w:rPr>
        <w:t> </w:t>
      </w:r>
      <w:r>
        <w:rPr>
          <w:color w:val="585858"/>
          <w:spacing w:val="-1"/>
        </w:rPr>
        <w:t>CA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90022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20" w:footer="723" w:top="1440" w:bottom="920" w:left="1300" w:right="1240"/>
        </w:sectPr>
      </w:pPr>
    </w:p>
    <w:p>
      <w:pPr>
        <w:spacing w:line="240" w:lineRule="auto" w:before="5"/>
        <w:rPr>
          <w:rFonts w:ascii="Calibri" w:hAnsi="Calibri" w:cs="Calibri" w:eastAsia="Calibri"/>
          <w:sz w:val="18"/>
          <w:szCs w:val="18"/>
        </w:rPr>
      </w:pPr>
    </w:p>
    <w:p>
      <w:pPr>
        <w:pStyle w:val="Heading1"/>
        <w:numPr>
          <w:ilvl w:val="0"/>
          <w:numId w:val="6"/>
        </w:numPr>
        <w:tabs>
          <w:tab w:pos="303" w:val="left" w:leader="none"/>
          <w:tab w:pos="9598" w:val="left" w:leader="none"/>
        </w:tabs>
        <w:spacing w:line="240" w:lineRule="auto" w:before="34" w:after="0"/>
        <w:ind w:left="302" w:right="0" w:hanging="162"/>
        <w:jc w:val="left"/>
        <w:rPr>
          <w:b w:val="0"/>
          <w:bCs w:val="0"/>
        </w:rPr>
      </w:pPr>
      <w:bookmarkStart w:name="_bookmark1" w:id="2"/>
      <w:bookmarkEnd w:id="2"/>
      <w:r>
        <w:rPr>
          <w:b w:val="0"/>
        </w:rPr>
      </w:r>
      <w:bookmarkStart w:name="_bookmark1" w:id="3"/>
      <w:bookmarkEnd w:id="3"/>
      <w:r>
        <w:rPr>
          <w:highlight w:val="lightGray"/>
        </w:rPr>
        <w:t>-</w:t>
      </w:r>
      <w:r>
        <w:rPr>
          <w:spacing w:val="1"/>
          <w:highlight w:val="lightGray"/>
        </w:rPr>
        <w:t> </w:t>
      </w:r>
      <w:r>
        <w:rPr>
          <w:spacing w:val="2"/>
          <w:highlight w:val="lightGray"/>
        </w:rPr>
        <w:t>Overall</w:t>
      </w:r>
      <w:r>
        <w:rPr>
          <w:highlight w:val="lightGray"/>
        </w:rPr>
        <w:t> </w:t>
      </w:r>
      <w:r>
        <w:rPr>
          <w:spacing w:val="3"/>
          <w:highlight w:val="lightGray"/>
        </w:rPr>
        <w:t>Risk</w:t>
      </w:r>
      <w:r>
        <w:rPr>
          <w:w w:val="99"/>
          <w:highlight w:val="lightGray"/>
        </w:rPr>
        <w:t> </w:t>
      </w:r>
      <w:r>
        <w:rPr>
          <w:highlight w:val="lightGray"/>
        </w:rPr>
        <w:tab/>
      </w:r>
      <w:r>
        <w:rPr/>
      </w:r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7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tabs>
          <w:tab w:pos="9571" w:val="left" w:leader="none"/>
        </w:tabs>
        <w:spacing w:before="0"/>
        <w:ind w:left="111" w:right="0" w:firstLine="0"/>
        <w:jc w:val="left"/>
        <w:rPr>
          <w:rFonts w:ascii="Calibri" w:hAnsi="Calibri" w:cs="Calibri" w:eastAsia="Calibri"/>
          <w:sz w:val="20"/>
          <w:szCs w:val="20"/>
        </w:rPr>
      </w:pPr>
      <w:bookmarkStart w:name="_bookmark2" w:id="4"/>
      <w:bookmarkEnd w:id="4"/>
      <w:r>
        <w:rPr/>
      </w: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2.1</w:t>
      </w:r>
      <w:r>
        <w:rPr>
          <w:rFonts w:ascii="Calibri"/>
          <w:b/>
          <w:spacing w:val="2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>-</w:t>
      </w:r>
      <w:r>
        <w:rPr>
          <w:rFonts w:ascii="Calibri"/>
          <w:b/>
          <w:spacing w:val="4"/>
          <w:sz w:val="20"/>
          <w:highlight w:val="lightGray"/>
        </w:rPr>
        <w:t> </w:t>
      </w:r>
      <w:r>
        <w:rPr>
          <w:rFonts w:ascii="Calibri"/>
          <w:b/>
          <w:spacing w:val="3"/>
          <w:sz w:val="20"/>
          <w:highlight w:val="lightGray"/>
        </w:rPr>
        <w:t>Overall</w:t>
      </w:r>
      <w:r>
        <w:rPr>
          <w:rFonts w:ascii="Calibri"/>
          <w:b/>
          <w:spacing w:val="4"/>
          <w:sz w:val="20"/>
          <w:highlight w:val="lightGray"/>
        </w:rPr>
        <w:t> </w:t>
      </w:r>
      <w:r>
        <w:rPr>
          <w:rFonts w:ascii="Calibri"/>
          <w:b/>
          <w:spacing w:val="3"/>
          <w:sz w:val="20"/>
          <w:highlight w:val="lightGray"/>
        </w:rPr>
        <w:t>Risk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12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pStyle w:val="BodyText"/>
        <w:spacing w:line="240" w:lineRule="auto"/>
        <w:ind w:left="140" w:right="346"/>
        <w:jc w:val="left"/>
      </w:pPr>
      <w:r>
        <w:rPr>
          <w:color w:val="585858"/>
        </w:rPr>
        <w:t>We </w:t>
      </w:r>
      <w:r>
        <w:rPr>
          <w:color w:val="585858"/>
          <w:spacing w:val="-1"/>
        </w:rPr>
        <w:t>have</w:t>
      </w:r>
      <w:r>
        <w:rPr>
          <w:color w:val="585858"/>
        </w:rPr>
        <w:t> </w:t>
      </w:r>
      <w:r>
        <w:rPr>
          <w:color w:val="585858"/>
          <w:spacing w:val="-1"/>
        </w:rPr>
        <w:t>performed</w:t>
      </w:r>
      <w:r>
        <w:rPr>
          <w:color w:val="585858"/>
          <w:spacing w:val="-3"/>
        </w:rPr>
        <w:t> </w:t>
      </w:r>
      <w:r>
        <w:rPr>
          <w:color w:val="585858"/>
        </w:rPr>
        <w:t>a </w:t>
      </w:r>
      <w:r>
        <w:rPr>
          <w:color w:val="585858"/>
          <w:spacing w:val="-1"/>
        </w:rPr>
        <w:t>Risk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Assessment</w:t>
      </w:r>
      <w:r>
        <w:rPr>
          <w:color w:val="585858"/>
          <w:spacing w:val="-2"/>
        </w:rPr>
        <w:t> </w:t>
      </w:r>
      <w:r>
        <w:rPr>
          <w:color w:val="585858"/>
        </w:rPr>
        <w:t>as </w:t>
      </w:r>
      <w:r>
        <w:rPr>
          <w:color w:val="585858"/>
          <w:spacing w:val="-1"/>
        </w:rPr>
        <w:t>part</w:t>
      </w:r>
      <w:r>
        <w:rPr>
          <w:color w:val="585858"/>
          <w:spacing w:val="-2"/>
        </w:rPr>
        <w:t> </w:t>
      </w:r>
      <w:r>
        <w:rPr>
          <w:color w:val="585858"/>
        </w:rPr>
        <w:t>of</w:t>
      </w:r>
      <w:r>
        <w:rPr>
          <w:color w:val="585858"/>
          <w:spacing w:val="-2"/>
        </w:rPr>
        <w:t> </w:t>
      </w:r>
      <w:r>
        <w:rPr>
          <w:color w:val="585858"/>
        </w:rPr>
        <w:t>our </w:t>
      </w:r>
      <w:r>
        <w:rPr>
          <w:color w:val="585858"/>
          <w:spacing w:val="-1"/>
        </w:rPr>
        <w:t>routine</w:t>
      </w:r>
      <w:r>
        <w:rPr>
          <w:color w:val="585858"/>
        </w:rPr>
        <w:t> </w:t>
      </w:r>
      <w:r>
        <w:rPr>
          <w:color w:val="585858"/>
          <w:spacing w:val="-1"/>
        </w:rPr>
        <w:t>HIPAA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compliance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review.</w:t>
      </w:r>
      <w:r>
        <w:rPr>
          <w:color w:val="585858"/>
        </w:rPr>
        <w:t> </w:t>
      </w:r>
      <w:r>
        <w:rPr>
          <w:color w:val="585858"/>
          <w:spacing w:val="1"/>
        </w:rPr>
        <w:t> </w:t>
      </w:r>
      <w:r>
        <w:rPr>
          <w:color w:val="585858"/>
          <w:spacing w:val="-2"/>
        </w:rPr>
        <w:t>See</w:t>
      </w:r>
      <w:r>
        <w:rPr>
          <w:color w:val="585858"/>
        </w:rPr>
        <w:t> </w:t>
      </w:r>
      <w:r>
        <w:rPr>
          <w:color w:val="585858"/>
          <w:spacing w:val="-1"/>
        </w:rPr>
        <w:t>the</w:t>
      </w:r>
      <w:r>
        <w:rPr>
          <w:color w:val="585858"/>
          <w:spacing w:val="47"/>
        </w:rPr>
        <w:t> </w:t>
      </w:r>
      <w:r>
        <w:rPr>
          <w:color w:val="585858"/>
          <w:spacing w:val="-1"/>
        </w:rPr>
        <w:t>attached</w:t>
      </w:r>
      <w:r>
        <w:rPr>
          <w:color w:val="585858"/>
        </w:rPr>
        <w:t> </w:t>
      </w:r>
      <w:r>
        <w:rPr>
          <w:color w:val="585858"/>
          <w:spacing w:val="-1"/>
          <w:u w:val="single" w:color="585858"/>
        </w:rPr>
        <w:t>HIPAA</w:t>
      </w:r>
      <w:r>
        <w:rPr>
          <w:color w:val="585858"/>
          <w:spacing w:val="-2"/>
          <w:u w:val="single" w:color="585858"/>
        </w:rPr>
        <w:t> </w:t>
      </w:r>
      <w:r>
        <w:rPr>
          <w:color w:val="585858"/>
          <w:spacing w:val="-1"/>
          <w:u w:val="single" w:color="585858"/>
        </w:rPr>
        <w:t>Risk</w:t>
      </w:r>
      <w:r>
        <w:rPr>
          <w:color w:val="585858"/>
          <w:u w:val="single" w:color="585858"/>
        </w:rPr>
        <w:t> </w:t>
      </w:r>
      <w:r>
        <w:rPr>
          <w:color w:val="585858"/>
          <w:spacing w:val="-1"/>
          <w:u w:val="single" w:color="585858"/>
        </w:rPr>
        <w:t>Assessment</w:t>
      </w:r>
      <w:r>
        <w:rPr>
          <w:color w:val="585858"/>
          <w:spacing w:val="-3"/>
          <w:u w:val="single" w:color="585858"/>
        </w:rPr>
        <w:t> </w:t>
      </w:r>
      <w:r>
        <w:rPr>
          <w:color w:val="585858"/>
          <w:u w:val="single" w:color="585858"/>
        </w:rPr>
        <w:t>and</w:t>
      </w:r>
      <w:r>
        <w:rPr>
          <w:color w:val="585858"/>
          <w:spacing w:val="-2"/>
          <w:u w:val="single" w:color="585858"/>
        </w:rPr>
        <w:t> </w:t>
      </w:r>
      <w:r>
        <w:rPr>
          <w:color w:val="585858"/>
          <w:spacing w:val="-1"/>
          <w:u w:val="single" w:color="585858"/>
        </w:rPr>
        <w:t>Management</w:t>
      </w:r>
      <w:r>
        <w:rPr>
          <w:color w:val="585858"/>
          <w:spacing w:val="-3"/>
          <w:u w:val="single" w:color="585858"/>
        </w:rPr>
        <w:t> </w:t>
      </w:r>
      <w:r>
        <w:rPr>
          <w:color w:val="585858"/>
          <w:spacing w:val="-1"/>
          <w:u w:val="single" w:color="585858"/>
        </w:rPr>
        <w:t>Plan document.</w:t>
      </w:r>
      <w:r>
        <w:rPr>
          <w:color w:val="585858"/>
        </w:rPr>
      </w:r>
      <w:r>
        <w:rPr/>
      </w:r>
    </w:p>
    <w:p>
      <w:pPr>
        <w:spacing w:line="240" w:lineRule="auto" w:before="6"/>
        <w:rPr>
          <w:rFonts w:ascii="Calibri" w:hAnsi="Calibri" w:cs="Calibri" w:eastAsia="Calibri"/>
          <w:sz w:val="15"/>
          <w:szCs w:val="15"/>
        </w:rPr>
      </w:pPr>
    </w:p>
    <w:p>
      <w:pPr>
        <w:pStyle w:val="BodyText"/>
        <w:spacing w:line="240" w:lineRule="auto" w:before="56"/>
        <w:ind w:left="140" w:right="346"/>
        <w:jc w:val="left"/>
      </w:pPr>
      <w:r>
        <w:rPr>
          <w:color w:val="585858"/>
          <w:spacing w:val="-1"/>
        </w:rPr>
        <w:t>The</w:t>
      </w:r>
      <w:r>
        <w:rPr>
          <w:color w:val="585858"/>
        </w:rPr>
        <w:t> Risk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Analysis</w:t>
      </w:r>
      <w:r>
        <w:rPr>
          <w:color w:val="585858"/>
          <w:spacing w:val="-2"/>
        </w:rPr>
        <w:t> </w:t>
      </w:r>
      <w:r>
        <w:rPr>
          <w:color w:val="585858"/>
        </w:rPr>
        <w:t>is </w:t>
      </w:r>
      <w:r>
        <w:rPr>
          <w:color w:val="585858"/>
          <w:spacing w:val="-1"/>
        </w:rPr>
        <w:t>designed </w:t>
      </w:r>
      <w:r>
        <w:rPr>
          <w:color w:val="585858"/>
        </w:rPr>
        <w:t>to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accurately</w:t>
      </w:r>
      <w:r>
        <w:rPr>
          <w:color w:val="585858"/>
        </w:rPr>
        <w:t> and</w:t>
      </w:r>
      <w:r>
        <w:rPr>
          <w:color w:val="585858"/>
          <w:spacing w:val="-4"/>
        </w:rPr>
        <w:t> </w:t>
      </w:r>
      <w:r>
        <w:rPr>
          <w:color w:val="585858"/>
          <w:spacing w:val="-1"/>
        </w:rPr>
        <w:t>thoroughly</w:t>
      </w:r>
      <w:r>
        <w:rPr>
          <w:color w:val="585858"/>
        </w:rPr>
        <w:t> </w:t>
      </w:r>
      <w:r>
        <w:rPr>
          <w:color w:val="585858"/>
          <w:spacing w:val="-1"/>
        </w:rPr>
        <w:t>identify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vulnerabilities</w:t>
      </w:r>
      <w:r>
        <w:rPr>
          <w:color w:val="585858"/>
          <w:spacing w:val="-2"/>
        </w:rPr>
        <w:t> </w:t>
      </w:r>
      <w:r>
        <w:rPr>
          <w:color w:val="585858"/>
        </w:rPr>
        <w:t>and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threats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that</w:t>
      </w:r>
      <w:r>
        <w:rPr>
          <w:color w:val="585858"/>
          <w:spacing w:val="83"/>
        </w:rPr>
        <w:t> </w:t>
      </w:r>
      <w:r>
        <w:rPr>
          <w:color w:val="585858"/>
          <w:spacing w:val="-1"/>
        </w:rPr>
        <w:t>impact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electronic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Protected Health</w:t>
      </w:r>
      <w:r>
        <w:rPr>
          <w:color w:val="585858"/>
        </w:rPr>
        <w:t> </w:t>
      </w:r>
      <w:r>
        <w:rPr>
          <w:color w:val="585858"/>
          <w:spacing w:val="-1"/>
        </w:rPr>
        <w:t>Information (ePHI).</w:t>
      </w:r>
      <w:r>
        <w:rPr>
          <w:color w:val="585858"/>
          <w:spacing w:val="49"/>
        </w:rPr>
        <w:t> </w:t>
      </w:r>
      <w:r>
        <w:rPr>
          <w:color w:val="585858"/>
          <w:spacing w:val="-1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report</w:t>
      </w:r>
      <w:r>
        <w:rPr>
          <w:color w:val="585858"/>
        </w:rPr>
        <w:t> is</w:t>
      </w:r>
      <w:r>
        <w:rPr>
          <w:color w:val="585858"/>
          <w:spacing w:val="-3"/>
        </w:rPr>
        <w:t> </w:t>
      </w:r>
      <w:r>
        <w:rPr>
          <w:color w:val="585858"/>
        </w:rPr>
        <w:t>then </w:t>
      </w:r>
      <w:r>
        <w:rPr>
          <w:color w:val="585858"/>
          <w:spacing w:val="-1"/>
        </w:rPr>
        <w:t>used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to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assess</w:t>
      </w:r>
      <w:r>
        <w:rPr>
          <w:color w:val="585858"/>
          <w:spacing w:val="-2"/>
        </w:rPr>
        <w:t> </w:t>
      </w:r>
      <w:r>
        <w:rPr>
          <w:color w:val="585858"/>
        </w:rPr>
        <w:t>the </w:t>
      </w:r>
      <w:r>
        <w:rPr>
          <w:color w:val="585858"/>
          <w:spacing w:val="-1"/>
        </w:rPr>
        <w:t>potential</w:t>
      </w:r>
      <w:r>
        <w:rPr>
          <w:color w:val="585858"/>
          <w:spacing w:val="63"/>
        </w:rPr>
        <w:t> </w:t>
      </w:r>
      <w:r>
        <w:rPr>
          <w:color w:val="585858"/>
        </w:rPr>
        <w:t>risks</w:t>
      </w:r>
      <w:r>
        <w:rPr>
          <w:color w:val="585858"/>
          <w:spacing w:val="-1"/>
        </w:rPr>
        <w:t> to</w:t>
      </w:r>
      <w:r>
        <w:rPr>
          <w:color w:val="585858"/>
          <w:spacing w:val="1"/>
        </w:rPr>
        <w:t> </w:t>
      </w:r>
      <w:r>
        <w:rPr>
          <w:color w:val="585858"/>
          <w:spacing w:val="-2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confidentiality,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integrity</w:t>
      </w:r>
      <w:r>
        <w:rPr>
          <w:color w:val="585858"/>
        </w:rPr>
        <w:t> </w:t>
      </w:r>
      <w:r>
        <w:rPr>
          <w:color w:val="585858"/>
          <w:spacing w:val="-1"/>
        </w:rPr>
        <w:t>and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availability</w:t>
      </w:r>
      <w:r>
        <w:rPr>
          <w:color w:val="585858"/>
          <w:spacing w:val="-2"/>
        </w:rPr>
        <w:t> </w:t>
      </w:r>
      <w:r>
        <w:rPr>
          <w:color w:val="585858"/>
        </w:rPr>
        <w:t>of</w:t>
      </w:r>
      <w:r>
        <w:rPr>
          <w:color w:val="585858"/>
          <w:spacing w:val="-2"/>
        </w:rPr>
        <w:t> </w:t>
      </w:r>
      <w:r>
        <w:rPr>
          <w:color w:val="585858"/>
        </w:rPr>
        <w:t>ePHI </w:t>
      </w:r>
      <w:r>
        <w:rPr>
          <w:color w:val="585858"/>
          <w:spacing w:val="-1"/>
        </w:rPr>
        <w:t>located</w:t>
      </w:r>
      <w:r>
        <w:rPr>
          <w:color w:val="585858"/>
        </w:rPr>
        <w:t> </w:t>
      </w:r>
      <w:r>
        <w:rPr>
          <w:color w:val="585858"/>
          <w:spacing w:val="-1"/>
        </w:rPr>
        <w:t>or</w:t>
      </w:r>
      <w:r>
        <w:rPr>
          <w:color w:val="585858"/>
        </w:rPr>
        <w:t> </w:t>
      </w:r>
      <w:r>
        <w:rPr>
          <w:color w:val="585858"/>
          <w:spacing w:val="-1"/>
        </w:rPr>
        <w:t>held </w:t>
      </w:r>
      <w:r>
        <w:rPr>
          <w:color w:val="585858"/>
        </w:rPr>
        <w:t>at</w:t>
      </w:r>
      <w:r>
        <w:rPr>
          <w:color w:val="585858"/>
          <w:spacing w:val="-2"/>
        </w:rPr>
        <w:t> </w:t>
      </w:r>
      <w:r>
        <w:rPr>
          <w:color w:val="585858"/>
        </w:rPr>
        <w:t>our</w:t>
      </w:r>
      <w:r>
        <w:rPr>
          <w:color w:val="585858"/>
          <w:spacing w:val="-5"/>
        </w:rPr>
        <w:t> </w:t>
      </w:r>
      <w:r>
        <w:rPr>
          <w:color w:val="585858"/>
          <w:spacing w:val="-1"/>
        </w:rPr>
        <w:t>office.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/>
        <w:ind w:left="140" w:right="346"/>
        <w:jc w:val="left"/>
      </w:pPr>
      <w:r>
        <w:rPr>
          <w:color w:val="585858"/>
          <w:spacing w:val="-1"/>
        </w:rPr>
        <w:t>The</w:t>
      </w:r>
      <w:r>
        <w:rPr>
          <w:color w:val="585858"/>
        </w:rPr>
        <w:t> Risk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Analysis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follows</w:t>
      </w:r>
      <w:r>
        <w:rPr>
          <w:color w:val="585858"/>
        </w:rPr>
        <w:t> </w:t>
      </w:r>
      <w:r>
        <w:rPr>
          <w:color w:val="585858"/>
          <w:spacing w:val="-1"/>
        </w:rPr>
        <w:t>industry</w:t>
      </w:r>
      <w:r>
        <w:rPr>
          <w:color w:val="585858"/>
          <w:spacing w:val="1"/>
        </w:rPr>
        <w:t> </w:t>
      </w:r>
      <w:r>
        <w:rPr>
          <w:color w:val="585858"/>
          <w:spacing w:val="-2"/>
        </w:rPr>
        <w:t>best</w:t>
      </w:r>
      <w:r>
        <w:rPr>
          <w:color w:val="585858"/>
        </w:rPr>
        <w:t> </w:t>
      </w:r>
      <w:r>
        <w:rPr>
          <w:color w:val="585858"/>
          <w:spacing w:val="-1"/>
        </w:rPr>
        <w:t>practice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standards</w:t>
      </w:r>
      <w:r>
        <w:rPr>
          <w:color w:val="585858"/>
        </w:rPr>
        <w:t> as </w:t>
      </w:r>
      <w:r>
        <w:rPr>
          <w:color w:val="585858"/>
          <w:spacing w:val="-1"/>
        </w:rPr>
        <w:t>described</w:t>
      </w:r>
      <w:r>
        <w:rPr>
          <w:color w:val="585858"/>
        </w:rPr>
        <w:t> </w:t>
      </w:r>
      <w:r>
        <w:rPr>
          <w:color w:val="585858"/>
          <w:spacing w:val="-1"/>
        </w:rPr>
        <w:t>by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HHS,</w:t>
      </w:r>
      <w:r>
        <w:rPr>
          <w:color w:val="585858"/>
        </w:rPr>
        <w:t> </w:t>
      </w:r>
      <w:r>
        <w:rPr>
          <w:color w:val="585858"/>
          <w:spacing w:val="-2"/>
        </w:rPr>
        <w:t>NIST,</w:t>
      </w:r>
      <w:r>
        <w:rPr>
          <w:color w:val="585858"/>
        </w:rPr>
        <w:t> </w:t>
      </w:r>
      <w:r>
        <w:rPr>
          <w:color w:val="585858"/>
          <w:spacing w:val="-1"/>
        </w:rPr>
        <w:t>ISACA,</w:t>
      </w:r>
      <w:r>
        <w:rPr>
          <w:color w:val="585858"/>
        </w:rPr>
        <w:t> </w:t>
      </w:r>
      <w:r>
        <w:rPr>
          <w:color w:val="585858"/>
          <w:spacing w:val="-1"/>
        </w:rPr>
        <w:t>HIMSS</w:t>
      </w:r>
      <w:r>
        <w:rPr>
          <w:color w:val="585858"/>
          <w:spacing w:val="-3"/>
        </w:rPr>
        <w:t> </w:t>
      </w:r>
      <w:r>
        <w:rPr>
          <w:color w:val="585858"/>
        </w:rPr>
        <w:t>or</w:t>
      </w:r>
      <w:r>
        <w:rPr>
          <w:color w:val="585858"/>
          <w:spacing w:val="73"/>
        </w:rPr>
        <w:t> </w:t>
      </w:r>
      <w:r>
        <w:rPr>
          <w:color w:val="585858"/>
          <w:spacing w:val="-1"/>
        </w:rPr>
        <w:t>AHIMA</w:t>
      </w:r>
      <w:r>
        <w:rPr>
          <w:color w:val="585858"/>
        </w:rPr>
        <w:t> </w:t>
      </w:r>
      <w:r>
        <w:rPr>
          <w:color w:val="585858"/>
          <w:spacing w:val="-1"/>
        </w:rPr>
        <w:t>organizations</w:t>
      </w:r>
      <w:r>
        <w:rPr>
          <w:color w:val="585858"/>
        </w:rPr>
        <w:t> and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performed</w:t>
      </w:r>
      <w:r>
        <w:rPr>
          <w:color w:val="585858"/>
        </w:rPr>
        <w:t> </w:t>
      </w:r>
      <w:r>
        <w:rPr>
          <w:color w:val="585858"/>
          <w:spacing w:val="-2"/>
        </w:rPr>
        <w:t>no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less</w:t>
      </w:r>
      <w:r>
        <w:rPr>
          <w:color w:val="585858"/>
        </w:rPr>
        <w:t> than</w:t>
      </w:r>
      <w:r>
        <w:rPr>
          <w:color w:val="585858"/>
          <w:spacing w:val="-4"/>
        </w:rPr>
        <w:t> </w:t>
      </w:r>
      <w:r>
        <w:rPr>
          <w:color w:val="585858"/>
        </w:rPr>
        <w:t>one</w:t>
      </w:r>
      <w:r>
        <w:rPr>
          <w:color w:val="585858"/>
          <w:spacing w:val="-4"/>
        </w:rPr>
        <w:t> </w:t>
      </w:r>
      <w:r>
        <w:rPr>
          <w:color w:val="585858"/>
        </w:rPr>
        <w:t>time</w:t>
      </w:r>
      <w:r>
        <w:rPr>
          <w:color w:val="585858"/>
          <w:spacing w:val="-2"/>
        </w:rPr>
        <w:t> </w:t>
      </w:r>
      <w:r>
        <w:rPr>
          <w:color w:val="585858"/>
        </w:rPr>
        <w:t>a</w:t>
      </w:r>
      <w:r>
        <w:rPr>
          <w:color w:val="585858"/>
          <w:spacing w:val="-2"/>
        </w:rPr>
        <w:t> </w:t>
      </w:r>
      <w:r>
        <w:rPr>
          <w:color w:val="585858"/>
        </w:rPr>
        <w:t>year</w:t>
      </w:r>
      <w:r>
        <w:rPr>
          <w:color w:val="585858"/>
          <w:spacing w:val="-2"/>
        </w:rPr>
        <w:t> </w:t>
      </w:r>
      <w:r>
        <w:rPr>
          <w:color w:val="585858"/>
        </w:rPr>
        <w:t>or </w:t>
      </w:r>
      <w:r>
        <w:rPr>
          <w:color w:val="585858"/>
          <w:spacing w:val="-1"/>
        </w:rPr>
        <w:t>after</w:t>
      </w:r>
      <w:r>
        <w:rPr>
          <w:color w:val="585858"/>
        </w:rPr>
        <w:t> </w:t>
      </w:r>
      <w:r>
        <w:rPr>
          <w:color w:val="585858"/>
          <w:spacing w:val="-2"/>
        </w:rPr>
        <w:t>successful</w:t>
      </w:r>
      <w:r>
        <w:rPr>
          <w:color w:val="585858"/>
        </w:rPr>
        <w:t> </w:t>
      </w:r>
      <w:r>
        <w:rPr>
          <w:color w:val="585858"/>
          <w:spacing w:val="-1"/>
        </w:rPr>
        <w:t>implementation</w:t>
      </w:r>
      <w:r>
        <w:rPr>
          <w:color w:val="585858"/>
          <w:spacing w:val="-3"/>
        </w:rPr>
        <w:t> </w:t>
      </w:r>
      <w:r>
        <w:rPr>
          <w:color w:val="585858"/>
        </w:rPr>
        <w:t>of</w:t>
      </w:r>
      <w:r>
        <w:rPr>
          <w:color w:val="585858"/>
          <w:spacing w:val="69"/>
        </w:rPr>
        <w:t> </w:t>
      </w:r>
      <w:r>
        <w:rPr>
          <w:color w:val="585858"/>
          <w:spacing w:val="-1"/>
        </w:rPr>
        <w:t>any</w:t>
      </w:r>
      <w:r>
        <w:rPr>
          <w:color w:val="585858"/>
        </w:rPr>
        <w:t> </w:t>
      </w:r>
      <w:r>
        <w:rPr>
          <w:color w:val="585858"/>
          <w:spacing w:val="-1"/>
        </w:rPr>
        <w:t>major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system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change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including </w:t>
      </w:r>
      <w:r>
        <w:rPr>
          <w:color w:val="585858"/>
        </w:rPr>
        <w:t>an </w:t>
      </w:r>
      <w:r>
        <w:rPr>
          <w:color w:val="585858"/>
          <w:spacing w:val="-1"/>
        </w:rPr>
        <w:t>office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relocation,</w:t>
      </w:r>
      <w:r>
        <w:rPr>
          <w:color w:val="585858"/>
        </w:rPr>
        <w:t> </w:t>
      </w:r>
      <w:r>
        <w:rPr>
          <w:color w:val="585858"/>
          <w:spacing w:val="-1"/>
        </w:rPr>
        <w:t>replacement</w:t>
      </w:r>
      <w:r>
        <w:rPr>
          <w:color w:val="585858"/>
          <w:spacing w:val="-3"/>
        </w:rPr>
        <w:t> </w:t>
      </w:r>
      <w:r>
        <w:rPr>
          <w:color w:val="585858"/>
        </w:rPr>
        <w:t>of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EHR</w:t>
      </w:r>
      <w:r>
        <w:rPr>
          <w:color w:val="585858"/>
        </w:rPr>
        <w:t> </w:t>
      </w:r>
      <w:r>
        <w:rPr>
          <w:color w:val="585858"/>
          <w:spacing w:val="-1"/>
        </w:rPr>
        <w:t>system containing </w:t>
      </w:r>
      <w:r>
        <w:rPr>
          <w:color w:val="585858"/>
        </w:rPr>
        <w:t>PHI, </w:t>
      </w:r>
      <w:r>
        <w:rPr>
          <w:color w:val="585858"/>
          <w:spacing w:val="-1"/>
        </w:rPr>
        <w:t>etc.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20" w:footer="723" w:top="1440" w:bottom="920" w:left="1300" w:right="1240"/>
        </w:sectPr>
      </w:pPr>
    </w:p>
    <w:p>
      <w:pPr>
        <w:spacing w:line="240" w:lineRule="auto" w:before="5"/>
        <w:rPr>
          <w:rFonts w:ascii="Calibri" w:hAnsi="Calibri" w:cs="Calibri" w:eastAsia="Calibri"/>
          <w:sz w:val="18"/>
          <w:szCs w:val="18"/>
        </w:rPr>
      </w:pPr>
    </w:p>
    <w:p>
      <w:pPr>
        <w:pStyle w:val="Heading1"/>
        <w:numPr>
          <w:ilvl w:val="0"/>
          <w:numId w:val="6"/>
        </w:numPr>
        <w:tabs>
          <w:tab w:pos="323" w:val="left" w:leader="none"/>
          <w:tab w:pos="9618" w:val="left" w:leader="none"/>
        </w:tabs>
        <w:spacing w:line="240" w:lineRule="auto" w:before="34" w:after="0"/>
        <w:ind w:left="322" w:right="0" w:hanging="162"/>
        <w:jc w:val="left"/>
        <w:rPr>
          <w:b w:val="0"/>
          <w:bCs w:val="0"/>
        </w:rPr>
      </w:pPr>
      <w:bookmarkStart w:name="_bookmark3" w:id="5"/>
      <w:bookmarkEnd w:id="5"/>
      <w:r>
        <w:rPr>
          <w:b w:val="0"/>
        </w:rPr>
      </w:r>
      <w:bookmarkStart w:name="_bookmark3" w:id="6"/>
      <w:bookmarkEnd w:id="6"/>
      <w:r>
        <w:rPr>
          <w:highlight w:val="lightGray"/>
        </w:rPr>
        <w:t>-</w:t>
      </w:r>
      <w:r>
        <w:rPr>
          <w:spacing w:val="-9"/>
          <w:highlight w:val="lightGray"/>
        </w:rPr>
        <w:t> </w:t>
      </w:r>
      <w:r>
        <w:rPr>
          <w:spacing w:val="3"/>
          <w:highlight w:val="lightGray"/>
        </w:rPr>
        <w:t>Environment</w:t>
      </w:r>
      <w:r>
        <w:rPr>
          <w:w w:val="99"/>
          <w:highlight w:val="lightGray"/>
        </w:rPr>
        <w:t> </w:t>
      </w:r>
      <w:r>
        <w:rPr>
          <w:highlight w:val="lightGray"/>
        </w:rPr>
        <w:tab/>
      </w:r>
      <w:r>
        <w:rPr/>
      </w:r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7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tabs>
          <w:tab w:pos="9591" w:val="left" w:leader="none"/>
        </w:tabs>
        <w:spacing w:before="0"/>
        <w:ind w:left="131" w:right="0" w:firstLine="0"/>
        <w:jc w:val="left"/>
        <w:rPr>
          <w:rFonts w:ascii="Calibri" w:hAnsi="Calibri" w:cs="Calibri" w:eastAsia="Calibri"/>
          <w:sz w:val="20"/>
          <w:szCs w:val="20"/>
        </w:rPr>
      </w:pPr>
      <w:bookmarkStart w:name="_bookmark4" w:id="7"/>
      <w:bookmarkEnd w:id="7"/>
      <w:r>
        <w:rPr/>
      </w: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3.1</w:t>
      </w:r>
      <w:r>
        <w:rPr>
          <w:rFonts w:ascii="Calibri"/>
          <w:b/>
          <w:spacing w:val="1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>-</w:t>
      </w:r>
      <w:r>
        <w:rPr>
          <w:rFonts w:ascii="Calibri"/>
          <w:b/>
          <w:spacing w:val="3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Facility</w:t>
      </w:r>
      <w:r>
        <w:rPr>
          <w:rFonts w:ascii="Calibri"/>
          <w:b/>
          <w:spacing w:val="5"/>
          <w:sz w:val="20"/>
          <w:highlight w:val="lightGray"/>
        </w:rPr>
        <w:t> </w:t>
      </w:r>
      <w:r>
        <w:rPr>
          <w:rFonts w:ascii="Calibri"/>
          <w:b/>
          <w:spacing w:val="3"/>
          <w:sz w:val="20"/>
          <w:highlight w:val="lightGray"/>
        </w:rPr>
        <w:t>Access </w:t>
      </w:r>
      <w:r>
        <w:rPr>
          <w:rFonts w:ascii="Calibri"/>
          <w:b/>
          <w:spacing w:val="4"/>
          <w:sz w:val="20"/>
          <w:highlight w:val="lightGray"/>
        </w:rPr>
        <w:t>Controls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spacing w:line="200" w:lineRule="atLeast"/>
        <w:ind w:left="1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73.15pt;height:40.2pt;mso-position-horizontal-relative:char;mso-position-vertical-relative:line" type="#_x0000_t202" filled="false" stroked="true" strokeweight=".22pt" strokecolor="#000000">
            <v:textbox inset="0,0,0,0">
              <w:txbxContent>
                <w:p>
                  <w:pPr>
                    <w:spacing w:line="240" w:lineRule="auto" w:before="0"/>
                    <w:ind w:left="49" w:right="243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45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CFR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0"/>
                      <w:szCs w:val="20"/>
                    </w:rPr>
                    <w:t>§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164.310(a)(1)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-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"Implement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policies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and procedures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to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 limit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physical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access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its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electronic</w:t>
                  </w:r>
                  <w:r>
                    <w:rPr>
                      <w:rFonts w:ascii="Calibri" w:hAnsi="Calibri" w:cs="Calibri" w:eastAsia="Calibri"/>
                      <w:color w:val="585858"/>
                      <w:spacing w:val="6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information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systems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and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the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facility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or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facilities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in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which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they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are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housed,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while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ensuring that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properly</w:t>
                  </w:r>
                  <w:r>
                    <w:rPr>
                      <w:rFonts w:ascii="Calibri" w:hAnsi="Calibri" w:cs="Calibri" w:eastAsia="Calibri"/>
                      <w:color w:val="585858"/>
                      <w:spacing w:val="4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authorized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access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is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alLOWd."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pStyle w:val="BodyText"/>
        <w:spacing w:line="240" w:lineRule="auto" w:before="56"/>
        <w:ind w:right="338"/>
        <w:jc w:val="left"/>
      </w:pPr>
      <w:r>
        <w:rPr>
          <w:color w:val="585858"/>
        </w:rPr>
        <w:t>We </w:t>
      </w:r>
      <w:r>
        <w:rPr>
          <w:color w:val="585858"/>
          <w:spacing w:val="-1"/>
        </w:rPr>
        <w:t>implement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procedures </w:t>
      </w:r>
      <w:r>
        <w:rPr>
          <w:color w:val="585858"/>
        </w:rPr>
        <w:t>that are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designed</w:t>
      </w:r>
      <w:r>
        <w:rPr>
          <w:color w:val="585858"/>
        </w:rPr>
        <w:t> </w:t>
      </w:r>
      <w:r>
        <w:rPr>
          <w:color w:val="585858"/>
          <w:spacing w:val="-1"/>
        </w:rPr>
        <w:t>to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allow</w:t>
      </w:r>
      <w:r>
        <w:rPr>
          <w:color w:val="585858"/>
          <w:spacing w:val="-4"/>
        </w:rPr>
        <w:t> </w:t>
      </w:r>
      <w:r>
        <w:rPr>
          <w:color w:val="585858"/>
          <w:spacing w:val="-1"/>
        </w:rPr>
        <w:t>authorized</w:t>
      </w:r>
      <w:r>
        <w:rPr>
          <w:color w:val="585858"/>
        </w:rPr>
        <w:t> </w:t>
      </w:r>
      <w:r>
        <w:rPr>
          <w:color w:val="585858"/>
          <w:spacing w:val="-1"/>
        </w:rPr>
        <w:t>access</w:t>
      </w:r>
      <w:r>
        <w:rPr>
          <w:color w:val="585858"/>
          <w:spacing w:val="-3"/>
        </w:rPr>
        <w:t> </w:t>
      </w:r>
      <w:r>
        <w:rPr>
          <w:color w:val="585858"/>
        </w:rPr>
        <w:t>and</w:t>
      </w:r>
      <w:r>
        <w:rPr>
          <w:color w:val="585858"/>
          <w:spacing w:val="-2"/>
        </w:rPr>
        <w:t> deny</w:t>
      </w:r>
      <w:r>
        <w:rPr>
          <w:color w:val="585858"/>
        </w:rPr>
        <w:t> </w:t>
      </w:r>
      <w:r>
        <w:rPr>
          <w:color w:val="585858"/>
          <w:spacing w:val="-1"/>
        </w:rPr>
        <w:t>unauthorized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access,</w:t>
      </w:r>
      <w:r>
        <w:rPr>
          <w:color w:val="585858"/>
          <w:spacing w:val="64"/>
        </w:rPr>
        <w:t> </w:t>
      </w:r>
      <w:r>
        <w:rPr>
          <w:color w:val="585858"/>
        </w:rPr>
        <w:t>to</w:t>
      </w:r>
      <w:r>
        <w:rPr>
          <w:color w:val="585858"/>
          <w:spacing w:val="1"/>
        </w:rPr>
        <w:t> </w:t>
      </w:r>
      <w:r>
        <w:rPr>
          <w:color w:val="585858"/>
        </w:rPr>
        <w:t>and</w:t>
      </w:r>
      <w:r>
        <w:rPr>
          <w:color w:val="585858"/>
          <w:spacing w:val="-4"/>
        </w:rPr>
        <w:t> </w:t>
      </w:r>
      <w:r>
        <w:rPr>
          <w:color w:val="585858"/>
        </w:rPr>
        <w:t>within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facilities,</w:t>
      </w:r>
      <w:r>
        <w:rPr>
          <w:color w:val="585858"/>
          <w:spacing w:val="-2"/>
        </w:rPr>
        <w:t> </w:t>
      </w:r>
      <w:r>
        <w:rPr>
          <w:color w:val="585858"/>
        </w:rPr>
        <w:t>to</w:t>
      </w:r>
      <w:r>
        <w:rPr>
          <w:color w:val="585858"/>
          <w:spacing w:val="-1"/>
        </w:rPr>
        <w:t> </w:t>
      </w:r>
      <w:r>
        <w:rPr>
          <w:color w:val="585858"/>
        </w:rPr>
        <w:t>limit </w:t>
      </w:r>
      <w:r>
        <w:rPr>
          <w:color w:val="585858"/>
          <w:spacing w:val="-1"/>
        </w:rPr>
        <w:t>access</w:t>
      </w:r>
      <w:r>
        <w:rPr>
          <w:color w:val="585858"/>
        </w:rPr>
        <w:t> </w:t>
      </w:r>
      <w:r>
        <w:rPr>
          <w:color w:val="585858"/>
          <w:spacing w:val="-1"/>
        </w:rPr>
        <w:t>to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devices</w:t>
      </w:r>
      <w:r>
        <w:rPr>
          <w:color w:val="585858"/>
        </w:rPr>
        <w:t> </w:t>
      </w:r>
      <w:r>
        <w:rPr>
          <w:color w:val="585858"/>
          <w:spacing w:val="-1"/>
        </w:rPr>
        <w:t>that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can </w:t>
      </w:r>
      <w:r>
        <w:rPr>
          <w:color w:val="585858"/>
        </w:rPr>
        <w:t>access</w:t>
      </w:r>
      <w:r>
        <w:rPr>
          <w:color w:val="585858"/>
          <w:spacing w:val="-2"/>
        </w:rPr>
        <w:t> </w:t>
      </w:r>
      <w:r>
        <w:rPr>
          <w:color w:val="585858"/>
        </w:rPr>
        <w:t>or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store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ePHI.</w:t>
      </w:r>
      <w:r>
        <w:rPr/>
      </w:r>
    </w:p>
    <w:p>
      <w:pPr>
        <w:spacing w:line="240" w:lineRule="auto" w:before="4"/>
        <w:rPr>
          <w:rFonts w:ascii="Calibri" w:hAnsi="Calibri" w:cs="Calibri" w:eastAsia="Calibri"/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color w:val="585858"/>
          <w:spacing w:val="-1"/>
        </w:rPr>
        <w:t>Computers</w:t>
      </w:r>
      <w:r>
        <w:rPr>
          <w:b w:val="0"/>
          <w:i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i/>
          <w:sz w:val="19"/>
          <w:szCs w:val="19"/>
        </w:rPr>
      </w:pPr>
    </w:p>
    <w:p>
      <w:pPr>
        <w:pStyle w:val="Heading3"/>
        <w:spacing w:line="240" w:lineRule="auto"/>
        <w:ind w:right="338"/>
        <w:jc w:val="left"/>
        <w:rPr>
          <w:b w:val="0"/>
          <w:bCs w:val="0"/>
        </w:rPr>
      </w:pPr>
      <w:r>
        <w:rPr>
          <w:color w:val="FF0000"/>
          <w:spacing w:val="-1"/>
        </w:rPr>
        <w:t>During</w:t>
      </w:r>
      <w:r>
        <w:rPr>
          <w:color w:val="FF0000"/>
          <w:spacing w:val="-2"/>
        </w:rPr>
        <w:t> </w:t>
      </w:r>
      <w:r>
        <w:rPr>
          <w:color w:val="FF0000"/>
        </w:rPr>
        <w:t>a </w:t>
      </w:r>
      <w:r>
        <w:rPr>
          <w:color w:val="FF0000"/>
          <w:spacing w:val="-1"/>
        </w:rPr>
        <w:t>physical</w:t>
      </w:r>
      <w:r>
        <w:rPr>
          <w:color w:val="FF0000"/>
        </w:rPr>
        <w:t> </w:t>
      </w:r>
      <w:r>
        <w:rPr>
          <w:color w:val="FF0000"/>
          <w:spacing w:val="-1"/>
        </w:rPr>
        <w:t>walkthrough,</w:t>
      </w:r>
      <w:r>
        <w:rPr>
          <w:color w:val="FF0000"/>
          <w:spacing w:val="1"/>
        </w:rPr>
        <w:t> </w:t>
      </w:r>
      <w:r>
        <w:rPr>
          <w:color w:val="FF0000"/>
        </w:rPr>
        <w:t>we</w:t>
      </w:r>
      <w:r>
        <w:rPr>
          <w:color w:val="FF0000"/>
          <w:spacing w:val="-3"/>
        </w:rPr>
        <w:t> </w:t>
      </w:r>
      <w:r>
        <w:rPr>
          <w:color w:val="FF0000"/>
          <w:spacing w:val="-1"/>
        </w:rPr>
        <w:t>found some</w:t>
      </w:r>
      <w:r>
        <w:rPr>
          <w:color w:val="FF0000"/>
        </w:rPr>
        <w:t> </w:t>
      </w:r>
      <w:r>
        <w:rPr>
          <w:color w:val="FF0000"/>
          <w:spacing w:val="-1"/>
        </w:rPr>
        <w:t>computers</w:t>
      </w:r>
      <w:r>
        <w:rPr>
          <w:color w:val="FF0000"/>
        </w:rPr>
        <w:t> </w:t>
      </w:r>
      <w:r>
        <w:rPr>
          <w:color w:val="FF0000"/>
          <w:spacing w:val="-1"/>
        </w:rPr>
        <w:t>that</w:t>
      </w:r>
      <w:r>
        <w:rPr>
          <w:color w:val="FF0000"/>
        </w:rPr>
        <w:t> </w:t>
      </w:r>
      <w:r>
        <w:rPr>
          <w:color w:val="FF0000"/>
          <w:spacing w:val="-2"/>
        </w:rPr>
        <w:t>did</w:t>
      </w:r>
      <w:r>
        <w:rPr>
          <w:color w:val="FF0000"/>
          <w:spacing w:val="-1"/>
        </w:rPr>
        <w:t> not</w:t>
      </w:r>
      <w:r>
        <w:rPr>
          <w:color w:val="FF0000"/>
        </w:rPr>
        <w:t> </w:t>
      </w:r>
      <w:r>
        <w:rPr>
          <w:color w:val="FF0000"/>
          <w:spacing w:val="-1"/>
        </w:rPr>
        <w:t>have protection against</w:t>
      </w:r>
      <w:r>
        <w:rPr>
          <w:color w:val="FF0000"/>
        </w:rPr>
        <w:t> </w:t>
      </w:r>
      <w:r>
        <w:rPr>
          <w:color w:val="FF0000"/>
          <w:spacing w:val="-1"/>
        </w:rPr>
        <w:t>theft</w:t>
      </w:r>
      <w:r>
        <w:rPr>
          <w:color w:val="FF0000"/>
          <w:spacing w:val="56"/>
        </w:rPr>
        <w:t> </w:t>
      </w:r>
      <w:r>
        <w:rPr>
          <w:color w:val="FF0000"/>
        </w:rPr>
        <w:t>in</w:t>
      </w:r>
      <w:r>
        <w:rPr>
          <w:color w:val="FF0000"/>
          <w:spacing w:val="-1"/>
        </w:rPr>
        <w:t> place.</w:t>
      </w:r>
      <w:r>
        <w:rPr>
          <w:b w:val="0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sz w:val="19"/>
          <w:szCs w:val="19"/>
        </w:rPr>
      </w:pPr>
    </w:p>
    <w:p>
      <w:pPr>
        <w:spacing w:before="0"/>
        <w:ind w:left="160" w:right="241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FF0000"/>
          <w:spacing w:val="-1"/>
          <w:sz w:val="22"/>
        </w:rPr>
        <w:t>Comments: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Reception computer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is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not</w:t>
      </w:r>
      <w:r>
        <w:rPr>
          <w:rFonts w:ascii="Calibri"/>
          <w:b/>
          <w:color w:val="FF0000"/>
          <w:sz w:val="22"/>
        </w:rPr>
        <w:t> in</w:t>
      </w:r>
      <w:r>
        <w:rPr>
          <w:rFonts w:ascii="Calibri"/>
          <w:b/>
          <w:color w:val="FF0000"/>
          <w:spacing w:val="-4"/>
          <w:sz w:val="22"/>
        </w:rPr>
        <w:t> </w:t>
      </w:r>
      <w:r>
        <w:rPr>
          <w:rFonts w:ascii="Calibri"/>
          <w:b/>
          <w:color w:val="FF0000"/>
          <w:sz w:val="22"/>
        </w:rPr>
        <w:t>a </w:t>
      </w:r>
      <w:r>
        <w:rPr>
          <w:rFonts w:ascii="Calibri"/>
          <w:b/>
          <w:color w:val="FF0000"/>
          <w:spacing w:val="-1"/>
          <w:sz w:val="22"/>
        </w:rPr>
        <w:t>secure location.</w:t>
      </w:r>
      <w:r>
        <w:rPr>
          <w:rFonts w:ascii="Calibri"/>
          <w:b/>
          <w:color w:val="FF0000"/>
          <w:spacing w:val="1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Patients</w:t>
      </w:r>
      <w:r>
        <w:rPr>
          <w:rFonts w:ascii="Calibri"/>
          <w:b/>
          <w:color w:val="FF0000"/>
          <w:spacing w:val="-2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can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walk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around and easily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access</w:t>
      </w:r>
      <w:r>
        <w:rPr>
          <w:rFonts w:ascii="Calibri"/>
          <w:b/>
          <w:color w:val="FF0000"/>
          <w:spacing w:val="57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the computer.</w:t>
      </w:r>
      <w:r>
        <w:rPr>
          <w:rFonts w:ascii="Calibri"/>
          <w:sz w:val="22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before="0"/>
        <w:ind w:left="16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i/>
          <w:color w:val="585858"/>
          <w:spacing w:val="-1"/>
          <w:sz w:val="24"/>
        </w:rPr>
        <w:t>Data</w:t>
      </w:r>
      <w:r>
        <w:rPr>
          <w:rFonts w:ascii="Calibri"/>
          <w:b/>
          <w:i/>
          <w:color w:val="585858"/>
          <w:spacing w:val="-7"/>
          <w:sz w:val="24"/>
        </w:rPr>
        <w:t> </w:t>
      </w:r>
      <w:r>
        <w:rPr>
          <w:rFonts w:ascii="Calibri"/>
          <w:b/>
          <w:i/>
          <w:color w:val="585858"/>
          <w:sz w:val="24"/>
        </w:rPr>
        <w:t>Storage</w:t>
      </w:r>
      <w:r>
        <w:rPr>
          <w:rFonts w:ascii="Calibri"/>
          <w:b/>
          <w:i/>
          <w:color w:val="585858"/>
          <w:spacing w:val="-8"/>
          <w:sz w:val="24"/>
        </w:rPr>
        <w:t> </w:t>
      </w:r>
      <w:r>
        <w:rPr>
          <w:rFonts w:ascii="Calibri"/>
          <w:b/>
          <w:i/>
          <w:color w:val="585858"/>
          <w:spacing w:val="-1"/>
          <w:sz w:val="24"/>
        </w:rPr>
        <w:t>Devices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i/>
          <w:sz w:val="19"/>
          <w:szCs w:val="19"/>
        </w:rPr>
      </w:pPr>
    </w:p>
    <w:p>
      <w:pPr>
        <w:spacing w:line="266" w:lineRule="exact" w:before="0"/>
        <w:ind w:left="160" w:right="338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FF0000"/>
          <w:spacing w:val="-1"/>
          <w:sz w:val="22"/>
        </w:rPr>
        <w:t>During</w:t>
      </w:r>
      <w:r>
        <w:rPr>
          <w:rFonts w:ascii="Calibri"/>
          <w:b/>
          <w:color w:val="FF0000"/>
          <w:spacing w:val="-2"/>
          <w:sz w:val="22"/>
        </w:rPr>
        <w:t> </w:t>
      </w:r>
      <w:r>
        <w:rPr>
          <w:rFonts w:ascii="Calibri"/>
          <w:b/>
          <w:color w:val="FF0000"/>
          <w:sz w:val="22"/>
        </w:rPr>
        <w:t>a </w:t>
      </w:r>
      <w:r>
        <w:rPr>
          <w:rFonts w:ascii="Calibri"/>
          <w:b/>
          <w:color w:val="FF0000"/>
          <w:spacing w:val="-1"/>
          <w:sz w:val="22"/>
        </w:rPr>
        <w:t>physical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walkthrough,</w:t>
      </w:r>
      <w:r>
        <w:rPr>
          <w:rFonts w:ascii="Calibri"/>
          <w:b/>
          <w:color w:val="FF0000"/>
          <w:spacing w:val="1"/>
          <w:sz w:val="22"/>
        </w:rPr>
        <w:t> </w:t>
      </w:r>
      <w:r>
        <w:rPr>
          <w:rFonts w:ascii="Calibri"/>
          <w:b/>
          <w:color w:val="FF0000"/>
          <w:sz w:val="22"/>
        </w:rPr>
        <w:t>we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found some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data storage devices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that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2"/>
          <w:sz w:val="22"/>
        </w:rPr>
        <w:t>did</w:t>
      </w:r>
      <w:r>
        <w:rPr>
          <w:rFonts w:ascii="Calibri"/>
          <w:b/>
          <w:color w:val="FF0000"/>
          <w:spacing w:val="-1"/>
          <w:sz w:val="22"/>
        </w:rPr>
        <w:t> </w:t>
      </w:r>
      <w:r>
        <w:rPr>
          <w:rFonts w:ascii="Calibri"/>
          <w:b/>
          <w:color w:val="FF0000"/>
          <w:spacing w:val="-2"/>
          <w:sz w:val="22"/>
        </w:rPr>
        <w:t>not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have protection</w:t>
      </w:r>
      <w:r>
        <w:rPr>
          <w:rFonts w:ascii="Calibri"/>
          <w:b/>
          <w:color w:val="FF0000"/>
          <w:spacing w:val="53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against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theft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>
          <w:rFonts w:ascii="Calibri"/>
          <w:b/>
          <w:color w:val="FF0000"/>
          <w:sz w:val="22"/>
        </w:rPr>
        <w:t>in</w:t>
      </w:r>
      <w:r>
        <w:rPr>
          <w:rFonts w:ascii="Calibri"/>
          <w:b/>
          <w:color w:val="FF0000"/>
          <w:spacing w:val="-1"/>
          <w:sz w:val="22"/>
        </w:rPr>
        <w:t> place.</w:t>
      </w:r>
      <w:r>
        <w:rPr>
          <w:rFonts w:ascii="Calibri"/>
          <w:sz w:val="22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before="0"/>
        <w:ind w:left="16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FF0000"/>
          <w:spacing w:val="-1"/>
          <w:sz w:val="22"/>
        </w:rPr>
        <w:t>Comments: Flash </w:t>
      </w:r>
      <w:r>
        <w:rPr>
          <w:rFonts w:ascii="Calibri"/>
          <w:b/>
          <w:color w:val="FF0000"/>
          <w:spacing w:val="-2"/>
          <w:sz w:val="22"/>
        </w:rPr>
        <w:t>drives</w:t>
      </w:r>
      <w:r>
        <w:rPr>
          <w:rFonts w:ascii="Calibri"/>
          <w:b/>
          <w:color w:val="FF0000"/>
          <w:spacing w:val="2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lying</w:t>
      </w:r>
      <w:r>
        <w:rPr>
          <w:rFonts w:ascii="Calibri"/>
          <w:b/>
          <w:color w:val="FF0000"/>
          <w:spacing w:val="2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on desks.</w:t>
      </w:r>
      <w:r>
        <w:rPr>
          <w:rFonts w:ascii="Calibri"/>
          <w:sz w:val="22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before="0"/>
        <w:ind w:left="16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i/>
          <w:color w:val="585858"/>
          <w:spacing w:val="-1"/>
          <w:sz w:val="24"/>
        </w:rPr>
        <w:t>Public</w:t>
      </w:r>
      <w:r>
        <w:rPr>
          <w:rFonts w:ascii="Calibri"/>
          <w:b/>
          <w:i/>
          <w:color w:val="585858"/>
          <w:spacing w:val="-4"/>
          <w:sz w:val="24"/>
        </w:rPr>
        <w:t> </w:t>
      </w:r>
      <w:r>
        <w:rPr>
          <w:rFonts w:ascii="Calibri"/>
          <w:b/>
          <w:i/>
          <w:color w:val="585858"/>
          <w:spacing w:val="-1"/>
          <w:sz w:val="24"/>
        </w:rPr>
        <w:t>Viewable</w:t>
      </w:r>
      <w:r>
        <w:rPr>
          <w:rFonts w:ascii="Calibri"/>
          <w:b/>
          <w:i/>
          <w:color w:val="585858"/>
          <w:spacing w:val="-6"/>
          <w:sz w:val="24"/>
        </w:rPr>
        <w:t> </w:t>
      </w:r>
      <w:r>
        <w:rPr>
          <w:rFonts w:ascii="Calibri"/>
          <w:b/>
          <w:i/>
          <w:color w:val="585858"/>
          <w:spacing w:val="-1"/>
          <w:sz w:val="24"/>
        </w:rPr>
        <w:t>Screens</w:t>
      </w:r>
      <w:r>
        <w:rPr>
          <w:rFonts w:ascii="Calibri"/>
          <w:sz w:val="24"/>
        </w:rPr>
      </w:r>
    </w:p>
    <w:p>
      <w:pPr>
        <w:spacing w:line="240" w:lineRule="auto" w:before="8"/>
        <w:rPr>
          <w:rFonts w:ascii="Calibri" w:hAnsi="Calibri" w:cs="Calibri" w:eastAsia="Calibri"/>
          <w:b/>
          <w:bCs/>
          <w:i/>
          <w:sz w:val="19"/>
          <w:szCs w:val="19"/>
        </w:rPr>
      </w:pPr>
    </w:p>
    <w:p>
      <w:pPr>
        <w:spacing w:before="0"/>
        <w:ind w:left="160" w:right="338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585858"/>
          <w:spacing w:val="-1"/>
          <w:sz w:val="22"/>
        </w:rPr>
        <w:t>During</w:t>
      </w:r>
      <w:r>
        <w:rPr>
          <w:rFonts w:ascii="Calibri"/>
          <w:b/>
          <w:color w:val="585858"/>
          <w:spacing w:val="-2"/>
          <w:sz w:val="22"/>
        </w:rPr>
        <w:t> </w:t>
      </w:r>
      <w:r>
        <w:rPr>
          <w:rFonts w:ascii="Calibri"/>
          <w:b/>
          <w:color w:val="585858"/>
          <w:sz w:val="22"/>
        </w:rPr>
        <w:t>a </w:t>
      </w:r>
      <w:r>
        <w:rPr>
          <w:rFonts w:ascii="Calibri"/>
          <w:b/>
          <w:color w:val="585858"/>
          <w:spacing w:val="-1"/>
          <w:sz w:val="22"/>
        </w:rPr>
        <w:t>physical</w:t>
      </w:r>
      <w:r>
        <w:rPr>
          <w:rFonts w:ascii="Calibri"/>
          <w:b/>
          <w:color w:val="585858"/>
          <w:sz w:val="22"/>
        </w:rPr>
        <w:t> </w:t>
      </w:r>
      <w:r>
        <w:rPr>
          <w:rFonts w:ascii="Calibri"/>
          <w:b/>
          <w:color w:val="585858"/>
          <w:spacing w:val="-1"/>
          <w:sz w:val="22"/>
        </w:rPr>
        <w:t>walkthrough,</w:t>
      </w:r>
      <w:r>
        <w:rPr>
          <w:rFonts w:ascii="Calibri"/>
          <w:b/>
          <w:color w:val="585858"/>
          <w:spacing w:val="1"/>
          <w:sz w:val="22"/>
        </w:rPr>
        <w:t> </w:t>
      </w:r>
      <w:r>
        <w:rPr>
          <w:rFonts w:ascii="Calibri"/>
          <w:b/>
          <w:color w:val="585858"/>
          <w:sz w:val="22"/>
        </w:rPr>
        <w:t>we</w:t>
      </w:r>
      <w:r>
        <w:rPr>
          <w:rFonts w:ascii="Calibri"/>
          <w:b/>
          <w:color w:val="585858"/>
          <w:spacing w:val="-3"/>
          <w:sz w:val="22"/>
        </w:rPr>
        <w:t> </w:t>
      </w:r>
      <w:r>
        <w:rPr>
          <w:rFonts w:ascii="Calibri"/>
          <w:b/>
          <w:color w:val="585858"/>
          <w:sz w:val="22"/>
        </w:rPr>
        <w:t>did </w:t>
      </w:r>
      <w:r>
        <w:rPr>
          <w:rFonts w:ascii="Calibri"/>
          <w:b/>
          <w:color w:val="585858"/>
          <w:spacing w:val="-1"/>
          <w:sz w:val="22"/>
        </w:rPr>
        <w:t>not</w:t>
      </w:r>
      <w:r>
        <w:rPr>
          <w:rFonts w:ascii="Calibri"/>
          <w:b/>
          <w:color w:val="585858"/>
          <w:sz w:val="22"/>
        </w:rPr>
        <w:t> </w:t>
      </w:r>
      <w:r>
        <w:rPr>
          <w:rFonts w:ascii="Calibri"/>
          <w:b/>
          <w:color w:val="585858"/>
          <w:spacing w:val="-1"/>
          <w:sz w:val="22"/>
        </w:rPr>
        <w:t>find any</w:t>
      </w:r>
      <w:r>
        <w:rPr>
          <w:rFonts w:ascii="Calibri"/>
          <w:b/>
          <w:color w:val="585858"/>
          <w:spacing w:val="-2"/>
          <w:sz w:val="22"/>
        </w:rPr>
        <w:t> </w:t>
      </w:r>
      <w:r>
        <w:rPr>
          <w:rFonts w:ascii="Calibri"/>
          <w:b/>
          <w:color w:val="585858"/>
          <w:spacing w:val="-1"/>
          <w:sz w:val="22"/>
        </w:rPr>
        <w:t>screens</w:t>
      </w:r>
      <w:r>
        <w:rPr>
          <w:rFonts w:ascii="Calibri"/>
          <w:b/>
          <w:color w:val="585858"/>
          <w:sz w:val="22"/>
        </w:rPr>
        <w:t> </w:t>
      </w:r>
      <w:r>
        <w:rPr>
          <w:rFonts w:ascii="Calibri"/>
          <w:b/>
          <w:color w:val="585858"/>
          <w:spacing w:val="-1"/>
          <w:sz w:val="22"/>
        </w:rPr>
        <w:t>that</w:t>
      </w:r>
      <w:r>
        <w:rPr>
          <w:rFonts w:ascii="Calibri"/>
          <w:b/>
          <w:color w:val="585858"/>
          <w:spacing w:val="-2"/>
          <w:sz w:val="22"/>
        </w:rPr>
        <w:t> </w:t>
      </w:r>
      <w:r>
        <w:rPr>
          <w:rFonts w:ascii="Calibri"/>
          <w:b/>
          <w:color w:val="585858"/>
          <w:spacing w:val="-1"/>
          <w:sz w:val="22"/>
        </w:rPr>
        <w:t>could potentially</w:t>
      </w:r>
      <w:r>
        <w:rPr>
          <w:rFonts w:ascii="Calibri"/>
          <w:b/>
          <w:color w:val="585858"/>
          <w:sz w:val="22"/>
        </w:rPr>
        <w:t> </w:t>
      </w:r>
      <w:r>
        <w:rPr>
          <w:rFonts w:ascii="Calibri"/>
          <w:b/>
          <w:color w:val="585858"/>
          <w:spacing w:val="-1"/>
          <w:sz w:val="22"/>
        </w:rPr>
        <w:t>display</w:t>
      </w:r>
      <w:r>
        <w:rPr>
          <w:rFonts w:ascii="Calibri"/>
          <w:b/>
          <w:color w:val="585858"/>
          <w:sz w:val="22"/>
        </w:rPr>
        <w:t> </w:t>
      </w:r>
      <w:r>
        <w:rPr>
          <w:rFonts w:ascii="Calibri"/>
          <w:b/>
          <w:color w:val="585858"/>
          <w:spacing w:val="-2"/>
          <w:sz w:val="22"/>
        </w:rPr>
        <w:t>ePHI</w:t>
      </w:r>
      <w:r>
        <w:rPr>
          <w:rFonts w:ascii="Calibri"/>
          <w:b/>
          <w:color w:val="585858"/>
          <w:spacing w:val="40"/>
          <w:sz w:val="22"/>
        </w:rPr>
        <w:t> </w:t>
      </w:r>
      <w:r>
        <w:rPr>
          <w:rFonts w:ascii="Calibri"/>
          <w:b/>
          <w:color w:val="585858"/>
          <w:spacing w:val="-1"/>
          <w:sz w:val="22"/>
        </w:rPr>
        <w:t>viewable </w:t>
      </w:r>
      <w:r>
        <w:rPr>
          <w:rFonts w:ascii="Calibri"/>
          <w:b/>
          <w:color w:val="585858"/>
          <w:sz w:val="22"/>
        </w:rPr>
        <w:t>by</w:t>
      </w:r>
      <w:r>
        <w:rPr>
          <w:rFonts w:ascii="Calibri"/>
          <w:b/>
          <w:color w:val="585858"/>
          <w:spacing w:val="-2"/>
          <w:sz w:val="22"/>
        </w:rPr>
        <w:t> </w:t>
      </w:r>
      <w:r>
        <w:rPr>
          <w:rFonts w:ascii="Calibri"/>
          <w:b/>
          <w:color w:val="585858"/>
          <w:spacing w:val="-1"/>
          <w:sz w:val="22"/>
        </w:rPr>
        <w:t>the public.</w:t>
      </w:r>
      <w:r>
        <w:rPr>
          <w:rFonts w:ascii="Calibri"/>
          <w:sz w:val="22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before="0"/>
        <w:ind w:left="16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i/>
          <w:color w:val="585858"/>
          <w:spacing w:val="-1"/>
          <w:sz w:val="24"/>
        </w:rPr>
        <w:t>Public</w:t>
      </w:r>
      <w:r>
        <w:rPr>
          <w:rFonts w:ascii="Calibri"/>
          <w:b/>
          <w:i/>
          <w:color w:val="585858"/>
          <w:spacing w:val="-4"/>
          <w:sz w:val="24"/>
        </w:rPr>
        <w:t> </w:t>
      </w:r>
      <w:r>
        <w:rPr>
          <w:rFonts w:ascii="Calibri"/>
          <w:b/>
          <w:i/>
          <w:color w:val="585858"/>
          <w:spacing w:val="-1"/>
          <w:sz w:val="24"/>
        </w:rPr>
        <w:t>Viewable</w:t>
      </w:r>
      <w:r>
        <w:rPr>
          <w:rFonts w:ascii="Calibri"/>
          <w:b/>
          <w:i/>
          <w:color w:val="585858"/>
          <w:spacing w:val="-6"/>
          <w:sz w:val="24"/>
        </w:rPr>
        <w:t> </w:t>
      </w:r>
      <w:r>
        <w:rPr>
          <w:rFonts w:ascii="Calibri"/>
          <w:b/>
          <w:i/>
          <w:color w:val="585858"/>
          <w:spacing w:val="-1"/>
          <w:sz w:val="24"/>
        </w:rPr>
        <w:t>Screens</w:t>
      </w:r>
      <w:r>
        <w:rPr>
          <w:rFonts w:ascii="Calibri"/>
          <w:sz w:val="24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i/>
          <w:sz w:val="19"/>
          <w:szCs w:val="19"/>
        </w:rPr>
      </w:pPr>
    </w:p>
    <w:p>
      <w:pPr>
        <w:spacing w:before="0"/>
        <w:ind w:left="160" w:right="338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FF0000"/>
          <w:spacing w:val="-1"/>
          <w:sz w:val="22"/>
        </w:rPr>
        <w:t>During</w:t>
      </w:r>
      <w:r>
        <w:rPr>
          <w:rFonts w:ascii="Calibri"/>
          <w:b/>
          <w:color w:val="FF0000"/>
          <w:spacing w:val="-2"/>
          <w:sz w:val="22"/>
        </w:rPr>
        <w:t> </w:t>
      </w:r>
      <w:r>
        <w:rPr>
          <w:rFonts w:ascii="Calibri"/>
          <w:b/>
          <w:color w:val="FF0000"/>
          <w:sz w:val="22"/>
        </w:rPr>
        <w:t>a </w:t>
      </w:r>
      <w:r>
        <w:rPr>
          <w:rFonts w:ascii="Calibri"/>
          <w:b/>
          <w:color w:val="FF0000"/>
          <w:spacing w:val="-1"/>
          <w:sz w:val="22"/>
        </w:rPr>
        <w:t>physical</w:t>
      </w:r>
      <w:r>
        <w:rPr>
          <w:rFonts w:ascii="Calibri"/>
          <w:b/>
          <w:color w:val="FF0000"/>
          <w:spacing w:val="2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walkthrough,</w:t>
      </w:r>
      <w:r>
        <w:rPr>
          <w:rFonts w:ascii="Calibri"/>
          <w:b/>
          <w:color w:val="FF0000"/>
          <w:spacing w:val="1"/>
          <w:sz w:val="22"/>
        </w:rPr>
        <w:t> </w:t>
      </w:r>
      <w:r>
        <w:rPr>
          <w:rFonts w:ascii="Calibri"/>
          <w:b/>
          <w:color w:val="FF0000"/>
          <w:sz w:val="22"/>
        </w:rPr>
        <w:t>we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found some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retired/decommissioned/failed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systems</w:t>
      </w:r>
      <w:r>
        <w:rPr>
          <w:rFonts w:ascii="Calibri"/>
          <w:b/>
          <w:color w:val="FF0000"/>
          <w:spacing w:val="-2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or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storage</w:t>
      </w:r>
      <w:r>
        <w:rPr>
          <w:rFonts w:ascii="Calibri"/>
          <w:b/>
          <w:color w:val="FF0000"/>
          <w:spacing w:val="37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devices.</w:t>
      </w:r>
      <w:r>
        <w:rPr>
          <w:rFonts w:ascii="Calibri"/>
          <w:sz w:val="22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sz w:val="19"/>
          <w:szCs w:val="19"/>
        </w:rPr>
      </w:pPr>
    </w:p>
    <w:p>
      <w:pPr>
        <w:spacing w:before="0"/>
        <w:ind w:left="16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FF0000"/>
          <w:spacing w:val="-1"/>
          <w:sz w:val="22"/>
        </w:rPr>
        <w:t>Comments: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Dead computers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on ground.</w:t>
      </w:r>
      <w:r>
        <w:rPr>
          <w:rFonts w:ascii="Calibri"/>
          <w:sz w:val="22"/>
        </w:rPr>
      </w:r>
    </w:p>
    <w:p>
      <w:pPr>
        <w:spacing w:after="0"/>
        <w:jc w:val="left"/>
        <w:rPr>
          <w:rFonts w:ascii="Calibri" w:hAnsi="Calibri" w:cs="Calibri" w:eastAsia="Calibri"/>
          <w:sz w:val="22"/>
          <w:szCs w:val="22"/>
        </w:rPr>
        <w:sectPr>
          <w:pgSz w:w="12240" w:h="15840"/>
          <w:pgMar w:header="720" w:footer="723" w:top="1440" w:bottom="920" w:left="1280" w:right="1240"/>
        </w:sect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8"/>
          <w:szCs w:val="18"/>
        </w:rPr>
      </w:pPr>
    </w:p>
    <w:p>
      <w:pPr>
        <w:pStyle w:val="Heading1"/>
        <w:numPr>
          <w:ilvl w:val="0"/>
          <w:numId w:val="6"/>
        </w:numPr>
        <w:tabs>
          <w:tab w:pos="323" w:val="left" w:leader="none"/>
          <w:tab w:pos="9618" w:val="left" w:leader="none"/>
        </w:tabs>
        <w:spacing w:line="240" w:lineRule="auto" w:before="34" w:after="0"/>
        <w:ind w:left="322" w:right="0" w:hanging="162"/>
        <w:jc w:val="left"/>
        <w:rPr>
          <w:b w:val="0"/>
          <w:bCs w:val="0"/>
        </w:rPr>
      </w:pPr>
      <w:bookmarkStart w:name="_bookmark5" w:id="8"/>
      <w:bookmarkEnd w:id="8"/>
      <w:r>
        <w:rPr>
          <w:b w:val="0"/>
        </w:rPr>
      </w:r>
      <w:bookmarkStart w:name="_bookmark5" w:id="9"/>
      <w:bookmarkEnd w:id="9"/>
      <w:r>
        <w:rPr>
          <w:highlight w:val="lightGray"/>
        </w:rPr>
        <w:t>-</w:t>
      </w:r>
      <w:r>
        <w:rPr>
          <w:highlight w:val="lightGray"/>
        </w:rPr>
        <w:t> </w:t>
      </w:r>
      <w:r>
        <w:rPr>
          <w:spacing w:val="2"/>
          <w:highlight w:val="lightGray"/>
        </w:rPr>
        <w:t>Users</w:t>
      </w:r>
      <w:r>
        <w:rPr>
          <w:w w:val="99"/>
          <w:highlight w:val="lightGray"/>
        </w:rPr>
        <w:t> </w:t>
      </w:r>
      <w:r>
        <w:rPr>
          <w:highlight w:val="lightGray"/>
        </w:rPr>
        <w:tab/>
      </w:r>
      <w:r>
        <w:rPr/>
      </w:r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7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tabs>
          <w:tab w:pos="9591" w:val="left" w:leader="none"/>
        </w:tabs>
        <w:spacing w:before="0"/>
        <w:ind w:left="131" w:right="0" w:firstLine="0"/>
        <w:jc w:val="left"/>
        <w:rPr>
          <w:rFonts w:ascii="Calibri" w:hAnsi="Calibri" w:cs="Calibri" w:eastAsia="Calibri"/>
          <w:sz w:val="20"/>
          <w:szCs w:val="20"/>
        </w:rPr>
      </w:pPr>
      <w:bookmarkStart w:name="_bookmark6" w:id="10"/>
      <w:bookmarkEnd w:id="10"/>
      <w:r>
        <w:rPr/>
      </w: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4.1</w:t>
      </w:r>
      <w:r>
        <w:rPr>
          <w:rFonts w:ascii="Calibri"/>
          <w:b/>
          <w:spacing w:val="1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>-</w:t>
      </w:r>
      <w:r>
        <w:rPr>
          <w:rFonts w:ascii="Calibri"/>
          <w:b/>
          <w:spacing w:val="2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Information </w:t>
      </w:r>
      <w:r>
        <w:rPr>
          <w:rFonts w:ascii="Calibri"/>
          <w:b/>
          <w:spacing w:val="3"/>
          <w:sz w:val="20"/>
          <w:highlight w:val="lightGray"/>
        </w:rPr>
        <w:t>System</w:t>
      </w:r>
      <w:r>
        <w:rPr>
          <w:rFonts w:ascii="Calibri"/>
          <w:b/>
          <w:spacing w:val="6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Activity</w:t>
      </w:r>
      <w:r>
        <w:rPr>
          <w:rFonts w:ascii="Calibri"/>
          <w:b/>
          <w:spacing w:val="3"/>
          <w:sz w:val="20"/>
          <w:highlight w:val="lightGray"/>
        </w:rPr>
        <w:t> Review</w:t>
      </w:r>
      <w:r>
        <w:rPr>
          <w:rFonts w:ascii="Calibri"/>
          <w:b/>
          <w:spacing w:val="4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>/</w:t>
      </w:r>
      <w:r>
        <w:rPr>
          <w:rFonts w:ascii="Calibri"/>
          <w:b/>
          <w:spacing w:val="6"/>
          <w:sz w:val="20"/>
          <w:highlight w:val="lightGray"/>
        </w:rPr>
        <w:t> </w:t>
      </w:r>
      <w:r>
        <w:rPr>
          <w:rFonts w:ascii="Calibri"/>
          <w:b/>
          <w:spacing w:val="3"/>
          <w:sz w:val="20"/>
          <w:highlight w:val="lightGray"/>
        </w:rPr>
        <w:t>Unique</w:t>
      </w:r>
      <w:r>
        <w:rPr>
          <w:rFonts w:ascii="Calibri"/>
          <w:b/>
          <w:spacing w:val="4"/>
          <w:sz w:val="20"/>
          <w:highlight w:val="lightGray"/>
        </w:rPr>
        <w:t> </w:t>
      </w:r>
      <w:r>
        <w:rPr>
          <w:rFonts w:ascii="Calibri"/>
          <w:b/>
          <w:spacing w:val="3"/>
          <w:sz w:val="20"/>
          <w:highlight w:val="lightGray"/>
        </w:rPr>
        <w:t>User</w:t>
      </w:r>
      <w:r>
        <w:rPr>
          <w:rFonts w:ascii="Calibri"/>
          <w:b/>
          <w:spacing w:val="6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Identification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spacing w:line="200" w:lineRule="atLeast"/>
        <w:ind w:left="1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73.15pt;height:38.9pt;mso-position-horizontal-relative:char;mso-position-vertical-relative:line" type="#_x0000_t202" filled="false" stroked="true" strokeweight=".22pt" strokecolor="#000000">
            <v:textbox inset="0,0,0,0">
              <w:txbxContent>
                <w:p>
                  <w:pPr>
                    <w:spacing w:line="240" w:lineRule="auto" w:before="0"/>
                    <w:ind w:left="49" w:right="115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0"/>
                      <w:szCs w:val="20"/>
                    </w:rPr>
                    <w:t>§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164.308(a)(1)(ii)(D): Security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Management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Process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-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Implement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procedures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regularly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review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records</w:t>
                  </w:r>
                  <w:r>
                    <w:rPr>
                      <w:rFonts w:ascii="Calibri" w:hAnsi="Calibri" w:cs="Calibri" w:eastAsia="Calibri"/>
                      <w:color w:val="585858"/>
                      <w:spacing w:val="6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of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information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system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activity,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such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as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audit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logs,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access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reports,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security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incident tracking reports.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pStyle w:val="BodyText"/>
        <w:spacing w:line="240" w:lineRule="auto" w:before="56"/>
        <w:ind w:right="0"/>
        <w:jc w:val="left"/>
      </w:pPr>
      <w:r>
        <w:rPr>
          <w:color w:val="585858"/>
        </w:rPr>
        <w:t>We </w:t>
      </w:r>
      <w:r>
        <w:rPr>
          <w:color w:val="585858"/>
          <w:spacing w:val="-1"/>
        </w:rPr>
        <w:t>employ</w:t>
      </w:r>
      <w:r>
        <w:rPr>
          <w:color w:val="585858"/>
          <w:spacing w:val="-2"/>
        </w:rPr>
        <w:t> </w:t>
      </w:r>
      <w:r>
        <w:rPr>
          <w:color w:val="585858"/>
        </w:rPr>
        <w:t>the </w:t>
      </w:r>
      <w:r>
        <w:rPr>
          <w:color w:val="585858"/>
          <w:spacing w:val="-2"/>
        </w:rPr>
        <w:t>use </w:t>
      </w:r>
      <w:r>
        <w:rPr>
          <w:color w:val="585858"/>
        </w:rPr>
        <w:t>of </w:t>
      </w:r>
      <w:r>
        <w:rPr>
          <w:color w:val="585858"/>
          <w:spacing w:val="-1"/>
        </w:rPr>
        <w:t>Windows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Authenticated</w:t>
      </w:r>
      <w:r>
        <w:rPr>
          <w:color w:val="585858"/>
        </w:rPr>
        <w:t> </w:t>
      </w:r>
      <w:r>
        <w:rPr>
          <w:color w:val="585858"/>
          <w:spacing w:val="-1"/>
        </w:rPr>
        <w:t>users</w:t>
      </w:r>
      <w:r>
        <w:rPr>
          <w:color w:val="585858"/>
          <w:spacing w:val="-5"/>
        </w:rPr>
        <w:t> </w:t>
      </w:r>
      <w:r>
        <w:rPr>
          <w:color w:val="585858"/>
        </w:rPr>
        <w:t>as a</w:t>
      </w:r>
      <w:r>
        <w:rPr>
          <w:color w:val="585858"/>
          <w:spacing w:val="-2"/>
        </w:rPr>
        <w:t> </w:t>
      </w:r>
      <w:r>
        <w:rPr>
          <w:color w:val="585858"/>
        </w:rPr>
        <w:t>means</w:t>
      </w:r>
      <w:r>
        <w:rPr>
          <w:color w:val="585858"/>
          <w:spacing w:val="-1"/>
        </w:rPr>
        <w:t> for</w:t>
      </w:r>
      <w:r>
        <w:rPr>
          <w:color w:val="585858"/>
        </w:rPr>
        <w:t> </w:t>
      </w:r>
      <w:r>
        <w:rPr>
          <w:color w:val="585858"/>
          <w:spacing w:val="-1"/>
        </w:rPr>
        <w:t>unique</w:t>
      </w:r>
      <w:r>
        <w:rPr>
          <w:color w:val="585858"/>
        </w:rPr>
        <w:t> </w:t>
      </w:r>
      <w:r>
        <w:rPr>
          <w:color w:val="585858"/>
          <w:spacing w:val="-1"/>
        </w:rPr>
        <w:t>user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identification.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spacing w:line="239" w:lineRule="auto" w:before="0"/>
        <w:ind w:left="160" w:right="241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color w:val="585858"/>
          <w:sz w:val="22"/>
        </w:rPr>
        <w:t>As </w:t>
      </w:r>
      <w:r>
        <w:rPr>
          <w:rFonts w:ascii="Calibri"/>
          <w:color w:val="585858"/>
          <w:spacing w:val="-1"/>
          <w:sz w:val="22"/>
        </w:rPr>
        <w:t>part</w:t>
      </w:r>
      <w:r>
        <w:rPr>
          <w:rFonts w:ascii="Calibri"/>
          <w:color w:val="585858"/>
          <w:spacing w:val="-2"/>
          <w:sz w:val="22"/>
        </w:rPr>
        <w:t> </w:t>
      </w:r>
      <w:r>
        <w:rPr>
          <w:rFonts w:ascii="Calibri"/>
          <w:color w:val="585858"/>
          <w:sz w:val="22"/>
        </w:rPr>
        <w:t>our </w:t>
      </w:r>
      <w:r>
        <w:rPr>
          <w:rFonts w:ascii="Calibri"/>
          <w:color w:val="585858"/>
          <w:spacing w:val="-1"/>
          <w:sz w:val="22"/>
        </w:rPr>
        <w:t>regular review</w:t>
      </w:r>
      <w:r>
        <w:rPr>
          <w:rFonts w:ascii="Calibri"/>
          <w:color w:val="585858"/>
          <w:spacing w:val="-2"/>
          <w:sz w:val="22"/>
        </w:rPr>
        <w:t> </w:t>
      </w:r>
      <w:r>
        <w:rPr>
          <w:rFonts w:ascii="Calibri"/>
          <w:color w:val="585858"/>
          <w:sz w:val="22"/>
        </w:rPr>
        <w:t>of </w:t>
      </w:r>
      <w:r>
        <w:rPr>
          <w:rFonts w:ascii="Calibri"/>
          <w:color w:val="585858"/>
          <w:spacing w:val="-1"/>
          <w:sz w:val="22"/>
        </w:rPr>
        <w:t>system activity,</w:t>
      </w:r>
      <w:r>
        <w:rPr>
          <w:rFonts w:ascii="Calibri"/>
          <w:color w:val="585858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we</w:t>
      </w:r>
      <w:r>
        <w:rPr>
          <w:rFonts w:ascii="Calibri"/>
          <w:color w:val="585858"/>
          <w:spacing w:val="-2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validate</w:t>
      </w:r>
      <w:r>
        <w:rPr>
          <w:rFonts w:ascii="Calibri"/>
          <w:color w:val="585858"/>
          <w:sz w:val="22"/>
        </w:rPr>
        <w:t> </w:t>
      </w:r>
      <w:r>
        <w:rPr>
          <w:rFonts w:ascii="Calibri"/>
          <w:color w:val="585858"/>
          <w:spacing w:val="-2"/>
          <w:sz w:val="22"/>
        </w:rPr>
        <w:t>the</w:t>
      </w:r>
      <w:r>
        <w:rPr>
          <w:rFonts w:ascii="Calibri"/>
          <w:color w:val="585858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list</w:t>
      </w:r>
      <w:r>
        <w:rPr>
          <w:rFonts w:ascii="Calibri"/>
          <w:color w:val="585858"/>
          <w:spacing w:val="-2"/>
          <w:sz w:val="22"/>
        </w:rPr>
        <w:t> </w:t>
      </w:r>
      <w:r>
        <w:rPr>
          <w:rFonts w:ascii="Calibri"/>
          <w:color w:val="585858"/>
          <w:sz w:val="22"/>
        </w:rPr>
        <w:t>of</w:t>
      </w:r>
      <w:r>
        <w:rPr>
          <w:rFonts w:ascii="Calibri"/>
          <w:color w:val="585858"/>
          <w:spacing w:val="-2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current users</w:t>
      </w:r>
      <w:r>
        <w:rPr>
          <w:rFonts w:ascii="Calibri"/>
          <w:color w:val="585858"/>
          <w:spacing w:val="-3"/>
          <w:sz w:val="22"/>
        </w:rPr>
        <w:t> </w:t>
      </w:r>
      <w:r>
        <w:rPr>
          <w:rFonts w:ascii="Calibri"/>
          <w:color w:val="585858"/>
          <w:sz w:val="22"/>
        </w:rPr>
        <w:t>and</w:t>
      </w:r>
      <w:r>
        <w:rPr>
          <w:rFonts w:ascii="Calibri"/>
          <w:color w:val="585858"/>
          <w:spacing w:val="-2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identify</w:t>
      </w:r>
      <w:r>
        <w:rPr>
          <w:rFonts w:ascii="Calibri"/>
          <w:color w:val="585858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former</w:t>
      </w:r>
      <w:r>
        <w:rPr>
          <w:rFonts w:ascii="Calibri"/>
          <w:color w:val="585858"/>
          <w:spacing w:val="79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employees</w:t>
      </w:r>
      <w:r>
        <w:rPr>
          <w:rFonts w:ascii="Calibri"/>
          <w:color w:val="585858"/>
          <w:sz w:val="22"/>
        </w:rPr>
        <w:t> and</w:t>
      </w:r>
      <w:r>
        <w:rPr>
          <w:rFonts w:ascii="Calibri"/>
          <w:color w:val="585858"/>
          <w:spacing w:val="-4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vendors</w:t>
      </w:r>
      <w:r>
        <w:rPr>
          <w:rFonts w:ascii="Calibri"/>
          <w:color w:val="585858"/>
          <w:spacing w:val="-2"/>
          <w:sz w:val="22"/>
        </w:rPr>
        <w:t> </w:t>
      </w:r>
      <w:r>
        <w:rPr>
          <w:rFonts w:ascii="Calibri"/>
          <w:color w:val="585858"/>
          <w:sz w:val="22"/>
        </w:rPr>
        <w:t>who</w:t>
      </w:r>
      <w:r>
        <w:rPr>
          <w:rFonts w:ascii="Calibri"/>
          <w:color w:val="585858"/>
          <w:spacing w:val="-2"/>
          <w:sz w:val="22"/>
        </w:rPr>
        <w:t> </w:t>
      </w:r>
      <w:r>
        <w:rPr>
          <w:rFonts w:ascii="Calibri"/>
          <w:color w:val="585858"/>
          <w:sz w:val="22"/>
        </w:rPr>
        <w:t>may</w:t>
      </w:r>
      <w:r>
        <w:rPr>
          <w:rFonts w:ascii="Calibri"/>
          <w:color w:val="585858"/>
          <w:spacing w:val="-2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still</w:t>
      </w:r>
      <w:r>
        <w:rPr>
          <w:rFonts w:ascii="Calibri"/>
          <w:color w:val="585858"/>
          <w:sz w:val="22"/>
        </w:rPr>
        <w:t> </w:t>
      </w:r>
      <w:r>
        <w:rPr>
          <w:rFonts w:ascii="Calibri"/>
          <w:color w:val="585858"/>
          <w:spacing w:val="-2"/>
          <w:sz w:val="22"/>
        </w:rPr>
        <w:t>have</w:t>
      </w:r>
      <w:r>
        <w:rPr>
          <w:rFonts w:ascii="Calibri"/>
          <w:color w:val="585858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access.</w:t>
      </w:r>
      <w:r>
        <w:rPr>
          <w:rFonts w:ascii="Calibri"/>
          <w:color w:val="585858"/>
          <w:spacing w:val="49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This</w:t>
      </w:r>
      <w:r>
        <w:rPr>
          <w:rFonts w:ascii="Calibri"/>
          <w:color w:val="585858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review</w:t>
      </w:r>
      <w:r>
        <w:rPr>
          <w:rFonts w:ascii="Calibri"/>
          <w:color w:val="585858"/>
          <w:spacing w:val="-2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involves</w:t>
      </w:r>
      <w:r>
        <w:rPr>
          <w:rFonts w:ascii="Calibri"/>
          <w:color w:val="585858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looking </w:t>
      </w:r>
      <w:r>
        <w:rPr>
          <w:rFonts w:ascii="Calibri"/>
          <w:color w:val="585858"/>
          <w:sz w:val="22"/>
        </w:rPr>
        <w:t>at</w:t>
      </w:r>
      <w:r>
        <w:rPr>
          <w:rFonts w:ascii="Calibri"/>
          <w:color w:val="585858"/>
          <w:spacing w:val="-2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audit</w:t>
      </w:r>
      <w:r>
        <w:rPr>
          <w:rFonts w:ascii="Calibri"/>
          <w:color w:val="585858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logs,</w:t>
      </w:r>
      <w:r>
        <w:rPr>
          <w:rFonts w:ascii="Calibri"/>
          <w:color w:val="585858"/>
          <w:spacing w:val="-3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access</w:t>
      </w:r>
      <w:r>
        <w:rPr>
          <w:rFonts w:ascii="Calibri"/>
          <w:color w:val="585858"/>
          <w:spacing w:val="71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reports,</w:t>
      </w:r>
      <w:r>
        <w:rPr>
          <w:rFonts w:ascii="Calibri"/>
          <w:color w:val="585858"/>
          <w:sz w:val="22"/>
        </w:rPr>
        <w:t> and</w:t>
      </w:r>
      <w:r>
        <w:rPr>
          <w:rFonts w:ascii="Calibri"/>
          <w:color w:val="585858"/>
          <w:spacing w:val="-2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reviewing</w:t>
      </w:r>
      <w:r>
        <w:rPr>
          <w:rFonts w:ascii="Calibri"/>
          <w:color w:val="585858"/>
          <w:spacing w:val="-2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security</w:t>
      </w:r>
      <w:r>
        <w:rPr>
          <w:rFonts w:ascii="Calibri"/>
          <w:color w:val="585858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incident</w:t>
      </w:r>
      <w:r>
        <w:rPr>
          <w:rFonts w:ascii="Calibri"/>
          <w:color w:val="585858"/>
          <w:spacing w:val="-3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tracking</w:t>
      </w:r>
      <w:r>
        <w:rPr>
          <w:rFonts w:ascii="Calibri"/>
          <w:color w:val="585858"/>
          <w:spacing w:val="1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reports.</w:t>
      </w:r>
      <w:r>
        <w:rPr>
          <w:rFonts w:ascii="Calibri"/>
          <w:color w:val="585858"/>
          <w:spacing w:val="49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During</w:t>
      </w:r>
      <w:r>
        <w:rPr>
          <w:rFonts w:ascii="Calibri"/>
          <w:color w:val="585858"/>
          <w:spacing w:val="-3"/>
          <w:sz w:val="22"/>
        </w:rPr>
        <w:t> </w:t>
      </w:r>
      <w:r>
        <w:rPr>
          <w:rFonts w:ascii="Calibri"/>
          <w:color w:val="585858"/>
          <w:sz w:val="22"/>
        </w:rPr>
        <w:t>the </w:t>
      </w:r>
      <w:r>
        <w:rPr>
          <w:rFonts w:ascii="Calibri"/>
          <w:color w:val="585858"/>
          <w:spacing w:val="-1"/>
          <w:sz w:val="22"/>
        </w:rPr>
        <w:t>review,</w:t>
      </w:r>
      <w:r>
        <w:rPr>
          <w:rFonts w:ascii="Calibri"/>
          <w:color w:val="585858"/>
          <w:spacing w:val="1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generic accounts</w:t>
      </w:r>
      <w:r>
        <w:rPr>
          <w:rFonts w:ascii="Calibri"/>
          <w:color w:val="585858"/>
          <w:spacing w:val="1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logins</w:t>
      </w:r>
      <w:r>
        <w:rPr>
          <w:rFonts w:ascii="Calibri"/>
          <w:color w:val="585858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are</w:t>
      </w:r>
      <w:r>
        <w:rPr>
          <w:rFonts w:ascii="Calibri"/>
          <w:color w:val="585858"/>
          <w:spacing w:val="85"/>
          <w:sz w:val="22"/>
        </w:rPr>
        <w:t> </w:t>
      </w:r>
      <w:r>
        <w:rPr>
          <w:rFonts w:ascii="Calibri"/>
          <w:color w:val="585858"/>
          <w:sz w:val="22"/>
        </w:rPr>
        <w:t>also </w:t>
      </w:r>
      <w:r>
        <w:rPr>
          <w:rFonts w:ascii="Calibri"/>
          <w:color w:val="585858"/>
          <w:spacing w:val="-1"/>
          <w:sz w:val="22"/>
        </w:rPr>
        <w:t>identified</w:t>
      </w:r>
      <w:r>
        <w:rPr>
          <w:rFonts w:ascii="Calibri"/>
          <w:color w:val="585858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for</w:t>
      </w:r>
      <w:r>
        <w:rPr>
          <w:rFonts w:ascii="Calibri"/>
          <w:color w:val="585858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further</w:t>
      </w:r>
      <w:r>
        <w:rPr>
          <w:rFonts w:ascii="Calibri"/>
          <w:color w:val="585858"/>
          <w:spacing w:val="-3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investigation.</w:t>
      </w:r>
      <w:r>
        <w:rPr>
          <w:rFonts w:ascii="Calibri"/>
          <w:color w:val="585858"/>
          <w:spacing w:val="-2"/>
          <w:sz w:val="22"/>
        </w:rPr>
        <w:t> </w:t>
      </w:r>
      <w:r>
        <w:rPr>
          <w:rFonts w:ascii="Calibri"/>
          <w:i/>
          <w:color w:val="585858"/>
          <w:sz w:val="22"/>
        </w:rPr>
        <w:t>See</w:t>
      </w:r>
      <w:r>
        <w:rPr>
          <w:rFonts w:ascii="Calibri"/>
          <w:i/>
          <w:color w:val="585858"/>
          <w:spacing w:val="-2"/>
          <w:sz w:val="22"/>
        </w:rPr>
        <w:t> </w:t>
      </w:r>
      <w:r>
        <w:rPr>
          <w:rFonts w:ascii="Calibri"/>
          <w:i/>
          <w:color w:val="585858"/>
          <w:sz w:val="22"/>
        </w:rPr>
        <w:t>the </w:t>
      </w:r>
      <w:r>
        <w:rPr>
          <w:rFonts w:ascii="Calibri"/>
          <w:i/>
          <w:color w:val="585858"/>
          <w:spacing w:val="-1"/>
          <w:sz w:val="22"/>
          <w:u w:val="single" w:color="585858"/>
        </w:rPr>
        <w:t>User</w:t>
      </w:r>
      <w:r>
        <w:rPr>
          <w:rFonts w:ascii="Calibri"/>
          <w:i/>
          <w:color w:val="585858"/>
          <w:spacing w:val="-2"/>
          <w:sz w:val="22"/>
          <w:u w:val="single" w:color="585858"/>
        </w:rPr>
        <w:t> </w:t>
      </w:r>
      <w:r>
        <w:rPr>
          <w:rFonts w:ascii="Calibri"/>
          <w:i/>
          <w:color w:val="585858"/>
          <w:spacing w:val="-1"/>
          <w:sz w:val="22"/>
          <w:u w:val="single" w:color="585858"/>
        </w:rPr>
        <w:t>Identification</w:t>
      </w:r>
      <w:r>
        <w:rPr>
          <w:rFonts w:ascii="Calibri"/>
          <w:i/>
          <w:color w:val="585858"/>
          <w:spacing w:val="-2"/>
          <w:sz w:val="22"/>
          <w:u w:val="single" w:color="585858"/>
        </w:rPr>
        <w:t> </w:t>
      </w:r>
      <w:r>
        <w:rPr>
          <w:rFonts w:ascii="Calibri"/>
          <w:i/>
          <w:color w:val="585858"/>
          <w:spacing w:val="-1"/>
          <w:sz w:val="22"/>
          <w:u w:val="single" w:color="585858"/>
        </w:rPr>
        <w:t>Worksheet</w:t>
      </w:r>
      <w:r>
        <w:rPr>
          <w:rFonts w:ascii="Calibri"/>
          <w:i/>
          <w:color w:val="585858"/>
          <w:sz w:val="22"/>
        </w:rPr>
      </w:r>
      <w:r>
        <w:rPr>
          <w:rFonts w:ascii="Calibri"/>
          <w:i/>
          <w:color w:val="585858"/>
          <w:spacing w:val="-1"/>
          <w:sz w:val="22"/>
        </w:rPr>
        <w:t>,</w:t>
      </w:r>
      <w:r>
        <w:rPr>
          <w:rFonts w:ascii="Calibri"/>
          <w:i/>
          <w:color w:val="585858"/>
          <w:sz w:val="22"/>
        </w:rPr>
        <w:t> </w:t>
      </w:r>
      <w:r>
        <w:rPr>
          <w:rFonts w:ascii="Calibri"/>
          <w:i/>
          <w:color w:val="585858"/>
          <w:spacing w:val="-2"/>
          <w:sz w:val="22"/>
          <w:u w:val="single" w:color="585858"/>
        </w:rPr>
        <w:t>User</w:t>
      </w:r>
      <w:r>
        <w:rPr>
          <w:rFonts w:ascii="Calibri"/>
          <w:i/>
          <w:color w:val="585858"/>
          <w:spacing w:val="-1"/>
          <w:sz w:val="22"/>
          <w:u w:val="single" w:color="585858"/>
        </w:rPr>
        <w:t> Behavior</w:t>
      </w:r>
      <w:r>
        <w:rPr>
          <w:rFonts w:ascii="Calibri"/>
          <w:i/>
          <w:color w:val="585858"/>
          <w:sz w:val="22"/>
          <w:u w:val="single" w:color="585858"/>
        </w:rPr>
        <w:t> </w:t>
      </w:r>
      <w:r>
        <w:rPr>
          <w:rFonts w:ascii="Calibri"/>
          <w:i/>
          <w:color w:val="585858"/>
          <w:spacing w:val="-1"/>
          <w:sz w:val="22"/>
          <w:u w:val="single" w:color="585858"/>
        </w:rPr>
        <w:t>Analysis</w:t>
      </w:r>
      <w:r>
        <w:rPr>
          <w:rFonts w:ascii="Calibri"/>
          <w:i/>
          <w:color w:val="585858"/>
          <w:sz w:val="22"/>
        </w:rPr>
      </w:r>
      <w:r>
        <w:rPr>
          <w:rFonts w:ascii="Calibri"/>
          <w:i/>
          <w:color w:val="585858"/>
          <w:spacing w:val="-1"/>
          <w:sz w:val="22"/>
        </w:rPr>
        <w:t>,</w:t>
      </w:r>
      <w:r>
        <w:rPr>
          <w:rFonts w:ascii="Calibri"/>
          <w:i/>
          <w:color w:val="585858"/>
          <w:spacing w:val="81"/>
          <w:sz w:val="22"/>
        </w:rPr>
        <w:t> </w:t>
      </w:r>
      <w:r>
        <w:rPr>
          <w:rFonts w:ascii="Calibri"/>
          <w:i/>
          <w:color w:val="585858"/>
          <w:spacing w:val="-1"/>
          <w:sz w:val="22"/>
        </w:rPr>
        <w:t>and</w:t>
      </w:r>
      <w:r>
        <w:rPr>
          <w:rFonts w:ascii="Calibri"/>
          <w:i/>
          <w:color w:val="585858"/>
          <w:sz w:val="22"/>
        </w:rPr>
        <w:t> </w:t>
      </w:r>
      <w:r>
        <w:rPr>
          <w:rFonts w:ascii="Calibri"/>
          <w:i/>
          <w:color w:val="585858"/>
          <w:spacing w:val="-1"/>
          <w:sz w:val="22"/>
          <w:u w:val="single" w:color="585858"/>
        </w:rPr>
        <w:t>Login</w:t>
      </w:r>
      <w:r>
        <w:rPr>
          <w:rFonts w:ascii="Calibri"/>
          <w:i/>
          <w:color w:val="585858"/>
          <w:spacing w:val="-2"/>
          <w:sz w:val="22"/>
          <w:u w:val="single" w:color="585858"/>
        </w:rPr>
        <w:t> </w:t>
      </w:r>
      <w:r>
        <w:rPr>
          <w:rFonts w:ascii="Calibri"/>
          <w:i/>
          <w:color w:val="585858"/>
          <w:sz w:val="22"/>
          <w:u w:val="single" w:color="585858"/>
        </w:rPr>
        <w:t>History</w:t>
      </w:r>
      <w:r>
        <w:rPr>
          <w:rFonts w:ascii="Calibri"/>
          <w:i/>
          <w:color w:val="585858"/>
          <w:spacing w:val="-3"/>
          <w:sz w:val="22"/>
          <w:u w:val="single" w:color="585858"/>
        </w:rPr>
        <w:t> </w:t>
      </w:r>
      <w:r>
        <w:rPr>
          <w:rFonts w:ascii="Calibri"/>
          <w:i/>
          <w:color w:val="585858"/>
          <w:spacing w:val="-1"/>
          <w:sz w:val="22"/>
          <w:u w:val="single" w:color="585858"/>
        </w:rPr>
        <w:t>by</w:t>
      </w:r>
      <w:r>
        <w:rPr>
          <w:rFonts w:ascii="Calibri"/>
          <w:i/>
          <w:color w:val="585858"/>
          <w:sz w:val="22"/>
          <w:u w:val="single" w:color="585858"/>
        </w:rPr>
        <w:t> </w:t>
      </w:r>
      <w:r>
        <w:rPr>
          <w:rFonts w:ascii="Calibri"/>
          <w:i/>
          <w:color w:val="585858"/>
          <w:spacing w:val="-1"/>
          <w:sz w:val="22"/>
          <w:u w:val="single" w:color="585858"/>
        </w:rPr>
        <w:t>Computer</w:t>
      </w:r>
      <w:r>
        <w:rPr>
          <w:rFonts w:ascii="Calibri"/>
          <w:i/>
          <w:color w:val="585858"/>
          <w:spacing w:val="1"/>
          <w:sz w:val="22"/>
          <w:u w:val="single" w:color="585858"/>
        </w:rPr>
        <w:t> </w:t>
      </w:r>
      <w:r>
        <w:rPr>
          <w:rFonts w:ascii="Calibri"/>
          <w:i/>
          <w:color w:val="585858"/>
          <w:spacing w:val="-1"/>
          <w:sz w:val="22"/>
          <w:u w:val="single" w:color="585858"/>
        </w:rPr>
        <w:t>Report</w:t>
      </w:r>
      <w:r>
        <w:rPr>
          <w:rFonts w:ascii="Calibri"/>
          <w:i/>
          <w:color w:val="585858"/>
          <w:sz w:val="22"/>
        </w:rPr>
      </w:r>
      <w:r>
        <w:rPr>
          <w:rFonts w:ascii="Calibri"/>
          <w:sz w:val="22"/>
        </w:rPr>
      </w:r>
    </w:p>
    <w:p>
      <w:pPr>
        <w:spacing w:line="240" w:lineRule="auto" w:before="3"/>
        <w:rPr>
          <w:rFonts w:ascii="Calibri" w:hAnsi="Calibri" w:cs="Calibri" w:eastAsia="Calibri"/>
          <w:i/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9"/>
        <w:gridCol w:w="1457"/>
        <w:gridCol w:w="1457"/>
      </w:tblGrid>
      <w:tr>
        <w:trPr>
          <w:trHeight w:val="538" w:hRule="exact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/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471" w:right="274" w:hanging="19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z w:val="22"/>
              </w:rPr>
              <w:t># </w:t>
            </w:r>
            <w:r>
              <w:rPr>
                <w:rFonts w:ascii="Calibri"/>
                <w:b/>
                <w:color w:val="585858"/>
                <w:spacing w:val="-1"/>
                <w:sz w:val="22"/>
              </w:rPr>
              <w:t>Enabled</w:t>
            </w:r>
            <w:r>
              <w:rPr>
                <w:rFonts w:ascii="Calibri"/>
                <w:b/>
                <w:color w:val="585858"/>
                <w:spacing w:val="22"/>
                <w:sz w:val="22"/>
              </w:rPr>
              <w:t> </w:t>
            </w:r>
            <w:r>
              <w:rPr>
                <w:rFonts w:ascii="Calibri"/>
                <w:b/>
                <w:color w:val="585858"/>
                <w:sz w:val="22"/>
              </w:rPr>
              <w:t>Users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0" w:space="0" w:color="D9D9D9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472" w:right="226" w:hanging="22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z w:val="22"/>
              </w:rPr>
              <w:t># </w:t>
            </w:r>
            <w:r>
              <w:rPr>
                <w:rFonts w:ascii="Calibri"/>
                <w:b/>
                <w:color w:val="585858"/>
                <w:spacing w:val="-1"/>
                <w:sz w:val="22"/>
              </w:rPr>
              <w:t>Disabled</w:t>
            </w:r>
            <w:r>
              <w:rPr>
                <w:rFonts w:ascii="Calibri"/>
                <w:b/>
                <w:color w:val="585858"/>
                <w:spacing w:val="22"/>
                <w:sz w:val="22"/>
              </w:rPr>
              <w:t> </w:t>
            </w:r>
            <w:r>
              <w:rPr>
                <w:rFonts w:ascii="Calibri"/>
                <w:b/>
                <w:color w:val="585858"/>
                <w:sz w:val="22"/>
              </w:rPr>
              <w:t>Users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Employee</w:t>
            </w:r>
            <w:r>
              <w:rPr>
                <w:rFonts w:ascii="Calibri"/>
                <w:color w:val="585858"/>
                <w:spacing w:val="1"/>
                <w:sz w:val="22"/>
              </w:rPr>
              <w:t> </w:t>
            </w:r>
            <w:r>
              <w:rPr>
                <w:rFonts w:ascii="Calibri"/>
                <w:color w:val="585858"/>
                <w:sz w:val="22"/>
              </w:rPr>
              <w:t>-</w:t>
            </w:r>
            <w:r>
              <w:rPr>
                <w:rFonts w:ascii="Calibri"/>
                <w:color w:val="585858"/>
                <w:spacing w:val="-3"/>
                <w:sz w:val="22"/>
              </w:rPr>
              <w:t> </w:t>
            </w:r>
            <w:r>
              <w:rPr>
                <w:rFonts w:ascii="Calibri"/>
                <w:color w:val="585858"/>
                <w:sz w:val="22"/>
              </w:rPr>
              <w:t>ePHI </w:t>
            </w:r>
            <w:r>
              <w:rPr>
                <w:rFonts w:ascii="Calibri"/>
                <w:color w:val="585858"/>
                <w:spacing w:val="-1"/>
                <w:sz w:val="22"/>
              </w:rPr>
              <w:t>authorization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43"/>
              <w:jc w:val="righ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w w:val="95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43"/>
              <w:jc w:val="righ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w w:val="95"/>
                <w:sz w:val="22"/>
              </w:rPr>
              <w:t>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Employee</w:t>
            </w:r>
            <w:r>
              <w:rPr>
                <w:rFonts w:ascii="Calibri"/>
                <w:color w:val="585858"/>
                <w:spacing w:val="1"/>
                <w:sz w:val="22"/>
              </w:rPr>
              <w:t> </w:t>
            </w:r>
            <w:r>
              <w:rPr>
                <w:rFonts w:ascii="Calibri"/>
                <w:color w:val="585858"/>
                <w:sz w:val="22"/>
              </w:rPr>
              <w:t>- </w:t>
            </w:r>
            <w:r>
              <w:rPr>
                <w:rFonts w:ascii="Calibri"/>
                <w:color w:val="585858"/>
                <w:spacing w:val="-2"/>
                <w:sz w:val="22"/>
              </w:rPr>
              <w:t>no</w:t>
            </w:r>
            <w:r>
              <w:rPr>
                <w:rFonts w:ascii="Calibri"/>
                <w:color w:val="585858"/>
                <w:spacing w:val="1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ePHI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authorization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42"/>
              <w:jc w:val="righ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w w:val="95"/>
                <w:sz w:val="22"/>
              </w:rPr>
              <w:t>47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42"/>
              <w:jc w:val="righ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w w:val="95"/>
                <w:sz w:val="22"/>
              </w:rPr>
              <w:t>30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Vendor</w:t>
            </w:r>
            <w:r>
              <w:rPr>
                <w:rFonts w:ascii="Calibri"/>
                <w:color w:val="585858"/>
                <w:sz w:val="22"/>
              </w:rPr>
              <w:t> -</w:t>
            </w:r>
            <w:r>
              <w:rPr>
                <w:rFonts w:ascii="Calibri"/>
                <w:color w:val="585858"/>
                <w:spacing w:val="-3"/>
                <w:sz w:val="22"/>
              </w:rPr>
              <w:t> </w:t>
            </w:r>
            <w:r>
              <w:rPr>
                <w:rFonts w:ascii="Calibri"/>
                <w:color w:val="585858"/>
                <w:sz w:val="22"/>
              </w:rPr>
              <w:t>ePHI </w:t>
            </w:r>
            <w:r>
              <w:rPr>
                <w:rFonts w:ascii="Calibri"/>
                <w:color w:val="585858"/>
                <w:spacing w:val="-1"/>
                <w:sz w:val="22"/>
              </w:rPr>
              <w:t>authorization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43"/>
              <w:jc w:val="righ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w w:val="95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43"/>
              <w:jc w:val="righ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w w:val="95"/>
                <w:sz w:val="22"/>
              </w:rPr>
              <w:t>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6" w:hRule="exact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Vendor</w:t>
            </w:r>
            <w:r>
              <w:rPr>
                <w:rFonts w:ascii="Calibri"/>
                <w:color w:val="585858"/>
                <w:sz w:val="22"/>
              </w:rPr>
              <w:t> - </w:t>
            </w:r>
            <w:r>
              <w:rPr>
                <w:rFonts w:ascii="Calibri"/>
                <w:color w:val="585858"/>
                <w:spacing w:val="-2"/>
                <w:sz w:val="22"/>
              </w:rPr>
              <w:t>no</w:t>
            </w:r>
            <w:r>
              <w:rPr>
                <w:rFonts w:ascii="Calibri"/>
                <w:color w:val="585858"/>
                <w:spacing w:val="1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ePHI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authorization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43"/>
              <w:jc w:val="righ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w w:val="95"/>
                <w:sz w:val="22"/>
              </w:rPr>
              <w:t>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43"/>
              <w:jc w:val="righ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w w:val="95"/>
                <w:sz w:val="22"/>
              </w:rPr>
              <w:t>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0000"/>
                <w:spacing w:val="-1"/>
                <w:sz w:val="22"/>
              </w:rPr>
              <w:t>Former</w:t>
            </w:r>
            <w:r>
              <w:rPr>
                <w:rFonts w:ascii="Calibri"/>
                <w:b/>
                <w:color w:val="FF0000"/>
                <w:spacing w:val="1"/>
                <w:sz w:val="22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22"/>
              </w:rPr>
              <w:t>Employee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43"/>
              <w:jc w:val="righ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w w:val="95"/>
                <w:sz w:val="22"/>
              </w:rPr>
              <w:t>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43"/>
              <w:jc w:val="righ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w w:val="95"/>
                <w:sz w:val="22"/>
              </w:rPr>
              <w:t>0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6" w:hRule="exact"/>
        </w:trPr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0000"/>
                <w:spacing w:val="-1"/>
                <w:sz w:val="22"/>
              </w:rPr>
              <w:t>Former</w:t>
            </w:r>
            <w:r>
              <w:rPr>
                <w:rFonts w:ascii="Calibri"/>
                <w:b/>
                <w:color w:val="FF0000"/>
                <w:spacing w:val="1"/>
                <w:sz w:val="22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22"/>
              </w:rPr>
              <w:t>Vendor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43"/>
              <w:jc w:val="righ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w w:val="95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43"/>
              <w:jc w:val="righ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w w:val="95"/>
                <w:sz w:val="22"/>
              </w:rPr>
              <w:t>0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line="240" w:lineRule="auto" w:before="0"/>
        <w:rPr>
          <w:rFonts w:ascii="Calibri" w:hAnsi="Calibri" w:cs="Calibri" w:eastAsia="Calibri"/>
          <w:i/>
          <w:sz w:val="20"/>
          <w:szCs w:val="20"/>
        </w:rPr>
      </w:pPr>
    </w:p>
    <w:p>
      <w:pPr>
        <w:spacing w:line="240" w:lineRule="auto" w:before="3"/>
        <w:rPr>
          <w:rFonts w:ascii="Calibri" w:hAnsi="Calibri" w:cs="Calibri" w:eastAsia="Calibri"/>
          <w:i/>
          <w:sz w:val="15"/>
          <w:szCs w:val="15"/>
        </w:rPr>
      </w:pPr>
    </w:p>
    <w:p>
      <w:pPr>
        <w:spacing w:before="56"/>
        <w:ind w:left="16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i/>
          <w:color w:val="FF0000"/>
          <w:sz w:val="22"/>
        </w:rPr>
      </w:r>
      <w:r>
        <w:rPr>
          <w:rFonts w:ascii="Calibri"/>
          <w:b/>
          <w:i/>
          <w:color w:val="FF0000"/>
          <w:spacing w:val="-1"/>
          <w:sz w:val="22"/>
          <w:u w:val="thick" w:color="FF0000"/>
        </w:rPr>
        <w:t>Potential</w:t>
      </w:r>
      <w:r>
        <w:rPr>
          <w:rFonts w:ascii="Calibri"/>
          <w:b/>
          <w:i/>
          <w:color w:val="FF0000"/>
          <w:sz w:val="22"/>
          <w:u w:val="thick" w:color="FF0000"/>
        </w:rPr>
        <w:t> </w:t>
      </w:r>
      <w:r>
        <w:rPr>
          <w:rFonts w:ascii="Calibri"/>
          <w:b/>
          <w:i/>
          <w:color w:val="FF0000"/>
          <w:spacing w:val="-1"/>
          <w:sz w:val="22"/>
          <w:u w:val="thick" w:color="FF0000"/>
        </w:rPr>
        <w:t>Generic</w:t>
      </w:r>
      <w:r>
        <w:rPr>
          <w:rFonts w:ascii="Calibri"/>
          <w:b/>
          <w:i/>
          <w:color w:val="FF0000"/>
          <w:spacing w:val="-3"/>
          <w:sz w:val="22"/>
          <w:u w:val="thick" w:color="FF0000"/>
        </w:rPr>
        <w:t> </w:t>
      </w:r>
      <w:r>
        <w:rPr>
          <w:rFonts w:ascii="Calibri"/>
          <w:b/>
          <w:i/>
          <w:color w:val="FF0000"/>
          <w:spacing w:val="-1"/>
          <w:sz w:val="22"/>
          <w:u w:val="thick" w:color="FF0000"/>
        </w:rPr>
        <w:t>Accounts</w:t>
      </w:r>
      <w:r>
        <w:rPr>
          <w:rFonts w:ascii="Calibri"/>
          <w:b/>
          <w:i/>
          <w:color w:val="FF0000"/>
          <w:spacing w:val="-3"/>
          <w:sz w:val="22"/>
          <w:u w:val="thick" w:color="FF0000"/>
        </w:rPr>
        <w:t> </w:t>
      </w:r>
      <w:r>
        <w:rPr>
          <w:rFonts w:ascii="Calibri"/>
          <w:b/>
          <w:i/>
          <w:color w:val="FF0000"/>
          <w:spacing w:val="-1"/>
          <w:sz w:val="22"/>
          <w:u w:val="thick" w:color="FF0000"/>
        </w:rPr>
        <w:t>found</w:t>
      </w:r>
      <w:r>
        <w:rPr>
          <w:rFonts w:ascii="Calibri"/>
          <w:b/>
          <w:i/>
          <w:color w:val="FF0000"/>
          <w:sz w:val="22"/>
        </w:rPr>
      </w:r>
      <w:r>
        <w:rPr>
          <w:rFonts w:ascii="Calibri"/>
          <w:sz w:val="22"/>
        </w:rPr>
      </w:r>
    </w:p>
    <w:p>
      <w:pPr>
        <w:spacing w:line="239" w:lineRule="auto" w:before="0"/>
        <w:ind w:left="160" w:right="241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i/>
          <w:color w:val="FF0000"/>
          <w:spacing w:val="-1"/>
          <w:sz w:val="22"/>
        </w:rPr>
        <w:t>Generic</w:t>
      </w:r>
      <w:r>
        <w:rPr>
          <w:rFonts w:ascii="Calibri"/>
          <w:b/>
          <w:i/>
          <w:color w:val="FF0000"/>
          <w:spacing w:val="-2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account</w:t>
      </w:r>
      <w:r>
        <w:rPr>
          <w:rFonts w:ascii="Calibri"/>
          <w:b/>
          <w:i/>
          <w:color w:val="FF0000"/>
          <w:spacing w:val="-2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logins</w:t>
      </w:r>
      <w:r>
        <w:rPr>
          <w:rFonts w:ascii="Calibri"/>
          <w:b/>
          <w:i/>
          <w:color w:val="FF0000"/>
          <w:spacing w:val="-3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were</w:t>
      </w:r>
      <w:r>
        <w:rPr>
          <w:rFonts w:ascii="Calibri"/>
          <w:b/>
          <w:i/>
          <w:color w:val="FF0000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used on</w:t>
      </w:r>
      <w:r>
        <w:rPr>
          <w:rFonts w:ascii="Calibri"/>
          <w:b/>
          <w:i/>
          <w:color w:val="FF0000"/>
          <w:spacing w:val="1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the</w:t>
      </w:r>
      <w:r>
        <w:rPr>
          <w:rFonts w:ascii="Calibri"/>
          <w:b/>
          <w:i/>
          <w:color w:val="FF0000"/>
          <w:sz w:val="22"/>
        </w:rPr>
        <w:t> </w:t>
      </w:r>
      <w:r>
        <w:rPr>
          <w:rFonts w:ascii="Calibri"/>
          <w:b/>
          <w:i/>
          <w:color w:val="FF0000"/>
          <w:spacing w:val="-2"/>
          <w:sz w:val="22"/>
        </w:rPr>
        <w:t>following</w:t>
      </w:r>
      <w:r>
        <w:rPr>
          <w:rFonts w:ascii="Calibri"/>
          <w:b/>
          <w:i/>
          <w:color w:val="FF0000"/>
          <w:spacing w:val="1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computers</w:t>
      </w:r>
      <w:r>
        <w:rPr>
          <w:rFonts w:ascii="Calibri"/>
          <w:b/>
          <w:i/>
          <w:color w:val="FF0000"/>
          <w:spacing w:val="-3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and</w:t>
      </w:r>
      <w:r>
        <w:rPr>
          <w:rFonts w:ascii="Calibri"/>
          <w:b/>
          <w:i/>
          <w:color w:val="FF0000"/>
          <w:spacing w:val="1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should</w:t>
      </w:r>
      <w:r>
        <w:rPr>
          <w:rFonts w:ascii="Calibri"/>
          <w:b/>
          <w:i/>
          <w:color w:val="FF0000"/>
          <w:spacing w:val="-2"/>
          <w:sz w:val="22"/>
        </w:rPr>
        <w:t> </w:t>
      </w:r>
      <w:r>
        <w:rPr>
          <w:rFonts w:ascii="Calibri"/>
          <w:b/>
          <w:i/>
          <w:color w:val="FF0000"/>
          <w:sz w:val="22"/>
        </w:rPr>
        <w:t>be</w:t>
      </w:r>
      <w:r>
        <w:rPr>
          <w:rFonts w:ascii="Calibri"/>
          <w:b/>
          <w:i/>
          <w:color w:val="FF0000"/>
          <w:spacing w:val="-3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investigated. The</w:t>
      </w:r>
      <w:r>
        <w:rPr>
          <w:rFonts w:ascii="Calibri"/>
          <w:b/>
          <w:i/>
          <w:color w:val="FF0000"/>
          <w:spacing w:val="-3"/>
          <w:sz w:val="22"/>
        </w:rPr>
        <w:t> </w:t>
      </w:r>
      <w:r>
        <w:rPr>
          <w:rFonts w:ascii="Calibri"/>
          <w:b/>
          <w:i/>
          <w:color w:val="FF0000"/>
          <w:sz w:val="22"/>
        </w:rPr>
        <w:t>use</w:t>
      </w:r>
      <w:r>
        <w:rPr>
          <w:rFonts w:ascii="Calibri"/>
          <w:b/>
          <w:i/>
          <w:color w:val="FF0000"/>
          <w:spacing w:val="-1"/>
          <w:sz w:val="22"/>
        </w:rPr>
        <w:t> </w:t>
      </w:r>
      <w:r>
        <w:rPr>
          <w:rFonts w:ascii="Calibri"/>
          <w:b/>
          <w:i/>
          <w:color w:val="FF0000"/>
          <w:sz w:val="22"/>
        </w:rPr>
        <w:t>of</w:t>
      </w:r>
      <w:r>
        <w:rPr>
          <w:rFonts w:ascii="Calibri"/>
          <w:b/>
          <w:i/>
          <w:color w:val="FF0000"/>
          <w:spacing w:val="81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generic</w:t>
      </w:r>
      <w:r>
        <w:rPr>
          <w:rFonts w:ascii="Calibri"/>
          <w:b/>
          <w:i/>
          <w:color w:val="FF0000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logins</w:t>
      </w:r>
      <w:r>
        <w:rPr>
          <w:rFonts w:ascii="Calibri"/>
          <w:b/>
          <w:i/>
          <w:color w:val="FF0000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may</w:t>
      </w:r>
      <w:r>
        <w:rPr>
          <w:rFonts w:ascii="Calibri"/>
          <w:b/>
          <w:i/>
          <w:color w:val="FF0000"/>
          <w:spacing w:val="-3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prevent</w:t>
      </w:r>
      <w:r>
        <w:rPr>
          <w:rFonts w:ascii="Calibri"/>
          <w:b/>
          <w:i/>
          <w:color w:val="FF0000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proper</w:t>
      </w:r>
      <w:r>
        <w:rPr>
          <w:rFonts w:ascii="Calibri"/>
          <w:b/>
          <w:i/>
          <w:color w:val="FF0000"/>
          <w:spacing w:val="-2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tracking and identification and</w:t>
      </w:r>
      <w:r>
        <w:rPr>
          <w:rFonts w:ascii="Calibri"/>
          <w:b/>
          <w:i/>
          <w:color w:val="FF0000"/>
          <w:spacing w:val="-2"/>
          <w:sz w:val="22"/>
        </w:rPr>
        <w:t> </w:t>
      </w:r>
      <w:r>
        <w:rPr>
          <w:rFonts w:ascii="Calibri"/>
          <w:b/>
          <w:i/>
          <w:color w:val="FF0000"/>
          <w:sz w:val="22"/>
        </w:rPr>
        <w:t>is</w:t>
      </w:r>
      <w:r>
        <w:rPr>
          <w:rFonts w:ascii="Calibri"/>
          <w:b/>
          <w:i/>
          <w:color w:val="FF0000"/>
          <w:spacing w:val="-3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discouraged. There</w:t>
      </w:r>
      <w:r>
        <w:rPr>
          <w:rFonts w:ascii="Calibri"/>
          <w:b/>
          <w:i/>
          <w:color w:val="FF0000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are</w:t>
      </w:r>
      <w:r>
        <w:rPr>
          <w:rFonts w:ascii="Calibri"/>
          <w:b/>
          <w:i/>
          <w:color w:val="FF0000"/>
          <w:spacing w:val="-3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legitimate</w:t>
      </w:r>
      <w:r>
        <w:rPr>
          <w:rFonts w:ascii="Calibri"/>
          <w:b/>
          <w:i/>
          <w:color w:val="FF0000"/>
          <w:spacing w:val="33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uses</w:t>
      </w:r>
      <w:r>
        <w:rPr>
          <w:rFonts w:ascii="Calibri"/>
          <w:b/>
          <w:i/>
          <w:color w:val="FF0000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for</w:t>
      </w:r>
      <w:r>
        <w:rPr>
          <w:rFonts w:ascii="Calibri"/>
          <w:b/>
          <w:i/>
          <w:color w:val="FF0000"/>
          <w:spacing w:val="-3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generic</w:t>
      </w:r>
      <w:r>
        <w:rPr>
          <w:rFonts w:ascii="Calibri"/>
          <w:b/>
          <w:i/>
          <w:color w:val="FF0000"/>
          <w:spacing w:val="-2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login,</w:t>
      </w:r>
      <w:r>
        <w:rPr>
          <w:rFonts w:ascii="Calibri"/>
          <w:b/>
          <w:i/>
          <w:color w:val="FF0000"/>
          <w:spacing w:val="1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such </w:t>
      </w:r>
      <w:r>
        <w:rPr>
          <w:rFonts w:ascii="Calibri"/>
          <w:b/>
          <w:i/>
          <w:color w:val="FF0000"/>
          <w:sz w:val="22"/>
        </w:rPr>
        <w:t>as</w:t>
      </w:r>
      <w:r>
        <w:rPr>
          <w:rFonts w:ascii="Calibri"/>
          <w:b/>
          <w:i/>
          <w:color w:val="FF0000"/>
          <w:spacing w:val="-3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limited</w:t>
      </w:r>
      <w:r>
        <w:rPr>
          <w:rFonts w:ascii="Calibri"/>
          <w:b/>
          <w:i/>
          <w:color w:val="FF0000"/>
          <w:spacing w:val="1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administrative</w:t>
      </w:r>
      <w:r>
        <w:rPr>
          <w:rFonts w:ascii="Calibri"/>
          <w:b/>
          <w:i/>
          <w:color w:val="FF0000"/>
          <w:spacing w:val="1"/>
          <w:sz w:val="22"/>
        </w:rPr>
        <w:t> </w:t>
      </w:r>
      <w:r>
        <w:rPr>
          <w:rFonts w:ascii="Calibri"/>
          <w:b/>
          <w:i/>
          <w:color w:val="FF0000"/>
          <w:sz w:val="22"/>
        </w:rPr>
        <w:t>access</w:t>
      </w:r>
      <w:r>
        <w:rPr>
          <w:rFonts w:ascii="Calibri"/>
          <w:b/>
          <w:i/>
          <w:color w:val="FF0000"/>
          <w:spacing w:val="-4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and use,</w:t>
      </w:r>
      <w:r>
        <w:rPr>
          <w:rFonts w:ascii="Calibri"/>
          <w:b/>
          <w:i/>
          <w:color w:val="FF0000"/>
          <w:spacing w:val="-2"/>
          <w:sz w:val="22"/>
        </w:rPr>
        <w:t> </w:t>
      </w:r>
      <w:r>
        <w:rPr>
          <w:rFonts w:ascii="Calibri"/>
          <w:b/>
          <w:i/>
          <w:color w:val="FF0000"/>
          <w:sz w:val="22"/>
        </w:rPr>
        <w:t>as</w:t>
      </w:r>
      <w:r>
        <w:rPr>
          <w:rFonts w:ascii="Calibri"/>
          <w:b/>
          <w:i/>
          <w:color w:val="FF0000"/>
          <w:spacing w:val="-3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well</w:t>
      </w:r>
      <w:r>
        <w:rPr>
          <w:rFonts w:ascii="Calibri"/>
          <w:b/>
          <w:i/>
          <w:color w:val="FF0000"/>
          <w:spacing w:val="-2"/>
          <w:sz w:val="22"/>
        </w:rPr>
        <w:t> </w:t>
      </w:r>
      <w:r>
        <w:rPr>
          <w:rFonts w:ascii="Calibri"/>
          <w:b/>
          <w:i/>
          <w:color w:val="FF0000"/>
          <w:sz w:val="22"/>
        </w:rPr>
        <w:t>as</w:t>
      </w:r>
      <w:r>
        <w:rPr>
          <w:rFonts w:ascii="Calibri"/>
          <w:b/>
          <w:i/>
          <w:color w:val="FF0000"/>
          <w:spacing w:val="-3"/>
          <w:sz w:val="22"/>
        </w:rPr>
        <w:t> </w:t>
      </w:r>
      <w:r>
        <w:rPr>
          <w:rFonts w:ascii="Calibri"/>
          <w:b/>
          <w:i/>
          <w:color w:val="FF0000"/>
          <w:sz w:val="22"/>
        </w:rPr>
        <w:t>access</w:t>
      </w:r>
      <w:r>
        <w:rPr>
          <w:rFonts w:ascii="Calibri"/>
          <w:b/>
          <w:i/>
          <w:color w:val="FF0000"/>
          <w:spacing w:val="-2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to workstations</w:t>
      </w:r>
      <w:r>
        <w:rPr>
          <w:rFonts w:ascii="Calibri"/>
          <w:b/>
          <w:i/>
          <w:color w:val="FF0000"/>
          <w:spacing w:val="51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where</w:t>
      </w:r>
      <w:r>
        <w:rPr>
          <w:rFonts w:ascii="Calibri"/>
          <w:b/>
          <w:i/>
          <w:color w:val="FF0000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secondary</w:t>
      </w:r>
      <w:r>
        <w:rPr>
          <w:rFonts w:ascii="Calibri"/>
          <w:b/>
          <w:i/>
          <w:color w:val="FF0000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logins</w:t>
      </w:r>
      <w:r>
        <w:rPr>
          <w:rFonts w:ascii="Calibri"/>
          <w:b/>
          <w:i/>
          <w:color w:val="FF0000"/>
          <w:sz w:val="22"/>
        </w:rPr>
        <w:t> </w:t>
      </w:r>
      <w:r>
        <w:rPr>
          <w:rFonts w:ascii="Calibri"/>
          <w:b/>
          <w:i/>
          <w:color w:val="FF0000"/>
          <w:spacing w:val="-2"/>
          <w:sz w:val="22"/>
        </w:rPr>
        <w:t>are</w:t>
      </w:r>
      <w:r>
        <w:rPr>
          <w:rFonts w:ascii="Calibri"/>
          <w:b/>
          <w:i/>
          <w:color w:val="FF0000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required</w:t>
      </w:r>
      <w:r>
        <w:rPr>
          <w:rFonts w:ascii="Calibri"/>
          <w:b/>
          <w:i/>
          <w:color w:val="FF0000"/>
          <w:spacing w:val="1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to access</w:t>
      </w:r>
      <w:r>
        <w:rPr>
          <w:rFonts w:ascii="Calibri"/>
          <w:b/>
          <w:i/>
          <w:color w:val="FF0000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ePHI.</w:t>
      </w:r>
      <w:r>
        <w:rPr>
          <w:rFonts w:ascii="Calibri"/>
          <w:b/>
          <w:i/>
          <w:color w:val="FF0000"/>
          <w:spacing w:val="46"/>
          <w:sz w:val="22"/>
        </w:rPr>
        <w:t> </w:t>
      </w:r>
      <w:r>
        <w:rPr>
          <w:rFonts w:ascii="Calibri"/>
          <w:b/>
          <w:i/>
          <w:color w:val="FF0000"/>
          <w:sz w:val="22"/>
        </w:rPr>
        <w:t>If </w:t>
      </w:r>
      <w:r>
        <w:rPr>
          <w:rFonts w:ascii="Calibri"/>
          <w:b/>
          <w:i/>
          <w:color w:val="FF0000"/>
          <w:spacing w:val="-1"/>
          <w:sz w:val="22"/>
        </w:rPr>
        <w:t>access</w:t>
      </w:r>
      <w:r>
        <w:rPr>
          <w:rFonts w:ascii="Calibri"/>
          <w:b/>
          <w:i/>
          <w:color w:val="FF0000"/>
          <w:spacing w:val="-2"/>
          <w:sz w:val="22"/>
        </w:rPr>
        <w:t> </w:t>
      </w:r>
      <w:r>
        <w:rPr>
          <w:rFonts w:ascii="Calibri"/>
          <w:b/>
          <w:i/>
          <w:color w:val="FF0000"/>
          <w:sz w:val="22"/>
        </w:rPr>
        <w:t>is</w:t>
      </w:r>
      <w:r>
        <w:rPr>
          <w:rFonts w:ascii="Calibri"/>
          <w:b/>
          <w:i/>
          <w:color w:val="FF0000"/>
          <w:spacing w:val="-3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deemed inappropriate,</w:t>
      </w:r>
      <w:r>
        <w:rPr>
          <w:rFonts w:ascii="Calibri"/>
          <w:b/>
          <w:i/>
          <w:color w:val="FF0000"/>
          <w:spacing w:val="1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further</w:t>
      </w:r>
      <w:r>
        <w:rPr>
          <w:rFonts w:ascii="Calibri"/>
          <w:b/>
          <w:i/>
          <w:color w:val="FF0000"/>
          <w:spacing w:val="-4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action</w:t>
      </w:r>
      <w:r>
        <w:rPr>
          <w:rFonts w:ascii="Calibri"/>
          <w:b/>
          <w:i/>
          <w:color w:val="FF0000"/>
          <w:spacing w:val="47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should </w:t>
      </w:r>
      <w:r>
        <w:rPr>
          <w:rFonts w:ascii="Calibri"/>
          <w:b/>
          <w:i/>
          <w:color w:val="FF0000"/>
          <w:sz w:val="22"/>
        </w:rPr>
        <w:t>be </w:t>
      </w:r>
      <w:r>
        <w:rPr>
          <w:rFonts w:ascii="Calibri"/>
          <w:b/>
          <w:i/>
          <w:color w:val="FF0000"/>
          <w:spacing w:val="-2"/>
          <w:sz w:val="22"/>
        </w:rPr>
        <w:t>taken</w:t>
      </w:r>
      <w:r>
        <w:rPr>
          <w:rFonts w:ascii="Calibri"/>
          <w:b/>
          <w:i/>
          <w:color w:val="FF0000"/>
          <w:spacing w:val="1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to</w:t>
      </w:r>
      <w:r>
        <w:rPr>
          <w:rFonts w:ascii="Calibri"/>
          <w:b/>
          <w:i/>
          <w:color w:val="FF0000"/>
          <w:spacing w:val="1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ensure</w:t>
      </w:r>
      <w:r>
        <w:rPr>
          <w:rFonts w:ascii="Calibri"/>
          <w:b/>
          <w:i/>
          <w:color w:val="FF0000"/>
          <w:spacing w:val="-3"/>
          <w:sz w:val="22"/>
        </w:rPr>
        <w:t> </w:t>
      </w:r>
      <w:r>
        <w:rPr>
          <w:rFonts w:ascii="Calibri"/>
          <w:b/>
          <w:i/>
          <w:color w:val="FF0000"/>
          <w:sz w:val="22"/>
        </w:rPr>
        <w:t>the </w:t>
      </w:r>
      <w:r>
        <w:rPr>
          <w:rFonts w:ascii="Calibri"/>
          <w:b/>
          <w:i/>
          <w:color w:val="FF0000"/>
          <w:spacing w:val="-1"/>
          <w:sz w:val="22"/>
        </w:rPr>
        <w:t>situation </w:t>
      </w:r>
      <w:r>
        <w:rPr>
          <w:rFonts w:ascii="Calibri"/>
          <w:b/>
          <w:i/>
          <w:color w:val="FF0000"/>
          <w:sz w:val="22"/>
        </w:rPr>
        <w:t>is </w:t>
      </w:r>
      <w:r>
        <w:rPr>
          <w:rFonts w:ascii="Calibri"/>
          <w:b/>
          <w:i/>
          <w:color w:val="FF0000"/>
          <w:spacing w:val="-2"/>
          <w:sz w:val="22"/>
        </w:rPr>
        <w:t>remediated.</w:t>
      </w:r>
      <w:r>
        <w:rPr>
          <w:rFonts w:ascii="Calibri"/>
          <w:sz w:val="22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i/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4"/>
        <w:gridCol w:w="1892"/>
        <w:gridCol w:w="1892"/>
        <w:gridCol w:w="1894"/>
        <w:gridCol w:w="1892"/>
      </w:tblGrid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2" w:space="0" w:color="D9D9D9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Generic</w:t>
            </w:r>
            <w:r>
              <w:rPr>
                <w:rFonts w:ascii="Calibri"/>
                <w:b/>
                <w:color w:val="585858"/>
                <w:spacing w:val="1"/>
                <w:sz w:val="22"/>
              </w:rPr>
              <w:t> </w:t>
            </w:r>
            <w:r>
              <w:rPr>
                <w:rFonts w:ascii="Calibri"/>
                <w:b/>
                <w:color w:val="585858"/>
                <w:spacing w:val="-1"/>
                <w:sz w:val="22"/>
              </w:rPr>
              <w:t>Account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z w:val="22"/>
              </w:rPr>
              <w:t>First</w:t>
            </w:r>
            <w:r>
              <w:rPr>
                <w:rFonts w:ascii="Calibri"/>
                <w:b/>
                <w:color w:val="585858"/>
                <w:spacing w:val="-2"/>
                <w:sz w:val="22"/>
              </w:rPr>
              <w:t> Name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Last</w:t>
            </w:r>
            <w:r>
              <w:rPr>
                <w:rFonts w:ascii="Calibri"/>
                <w:b/>
                <w:color w:val="585858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585858"/>
                <w:spacing w:val="-1"/>
                <w:sz w:val="22"/>
              </w:rPr>
              <w:t>Name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Computer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z w:val="22"/>
              </w:rPr>
              <w:t>IP </w:t>
            </w:r>
            <w:r>
              <w:rPr>
                <w:rFonts w:ascii="Calibri"/>
                <w:b/>
                <w:color w:val="585858"/>
                <w:spacing w:val="-1"/>
                <w:sz w:val="22"/>
              </w:rPr>
              <w:t>Address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42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Administrator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Administrator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ASPNET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ASPNET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DEV$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DEV$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6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Guest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6" w:lineRule="exact"/>
              <w:ind w:left="4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Guest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42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IUSR_DC02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IUSR_DC02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IUSR_STEINBRENNER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IUSR_STEINBRENNER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IWAM_DC02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IWAM_DC02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IWAM_STEINBRENNER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IWAM_STEINBRENNER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42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netvendor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NETVENDOR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SUPPORT$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SUPPORT$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SUPPORT_388945a0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pacing w:val="-1"/>
                <w:sz w:val="18"/>
              </w:rPr>
              <w:t>SUPPORT_388945a0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z w:val="18"/>
              </w:rPr>
              <w:t>TestV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i/>
                <w:color w:val="585858"/>
                <w:sz w:val="18"/>
              </w:rPr>
              <w:t>TestV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</w:tbl>
    <w:p>
      <w:pPr>
        <w:spacing w:after="0"/>
        <w:sectPr>
          <w:headerReference w:type="default" r:id="rId11"/>
          <w:pgSz w:w="12240" w:h="15840"/>
          <w:pgMar w:header="720" w:footer="723" w:top="1440" w:bottom="920" w:left="1280" w:right="1240"/>
        </w:sectPr>
      </w:pPr>
    </w:p>
    <w:p>
      <w:pPr>
        <w:spacing w:line="240" w:lineRule="auto" w:before="7"/>
        <w:rPr>
          <w:rFonts w:ascii="Calibri" w:hAnsi="Calibri" w:cs="Calibri" w:eastAsia="Calibri"/>
          <w:b/>
          <w:bCs/>
          <w:i/>
          <w:sz w:val="16"/>
          <w:szCs w:val="16"/>
        </w:rPr>
      </w:pPr>
    </w:p>
    <w:p>
      <w:pPr>
        <w:tabs>
          <w:tab w:pos="9591" w:val="left" w:leader="none"/>
        </w:tabs>
        <w:spacing w:before="59"/>
        <w:ind w:left="131" w:right="0" w:firstLine="0"/>
        <w:jc w:val="left"/>
        <w:rPr>
          <w:rFonts w:ascii="Calibri" w:hAnsi="Calibri" w:cs="Calibri" w:eastAsia="Calibri"/>
          <w:sz w:val="20"/>
          <w:szCs w:val="20"/>
        </w:rPr>
      </w:pPr>
      <w:bookmarkStart w:name="_bookmark7" w:id="11"/>
      <w:bookmarkEnd w:id="11"/>
      <w:r>
        <w:rPr/>
      </w: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4.2</w:t>
      </w:r>
      <w:r>
        <w:rPr>
          <w:rFonts w:ascii="Calibri"/>
          <w:b/>
          <w:spacing w:val="-1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>-</w:t>
      </w:r>
      <w:r>
        <w:rPr>
          <w:rFonts w:ascii="Calibri"/>
          <w:b/>
          <w:spacing w:val="1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Termination</w:t>
      </w:r>
      <w:r>
        <w:rPr>
          <w:rFonts w:ascii="Calibri"/>
          <w:b/>
          <w:spacing w:val="1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Procedures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spacing w:line="200" w:lineRule="atLeast"/>
        <w:ind w:left="1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73.15pt;height:40.2pt;mso-position-horizontal-relative:char;mso-position-vertical-relative:line" type="#_x0000_t202" filled="false" stroked="true" strokeweight=".22pt" strokecolor="#000000">
            <v:textbox inset="0,0,0,0">
              <w:txbxContent>
                <w:p>
                  <w:pPr>
                    <w:spacing w:line="240" w:lineRule="auto" w:before="0"/>
                    <w:ind w:left="49" w:right="69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0"/>
                      <w:szCs w:val="20"/>
                    </w:rPr>
                    <w:t>§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164.308(a)(3)(ii)(C):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-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Implement procedures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terminating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access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electronic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protected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health</w:t>
                  </w:r>
                  <w:r>
                    <w:rPr>
                      <w:rFonts w:ascii="Calibri" w:hAnsi="Calibri" w:cs="Calibri" w:eastAsia="Calibri"/>
                      <w:color w:val="585858"/>
                      <w:spacing w:val="4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information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when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 the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employment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workforce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member</w:t>
                  </w:r>
                  <w:r>
                    <w:rPr>
                      <w:rFonts w:ascii="Calibri" w:hAnsi="Calibri" w:cs="Calibri" w:eastAsia="Calibri"/>
                      <w:color w:val="585858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ends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or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as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required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by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determinations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made</w:t>
                  </w:r>
                  <w:r>
                    <w:rPr>
                      <w:rFonts w:ascii="Calibri" w:hAnsi="Calibri" w:cs="Calibri" w:eastAsia="Calibri"/>
                      <w:color w:val="585858"/>
                      <w:spacing w:val="5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as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specified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in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paragraph (a)(3)(ii)(b).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spacing w:line="267" w:lineRule="exact" w:before="56"/>
        <w:ind w:left="16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i/>
          <w:color w:val="FF0000"/>
          <w:sz w:val="22"/>
        </w:rPr>
      </w:r>
      <w:r>
        <w:rPr>
          <w:rFonts w:ascii="Calibri"/>
          <w:b/>
          <w:i/>
          <w:color w:val="FF0000"/>
          <w:spacing w:val="-1"/>
          <w:sz w:val="22"/>
          <w:u w:val="thick" w:color="FF0000"/>
        </w:rPr>
        <w:t>Former</w:t>
      </w:r>
      <w:r>
        <w:rPr>
          <w:rFonts w:ascii="Calibri"/>
          <w:b/>
          <w:i/>
          <w:color w:val="FF0000"/>
          <w:spacing w:val="-2"/>
          <w:sz w:val="22"/>
          <w:u w:val="thick" w:color="FF0000"/>
        </w:rPr>
        <w:t> </w:t>
      </w:r>
      <w:r>
        <w:rPr>
          <w:rFonts w:ascii="Calibri"/>
          <w:b/>
          <w:i/>
          <w:color w:val="FF0000"/>
          <w:spacing w:val="-1"/>
          <w:sz w:val="22"/>
          <w:u w:val="thick" w:color="FF0000"/>
        </w:rPr>
        <w:t>Employee</w:t>
      </w:r>
      <w:r>
        <w:rPr>
          <w:rFonts w:ascii="Calibri"/>
          <w:b/>
          <w:i/>
          <w:color w:val="FF0000"/>
          <w:spacing w:val="-3"/>
          <w:sz w:val="22"/>
          <w:u w:val="thick" w:color="FF0000"/>
        </w:rPr>
        <w:t> </w:t>
      </w:r>
      <w:r>
        <w:rPr>
          <w:rFonts w:ascii="Calibri"/>
          <w:b/>
          <w:i/>
          <w:color w:val="FF0000"/>
          <w:spacing w:val="-1"/>
          <w:sz w:val="22"/>
          <w:u w:val="thick" w:color="FF0000"/>
        </w:rPr>
        <w:t>and</w:t>
      </w:r>
      <w:r>
        <w:rPr>
          <w:rFonts w:ascii="Calibri"/>
          <w:b/>
          <w:i/>
          <w:color w:val="FF0000"/>
          <w:sz w:val="22"/>
          <w:u w:val="thick" w:color="FF0000"/>
        </w:rPr>
        <w:t> </w:t>
      </w:r>
      <w:r>
        <w:rPr>
          <w:rFonts w:ascii="Calibri"/>
          <w:b/>
          <w:i/>
          <w:color w:val="FF0000"/>
          <w:spacing w:val="-2"/>
          <w:sz w:val="22"/>
          <w:u w:val="thick" w:color="FF0000"/>
        </w:rPr>
        <w:t>Form</w:t>
      </w:r>
      <w:r>
        <w:rPr>
          <w:rFonts w:ascii="Calibri"/>
          <w:b/>
          <w:i/>
          <w:color w:val="FF0000"/>
          <w:sz w:val="22"/>
          <w:u w:val="thick" w:color="FF0000"/>
        </w:rPr>
        <w:t> </w:t>
      </w:r>
      <w:r>
        <w:rPr>
          <w:rFonts w:ascii="Calibri"/>
          <w:b/>
          <w:i/>
          <w:color w:val="FF0000"/>
          <w:spacing w:val="-1"/>
          <w:sz w:val="22"/>
          <w:u w:val="thick" w:color="FF0000"/>
        </w:rPr>
        <w:t>Vendors</w:t>
      </w:r>
      <w:r>
        <w:rPr>
          <w:rFonts w:ascii="Calibri"/>
          <w:b/>
          <w:i/>
          <w:color w:val="FF0000"/>
          <w:spacing w:val="-3"/>
          <w:sz w:val="22"/>
          <w:u w:val="thick" w:color="FF0000"/>
        </w:rPr>
        <w:t> </w:t>
      </w:r>
      <w:r>
        <w:rPr>
          <w:rFonts w:ascii="Calibri"/>
          <w:b/>
          <w:i/>
          <w:color w:val="FF0000"/>
          <w:spacing w:val="-1"/>
          <w:sz w:val="22"/>
          <w:u w:val="thick" w:color="FF0000"/>
        </w:rPr>
        <w:t>with</w:t>
      </w:r>
      <w:r>
        <w:rPr>
          <w:rFonts w:ascii="Calibri"/>
          <w:b/>
          <w:i/>
          <w:color w:val="FF0000"/>
          <w:spacing w:val="-2"/>
          <w:sz w:val="22"/>
          <w:u w:val="thick" w:color="FF0000"/>
        </w:rPr>
        <w:t> </w:t>
      </w:r>
      <w:r>
        <w:rPr>
          <w:rFonts w:ascii="Calibri"/>
          <w:b/>
          <w:i/>
          <w:color w:val="FF0000"/>
          <w:spacing w:val="-1"/>
          <w:sz w:val="22"/>
          <w:u w:val="thick" w:color="FF0000"/>
        </w:rPr>
        <w:t>Enabled</w:t>
      </w:r>
      <w:r>
        <w:rPr>
          <w:rFonts w:ascii="Calibri"/>
          <w:b/>
          <w:i/>
          <w:color w:val="FF0000"/>
          <w:sz w:val="22"/>
          <w:u w:val="thick" w:color="FF0000"/>
        </w:rPr>
        <w:t> </w:t>
      </w:r>
      <w:r>
        <w:rPr>
          <w:rFonts w:ascii="Calibri"/>
          <w:b/>
          <w:i/>
          <w:color w:val="FF0000"/>
          <w:spacing w:val="-1"/>
          <w:sz w:val="22"/>
          <w:u w:val="thick" w:color="FF0000"/>
        </w:rPr>
        <w:t>Accounts</w:t>
      </w:r>
      <w:r>
        <w:rPr>
          <w:rFonts w:ascii="Calibri"/>
          <w:b/>
          <w:i/>
          <w:color w:val="FF0000"/>
          <w:sz w:val="22"/>
        </w:rPr>
      </w:r>
      <w:r>
        <w:rPr>
          <w:rFonts w:ascii="Calibri"/>
          <w:sz w:val="22"/>
        </w:rPr>
      </w:r>
    </w:p>
    <w:p>
      <w:pPr>
        <w:spacing w:before="0"/>
        <w:ind w:left="160" w:right="201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i/>
          <w:color w:val="FF0000"/>
          <w:spacing w:val="-1"/>
          <w:sz w:val="22"/>
        </w:rPr>
        <w:t>Terminated</w:t>
      </w:r>
      <w:r>
        <w:rPr>
          <w:rFonts w:ascii="Calibri"/>
          <w:b/>
          <w:i/>
          <w:color w:val="FF0000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employees</w:t>
      </w:r>
      <w:r>
        <w:rPr>
          <w:rFonts w:ascii="Calibri"/>
          <w:b/>
          <w:i/>
          <w:color w:val="FF0000"/>
          <w:spacing w:val="-3"/>
          <w:sz w:val="22"/>
        </w:rPr>
        <w:t> </w:t>
      </w:r>
      <w:r>
        <w:rPr>
          <w:rFonts w:ascii="Calibri"/>
          <w:b/>
          <w:i/>
          <w:color w:val="FF0000"/>
          <w:spacing w:val="-2"/>
          <w:sz w:val="22"/>
        </w:rPr>
        <w:t>and</w:t>
      </w:r>
      <w:r>
        <w:rPr>
          <w:rFonts w:ascii="Calibri"/>
          <w:b/>
          <w:i/>
          <w:color w:val="FF0000"/>
          <w:spacing w:val="1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vendors</w:t>
      </w:r>
      <w:r>
        <w:rPr>
          <w:rFonts w:ascii="Calibri"/>
          <w:b/>
          <w:i/>
          <w:color w:val="FF0000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should </w:t>
      </w:r>
      <w:r>
        <w:rPr>
          <w:rFonts w:ascii="Calibri"/>
          <w:b/>
          <w:i/>
          <w:color w:val="FF0000"/>
          <w:sz w:val="22"/>
        </w:rPr>
        <w:t>have</w:t>
      </w:r>
      <w:r>
        <w:rPr>
          <w:rFonts w:ascii="Calibri"/>
          <w:b/>
          <w:i/>
          <w:color w:val="FF0000"/>
          <w:spacing w:val="-3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their accounts</w:t>
      </w:r>
      <w:r>
        <w:rPr>
          <w:rFonts w:ascii="Calibri"/>
          <w:b/>
          <w:i/>
          <w:color w:val="FF0000"/>
          <w:spacing w:val="-3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disabled</w:t>
      </w:r>
      <w:r>
        <w:rPr>
          <w:rFonts w:ascii="Calibri"/>
          <w:b/>
          <w:i/>
          <w:color w:val="FF0000"/>
          <w:spacing w:val="1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to prevent</w:t>
      </w:r>
      <w:r>
        <w:rPr>
          <w:rFonts w:ascii="Calibri"/>
          <w:b/>
          <w:i/>
          <w:color w:val="FF0000"/>
          <w:spacing w:val="-2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potential</w:t>
      </w:r>
      <w:r>
        <w:rPr>
          <w:rFonts w:ascii="Calibri"/>
          <w:b/>
          <w:i/>
          <w:color w:val="FF0000"/>
          <w:spacing w:val="47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unauthorized</w:t>
      </w:r>
      <w:r>
        <w:rPr>
          <w:rFonts w:ascii="Calibri"/>
          <w:b/>
          <w:i/>
          <w:color w:val="FF0000"/>
          <w:spacing w:val="-2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access</w:t>
      </w:r>
      <w:r>
        <w:rPr>
          <w:rFonts w:ascii="Calibri"/>
          <w:b/>
          <w:i/>
          <w:color w:val="FF0000"/>
          <w:spacing w:val="-2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to</w:t>
      </w:r>
      <w:r>
        <w:rPr>
          <w:rFonts w:ascii="Calibri"/>
          <w:b/>
          <w:i/>
          <w:color w:val="FF0000"/>
          <w:spacing w:val="2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ePHI.</w:t>
      </w:r>
      <w:r>
        <w:rPr>
          <w:rFonts w:ascii="Calibri"/>
          <w:b/>
          <w:i/>
          <w:color w:val="FF0000"/>
          <w:spacing w:val="48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The</w:t>
      </w:r>
      <w:r>
        <w:rPr>
          <w:rFonts w:ascii="Calibri"/>
          <w:b/>
          <w:i/>
          <w:color w:val="FF0000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following active</w:t>
      </w:r>
      <w:r>
        <w:rPr>
          <w:rFonts w:ascii="Calibri"/>
          <w:b/>
          <w:i/>
          <w:color w:val="FF0000"/>
          <w:spacing w:val="-3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accounts</w:t>
      </w:r>
      <w:r>
        <w:rPr>
          <w:rFonts w:ascii="Calibri"/>
          <w:b/>
          <w:i/>
          <w:color w:val="FF0000"/>
          <w:spacing w:val="-3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designated</w:t>
      </w:r>
      <w:r>
        <w:rPr>
          <w:rFonts w:ascii="Calibri"/>
          <w:b/>
          <w:i/>
          <w:color w:val="FF0000"/>
          <w:spacing w:val="-2"/>
          <w:sz w:val="22"/>
        </w:rPr>
        <w:t> </w:t>
      </w:r>
      <w:r>
        <w:rPr>
          <w:rFonts w:ascii="Calibri"/>
          <w:b/>
          <w:i/>
          <w:color w:val="FF0000"/>
          <w:sz w:val="22"/>
        </w:rPr>
        <w:t>as </w:t>
      </w:r>
      <w:r>
        <w:rPr>
          <w:rFonts w:ascii="Calibri"/>
          <w:b/>
          <w:i/>
          <w:color w:val="FF0000"/>
          <w:spacing w:val="-2"/>
          <w:sz w:val="22"/>
        </w:rPr>
        <w:t>former </w:t>
      </w:r>
      <w:r>
        <w:rPr>
          <w:rFonts w:ascii="Calibri"/>
          <w:b/>
          <w:i/>
          <w:color w:val="FF0000"/>
          <w:spacing w:val="-1"/>
          <w:sz w:val="22"/>
        </w:rPr>
        <w:t>employees</w:t>
      </w:r>
      <w:r>
        <w:rPr>
          <w:rFonts w:ascii="Calibri"/>
          <w:b/>
          <w:i/>
          <w:color w:val="FF0000"/>
          <w:spacing w:val="-3"/>
          <w:sz w:val="22"/>
        </w:rPr>
        <w:t> </w:t>
      </w:r>
      <w:r>
        <w:rPr>
          <w:rFonts w:ascii="Calibri"/>
          <w:b/>
          <w:i/>
          <w:color w:val="FF0000"/>
          <w:sz w:val="22"/>
        </w:rPr>
        <w:t>or</w:t>
      </w:r>
      <w:r>
        <w:rPr>
          <w:rFonts w:ascii="Calibri"/>
          <w:b/>
          <w:i/>
          <w:color w:val="FF0000"/>
          <w:spacing w:val="-1"/>
          <w:sz w:val="22"/>
        </w:rPr>
        <w:t> former</w:t>
      </w:r>
      <w:r>
        <w:rPr>
          <w:rFonts w:ascii="Calibri"/>
          <w:b/>
          <w:i/>
          <w:color w:val="FF0000"/>
          <w:spacing w:val="83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vendors</w:t>
      </w:r>
      <w:r>
        <w:rPr>
          <w:rFonts w:ascii="Calibri"/>
          <w:b/>
          <w:i/>
          <w:color w:val="FF0000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were</w:t>
      </w:r>
      <w:r>
        <w:rPr>
          <w:rFonts w:ascii="Calibri"/>
          <w:b/>
          <w:i/>
          <w:color w:val="FF0000"/>
          <w:spacing w:val="-3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identified.</w:t>
      </w:r>
      <w:r>
        <w:rPr>
          <w:rFonts w:ascii="Calibri"/>
          <w:b/>
          <w:i/>
          <w:color w:val="FF0000"/>
          <w:spacing w:val="46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These</w:t>
      </w:r>
      <w:r>
        <w:rPr>
          <w:rFonts w:ascii="Calibri"/>
          <w:b/>
          <w:i/>
          <w:color w:val="FF0000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accounts</w:t>
      </w:r>
      <w:r>
        <w:rPr>
          <w:rFonts w:ascii="Calibri"/>
          <w:b/>
          <w:i/>
          <w:color w:val="FF0000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should </w:t>
      </w:r>
      <w:r>
        <w:rPr>
          <w:rFonts w:ascii="Calibri"/>
          <w:b/>
          <w:i/>
          <w:color w:val="FF0000"/>
          <w:sz w:val="22"/>
        </w:rPr>
        <w:t>be</w:t>
      </w:r>
      <w:r>
        <w:rPr>
          <w:rFonts w:ascii="Calibri"/>
          <w:b/>
          <w:i/>
          <w:color w:val="FF0000"/>
          <w:spacing w:val="-3"/>
          <w:sz w:val="22"/>
        </w:rPr>
        <w:t> </w:t>
      </w:r>
      <w:r>
        <w:rPr>
          <w:rFonts w:ascii="Calibri"/>
          <w:b/>
          <w:i/>
          <w:color w:val="FF0000"/>
          <w:spacing w:val="-1"/>
          <w:sz w:val="22"/>
        </w:rPr>
        <w:t>disabled</w:t>
      </w:r>
      <w:r>
        <w:rPr>
          <w:rFonts w:ascii="Calibri"/>
          <w:b/>
          <w:i/>
          <w:color w:val="FF0000"/>
          <w:spacing w:val="-2"/>
          <w:sz w:val="22"/>
        </w:rPr>
        <w:t> </w:t>
      </w:r>
      <w:r>
        <w:rPr>
          <w:rFonts w:ascii="Calibri"/>
          <w:b/>
          <w:i/>
          <w:color w:val="FF0000"/>
          <w:sz w:val="22"/>
        </w:rPr>
        <w:t>or</w:t>
      </w:r>
      <w:r>
        <w:rPr>
          <w:rFonts w:ascii="Calibri"/>
          <w:b/>
          <w:i/>
          <w:color w:val="FF0000"/>
          <w:spacing w:val="-1"/>
          <w:sz w:val="22"/>
        </w:rPr>
        <w:t> removed.</w:t>
      </w:r>
      <w:r>
        <w:rPr>
          <w:rFonts w:ascii="Calibri"/>
          <w:sz w:val="22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i/>
          <w:sz w:val="20"/>
          <w:szCs w:val="20"/>
        </w:rPr>
      </w:pPr>
    </w:p>
    <w:p>
      <w:pPr>
        <w:spacing w:before="0"/>
        <w:ind w:left="16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585858"/>
          <w:spacing w:val="-1"/>
          <w:sz w:val="22"/>
        </w:rPr>
        <w:t>CORP.MYCO.COM</w:t>
      </w:r>
      <w:r>
        <w:rPr>
          <w:rFonts w:ascii="Calibri"/>
          <w:sz w:val="22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7"/>
        <w:gridCol w:w="3123"/>
        <w:gridCol w:w="3123"/>
      </w:tblGrid>
      <w:tr>
        <w:trPr>
          <w:trHeight w:val="269" w:hRule="exact"/>
        </w:trPr>
        <w:tc>
          <w:tcPr>
            <w:tcW w:w="3217" w:type="dxa"/>
            <w:tcBorders>
              <w:top w:val="single" w:sz="2" w:space="0" w:color="000000"/>
              <w:left w:val="single" w:sz="22" w:space="0" w:color="D9D9D9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Username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Name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Status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kmayhem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Kevin</w:t>
            </w:r>
            <w:r>
              <w:rPr>
                <w:rFonts w:ascii="Calibri"/>
                <w:color w:val="585858"/>
                <w:spacing w:val="-3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Mayhem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Former</w:t>
            </w:r>
            <w:r>
              <w:rPr>
                <w:rFonts w:ascii="Calibri"/>
                <w:color w:val="FF0000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Employee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mSUMMER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Mark </w:t>
            </w:r>
            <w:r>
              <w:rPr>
                <w:rFonts w:ascii="Calibri"/>
                <w:color w:val="585858"/>
                <w:spacing w:val="-2"/>
                <w:sz w:val="22"/>
              </w:rPr>
              <w:t>SUMMER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Former</w:t>
            </w:r>
            <w:r>
              <w:rPr>
                <w:rFonts w:ascii="Calibri"/>
                <w:color w:val="FF0000"/>
                <w:spacing w:val="1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Employee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Pkrickey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Paul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Krickey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Former</w:t>
            </w:r>
            <w:r>
              <w:rPr>
                <w:rFonts w:ascii="Calibri"/>
                <w:color w:val="FF0000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Employee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6" w:hRule="exact"/>
        </w:trPr>
        <w:tc>
          <w:tcPr>
            <w:tcW w:w="3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rtaylor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Rob</w:t>
            </w:r>
            <w:r>
              <w:rPr>
                <w:rFonts w:ascii="Calibri"/>
                <w:color w:val="585858"/>
                <w:spacing w:val="-1"/>
                <w:sz w:val="22"/>
              </w:rPr>
              <w:t> Taylor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Former</w:t>
            </w:r>
            <w:r>
              <w:rPr>
                <w:rFonts w:ascii="Calibri"/>
                <w:color w:val="FF0000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Vendor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/>
          <w:b/>
          <w:bCs/>
          <w:sz w:val="14"/>
          <w:szCs w:val="14"/>
        </w:rPr>
      </w:pPr>
    </w:p>
    <w:p>
      <w:pPr>
        <w:spacing w:before="56"/>
        <w:ind w:left="16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i/>
          <w:color w:val="FF0000"/>
          <w:sz w:val="22"/>
        </w:rPr>
      </w:r>
      <w:r>
        <w:rPr>
          <w:rFonts w:ascii="Calibri"/>
          <w:b/>
          <w:i/>
          <w:color w:val="FF0000"/>
          <w:spacing w:val="-1"/>
          <w:sz w:val="22"/>
          <w:u w:val="thick" w:color="FF0000"/>
        </w:rPr>
        <w:t>Potential</w:t>
      </w:r>
      <w:r>
        <w:rPr>
          <w:rFonts w:ascii="Calibri"/>
          <w:b/>
          <w:i/>
          <w:color w:val="FF0000"/>
          <w:sz w:val="22"/>
          <w:u w:val="thick" w:color="FF0000"/>
        </w:rPr>
        <w:t> </w:t>
      </w:r>
      <w:r>
        <w:rPr>
          <w:rFonts w:ascii="Calibri"/>
          <w:b/>
          <w:i/>
          <w:color w:val="FF0000"/>
          <w:spacing w:val="-1"/>
          <w:sz w:val="22"/>
          <w:u w:val="thick" w:color="FF0000"/>
        </w:rPr>
        <w:t>Former</w:t>
      </w:r>
      <w:r>
        <w:rPr>
          <w:rFonts w:ascii="Calibri"/>
          <w:b/>
          <w:i/>
          <w:color w:val="FF0000"/>
          <w:spacing w:val="-4"/>
          <w:sz w:val="22"/>
          <w:u w:val="thick" w:color="FF0000"/>
        </w:rPr>
        <w:t> </w:t>
      </w:r>
      <w:r>
        <w:rPr>
          <w:rFonts w:ascii="Calibri"/>
          <w:b/>
          <w:i/>
          <w:color w:val="FF0000"/>
          <w:spacing w:val="-1"/>
          <w:sz w:val="22"/>
          <w:u w:val="thick" w:color="FF0000"/>
        </w:rPr>
        <w:t>Employee and</w:t>
      </w:r>
      <w:r>
        <w:rPr>
          <w:rFonts w:ascii="Calibri"/>
          <w:b/>
          <w:i/>
          <w:color w:val="FF0000"/>
          <w:sz w:val="22"/>
          <w:u w:val="thick" w:color="FF0000"/>
        </w:rPr>
        <w:t> </w:t>
      </w:r>
      <w:r>
        <w:rPr>
          <w:rFonts w:ascii="Calibri"/>
          <w:b/>
          <w:i/>
          <w:color w:val="FF0000"/>
          <w:spacing w:val="-1"/>
          <w:sz w:val="22"/>
          <w:u w:val="thick" w:color="FF0000"/>
        </w:rPr>
        <w:t>Form</w:t>
      </w:r>
      <w:r>
        <w:rPr>
          <w:rFonts w:ascii="Calibri"/>
          <w:b/>
          <w:i/>
          <w:color w:val="FF0000"/>
          <w:sz w:val="22"/>
          <w:u w:val="thick" w:color="FF0000"/>
        </w:rPr>
        <w:t> </w:t>
      </w:r>
      <w:r>
        <w:rPr>
          <w:rFonts w:ascii="Calibri"/>
          <w:b/>
          <w:i/>
          <w:color w:val="FF0000"/>
          <w:spacing w:val="-1"/>
          <w:sz w:val="22"/>
          <w:u w:val="thick" w:color="FF0000"/>
        </w:rPr>
        <w:t>Vendors</w:t>
      </w:r>
      <w:r>
        <w:rPr>
          <w:rFonts w:ascii="Calibri"/>
          <w:b/>
          <w:i/>
          <w:color w:val="FF0000"/>
          <w:spacing w:val="-3"/>
          <w:sz w:val="22"/>
          <w:u w:val="thick" w:color="FF0000"/>
        </w:rPr>
        <w:t> </w:t>
      </w:r>
      <w:r>
        <w:rPr>
          <w:rFonts w:ascii="Calibri"/>
          <w:b/>
          <w:i/>
          <w:color w:val="FF0000"/>
          <w:spacing w:val="-1"/>
          <w:sz w:val="22"/>
          <w:u w:val="thick" w:color="FF0000"/>
        </w:rPr>
        <w:t>with</w:t>
      </w:r>
      <w:r>
        <w:rPr>
          <w:rFonts w:ascii="Calibri"/>
          <w:b/>
          <w:i/>
          <w:color w:val="FF0000"/>
          <w:spacing w:val="1"/>
          <w:sz w:val="22"/>
          <w:u w:val="thick" w:color="FF0000"/>
        </w:rPr>
        <w:t> </w:t>
      </w:r>
      <w:r>
        <w:rPr>
          <w:rFonts w:ascii="Calibri"/>
          <w:b/>
          <w:i/>
          <w:color w:val="FF0000"/>
          <w:spacing w:val="-1"/>
          <w:sz w:val="22"/>
          <w:u w:val="thick" w:color="FF0000"/>
        </w:rPr>
        <w:t>Enabled</w:t>
      </w:r>
      <w:r>
        <w:rPr>
          <w:rFonts w:ascii="Calibri"/>
          <w:b/>
          <w:i/>
          <w:color w:val="FF0000"/>
          <w:spacing w:val="-2"/>
          <w:sz w:val="22"/>
          <w:u w:val="thick" w:color="FF0000"/>
        </w:rPr>
        <w:t> </w:t>
      </w:r>
      <w:r>
        <w:rPr>
          <w:rFonts w:ascii="Calibri"/>
          <w:b/>
          <w:i/>
          <w:color w:val="FF0000"/>
          <w:spacing w:val="-1"/>
          <w:sz w:val="22"/>
          <w:u w:val="thick" w:color="FF0000"/>
        </w:rPr>
        <w:t>Accounts</w:t>
      </w:r>
      <w:r>
        <w:rPr>
          <w:rFonts w:ascii="Calibri"/>
          <w:b/>
          <w:i/>
          <w:color w:val="FF0000"/>
          <w:sz w:val="22"/>
        </w:rPr>
      </w:r>
      <w:r>
        <w:rPr>
          <w:rFonts w:ascii="Calibri"/>
          <w:sz w:val="22"/>
        </w:rPr>
      </w:r>
    </w:p>
    <w:p>
      <w:pPr>
        <w:spacing w:before="0"/>
        <w:ind w:left="160" w:right="201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FF0000"/>
          <w:spacing w:val="-1"/>
          <w:sz w:val="22"/>
        </w:rPr>
        <w:t>The following</w:t>
      </w:r>
      <w:r>
        <w:rPr>
          <w:rFonts w:ascii="Calibri"/>
          <w:b/>
          <w:color w:val="FF0000"/>
          <w:spacing w:val="-2"/>
          <w:sz w:val="22"/>
        </w:rPr>
        <w:t> </w:t>
      </w:r>
      <w:r>
        <w:rPr>
          <w:rFonts w:ascii="Calibri"/>
          <w:b/>
          <w:color w:val="FF0000"/>
          <w:sz w:val="22"/>
        </w:rPr>
        <w:t>user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accounts</w:t>
      </w:r>
      <w:r>
        <w:rPr>
          <w:rFonts w:ascii="Calibri"/>
          <w:b/>
          <w:color w:val="FF0000"/>
          <w:spacing w:val="-2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were found </w:t>
      </w:r>
      <w:r>
        <w:rPr>
          <w:rFonts w:ascii="Calibri"/>
          <w:b/>
          <w:color w:val="FF0000"/>
          <w:sz w:val="22"/>
        </w:rPr>
        <w:t>to</w:t>
      </w:r>
      <w:r>
        <w:rPr>
          <w:rFonts w:ascii="Calibri"/>
          <w:b/>
          <w:color w:val="FF0000"/>
          <w:spacing w:val="-1"/>
          <w:sz w:val="22"/>
        </w:rPr>
        <w:t> not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have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user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activity</w:t>
      </w:r>
      <w:r>
        <w:rPr>
          <w:rFonts w:ascii="Calibri"/>
          <w:b/>
          <w:color w:val="FF0000"/>
          <w:spacing w:val="-2"/>
          <w:sz w:val="22"/>
        </w:rPr>
        <w:t> </w:t>
      </w:r>
      <w:r>
        <w:rPr>
          <w:rFonts w:ascii="Calibri"/>
          <w:b/>
          <w:color w:val="FF0000"/>
          <w:sz w:val="22"/>
        </w:rPr>
        <w:t>in</w:t>
      </w:r>
      <w:r>
        <w:rPr>
          <w:rFonts w:ascii="Calibri"/>
          <w:b/>
          <w:color w:val="FF0000"/>
          <w:spacing w:val="-1"/>
          <w:sz w:val="22"/>
        </w:rPr>
        <w:t> the past</w:t>
      </w:r>
      <w:r>
        <w:rPr>
          <w:rFonts w:ascii="Calibri"/>
          <w:b/>
          <w:color w:val="FF0000"/>
          <w:spacing w:val="-2"/>
          <w:sz w:val="22"/>
        </w:rPr>
        <w:t> </w:t>
      </w:r>
      <w:r>
        <w:rPr>
          <w:rFonts w:ascii="Calibri"/>
          <w:b/>
          <w:color w:val="FF0000"/>
          <w:sz w:val="22"/>
        </w:rPr>
        <w:t>30</w:t>
      </w:r>
      <w:r>
        <w:rPr>
          <w:rFonts w:ascii="Calibri"/>
          <w:b/>
          <w:color w:val="FF0000"/>
          <w:spacing w:val="-4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days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and could </w:t>
      </w:r>
      <w:r>
        <w:rPr>
          <w:rFonts w:ascii="Calibri"/>
          <w:b/>
          <w:color w:val="FF0000"/>
          <w:sz w:val="22"/>
        </w:rPr>
        <w:t>be</w:t>
      </w:r>
      <w:r>
        <w:rPr>
          <w:rFonts w:ascii="Calibri"/>
          <w:b/>
          <w:color w:val="FF0000"/>
          <w:spacing w:val="-1"/>
          <w:sz w:val="22"/>
        </w:rPr>
        <w:t> </w:t>
      </w:r>
      <w:r>
        <w:rPr>
          <w:rFonts w:ascii="Calibri"/>
          <w:b/>
          <w:color w:val="FF0000"/>
          <w:sz w:val="22"/>
        </w:rPr>
        <w:t>an</w:t>
      </w:r>
      <w:r>
        <w:rPr>
          <w:rFonts w:ascii="Calibri"/>
          <w:b/>
          <w:color w:val="FF0000"/>
          <w:spacing w:val="53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indication of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an account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2"/>
          <w:sz w:val="22"/>
        </w:rPr>
        <w:t>that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should </w:t>
      </w:r>
      <w:r>
        <w:rPr>
          <w:rFonts w:ascii="Calibri"/>
          <w:b/>
          <w:color w:val="FF0000"/>
          <w:sz w:val="22"/>
        </w:rPr>
        <w:t>be</w:t>
      </w:r>
      <w:r>
        <w:rPr>
          <w:rFonts w:ascii="Calibri"/>
          <w:b/>
          <w:color w:val="FF0000"/>
          <w:spacing w:val="-1"/>
          <w:sz w:val="22"/>
        </w:rPr>
        <w:t> disabled.</w:t>
      </w:r>
      <w:r>
        <w:rPr>
          <w:rFonts w:ascii="Calibri"/>
          <w:b/>
          <w:color w:val="FF0000"/>
          <w:spacing w:val="48"/>
          <w:sz w:val="22"/>
        </w:rPr>
        <w:t> </w:t>
      </w:r>
      <w:r>
        <w:rPr>
          <w:rFonts w:ascii="Calibri"/>
          <w:b/>
          <w:color w:val="FF0000"/>
          <w:spacing w:val="-2"/>
          <w:sz w:val="22"/>
        </w:rPr>
        <w:t>Security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exceptions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for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these</w:t>
      </w:r>
      <w:r>
        <w:rPr>
          <w:rFonts w:ascii="Calibri"/>
          <w:b/>
          <w:color w:val="FF0000"/>
          <w:spacing w:val="-5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accounts</w:t>
      </w:r>
      <w:r>
        <w:rPr>
          <w:rFonts w:ascii="Calibri"/>
          <w:b/>
          <w:color w:val="FF0000"/>
          <w:spacing w:val="-2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can </w:t>
      </w:r>
      <w:r>
        <w:rPr>
          <w:rFonts w:ascii="Calibri"/>
          <w:b/>
          <w:color w:val="FF0000"/>
          <w:sz w:val="22"/>
        </w:rPr>
        <w:t>be</w:t>
      </w:r>
      <w:r>
        <w:rPr>
          <w:rFonts w:ascii="Calibri"/>
          <w:b/>
          <w:color w:val="FF0000"/>
          <w:spacing w:val="-1"/>
          <w:sz w:val="22"/>
        </w:rPr>
        <w:t> found</w:t>
      </w:r>
      <w:r>
        <w:rPr>
          <w:rFonts w:ascii="Calibri"/>
          <w:b/>
          <w:color w:val="FF0000"/>
          <w:spacing w:val="83"/>
          <w:sz w:val="22"/>
        </w:rPr>
        <w:t> </w:t>
      </w:r>
      <w:r>
        <w:rPr>
          <w:rFonts w:ascii="Calibri"/>
          <w:b/>
          <w:color w:val="FF0000"/>
          <w:sz w:val="22"/>
        </w:rPr>
        <w:t>in</w:t>
      </w:r>
      <w:r>
        <w:rPr>
          <w:rFonts w:ascii="Calibri"/>
          <w:b/>
          <w:color w:val="FF0000"/>
          <w:spacing w:val="-1"/>
          <w:sz w:val="22"/>
        </w:rPr>
        <w:t> the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  <w:u w:val="thick" w:color="FF0000"/>
        </w:rPr>
        <w:t>Security</w:t>
      </w:r>
      <w:r>
        <w:rPr>
          <w:rFonts w:ascii="Calibri"/>
          <w:b/>
          <w:color w:val="FF0000"/>
          <w:spacing w:val="-2"/>
          <w:sz w:val="22"/>
          <w:u w:val="thick" w:color="FF0000"/>
        </w:rPr>
        <w:t> </w:t>
      </w:r>
      <w:r>
        <w:rPr>
          <w:rFonts w:ascii="Calibri"/>
          <w:b/>
          <w:color w:val="FF0000"/>
          <w:spacing w:val="-1"/>
          <w:sz w:val="22"/>
          <w:u w:val="thick" w:color="FF0000"/>
        </w:rPr>
        <w:t>Exception</w:t>
      </w:r>
      <w:r>
        <w:rPr>
          <w:rFonts w:ascii="Calibri"/>
          <w:b/>
          <w:color w:val="FF0000"/>
          <w:spacing w:val="-3"/>
          <w:sz w:val="22"/>
          <w:u w:val="thick" w:color="FF0000"/>
        </w:rPr>
        <w:t> </w:t>
      </w:r>
      <w:r>
        <w:rPr>
          <w:rFonts w:ascii="Calibri"/>
          <w:b/>
          <w:color w:val="FF0000"/>
          <w:spacing w:val="-1"/>
          <w:sz w:val="22"/>
          <w:u w:val="thick" w:color="FF0000"/>
        </w:rPr>
        <w:t>Worksheet</w:t>
      </w:r>
      <w:r>
        <w:rPr>
          <w:rFonts w:ascii="Calibri"/>
          <w:b/>
          <w:color w:val="FF0000"/>
          <w:sz w:val="22"/>
        </w:rPr>
      </w:r>
      <w:r>
        <w:rPr>
          <w:rFonts w:ascii="Calibri"/>
          <w:b/>
          <w:color w:val="FF0000"/>
          <w:spacing w:val="-1"/>
          <w:sz w:val="22"/>
        </w:rPr>
        <w:t>.</w:t>
      </w:r>
      <w:r>
        <w:rPr>
          <w:rFonts w:ascii="Calibri"/>
          <w:sz w:val="22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spacing w:before="56"/>
        <w:ind w:left="16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585858"/>
          <w:spacing w:val="-1"/>
          <w:sz w:val="22"/>
        </w:rPr>
        <w:t>CORP.MYCO.COM</w:t>
      </w:r>
      <w:r>
        <w:rPr>
          <w:rFonts w:ascii="Calibri"/>
          <w:sz w:val="22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2365"/>
        <w:gridCol w:w="2364"/>
        <w:gridCol w:w="2367"/>
      </w:tblGrid>
      <w:tr>
        <w:trPr>
          <w:trHeight w:val="245" w:hRule="exact"/>
        </w:trPr>
        <w:tc>
          <w:tcPr>
            <w:tcW w:w="2366" w:type="dxa"/>
            <w:tcBorders>
              <w:top w:val="single" w:sz="2" w:space="0" w:color="000000"/>
              <w:left w:val="single" w:sz="22" w:space="0" w:color="D9D9D9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exact"/>
              <w:ind w:left="2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85858"/>
                <w:spacing w:val="-1"/>
                <w:sz w:val="20"/>
              </w:rPr>
              <w:t>Username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85858"/>
                <w:sz w:val="20"/>
              </w:rPr>
              <w:t>Name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85858"/>
                <w:sz w:val="20"/>
              </w:rPr>
              <w:t>Current</w:t>
            </w:r>
            <w:r>
              <w:rPr>
                <w:rFonts w:ascii="Calibri"/>
                <w:b/>
                <w:color w:val="585858"/>
                <w:spacing w:val="-15"/>
                <w:sz w:val="20"/>
              </w:rPr>
              <w:t> </w:t>
            </w:r>
            <w:r>
              <w:rPr>
                <w:rFonts w:ascii="Calibri"/>
                <w:b/>
                <w:color w:val="585858"/>
                <w:sz w:val="20"/>
              </w:rPr>
              <w:t>Status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D9D9D9"/>
            </w:tcBorders>
            <w:shd w:val="clear" w:color="auto" w:fill="D9D9D9"/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85858"/>
                <w:sz w:val="20"/>
              </w:rPr>
              <w:t>Last</w:t>
            </w:r>
            <w:r>
              <w:rPr>
                <w:rFonts w:ascii="Calibri"/>
                <w:b/>
                <w:color w:val="585858"/>
                <w:spacing w:val="-9"/>
                <w:sz w:val="20"/>
              </w:rPr>
              <w:t> </w:t>
            </w:r>
            <w:r>
              <w:rPr>
                <w:rFonts w:ascii="Calibri"/>
                <w:b/>
                <w:color w:val="585858"/>
                <w:spacing w:val="-1"/>
                <w:sz w:val="20"/>
              </w:rPr>
              <w:t>Login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90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ASPNET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ASPNET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&lt;never&gt;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87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bvinings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Bob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Vinings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2/23/2014</w:t>
            </w:r>
            <w:r>
              <w:rPr>
                <w:rFonts w:ascii="Calibri"/>
                <w:color w:val="585858"/>
                <w:spacing w:val="-11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10:46:27</w:t>
            </w:r>
            <w:r>
              <w:rPr>
                <w:rFonts w:ascii="Calibri"/>
                <w:color w:val="585858"/>
                <w:spacing w:val="-10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PM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87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bgelding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Beth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Gelding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&lt;never&gt;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90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bminor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Brad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Minor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11/19/2012</w:t>
            </w:r>
            <w:r>
              <w:rPr>
                <w:rFonts w:ascii="Calibri"/>
                <w:color w:val="585858"/>
                <w:spacing w:val="-11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12:34:25</w:t>
            </w:r>
            <w:r>
              <w:rPr>
                <w:rFonts w:ascii="Calibri"/>
                <w:color w:val="585858"/>
                <w:spacing w:val="-11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PM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87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DEV$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DEV$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&lt;never&gt;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90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HJoel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Hank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Joel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9/20/2013</w:t>
            </w:r>
            <w:r>
              <w:rPr>
                <w:rFonts w:ascii="Calibri"/>
                <w:color w:val="585858"/>
                <w:spacing w:val="-10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4:55:58</w:t>
            </w:r>
            <w:r>
              <w:rPr>
                <w:rFonts w:ascii="Calibri"/>
                <w:color w:val="585858"/>
                <w:spacing w:val="-10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AM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87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IUSR_DC02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IUSR_DC02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10/12/2009</w:t>
            </w:r>
            <w:r>
              <w:rPr>
                <w:rFonts w:ascii="Calibri"/>
                <w:color w:val="585858"/>
                <w:spacing w:val="-11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10:53:59</w:t>
            </w:r>
            <w:r>
              <w:rPr>
                <w:rFonts w:ascii="Calibri"/>
                <w:color w:val="585858"/>
                <w:spacing w:val="-11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AM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90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IUSR_STEINBRENNER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IUSR_STEINBRENNER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4/11/2012</w:t>
            </w:r>
            <w:r>
              <w:rPr>
                <w:rFonts w:ascii="Calibri"/>
                <w:color w:val="585858"/>
                <w:spacing w:val="-11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11:58:18</w:t>
            </w:r>
            <w:r>
              <w:rPr>
                <w:rFonts w:ascii="Calibri"/>
                <w:color w:val="585858"/>
                <w:spacing w:val="-10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AM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87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IWAM_DC02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IWAM_DC02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4/30/2009</w:t>
            </w:r>
            <w:r>
              <w:rPr>
                <w:rFonts w:ascii="Calibri"/>
                <w:color w:val="585858"/>
                <w:spacing w:val="-10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4:16:41</w:t>
            </w:r>
            <w:r>
              <w:rPr>
                <w:rFonts w:ascii="Calibri"/>
                <w:color w:val="585858"/>
                <w:spacing w:val="-10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PM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90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IWAM_STEINBRENNER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IWAM_STEINBRENNER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&lt;never&gt;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6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jCradel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6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Joe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Cradel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6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6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1/22/2014</w:t>
            </w:r>
            <w:r>
              <w:rPr>
                <w:rFonts w:ascii="Calibri"/>
                <w:color w:val="585858"/>
                <w:spacing w:val="-10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2:31:34</w:t>
            </w:r>
            <w:r>
              <w:rPr>
                <w:rFonts w:ascii="Calibri"/>
                <w:color w:val="585858"/>
                <w:spacing w:val="-10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AM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after="0" w:line="236" w:lineRule="exact"/>
        <w:jc w:val="left"/>
        <w:rPr>
          <w:rFonts w:ascii="Calibri" w:hAnsi="Calibri" w:cs="Calibri" w:eastAsia="Calibri"/>
          <w:sz w:val="20"/>
          <w:szCs w:val="20"/>
        </w:rPr>
        <w:sectPr>
          <w:pgSz w:w="12240" w:h="15840"/>
          <w:pgMar w:header="720" w:footer="723" w:top="1440" w:bottom="920" w:left="1280" w:right="12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2365"/>
        <w:gridCol w:w="2364"/>
        <w:gridCol w:w="2367"/>
      </w:tblGrid>
      <w:tr>
        <w:trPr>
          <w:trHeight w:val="245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kglass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K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glass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&lt;never&gt;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87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kmayhem1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k</w:t>
            </w:r>
            <w:r>
              <w:rPr>
                <w:rFonts w:ascii="Calibri"/>
                <w:color w:val="585858"/>
                <w:spacing w:val="-9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mayhem1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&lt;never&gt;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87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mWEST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Madeleine</w:t>
            </w:r>
            <w:r>
              <w:rPr>
                <w:rFonts w:ascii="Calibri"/>
                <w:color w:val="585858"/>
                <w:spacing w:val="-1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WEST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1/15/2014</w:t>
            </w:r>
            <w:r>
              <w:rPr>
                <w:rFonts w:ascii="Calibri"/>
                <w:color w:val="585858"/>
                <w:spacing w:val="-10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3:18:12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AM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90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NetScanner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Net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Scanner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MyCo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7/20/2012</w:t>
            </w:r>
            <w:r>
              <w:rPr>
                <w:rFonts w:ascii="Calibri"/>
                <w:color w:val="585858"/>
                <w:spacing w:val="-10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5:35:23</w:t>
            </w:r>
            <w:r>
              <w:rPr>
                <w:rFonts w:ascii="Calibri"/>
                <w:color w:val="585858"/>
                <w:spacing w:val="-10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PM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87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netvendor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NETVENDOR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&lt;never&gt;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90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hr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MyCo</w:t>
            </w:r>
            <w:r>
              <w:rPr>
                <w:rFonts w:ascii="Calibri"/>
                <w:color w:val="585858"/>
                <w:spacing w:val="-7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HR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&lt;never&gt;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88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partners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auto"/>
              <w:ind w:left="46" w:right="323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MyCo</w:t>
            </w:r>
            <w:r>
              <w:rPr>
                <w:rFonts w:ascii="Calibri"/>
                <w:color w:val="585858"/>
                <w:spacing w:val="-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Managed</w:t>
            </w:r>
            <w:r>
              <w:rPr>
                <w:rFonts w:ascii="Calibri"/>
                <w:color w:val="585858"/>
                <w:spacing w:val="-9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Services</w:t>
            </w:r>
            <w:r>
              <w:rPr>
                <w:rFonts w:ascii="Calibri"/>
                <w:color w:val="585858"/>
                <w:spacing w:val="29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Partners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&lt;never&gt;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90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info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MyCo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PR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&lt;never&gt;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87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prsales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MyCo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Sales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&lt;never&gt;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90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support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MyCo</w:t>
            </w:r>
            <w:r>
              <w:rPr>
                <w:rFonts w:ascii="Calibri"/>
                <w:color w:val="585858"/>
                <w:spacing w:val="-7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Support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Team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11/5/2011</w:t>
            </w:r>
            <w:r>
              <w:rPr>
                <w:rFonts w:ascii="Calibri"/>
                <w:color w:val="585858"/>
                <w:spacing w:val="-10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7:22:27</w:t>
            </w:r>
            <w:r>
              <w:rPr>
                <w:rFonts w:ascii="Calibri"/>
                <w:color w:val="585858"/>
                <w:spacing w:val="-10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PM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87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PGK</w:t>
            </w:r>
            <w:r>
              <w:rPr>
                <w:rFonts w:ascii="Calibri"/>
                <w:color w:val="585858"/>
                <w:spacing w:val="-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Test1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PGK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Test1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12/16/2012</w:t>
            </w:r>
            <w:r>
              <w:rPr>
                <w:rFonts w:ascii="Calibri"/>
                <w:color w:val="585858"/>
                <w:spacing w:val="-11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11:50:51</w:t>
            </w:r>
            <w:r>
              <w:rPr>
                <w:rFonts w:ascii="Calibri"/>
                <w:color w:val="585858"/>
                <w:spacing w:val="-11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PM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87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QBDataServiceUser19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6" w:right="741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Quickbooks</w:t>
            </w:r>
            <w:r>
              <w:rPr>
                <w:rFonts w:ascii="Calibri"/>
                <w:color w:val="585858"/>
                <w:spacing w:val="-17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Service</w:t>
            </w:r>
            <w:r>
              <w:rPr>
                <w:rFonts w:ascii="Calibri"/>
                <w:color w:val="585858"/>
                <w:spacing w:val="26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Account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12/24/2009</w:t>
            </w:r>
            <w:r>
              <w:rPr>
                <w:rFonts w:ascii="Calibri"/>
                <w:color w:val="585858"/>
                <w:spacing w:val="-11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12:01:30</w:t>
            </w:r>
            <w:r>
              <w:rPr>
                <w:rFonts w:ascii="Calibri"/>
                <w:color w:val="585858"/>
                <w:spacing w:val="-11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PM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45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rtaylor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Rob</w:t>
            </w:r>
            <w:r>
              <w:rPr>
                <w:rFonts w:ascii="Calibri"/>
                <w:color w:val="585858"/>
                <w:spacing w:val="-9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Taylor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Former</w:t>
            </w:r>
            <w:r>
              <w:rPr>
                <w:rFonts w:ascii="Calibri"/>
                <w:color w:val="585858"/>
                <w:spacing w:val="-10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Vendor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1/30/2014</w:t>
            </w:r>
            <w:r>
              <w:rPr>
                <w:rFonts w:ascii="Calibri"/>
                <w:color w:val="585858"/>
                <w:spacing w:val="-11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10:29:23</w:t>
            </w:r>
            <w:r>
              <w:rPr>
                <w:rFonts w:ascii="Calibri"/>
                <w:color w:val="585858"/>
                <w:spacing w:val="-10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AM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90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smurray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Sarah</w:t>
            </w:r>
            <w:r>
              <w:rPr>
                <w:rFonts w:ascii="Calibri"/>
                <w:color w:val="585858"/>
                <w:spacing w:val="-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Murray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12/23/2013</w:t>
            </w:r>
            <w:r>
              <w:rPr>
                <w:rFonts w:ascii="Calibri"/>
                <w:color w:val="585858"/>
                <w:spacing w:val="-11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1:34:41</w:t>
            </w:r>
            <w:r>
              <w:rPr>
                <w:rFonts w:ascii="Calibri"/>
                <w:color w:val="585858"/>
                <w:spacing w:val="-10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PM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88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SUPPORT$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SUPPORT$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&lt;never&gt;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87" w:hRule="exact"/>
        </w:trPr>
        <w:tc>
          <w:tcPr>
            <w:tcW w:w="2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marcustest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Test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User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722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Employee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no</w:t>
            </w:r>
            <w:r>
              <w:rPr>
                <w:rFonts w:ascii="Calibri"/>
                <w:color w:val="585858"/>
                <w:spacing w:val="-5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ePHI</w:t>
            </w:r>
            <w:r>
              <w:rPr>
                <w:rFonts w:ascii="Calibri"/>
                <w:color w:val="585858"/>
                <w:spacing w:val="27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authorization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12/11/2012</w:t>
            </w:r>
            <w:r>
              <w:rPr>
                <w:rFonts w:ascii="Calibri"/>
                <w:color w:val="585858"/>
                <w:spacing w:val="-11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9:39:17</w:t>
            </w:r>
            <w:r>
              <w:rPr>
                <w:rFonts w:ascii="Calibri"/>
                <w:color w:val="585858"/>
                <w:spacing w:val="-10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AM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after="0" w:line="240" w:lineRule="exact"/>
        <w:jc w:val="left"/>
        <w:rPr>
          <w:rFonts w:ascii="Calibri" w:hAnsi="Calibri" w:cs="Calibri" w:eastAsia="Calibri"/>
          <w:sz w:val="20"/>
          <w:szCs w:val="20"/>
        </w:rPr>
        <w:sectPr>
          <w:pgSz w:w="12240" w:h="15840"/>
          <w:pgMar w:header="720" w:footer="723" w:top="1440" w:bottom="920" w:left="1280" w:right="12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9591" w:val="left" w:leader="none"/>
        </w:tabs>
        <w:spacing w:before="59"/>
        <w:ind w:left="131" w:right="0" w:firstLine="0"/>
        <w:jc w:val="left"/>
        <w:rPr>
          <w:rFonts w:ascii="Calibri" w:hAnsi="Calibri" w:cs="Calibri" w:eastAsia="Calibri"/>
          <w:sz w:val="20"/>
          <w:szCs w:val="20"/>
        </w:rPr>
      </w:pPr>
      <w:bookmarkStart w:name="_bookmark8" w:id="12"/>
      <w:bookmarkEnd w:id="12"/>
      <w:r>
        <w:rPr/>
      </w: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4.3</w:t>
      </w:r>
      <w:r>
        <w:rPr>
          <w:rFonts w:ascii="Calibri"/>
          <w:b/>
          <w:sz w:val="20"/>
          <w:highlight w:val="lightGray"/>
        </w:rPr>
        <w:t> -</w:t>
      </w:r>
      <w:r>
        <w:rPr>
          <w:rFonts w:ascii="Calibri"/>
          <w:b/>
          <w:spacing w:val="3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Establish </w:t>
      </w:r>
      <w:r>
        <w:rPr>
          <w:rFonts w:ascii="Calibri"/>
          <w:b/>
          <w:spacing w:val="3"/>
          <w:sz w:val="20"/>
          <w:highlight w:val="lightGray"/>
        </w:rPr>
        <w:t>Clear</w:t>
      </w:r>
      <w:r>
        <w:rPr>
          <w:rFonts w:ascii="Calibri"/>
          <w:b/>
          <w:spacing w:val="4"/>
          <w:sz w:val="20"/>
          <w:highlight w:val="lightGray"/>
        </w:rPr>
        <w:t> </w:t>
      </w:r>
      <w:r>
        <w:rPr>
          <w:rFonts w:ascii="Calibri"/>
          <w:b/>
          <w:spacing w:val="2"/>
          <w:sz w:val="20"/>
          <w:highlight w:val="lightGray"/>
        </w:rPr>
        <w:t>Job</w:t>
      </w:r>
      <w:r>
        <w:rPr>
          <w:rFonts w:ascii="Calibri"/>
          <w:b/>
          <w:spacing w:val="4"/>
          <w:sz w:val="20"/>
          <w:highlight w:val="lightGray"/>
        </w:rPr>
        <w:t> Description</w:t>
      </w:r>
      <w:r>
        <w:rPr>
          <w:rFonts w:ascii="Calibri"/>
          <w:b/>
          <w:spacing w:val="3"/>
          <w:sz w:val="20"/>
          <w:highlight w:val="lightGray"/>
        </w:rPr>
        <w:t> and</w:t>
      </w:r>
      <w:r>
        <w:rPr>
          <w:rFonts w:ascii="Calibri"/>
          <w:b/>
          <w:spacing w:val="4"/>
          <w:sz w:val="20"/>
          <w:highlight w:val="lightGray"/>
        </w:rPr>
        <w:t> Responsibilities</w:t>
      </w:r>
      <w:r>
        <w:rPr>
          <w:rFonts w:ascii="Calibri"/>
          <w:b/>
          <w:spacing w:val="2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>/</w:t>
      </w:r>
      <w:r>
        <w:rPr>
          <w:rFonts w:ascii="Calibri"/>
          <w:b/>
          <w:spacing w:val="15"/>
          <w:sz w:val="20"/>
          <w:highlight w:val="lightGray"/>
        </w:rPr>
        <w:t> </w:t>
      </w:r>
      <w:r>
        <w:rPr>
          <w:rFonts w:ascii="Calibri"/>
          <w:b/>
          <w:spacing w:val="3"/>
          <w:sz w:val="20"/>
          <w:highlight w:val="lightGray"/>
        </w:rPr>
        <w:t>Access</w:t>
      </w:r>
      <w:r>
        <w:rPr>
          <w:rFonts w:ascii="Calibri"/>
          <w:b/>
          <w:spacing w:val="4"/>
          <w:sz w:val="20"/>
          <w:highlight w:val="lightGray"/>
        </w:rPr>
        <w:t> Authorization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spacing w:line="200" w:lineRule="atLeast"/>
        <w:ind w:left="1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73.15pt;height:65.8pt;mso-position-horizontal-relative:char;mso-position-vertical-relative:line" type="#_x0000_t202" filled="false" stroked="true" strokeweight=".22pt" strokecolor="#000000">
            <v:textbox inset="0,0,0,0">
              <w:txbxContent>
                <w:p>
                  <w:pPr>
                    <w:spacing w:line="240" w:lineRule="auto" w:before="0"/>
                    <w:ind w:left="49" w:right="49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0"/>
                      <w:szCs w:val="20"/>
                    </w:rPr>
                    <w:t>§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164.308(a)(3) Implement</w:t>
                  </w:r>
                  <w:r>
                    <w:rPr>
                      <w:rFonts w:ascii="Calibri" w:hAnsi="Calibri" w:cs="Calibri" w:eastAsia="Calibri"/>
                      <w:color w:val="585858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policies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and procedures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to ensure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that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all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members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its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workforce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have</w:t>
                  </w:r>
                  <w:r>
                    <w:rPr>
                      <w:rFonts w:ascii="Calibri" w:hAnsi="Calibri" w:cs="Calibri" w:eastAsia="Calibri"/>
                      <w:color w:val="585858"/>
                      <w:spacing w:val="5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appropriate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access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electronic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protected health information,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as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provided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under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paragraph (a)(4)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of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this</w:t>
                  </w:r>
                  <w:r>
                    <w:rPr>
                      <w:rFonts w:ascii="Calibri" w:hAnsi="Calibri" w:cs="Calibri" w:eastAsia="Calibri"/>
                      <w:color w:val="585858"/>
                      <w:spacing w:val="7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section,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and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 prevent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those</w:t>
                  </w:r>
                  <w:r>
                    <w:rPr>
                      <w:rFonts w:ascii="Calibri" w:hAnsi="Calibri" w:cs="Calibri" w:eastAsia="Calibri"/>
                      <w:color w:val="585858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workforce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members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who do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not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have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access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under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paragraph (a)(4)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of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this</w:t>
                  </w:r>
                  <w:r>
                    <w:rPr>
                      <w:rFonts w:ascii="Calibri" w:hAnsi="Calibri" w:cs="Calibri" w:eastAsia="Calibri"/>
                      <w:color w:val="585858"/>
                      <w:spacing w:val="7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section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from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 obtaining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access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 electronic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protected health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information.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pStyle w:val="BodyText"/>
        <w:spacing w:line="240" w:lineRule="auto" w:before="56"/>
        <w:ind w:right="346"/>
        <w:jc w:val="left"/>
      </w:pPr>
      <w:r>
        <w:rPr>
          <w:color w:val="585858"/>
          <w:spacing w:val="-1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following</w:t>
      </w:r>
      <w:r>
        <w:rPr>
          <w:color w:val="585858"/>
          <w:spacing w:val="-2"/>
        </w:rPr>
        <w:t> </w:t>
      </w:r>
      <w:r>
        <w:rPr>
          <w:color w:val="585858"/>
        </w:rPr>
        <w:t>are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Network</w:t>
      </w:r>
      <w:r>
        <w:rPr>
          <w:color w:val="585858"/>
          <w:spacing w:val="-5"/>
        </w:rPr>
        <w:t> </w:t>
      </w:r>
      <w:r>
        <w:rPr>
          <w:color w:val="585858"/>
          <w:spacing w:val="-1"/>
        </w:rPr>
        <w:t>Shares</w:t>
      </w:r>
      <w:r>
        <w:rPr>
          <w:color w:val="585858"/>
        </w:rPr>
        <w:t> </w:t>
      </w:r>
      <w:r>
        <w:rPr>
          <w:color w:val="585858"/>
          <w:spacing w:val="-1"/>
        </w:rPr>
        <w:t>that</w:t>
      </w:r>
      <w:r>
        <w:rPr>
          <w:color w:val="585858"/>
        </w:rPr>
        <w:t> </w:t>
      </w:r>
      <w:r>
        <w:rPr>
          <w:color w:val="585858"/>
          <w:spacing w:val="-1"/>
        </w:rPr>
        <w:t>have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been identified</w:t>
      </w:r>
      <w:r>
        <w:rPr>
          <w:color w:val="585858"/>
        </w:rPr>
        <w:t> as </w:t>
      </w:r>
      <w:r>
        <w:rPr>
          <w:color w:val="585858"/>
          <w:spacing w:val="-1"/>
        </w:rPr>
        <w:t>having ePHI</w:t>
      </w:r>
      <w:r>
        <w:rPr>
          <w:color w:val="585858"/>
        </w:rPr>
        <w:t> </w:t>
      </w:r>
      <w:r>
        <w:rPr>
          <w:color w:val="585858"/>
          <w:spacing w:val="-1"/>
        </w:rPr>
        <w:t>(see</w:t>
      </w:r>
      <w:r>
        <w:rPr>
          <w:color w:val="585858"/>
          <w:spacing w:val="4"/>
        </w:rPr>
        <w:t> </w:t>
      </w:r>
      <w:r>
        <w:rPr>
          <w:color w:val="585858"/>
          <w:spacing w:val="-1"/>
          <w:u w:val="single" w:color="585858"/>
        </w:rPr>
        <w:t>Network Share</w:t>
      </w:r>
      <w:r>
        <w:rPr>
          <w:color w:val="585858"/>
        </w:rPr>
      </w:r>
      <w:r>
        <w:rPr>
          <w:color w:val="585858"/>
          <w:spacing w:val="51"/>
        </w:rPr>
        <w:t> </w:t>
      </w:r>
      <w:r>
        <w:rPr>
          <w:color w:val="585858"/>
          <w:spacing w:val="-1"/>
          <w:u w:val="single" w:color="585858"/>
        </w:rPr>
        <w:t>Identification</w:t>
      </w:r>
      <w:r>
        <w:rPr>
          <w:color w:val="585858"/>
          <w:spacing w:val="-4"/>
          <w:u w:val="single" w:color="585858"/>
        </w:rPr>
        <w:t> </w:t>
      </w:r>
      <w:r>
        <w:rPr>
          <w:color w:val="585858"/>
          <w:spacing w:val="-1"/>
          <w:u w:val="single" w:color="585858"/>
        </w:rPr>
        <w:t>Worksheet</w:t>
      </w:r>
      <w:r>
        <w:rPr>
          <w:color w:val="585858"/>
        </w:rPr>
      </w:r>
      <w:r>
        <w:rPr>
          <w:color w:val="585858"/>
          <w:spacing w:val="-1"/>
        </w:rPr>
        <w:t>).</w:t>
      </w:r>
      <w:r>
        <w:rPr>
          <w:color w:val="585858"/>
          <w:spacing w:val="45"/>
        </w:rPr>
        <w:t> </w:t>
      </w:r>
      <w:r>
        <w:rPr>
          <w:color w:val="585858"/>
          <w:spacing w:val="-1"/>
        </w:rPr>
        <w:t>They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are</w:t>
      </w:r>
      <w:r>
        <w:rPr>
          <w:color w:val="585858"/>
        </w:rPr>
        <w:t> </w:t>
      </w:r>
      <w:r>
        <w:rPr>
          <w:color w:val="585858"/>
          <w:spacing w:val="-1"/>
        </w:rPr>
        <w:t>listed</w:t>
      </w:r>
      <w:r>
        <w:rPr>
          <w:color w:val="585858"/>
        </w:rPr>
        <w:t> </w:t>
      </w:r>
      <w:r>
        <w:rPr>
          <w:color w:val="585858"/>
          <w:spacing w:val="-1"/>
        </w:rPr>
        <w:t>below</w:t>
      </w:r>
      <w:r>
        <w:rPr>
          <w:color w:val="585858"/>
          <w:spacing w:val="-2"/>
        </w:rPr>
        <w:t> </w:t>
      </w:r>
      <w:r>
        <w:rPr>
          <w:color w:val="585858"/>
        </w:rPr>
        <w:t>with</w:t>
      </w:r>
      <w:r>
        <w:rPr>
          <w:color w:val="585858"/>
          <w:spacing w:val="-3"/>
        </w:rPr>
        <w:t> </w:t>
      </w:r>
      <w:r>
        <w:rPr>
          <w:color w:val="585858"/>
        </w:rPr>
        <w:t>their </w:t>
      </w:r>
      <w:r>
        <w:rPr>
          <w:color w:val="585858"/>
          <w:spacing w:val="-1"/>
        </w:rPr>
        <w:t>current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security settings.</w:t>
      </w:r>
      <w:r>
        <w:rPr>
          <w:color w:val="585858"/>
        </w:rPr>
        <w:t>  </w:t>
      </w:r>
      <w:r>
        <w:rPr>
          <w:color w:val="585858"/>
          <w:spacing w:val="-1"/>
        </w:rPr>
        <w:t>Unrestricted</w:t>
      </w:r>
      <w:r>
        <w:rPr>
          <w:color w:val="585858"/>
          <w:spacing w:val="87"/>
        </w:rPr>
        <w:t> </w:t>
      </w:r>
      <w:r>
        <w:rPr>
          <w:color w:val="585858"/>
          <w:spacing w:val="-1"/>
        </w:rPr>
        <w:t>shares,</w:t>
      </w:r>
      <w:r>
        <w:rPr>
          <w:color w:val="585858"/>
        </w:rPr>
        <w:t> </w:t>
      </w:r>
      <w:r>
        <w:rPr>
          <w:color w:val="585858"/>
          <w:spacing w:val="-1"/>
        </w:rPr>
        <w:t>allowing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access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to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Everyone,</w:t>
      </w:r>
      <w:r>
        <w:rPr>
          <w:color w:val="585858"/>
        </w:rPr>
        <w:t> are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marked </w:t>
      </w:r>
      <w:r>
        <w:rPr>
          <w:color w:val="585858"/>
        </w:rPr>
        <w:t>in</w:t>
      </w:r>
      <w:r>
        <w:rPr>
          <w:color w:val="585858"/>
          <w:spacing w:val="-1"/>
        </w:rPr>
        <w:t> </w:t>
      </w:r>
      <w:r>
        <w:rPr>
          <w:rFonts w:ascii="Calibri"/>
          <w:b/>
          <w:color w:val="FF0000"/>
          <w:spacing w:val="-1"/>
        </w:rPr>
        <w:t>RED</w:t>
      </w:r>
      <w:r>
        <w:rPr>
          <w:rFonts w:ascii="Calibri"/>
          <w:b/>
          <w:color w:val="FF0000"/>
        </w:rPr>
        <w:t> </w:t>
      </w:r>
      <w:r>
        <w:rPr>
          <w:rFonts w:ascii="Calibri"/>
          <w:b/>
          <w:color w:val="FF0000"/>
          <w:spacing w:val="-1"/>
        </w:rPr>
        <w:t>BOLD</w:t>
      </w:r>
      <w:r>
        <w:rPr>
          <w:color w:val="585858"/>
          <w:spacing w:val="-1"/>
        </w:rPr>
        <w:t>.</w:t>
      </w:r>
      <w:r>
        <w:rPr>
          <w:color w:val="585858"/>
          <w:spacing w:val="49"/>
        </w:rPr>
        <w:t> </w:t>
      </w:r>
      <w:r>
        <w:rPr>
          <w:color w:val="585858"/>
          <w:spacing w:val="-1"/>
        </w:rPr>
        <w:t>Shares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that</w:t>
      </w:r>
      <w:r>
        <w:rPr>
          <w:color w:val="585858"/>
        </w:rPr>
        <w:t> </w:t>
      </w:r>
      <w:r>
        <w:rPr>
          <w:color w:val="585858"/>
          <w:spacing w:val="-2"/>
        </w:rPr>
        <w:t>allow </w:t>
      </w:r>
      <w:r>
        <w:rPr>
          <w:color w:val="585858"/>
          <w:spacing w:val="-1"/>
        </w:rPr>
        <w:t>access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by</w:t>
      </w:r>
      <w:r>
        <w:rPr>
          <w:color w:val="585858"/>
          <w:spacing w:val="1"/>
        </w:rPr>
        <w:t> </w:t>
      </w:r>
      <w:r>
        <w:rPr>
          <w:color w:val="585858"/>
        </w:rPr>
        <w:t>a</w:t>
      </w:r>
      <w:r>
        <w:rPr>
          <w:color w:val="585858"/>
          <w:spacing w:val="-2"/>
        </w:rPr>
        <w:t> </w:t>
      </w:r>
      <w:r>
        <w:rPr>
          <w:color w:val="585858"/>
        </w:rPr>
        <w:t>User</w:t>
      </w:r>
      <w:r>
        <w:rPr>
          <w:color w:val="585858"/>
          <w:spacing w:val="79"/>
        </w:rPr>
        <w:t> </w:t>
      </w:r>
      <w:r>
        <w:rPr>
          <w:color w:val="585858"/>
          <w:spacing w:val="-1"/>
        </w:rPr>
        <w:t>identified</w:t>
      </w:r>
      <w:r>
        <w:rPr>
          <w:color w:val="585858"/>
        </w:rPr>
        <w:t> as </w:t>
      </w:r>
      <w:r>
        <w:rPr>
          <w:color w:val="585858"/>
          <w:spacing w:val="-1"/>
        </w:rPr>
        <w:t>not</w:t>
      </w:r>
      <w:r>
        <w:rPr>
          <w:color w:val="585858"/>
        </w:rPr>
        <w:t> </w:t>
      </w:r>
      <w:r>
        <w:rPr>
          <w:color w:val="585858"/>
          <w:spacing w:val="-1"/>
        </w:rPr>
        <w:t>having access</w:t>
      </w:r>
      <w:r>
        <w:rPr>
          <w:color w:val="585858"/>
        </w:rPr>
        <w:t> </w:t>
      </w:r>
      <w:r>
        <w:rPr>
          <w:color w:val="585858"/>
          <w:spacing w:val="-1"/>
        </w:rPr>
        <w:t>to </w:t>
      </w:r>
      <w:r>
        <w:rPr>
          <w:color w:val="585858"/>
        </w:rPr>
        <w:t>ePHI </w:t>
      </w:r>
      <w:r>
        <w:rPr>
          <w:color w:val="585858"/>
          <w:spacing w:val="-1"/>
        </w:rPr>
        <w:t>are</w:t>
      </w:r>
      <w:r>
        <w:rPr>
          <w:color w:val="585858"/>
        </w:rPr>
        <w:t> </w:t>
      </w:r>
      <w:r>
        <w:rPr>
          <w:color w:val="585858"/>
          <w:spacing w:val="-1"/>
        </w:rPr>
        <w:t>flagged</w:t>
      </w:r>
      <w:r>
        <w:rPr>
          <w:color w:val="585858"/>
        </w:rPr>
        <w:t> in</w:t>
      </w:r>
      <w:r>
        <w:rPr>
          <w:color w:val="585858"/>
          <w:spacing w:val="-1"/>
        </w:rPr>
        <w:t> </w:t>
      </w:r>
      <w:r>
        <w:rPr>
          <w:rFonts w:ascii="Calibri"/>
          <w:b/>
          <w:color w:val="FF0000"/>
          <w:spacing w:val="-1"/>
        </w:rPr>
        <w:t>RED</w:t>
      </w:r>
      <w:r>
        <w:rPr>
          <w:color w:val="585858"/>
          <w:spacing w:val="-1"/>
        </w:rPr>
        <w:t>.</w:t>
      </w:r>
      <w:r>
        <w:rPr>
          <w:color w:val="585858"/>
          <w:spacing w:val="49"/>
        </w:rPr>
        <w:t> </w:t>
      </w:r>
      <w:r>
        <w:rPr>
          <w:color w:val="585858"/>
          <w:spacing w:val="-1"/>
        </w:rPr>
        <w:t>See</w:t>
      </w:r>
      <w:r>
        <w:rPr>
          <w:color w:val="585858"/>
        </w:rPr>
        <w:t> the</w:t>
      </w:r>
      <w:r>
        <w:rPr>
          <w:color w:val="585858"/>
          <w:spacing w:val="-1"/>
        </w:rPr>
        <w:t> </w:t>
      </w:r>
      <w:r>
        <w:rPr>
          <w:color w:val="585858"/>
          <w:spacing w:val="-1"/>
          <w:u w:val="single" w:color="585858"/>
        </w:rPr>
        <w:t>Share</w:t>
      </w:r>
      <w:r>
        <w:rPr>
          <w:color w:val="585858"/>
          <w:spacing w:val="-2"/>
          <w:u w:val="single" w:color="585858"/>
        </w:rPr>
        <w:t> </w:t>
      </w:r>
      <w:r>
        <w:rPr>
          <w:color w:val="585858"/>
          <w:spacing w:val="-1"/>
          <w:u w:val="single" w:color="585858"/>
        </w:rPr>
        <w:t>Permission Report </w:t>
      </w:r>
      <w:r>
        <w:rPr>
          <w:color w:val="585858"/>
          <w:spacing w:val="-1"/>
        </w:rPr>
      </w:r>
      <w:r>
        <w:rPr>
          <w:color w:val="585858"/>
          <w:spacing w:val="-1"/>
        </w:rPr>
        <w:t>and </w:t>
      </w:r>
      <w:r>
        <w:rPr>
          <w:color w:val="585858"/>
          <w:spacing w:val="-1"/>
          <w:u w:val="single" w:color="585858"/>
        </w:rPr>
        <w:t>Share</w:t>
      </w:r>
      <w:r>
        <w:rPr>
          <w:color w:val="585858"/>
        </w:rPr>
      </w:r>
      <w:r>
        <w:rPr>
          <w:color w:val="585858"/>
          <w:spacing w:val="63"/>
        </w:rPr>
        <w:t> </w:t>
      </w:r>
      <w:r>
        <w:rPr>
          <w:color w:val="585858"/>
          <w:spacing w:val="-1"/>
          <w:u w:val="single" w:color="585858"/>
        </w:rPr>
        <w:t>Permission Report</w:t>
      </w:r>
      <w:r>
        <w:rPr>
          <w:color w:val="585858"/>
          <w:spacing w:val="-3"/>
          <w:u w:val="single" w:color="585858"/>
        </w:rPr>
        <w:t> </w:t>
      </w:r>
      <w:r>
        <w:rPr>
          <w:color w:val="585858"/>
          <w:spacing w:val="-1"/>
          <w:u w:val="single" w:color="585858"/>
        </w:rPr>
        <w:t>by</w:t>
      </w:r>
      <w:r>
        <w:rPr>
          <w:color w:val="585858"/>
          <w:spacing w:val="1"/>
          <w:u w:val="single" w:color="585858"/>
        </w:rPr>
        <w:t> </w:t>
      </w:r>
      <w:r>
        <w:rPr>
          <w:color w:val="585858"/>
          <w:spacing w:val="-1"/>
          <w:u w:val="single" w:color="585858"/>
        </w:rPr>
        <w:t>User </w:t>
      </w:r>
      <w:r>
        <w:rPr>
          <w:color w:val="585858"/>
          <w:spacing w:val="-1"/>
        </w:rPr>
      </w:r>
      <w:r>
        <w:rPr>
          <w:color w:val="585858"/>
          <w:spacing w:val="-1"/>
        </w:rPr>
        <w:t>for</w:t>
      </w:r>
      <w:r>
        <w:rPr>
          <w:color w:val="585858"/>
        </w:rPr>
        <w:t> a </w:t>
      </w:r>
      <w:r>
        <w:rPr>
          <w:color w:val="585858"/>
          <w:spacing w:val="-1"/>
        </w:rPr>
        <w:t>detailed</w:t>
      </w:r>
      <w:r>
        <w:rPr>
          <w:color w:val="585858"/>
        </w:rPr>
        <w:t> </w:t>
      </w:r>
      <w:r>
        <w:rPr>
          <w:color w:val="585858"/>
          <w:spacing w:val="-1"/>
        </w:rPr>
        <w:t>listing </w:t>
      </w:r>
      <w:r>
        <w:rPr>
          <w:color w:val="585858"/>
        </w:rPr>
        <w:t>of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network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shares</w:t>
      </w:r>
      <w:r>
        <w:rPr>
          <w:color w:val="585858"/>
          <w:spacing w:val="-3"/>
        </w:rPr>
        <w:t> </w:t>
      </w:r>
      <w:r>
        <w:rPr>
          <w:color w:val="585858"/>
        </w:rPr>
        <w:t>and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their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settings.</w:t>
      </w:r>
      <w:r>
        <w:rPr/>
      </w:r>
    </w:p>
    <w:p>
      <w:pPr>
        <w:spacing w:line="240" w:lineRule="auto" w:before="3"/>
        <w:rPr>
          <w:rFonts w:ascii="Calibri" w:hAnsi="Calibri" w:cs="Calibri" w:eastAsia="Calibri"/>
          <w:sz w:val="15"/>
          <w:szCs w:val="15"/>
        </w:rPr>
      </w:pPr>
    </w:p>
    <w:p>
      <w:pPr>
        <w:spacing w:before="56"/>
        <w:ind w:left="16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585858"/>
          <w:spacing w:val="-1"/>
          <w:sz w:val="22"/>
        </w:rPr>
        <w:t>Permissions</w:t>
      </w:r>
      <w:r>
        <w:rPr>
          <w:rFonts w:ascii="Calibri"/>
          <w:i/>
          <w:color w:val="585858"/>
          <w:spacing w:val="1"/>
          <w:sz w:val="22"/>
        </w:rPr>
        <w:t> </w:t>
      </w:r>
      <w:r>
        <w:rPr>
          <w:rFonts w:ascii="Calibri"/>
          <w:i/>
          <w:color w:val="585858"/>
          <w:spacing w:val="-1"/>
          <w:sz w:val="22"/>
        </w:rPr>
        <w:t>for</w:t>
      </w:r>
      <w:r>
        <w:rPr>
          <w:rFonts w:ascii="Calibri"/>
          <w:i/>
          <w:color w:val="585858"/>
          <w:spacing w:val="-2"/>
          <w:sz w:val="22"/>
        </w:rPr>
        <w:t> </w:t>
      </w:r>
      <w:r>
        <w:rPr>
          <w:rFonts w:ascii="Calibri"/>
          <w:i/>
          <w:color w:val="585858"/>
          <w:spacing w:val="-1"/>
          <w:sz w:val="22"/>
        </w:rPr>
        <w:t>Share</w:t>
      </w:r>
      <w:r>
        <w:rPr>
          <w:rFonts w:ascii="Calibri"/>
          <w:i/>
          <w:color w:val="585858"/>
          <w:spacing w:val="-2"/>
          <w:sz w:val="22"/>
        </w:rPr>
        <w:t> </w:t>
      </w:r>
      <w:r>
        <w:rPr>
          <w:rFonts w:ascii="Calibri"/>
          <w:i/>
          <w:color w:val="585858"/>
          <w:sz w:val="22"/>
        </w:rPr>
        <w:t>with</w:t>
      </w:r>
      <w:r>
        <w:rPr>
          <w:rFonts w:ascii="Calibri"/>
          <w:i/>
          <w:color w:val="585858"/>
          <w:spacing w:val="-2"/>
          <w:sz w:val="22"/>
        </w:rPr>
        <w:t> </w:t>
      </w:r>
      <w:r>
        <w:rPr>
          <w:rFonts w:ascii="Calibri"/>
          <w:i/>
          <w:color w:val="585858"/>
          <w:spacing w:val="-1"/>
          <w:sz w:val="22"/>
        </w:rPr>
        <w:t>ePHI</w:t>
      </w:r>
      <w:r>
        <w:rPr>
          <w:rFonts w:ascii="Calibri"/>
          <w:sz w:val="22"/>
        </w:rPr>
      </w:r>
    </w:p>
    <w:p>
      <w:pPr>
        <w:spacing w:line="240" w:lineRule="auto" w:before="3"/>
        <w:rPr>
          <w:rFonts w:ascii="Calibri" w:hAnsi="Calibri" w:cs="Calibri" w:eastAsia="Calibri"/>
          <w:i/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946"/>
        <w:gridCol w:w="948"/>
        <w:gridCol w:w="1135"/>
        <w:gridCol w:w="850"/>
        <w:gridCol w:w="852"/>
        <w:gridCol w:w="2554"/>
      </w:tblGrid>
      <w:tr>
        <w:trPr>
          <w:trHeight w:val="538" w:hRule="exact"/>
        </w:trPr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Share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ePHI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49" w:right="37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Share</w:t>
            </w:r>
            <w:r>
              <w:rPr>
                <w:rFonts w:ascii="Calibri"/>
                <w:b/>
                <w:color w:val="585858"/>
                <w:spacing w:val="20"/>
                <w:sz w:val="22"/>
              </w:rPr>
              <w:t> </w:t>
            </w:r>
            <w:r>
              <w:rPr>
                <w:rFonts w:ascii="Calibri"/>
                <w:b/>
                <w:color w:val="585858"/>
                <w:spacing w:val="-1"/>
                <w:sz w:val="22"/>
              </w:rPr>
              <w:t>Type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User/Group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Share Permissions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38" w:hRule="exact"/>
        </w:trPr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/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/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/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46" w:right="12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Full</w:t>
            </w:r>
            <w:r>
              <w:rPr>
                <w:rFonts w:ascii="Calibri"/>
                <w:color w:val="585858"/>
                <w:spacing w:val="19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Control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Change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Read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439" w:hRule="exact"/>
        </w:trPr>
        <w:tc>
          <w:tcPr>
            <w:tcW w:w="2177" w:type="dxa"/>
            <w:tcBorders>
              <w:top w:val="single" w:sz="2" w:space="0" w:color="000000"/>
              <w:left w:val="single" w:sz="22" w:space="0" w:color="FFFFDC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39" w:lineRule="exact"/>
              <w:ind w:left="2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pacing w:val="-1"/>
                <w:sz w:val="20"/>
              </w:rPr>
              <w:t>\\STORAGE01\Common</w:t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line="194" w:lineRule="exact"/>
              <w:ind w:left="2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color w:val="FF0000"/>
                <w:spacing w:val="-1"/>
                <w:sz w:val="16"/>
              </w:rPr>
              <w:t>(D:\Shared</w:t>
            </w:r>
            <w:r>
              <w:rPr>
                <w:rFonts w:ascii="Calibri"/>
                <w:b/>
                <w:color w:val="FF0000"/>
                <w:sz w:val="16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6"/>
              </w:rPr>
              <w:t>Files\Common)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pacing w:val="-1"/>
                <w:sz w:val="20"/>
              </w:rPr>
              <w:t>Has</w:t>
            </w:r>
            <w:r>
              <w:rPr>
                <w:rFonts w:ascii="Calibri"/>
                <w:b/>
                <w:color w:val="FF0000"/>
                <w:spacing w:val="-8"/>
                <w:sz w:val="20"/>
              </w:rPr>
              <w:t> </w:t>
            </w:r>
            <w:r>
              <w:rPr>
                <w:rFonts w:ascii="Calibri"/>
                <w:b/>
                <w:color w:val="FF0000"/>
                <w:sz w:val="20"/>
              </w:rPr>
              <w:t>ePHI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Disk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40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pacing w:val="-1"/>
                <w:sz w:val="20"/>
              </w:rPr>
              <w:t>Everyone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6" w:lineRule="exact"/>
              <w:ind w:right="1"/>
              <w:jc w:val="center"/>
              <w:rPr>
                <w:rFonts w:ascii="Wingdings" w:hAnsi="Wingdings" w:cs="Wingdings" w:eastAsia="Wingdings"/>
                <w:sz w:val="20"/>
                <w:szCs w:val="20"/>
              </w:rPr>
            </w:pPr>
            <w:r>
              <w:rPr>
                <w:rFonts w:ascii="Wingdings" w:hAnsi="Wingdings" w:cs="Wingdings" w:eastAsia="Wingdings"/>
                <w:b/>
                <w:bCs/>
                <w:color w:val="006300"/>
                <w:sz w:val="20"/>
                <w:szCs w:val="20"/>
              </w:rPr>
              <w:t></w:t>
            </w:r>
            <w:r>
              <w:rPr>
                <w:rFonts w:ascii="Wingdings" w:hAnsi="Wingdings" w:cs="Wingdings" w:eastAsia="Wingdings"/>
                <w:sz w:val="20"/>
                <w:szCs w:val="20"/>
              </w:rPr>
            </w: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6" w:lineRule="exact"/>
              <w:ind w:right="0"/>
              <w:jc w:val="center"/>
              <w:rPr>
                <w:rFonts w:ascii="Wingdings" w:hAnsi="Wingdings" w:cs="Wingdings" w:eastAsia="Wingdings"/>
                <w:sz w:val="20"/>
                <w:szCs w:val="20"/>
              </w:rPr>
            </w:pPr>
            <w:r>
              <w:rPr>
                <w:rFonts w:ascii="Wingdings" w:hAnsi="Wingdings" w:cs="Wingdings" w:eastAsia="Wingdings"/>
                <w:b/>
                <w:bCs/>
                <w:color w:val="006300"/>
                <w:sz w:val="20"/>
                <w:szCs w:val="20"/>
              </w:rPr>
              <w:t></w:t>
            </w:r>
            <w:r>
              <w:rPr>
                <w:rFonts w:ascii="Wingdings" w:hAnsi="Wingdings" w:cs="Wingdings" w:eastAsia="Wingdings"/>
                <w:sz w:val="20"/>
                <w:szCs w:val="20"/>
              </w:rPr>
            </w:r>
          </w:p>
        </w:tc>
      </w:tr>
      <w:tr>
        <w:trPr>
          <w:trHeight w:val="485" w:hRule="exact"/>
        </w:trPr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39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FF0000"/>
                <w:spacing w:val="-1"/>
                <w:sz w:val="20"/>
              </w:rPr>
              <w:t>BUILTIN\Ad</w:t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line="241" w:lineRule="exact"/>
              <w:ind w:left="4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FF0000"/>
                <w:sz w:val="20"/>
              </w:rPr>
              <w:t>ministrators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6" w:lineRule="exact"/>
              <w:ind w:right="1"/>
              <w:jc w:val="center"/>
              <w:rPr>
                <w:rFonts w:ascii="Wingdings" w:hAnsi="Wingdings" w:cs="Wingdings" w:eastAsia="Wingdings"/>
                <w:sz w:val="20"/>
                <w:szCs w:val="20"/>
              </w:rPr>
            </w:pPr>
            <w:r>
              <w:rPr>
                <w:rFonts w:ascii="Wingdings" w:hAnsi="Wingdings" w:cs="Wingdings" w:eastAsia="Wingdings"/>
                <w:b/>
                <w:bCs/>
                <w:color w:val="006300"/>
                <w:sz w:val="20"/>
                <w:szCs w:val="20"/>
              </w:rPr>
              <w:t></w:t>
            </w:r>
            <w:r>
              <w:rPr>
                <w:rFonts w:ascii="Wingdings" w:hAnsi="Wingdings" w:cs="Wingdings" w:eastAsia="Wingdings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6" w:lineRule="exact"/>
              <w:ind w:right="1"/>
              <w:jc w:val="center"/>
              <w:rPr>
                <w:rFonts w:ascii="Wingdings" w:hAnsi="Wingdings" w:cs="Wingdings" w:eastAsia="Wingdings"/>
                <w:sz w:val="20"/>
                <w:szCs w:val="20"/>
              </w:rPr>
            </w:pPr>
            <w:r>
              <w:rPr>
                <w:rFonts w:ascii="Wingdings" w:hAnsi="Wingdings" w:cs="Wingdings" w:eastAsia="Wingdings"/>
                <w:b/>
                <w:bCs/>
                <w:color w:val="006300"/>
                <w:sz w:val="20"/>
                <w:szCs w:val="20"/>
              </w:rPr>
              <w:t></w:t>
            </w:r>
            <w:r>
              <w:rPr>
                <w:rFonts w:ascii="Wingdings" w:hAnsi="Wingdings" w:cs="Wingdings" w:eastAsia="Wingdings"/>
                <w:sz w:val="20"/>
                <w:szCs w:val="20"/>
              </w:rPr>
            </w: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6" w:lineRule="exact"/>
              <w:ind w:right="0"/>
              <w:jc w:val="center"/>
              <w:rPr>
                <w:rFonts w:ascii="Wingdings" w:hAnsi="Wingdings" w:cs="Wingdings" w:eastAsia="Wingdings"/>
                <w:sz w:val="20"/>
                <w:szCs w:val="20"/>
              </w:rPr>
            </w:pPr>
            <w:r>
              <w:rPr>
                <w:rFonts w:ascii="Wingdings" w:hAnsi="Wingdings" w:cs="Wingdings" w:eastAsia="Wingdings"/>
                <w:b/>
                <w:bCs/>
                <w:color w:val="006300"/>
                <w:sz w:val="20"/>
                <w:szCs w:val="20"/>
              </w:rPr>
              <w:t></w:t>
            </w:r>
            <w:r>
              <w:rPr>
                <w:rFonts w:ascii="Wingdings" w:hAnsi="Wingdings" w:cs="Wingdings" w:eastAsia="Wingdings"/>
                <w:sz w:val="20"/>
                <w:szCs w:val="20"/>
              </w:rPr>
            </w:r>
          </w:p>
        </w:tc>
      </w:tr>
    </w:tbl>
    <w:p>
      <w:pPr>
        <w:spacing w:line="240" w:lineRule="auto" w:before="1"/>
        <w:rPr>
          <w:rFonts w:ascii="Calibri" w:hAnsi="Calibri" w:cs="Calibri" w:eastAsia="Calibri"/>
          <w:i/>
          <w:sz w:val="15"/>
          <w:szCs w:val="15"/>
        </w:rPr>
      </w:pPr>
    </w:p>
    <w:p>
      <w:pPr>
        <w:spacing w:before="56"/>
        <w:ind w:left="16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585858"/>
          <w:spacing w:val="-1"/>
          <w:sz w:val="22"/>
        </w:rPr>
        <w:t>File</w:t>
      </w:r>
      <w:r>
        <w:rPr>
          <w:rFonts w:ascii="Calibri"/>
          <w:i/>
          <w:color w:val="585858"/>
          <w:sz w:val="22"/>
        </w:rPr>
        <w:t> </w:t>
      </w:r>
      <w:r>
        <w:rPr>
          <w:rFonts w:ascii="Calibri"/>
          <w:i/>
          <w:color w:val="585858"/>
          <w:spacing w:val="-1"/>
          <w:sz w:val="22"/>
        </w:rPr>
        <w:t>System</w:t>
      </w:r>
      <w:r>
        <w:rPr>
          <w:rFonts w:ascii="Calibri"/>
          <w:i/>
          <w:color w:val="585858"/>
          <w:spacing w:val="-2"/>
          <w:sz w:val="22"/>
        </w:rPr>
        <w:t> </w:t>
      </w:r>
      <w:r>
        <w:rPr>
          <w:rFonts w:ascii="Calibri"/>
          <w:i/>
          <w:color w:val="585858"/>
          <w:spacing w:val="-1"/>
          <w:sz w:val="22"/>
        </w:rPr>
        <w:t>Permissions</w:t>
      </w:r>
      <w:r>
        <w:rPr>
          <w:rFonts w:ascii="Calibri"/>
          <w:i/>
          <w:color w:val="585858"/>
          <w:spacing w:val="1"/>
          <w:sz w:val="22"/>
        </w:rPr>
        <w:t> </w:t>
      </w:r>
      <w:r>
        <w:rPr>
          <w:rFonts w:ascii="Calibri"/>
          <w:i/>
          <w:color w:val="585858"/>
          <w:spacing w:val="-2"/>
          <w:sz w:val="22"/>
        </w:rPr>
        <w:t>for</w:t>
      </w:r>
      <w:r>
        <w:rPr>
          <w:rFonts w:ascii="Calibri"/>
          <w:i/>
          <w:color w:val="585858"/>
          <w:spacing w:val="-1"/>
          <w:sz w:val="22"/>
        </w:rPr>
        <w:t> Share</w:t>
      </w:r>
      <w:r>
        <w:rPr>
          <w:rFonts w:ascii="Calibri"/>
          <w:i/>
          <w:color w:val="585858"/>
          <w:spacing w:val="-2"/>
          <w:sz w:val="22"/>
        </w:rPr>
        <w:t> </w:t>
      </w:r>
      <w:r>
        <w:rPr>
          <w:rFonts w:ascii="Calibri"/>
          <w:i/>
          <w:color w:val="585858"/>
          <w:sz w:val="22"/>
        </w:rPr>
        <w:t>with </w:t>
      </w:r>
      <w:r>
        <w:rPr>
          <w:rFonts w:ascii="Calibri"/>
          <w:i/>
          <w:color w:val="585858"/>
          <w:spacing w:val="-1"/>
          <w:sz w:val="22"/>
        </w:rPr>
        <w:t>ePHI</w:t>
      </w:r>
      <w:r>
        <w:rPr>
          <w:rFonts w:ascii="Calibri"/>
          <w:sz w:val="22"/>
        </w:rPr>
      </w:r>
    </w:p>
    <w:p>
      <w:pPr>
        <w:spacing w:line="240" w:lineRule="auto" w:before="3"/>
        <w:rPr>
          <w:rFonts w:ascii="Calibri" w:hAnsi="Calibri" w:cs="Calibri" w:eastAsia="Calibri"/>
          <w:i/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9"/>
        <w:gridCol w:w="1433"/>
        <w:gridCol w:w="2103"/>
        <w:gridCol w:w="2295"/>
        <w:gridCol w:w="763"/>
      </w:tblGrid>
      <w:tr>
        <w:trPr>
          <w:trHeight w:val="266" w:hRule="exact"/>
        </w:trPr>
        <w:tc>
          <w:tcPr>
            <w:tcW w:w="2869" w:type="dxa"/>
            <w:tcBorders>
              <w:top w:val="single" w:sz="2" w:space="0" w:color="000000"/>
              <w:left w:val="single" w:sz="22" w:space="0" w:color="D9D9D9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Share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Share </w:t>
            </w:r>
            <w:r>
              <w:rPr>
                <w:rFonts w:ascii="Calibri"/>
                <w:b/>
                <w:color w:val="585858"/>
                <w:sz w:val="22"/>
              </w:rPr>
              <w:t>Type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User/Group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z w:val="22"/>
              </w:rPr>
              <w:t>File</w:t>
            </w:r>
            <w:r>
              <w:rPr>
                <w:rFonts w:ascii="Calibri"/>
                <w:b/>
                <w:color w:val="585858"/>
                <w:spacing w:val="-1"/>
                <w:sz w:val="22"/>
              </w:rPr>
              <w:t> System</w:t>
            </w:r>
            <w:r>
              <w:rPr>
                <w:rFonts w:ascii="Calibri"/>
                <w:b/>
                <w:color w:val="585858"/>
                <w:spacing w:val="-3"/>
                <w:sz w:val="22"/>
              </w:rPr>
              <w:t> </w:t>
            </w:r>
            <w:r>
              <w:rPr>
                <w:rFonts w:ascii="Calibri"/>
                <w:b/>
                <w:color w:val="585858"/>
                <w:spacing w:val="-1"/>
                <w:sz w:val="22"/>
              </w:rPr>
              <w:t>Permissions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Type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45" w:hRule="exact"/>
        </w:trPr>
        <w:tc>
          <w:tcPr>
            <w:tcW w:w="286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\\DC01\C$</w:t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line="240" w:lineRule="auto"/>
              <w:ind w:left="4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color w:val="585858"/>
                <w:spacing w:val="-1"/>
                <w:sz w:val="16"/>
              </w:rPr>
              <w:t>(C:\)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Special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CREATOR</w:t>
            </w:r>
            <w:r>
              <w:rPr>
                <w:rFonts w:ascii="Calibri"/>
                <w:color w:val="585858"/>
                <w:spacing w:val="-16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OWNER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Special</w:t>
            </w:r>
            <w:r>
              <w:rPr>
                <w:rFonts w:ascii="Calibri"/>
                <w:color w:val="585858"/>
                <w:spacing w:val="-18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(268435456)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40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45" w:hRule="exact"/>
        </w:trPr>
        <w:tc>
          <w:tcPr>
            <w:tcW w:w="2869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43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NT</w:t>
            </w:r>
            <w:r>
              <w:rPr>
                <w:rFonts w:ascii="Calibri"/>
                <w:color w:val="585858"/>
                <w:spacing w:val="-22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AUTHORITY\SYSTEM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FullControl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40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45" w:hRule="exact"/>
        </w:trPr>
        <w:tc>
          <w:tcPr>
            <w:tcW w:w="2869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43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BUILTIN\Administrators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FullControl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40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2869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43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38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BUILTIN\Users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38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AppendData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38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45" w:hRule="exact"/>
        </w:trPr>
        <w:tc>
          <w:tcPr>
            <w:tcW w:w="2869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43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BUILTIN\Users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CreateFiles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40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87" w:hRule="exact"/>
        </w:trPr>
        <w:tc>
          <w:tcPr>
            <w:tcW w:w="286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43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BUILTIN\Users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40" w:lineRule="auto"/>
              <w:ind w:left="49" w:right="817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ReadAndExecute,</w:t>
            </w:r>
            <w:r>
              <w:rPr>
                <w:rFonts w:ascii="Calibri"/>
                <w:color w:val="585858"/>
                <w:spacing w:val="26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Synchronize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40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45" w:hRule="exact"/>
        </w:trPr>
        <w:tc>
          <w:tcPr>
            <w:tcW w:w="286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\\STORAGE01\Common</w:t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line="240" w:lineRule="auto"/>
              <w:ind w:left="49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color w:val="585858"/>
                <w:spacing w:val="-1"/>
                <w:sz w:val="16"/>
              </w:rPr>
              <w:t>(D:\Shared Files\Common)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Disk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CREATOR</w:t>
            </w:r>
            <w:r>
              <w:rPr>
                <w:rFonts w:ascii="Calibri"/>
                <w:color w:val="585858"/>
                <w:spacing w:val="-16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OWNER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FullControl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45" w:hRule="exact"/>
        </w:trPr>
        <w:tc>
          <w:tcPr>
            <w:tcW w:w="286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3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NT</w:t>
            </w:r>
            <w:r>
              <w:rPr>
                <w:rFonts w:ascii="Calibri"/>
                <w:color w:val="585858"/>
                <w:spacing w:val="-22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AUTHORITY\SYSTEM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FullControl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45" w:hRule="exact"/>
        </w:trPr>
        <w:tc>
          <w:tcPr>
            <w:tcW w:w="286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BUILTIN\Administrators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FullControl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286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MYCO\Domain</w:t>
            </w:r>
            <w:r>
              <w:rPr>
                <w:rFonts w:ascii="Calibri"/>
                <w:color w:val="585858"/>
                <w:spacing w:val="-1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Admins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FullControl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45" w:hRule="exact"/>
        </w:trPr>
        <w:tc>
          <w:tcPr>
            <w:tcW w:w="286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MYCO\Domain</w:t>
            </w:r>
            <w:r>
              <w:rPr>
                <w:rFonts w:ascii="Calibri"/>
                <w:color w:val="585858"/>
                <w:spacing w:val="-17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Users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FullControl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45" w:hRule="exact"/>
        </w:trPr>
        <w:tc>
          <w:tcPr>
            <w:tcW w:w="286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MYCO\sboardroom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FullControl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45" w:hRule="exact"/>
        </w:trPr>
        <w:tc>
          <w:tcPr>
            <w:tcW w:w="286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MYCO\RLindy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FullControl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286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MYCO\dHAROLD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FullControl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45" w:hRule="exact"/>
        </w:trPr>
        <w:tc>
          <w:tcPr>
            <w:tcW w:w="286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MYCO\kjames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FullControl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45" w:hRule="exact"/>
        </w:trPr>
        <w:tc>
          <w:tcPr>
            <w:tcW w:w="286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BUILTIN\Administrators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FullControl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286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MYCO\Domain</w:t>
            </w:r>
            <w:r>
              <w:rPr>
                <w:rFonts w:ascii="Calibri"/>
                <w:color w:val="585858"/>
                <w:spacing w:val="-1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Admins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FullControl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45" w:hRule="exact"/>
        </w:trPr>
        <w:tc>
          <w:tcPr>
            <w:tcW w:w="286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CREATOR</w:t>
            </w:r>
            <w:r>
              <w:rPr>
                <w:rFonts w:ascii="Calibri"/>
                <w:color w:val="585858"/>
                <w:spacing w:val="-16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OWNER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FullControl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45" w:hRule="exact"/>
        </w:trPr>
        <w:tc>
          <w:tcPr>
            <w:tcW w:w="286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NT</w:t>
            </w:r>
            <w:r>
              <w:rPr>
                <w:rFonts w:ascii="Calibri"/>
                <w:color w:val="585858"/>
                <w:spacing w:val="-22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AUTHORITY\SYSTEM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FullControl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286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3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BUILTIN\Users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CreateFiles,</w:t>
            </w:r>
            <w:r>
              <w:rPr>
                <w:rFonts w:ascii="Calibri"/>
                <w:color w:val="585858"/>
                <w:spacing w:val="-20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Synchronize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after="0" w:line="238" w:lineRule="exact"/>
        <w:jc w:val="left"/>
        <w:rPr>
          <w:rFonts w:ascii="Calibri" w:hAnsi="Calibri" w:cs="Calibri" w:eastAsia="Calibri"/>
          <w:sz w:val="20"/>
          <w:szCs w:val="20"/>
        </w:rPr>
        <w:sectPr>
          <w:pgSz w:w="12240" w:h="15840"/>
          <w:pgMar w:header="720" w:footer="723" w:top="1440" w:bottom="920" w:left="1280" w:right="12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9"/>
        <w:gridCol w:w="1433"/>
        <w:gridCol w:w="2103"/>
        <w:gridCol w:w="2295"/>
        <w:gridCol w:w="763"/>
      </w:tblGrid>
      <w:tr>
        <w:trPr>
          <w:trHeight w:val="269" w:hRule="exact"/>
        </w:trPr>
        <w:tc>
          <w:tcPr>
            <w:tcW w:w="2869" w:type="dxa"/>
            <w:tcBorders>
              <w:top w:val="single" w:sz="2" w:space="0" w:color="000000"/>
              <w:left w:val="single" w:sz="22" w:space="0" w:color="D9D9D9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Share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Share </w:t>
            </w:r>
            <w:r>
              <w:rPr>
                <w:rFonts w:ascii="Calibri"/>
                <w:b/>
                <w:color w:val="585858"/>
                <w:sz w:val="22"/>
              </w:rPr>
              <w:t>Type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User/Group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z w:val="22"/>
              </w:rPr>
              <w:t>File</w:t>
            </w:r>
            <w:r>
              <w:rPr>
                <w:rFonts w:ascii="Calibri"/>
                <w:b/>
                <w:color w:val="585858"/>
                <w:spacing w:val="-1"/>
                <w:sz w:val="22"/>
              </w:rPr>
              <w:t> System</w:t>
            </w:r>
            <w:r>
              <w:rPr>
                <w:rFonts w:ascii="Calibri"/>
                <w:b/>
                <w:color w:val="585858"/>
                <w:spacing w:val="-3"/>
                <w:sz w:val="22"/>
              </w:rPr>
              <w:t> </w:t>
            </w:r>
            <w:r>
              <w:rPr>
                <w:rFonts w:ascii="Calibri"/>
                <w:b/>
                <w:color w:val="585858"/>
                <w:spacing w:val="-1"/>
                <w:sz w:val="22"/>
              </w:rPr>
              <w:t>Permissions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Type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45" w:hRule="exact"/>
        </w:trPr>
        <w:tc>
          <w:tcPr>
            <w:tcW w:w="2869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433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BUILTIN\Users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AppendData,</w:t>
            </w:r>
            <w:r>
              <w:rPr>
                <w:rFonts w:ascii="Calibri"/>
                <w:color w:val="585858"/>
                <w:spacing w:val="-21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Synchronize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485" w:hRule="exact"/>
        </w:trPr>
        <w:tc>
          <w:tcPr>
            <w:tcW w:w="2869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z w:val="20"/>
              </w:rPr>
              <w:t>BUILTIN\Users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817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ReadAndExecute,</w:t>
            </w:r>
            <w:r>
              <w:rPr>
                <w:rFonts w:ascii="Calibri"/>
                <w:color w:val="585858"/>
                <w:spacing w:val="26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Synchronize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006300"/>
                <w:sz w:val="20"/>
              </w:rPr>
              <w:t>Allow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after="0" w:line="240" w:lineRule="exact"/>
        <w:jc w:val="left"/>
        <w:rPr>
          <w:rFonts w:ascii="Calibri" w:hAnsi="Calibri" w:cs="Calibri" w:eastAsia="Calibri"/>
          <w:sz w:val="20"/>
          <w:szCs w:val="20"/>
        </w:rPr>
        <w:sectPr>
          <w:footerReference w:type="default" r:id="rId12"/>
          <w:pgSz w:w="12240" w:h="15840"/>
          <w:pgMar w:footer="723" w:header="720" w:top="1440" w:bottom="920" w:left="1280" w:right="12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9591" w:val="left" w:leader="none"/>
        </w:tabs>
        <w:spacing w:before="59"/>
        <w:ind w:left="131" w:right="0" w:firstLine="0"/>
        <w:jc w:val="left"/>
        <w:rPr>
          <w:rFonts w:ascii="Calibri" w:hAnsi="Calibri" w:cs="Calibri" w:eastAsia="Calibri"/>
          <w:sz w:val="20"/>
          <w:szCs w:val="20"/>
        </w:rPr>
      </w:pPr>
      <w:bookmarkStart w:name="_bookmark9" w:id="13"/>
      <w:bookmarkEnd w:id="13"/>
      <w:r>
        <w:rPr/>
      </w: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4.4</w:t>
      </w:r>
      <w:r>
        <w:rPr>
          <w:rFonts w:ascii="Calibri"/>
          <w:b/>
          <w:spacing w:val="1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>-</w:t>
      </w:r>
      <w:r>
        <w:rPr>
          <w:rFonts w:ascii="Calibri"/>
          <w:b/>
          <w:spacing w:val="2"/>
          <w:sz w:val="20"/>
          <w:highlight w:val="lightGray"/>
        </w:rPr>
        <w:t> </w:t>
      </w:r>
      <w:r>
        <w:rPr>
          <w:rFonts w:ascii="Calibri"/>
          <w:b/>
          <w:spacing w:val="3"/>
          <w:sz w:val="20"/>
          <w:highlight w:val="lightGray"/>
        </w:rPr>
        <w:t>Evaluate</w:t>
      </w:r>
      <w:r>
        <w:rPr>
          <w:rFonts w:ascii="Calibri"/>
          <w:b/>
          <w:spacing w:val="4"/>
          <w:sz w:val="20"/>
          <w:highlight w:val="lightGray"/>
        </w:rPr>
        <w:t> </w:t>
      </w:r>
      <w:r>
        <w:rPr>
          <w:rFonts w:ascii="Calibri"/>
          <w:b/>
          <w:spacing w:val="3"/>
          <w:sz w:val="20"/>
          <w:highlight w:val="lightGray"/>
        </w:rPr>
        <w:t>Existing</w:t>
      </w:r>
      <w:r>
        <w:rPr>
          <w:rFonts w:ascii="Calibri"/>
          <w:b/>
          <w:spacing w:val="5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Security</w:t>
      </w:r>
      <w:r>
        <w:rPr>
          <w:rFonts w:ascii="Calibri"/>
          <w:b/>
          <w:spacing w:val="2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Measures</w:t>
      </w:r>
      <w:r>
        <w:rPr>
          <w:rFonts w:ascii="Calibri"/>
          <w:b/>
          <w:spacing w:val="3"/>
          <w:sz w:val="20"/>
          <w:highlight w:val="lightGray"/>
        </w:rPr>
        <w:t> Related</w:t>
      </w:r>
      <w:r>
        <w:rPr>
          <w:rFonts w:ascii="Calibri"/>
          <w:b/>
          <w:spacing w:val="4"/>
          <w:sz w:val="20"/>
          <w:highlight w:val="lightGray"/>
        </w:rPr>
        <w:t> </w:t>
      </w:r>
      <w:r>
        <w:rPr>
          <w:rFonts w:ascii="Calibri"/>
          <w:b/>
          <w:spacing w:val="2"/>
          <w:sz w:val="20"/>
          <w:highlight w:val="lightGray"/>
        </w:rPr>
        <w:t>to</w:t>
      </w:r>
      <w:r>
        <w:rPr>
          <w:rFonts w:ascii="Calibri"/>
          <w:b/>
          <w:spacing w:val="3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Access</w:t>
      </w:r>
      <w:r>
        <w:rPr>
          <w:rFonts w:ascii="Calibri"/>
          <w:b/>
          <w:spacing w:val="3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Controls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spacing w:line="200" w:lineRule="atLeast"/>
        <w:ind w:left="1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73.15pt;height:40.2pt;mso-position-horizontal-relative:char;mso-position-vertical-relative:line" type="#_x0000_t202" filled="false" stroked="true" strokeweight=".22pt" strokecolor="#000000">
            <v:textbox inset="0,0,0,0">
              <w:txbxContent>
                <w:p>
                  <w:pPr>
                    <w:spacing w:line="240" w:lineRule="auto" w:before="0"/>
                    <w:ind w:left="49" w:right="238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0"/>
                      <w:szCs w:val="20"/>
                    </w:rPr>
                    <w:t>§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164.308(a)(4) Information Access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Management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-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Implement policies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and procedures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authorizing</w:t>
                  </w:r>
                  <w:r>
                    <w:rPr>
                      <w:rFonts w:ascii="Calibri" w:hAnsi="Calibri" w:cs="Calibri" w:eastAsia="Calibri"/>
                      <w:color w:val="585858"/>
                      <w:spacing w:val="6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access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 electronic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protected health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information that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are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consistent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with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applicable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requirements</w:t>
                  </w:r>
                  <w:r>
                    <w:rPr>
                      <w:rFonts w:ascii="Calibri" w:hAnsi="Calibri" w:cs="Calibri" w:eastAsia="Calibri"/>
                      <w:color w:val="585858"/>
                      <w:spacing w:val="6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of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subpart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E of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this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part.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pStyle w:val="BodyText"/>
        <w:spacing w:line="266" w:lineRule="exact" w:before="52"/>
        <w:ind w:right="346"/>
        <w:jc w:val="left"/>
      </w:pPr>
      <w:r>
        <w:rPr>
          <w:color w:val="585858"/>
          <w:spacing w:val="-1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policy</w:t>
      </w:r>
      <w:r>
        <w:rPr>
          <w:color w:val="585858"/>
        </w:rPr>
        <w:t> and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procedure</w:t>
      </w:r>
      <w:r>
        <w:rPr>
          <w:color w:val="585858"/>
        </w:rPr>
        <w:t> </w:t>
      </w:r>
      <w:r>
        <w:rPr>
          <w:color w:val="585858"/>
          <w:spacing w:val="-1"/>
        </w:rPr>
        <w:t>related</w:t>
      </w:r>
      <w:r>
        <w:rPr>
          <w:color w:val="585858"/>
          <w:spacing w:val="-3"/>
        </w:rPr>
        <w:t> </w:t>
      </w:r>
      <w:r>
        <w:rPr>
          <w:color w:val="585858"/>
        </w:rPr>
        <w:t>to</w:t>
      </w:r>
      <w:r>
        <w:rPr>
          <w:color w:val="585858"/>
          <w:spacing w:val="-1"/>
        </w:rPr>
        <w:t> authorizing access</w:t>
      </w:r>
      <w:r>
        <w:rPr>
          <w:color w:val="585858"/>
        </w:rPr>
        <w:t> to</w:t>
      </w:r>
      <w:r>
        <w:rPr>
          <w:color w:val="585858"/>
          <w:spacing w:val="-1"/>
        </w:rPr>
        <w:t> </w:t>
      </w:r>
      <w:r>
        <w:rPr>
          <w:color w:val="585858"/>
        </w:rPr>
        <w:t>ePHI is </w:t>
      </w:r>
      <w:r>
        <w:rPr>
          <w:color w:val="585858"/>
          <w:spacing w:val="-1"/>
        </w:rPr>
        <w:t>included</w:t>
      </w:r>
      <w:r>
        <w:rPr>
          <w:color w:val="585858"/>
          <w:spacing w:val="-3"/>
        </w:rPr>
        <w:t> </w:t>
      </w:r>
      <w:r>
        <w:rPr>
          <w:color w:val="585858"/>
        </w:rPr>
        <w:t>with </w:t>
      </w:r>
      <w:r>
        <w:rPr>
          <w:color w:val="585858"/>
          <w:spacing w:val="-1"/>
        </w:rPr>
        <w:t>this</w:t>
      </w:r>
      <w:r>
        <w:rPr>
          <w:color w:val="585858"/>
        </w:rPr>
        <w:t> </w:t>
      </w:r>
      <w:r>
        <w:rPr>
          <w:color w:val="585858"/>
          <w:spacing w:val="-1"/>
        </w:rPr>
        <w:t>assessment</w:t>
      </w:r>
      <w:r>
        <w:rPr>
          <w:color w:val="585858"/>
        </w:rPr>
        <w:t> </w:t>
      </w:r>
      <w:r>
        <w:rPr>
          <w:color w:val="585858"/>
          <w:spacing w:val="-1"/>
        </w:rPr>
        <w:t>for</w:t>
      </w:r>
      <w:r>
        <w:rPr>
          <w:color w:val="585858"/>
          <w:spacing w:val="57"/>
        </w:rPr>
        <w:t> </w:t>
      </w:r>
      <w:r>
        <w:rPr>
          <w:color w:val="585858"/>
          <w:spacing w:val="-1"/>
        </w:rPr>
        <w:t>reference.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20"/>
          <w:szCs w:val="20"/>
        </w:rPr>
      </w:pPr>
    </w:p>
    <w:p>
      <w:pPr>
        <w:spacing w:before="0"/>
        <w:ind w:left="160" w:right="346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FF0000"/>
          <w:spacing w:val="-1"/>
          <w:sz w:val="22"/>
        </w:rPr>
        <w:t>Our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employees</w:t>
      </w:r>
      <w:r>
        <w:rPr>
          <w:rFonts w:ascii="Calibri"/>
          <w:b/>
          <w:color w:val="FF0000"/>
          <w:spacing w:val="-2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have not</w:t>
      </w:r>
      <w:r>
        <w:rPr>
          <w:rFonts w:ascii="Calibri"/>
          <w:b/>
          <w:color w:val="FF0000"/>
          <w:spacing w:val="-2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yet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received </w:t>
      </w:r>
      <w:r>
        <w:rPr>
          <w:rFonts w:ascii="Calibri"/>
          <w:b/>
          <w:color w:val="FF0000"/>
          <w:spacing w:val="-2"/>
          <w:sz w:val="22"/>
        </w:rPr>
        <w:t>training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on how</w:t>
      </w:r>
      <w:r>
        <w:rPr>
          <w:rFonts w:ascii="Calibri"/>
          <w:b/>
          <w:color w:val="FF0000"/>
          <w:spacing w:val="1"/>
          <w:sz w:val="22"/>
        </w:rPr>
        <w:t> </w:t>
      </w:r>
      <w:r>
        <w:rPr>
          <w:rFonts w:ascii="Calibri"/>
          <w:b/>
          <w:color w:val="FF0000"/>
          <w:sz w:val="22"/>
        </w:rPr>
        <w:t>to</w:t>
      </w:r>
      <w:r>
        <w:rPr>
          <w:rFonts w:ascii="Calibri"/>
          <w:b/>
          <w:color w:val="FF0000"/>
          <w:spacing w:val="-1"/>
          <w:sz w:val="22"/>
        </w:rPr>
        <w:t> avoid becoming</w:t>
      </w:r>
      <w:r>
        <w:rPr>
          <w:rFonts w:ascii="Calibri"/>
          <w:b/>
          <w:color w:val="FF0000"/>
          <w:sz w:val="22"/>
        </w:rPr>
        <w:t> a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victim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of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technology</w:t>
      </w:r>
      <w:r>
        <w:rPr>
          <w:rFonts w:ascii="Calibri"/>
          <w:b/>
          <w:color w:val="FF0000"/>
          <w:spacing w:val="51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threats.</w:t>
      </w:r>
      <w:r>
        <w:rPr>
          <w:rFonts w:ascii="Calibri"/>
          <w:sz w:val="22"/>
        </w:rPr>
      </w:r>
    </w:p>
    <w:p>
      <w:pPr>
        <w:spacing w:after="0"/>
        <w:jc w:val="left"/>
        <w:rPr>
          <w:rFonts w:ascii="Calibri" w:hAnsi="Calibri" w:cs="Calibri" w:eastAsia="Calibri"/>
          <w:sz w:val="22"/>
          <w:szCs w:val="22"/>
        </w:rPr>
        <w:sectPr>
          <w:footerReference w:type="default" r:id="rId13"/>
          <w:pgSz w:w="12240" w:h="15840"/>
          <w:pgMar w:footer="723" w:header="720" w:top="1440" w:bottom="920" w:left="1280" w:right="1260"/>
          <w:pgNumType w:start="11"/>
        </w:sectPr>
      </w:pPr>
    </w:p>
    <w:p>
      <w:pPr>
        <w:spacing w:line="240" w:lineRule="auto" w:before="7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tabs>
          <w:tab w:pos="9591" w:val="left" w:leader="none"/>
        </w:tabs>
        <w:spacing w:before="59"/>
        <w:ind w:left="131" w:right="0" w:firstLine="0"/>
        <w:jc w:val="left"/>
        <w:rPr>
          <w:rFonts w:ascii="Calibri" w:hAnsi="Calibri" w:cs="Calibri" w:eastAsia="Calibri"/>
          <w:sz w:val="20"/>
          <w:szCs w:val="20"/>
        </w:rPr>
      </w:pPr>
      <w:bookmarkStart w:name="_bookmark10" w:id="14"/>
      <w:bookmarkEnd w:id="14"/>
      <w:r>
        <w:rPr/>
      </w: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4.5</w:t>
      </w:r>
      <w:r>
        <w:rPr>
          <w:rFonts w:ascii="Calibri"/>
          <w:b/>
          <w:spacing w:val="-1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>-</w:t>
      </w:r>
      <w:r>
        <w:rPr>
          <w:rFonts w:ascii="Calibri"/>
          <w:b/>
          <w:spacing w:val="1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Password</w:t>
      </w:r>
      <w:r>
        <w:rPr>
          <w:rFonts w:ascii="Calibri"/>
          <w:b/>
          <w:spacing w:val="2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Management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spacing w:line="200" w:lineRule="atLeast"/>
        <w:ind w:left="1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73.15pt;height:26.8pt;mso-position-horizontal-relative:char;mso-position-vertical-relative:line" type="#_x0000_t202" filled="false" stroked="true" strokeweight=".22pt" strokecolor="#000000">
            <v:textbox inset="0,0,0,0">
              <w:txbxContent>
                <w:p>
                  <w:pPr>
                    <w:spacing w:line="240" w:lineRule="auto" w:before="0"/>
                    <w:ind w:left="49" w:right="987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0"/>
                      <w:szCs w:val="20"/>
                    </w:rPr>
                    <w:t>§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164.308(a)(5)(ii)(d): Security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Awareness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and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Training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-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Procedures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 creating,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changing,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and</w:t>
                  </w:r>
                  <w:r>
                    <w:rPr>
                      <w:rFonts w:ascii="Calibri" w:hAnsi="Calibri" w:cs="Calibri" w:eastAsia="Calibri"/>
                      <w:color w:val="585858"/>
                      <w:spacing w:val="4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safeguarding passwords.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pStyle w:val="BodyText"/>
        <w:spacing w:line="240" w:lineRule="auto" w:before="56"/>
        <w:ind w:right="346"/>
        <w:jc w:val="left"/>
      </w:pPr>
      <w:r>
        <w:rPr>
          <w:color w:val="585858"/>
          <w:spacing w:val="-1"/>
        </w:rPr>
        <w:t>Proper</w:t>
      </w:r>
      <w:r>
        <w:rPr>
          <w:color w:val="585858"/>
        </w:rPr>
        <w:t> </w:t>
      </w:r>
      <w:r>
        <w:rPr>
          <w:color w:val="585858"/>
          <w:spacing w:val="-1"/>
        </w:rPr>
        <w:t>password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management</w:t>
      </w:r>
      <w:r>
        <w:rPr>
          <w:color w:val="585858"/>
          <w:spacing w:val="-3"/>
        </w:rPr>
        <w:t> </w:t>
      </w:r>
      <w:r>
        <w:rPr>
          <w:color w:val="585858"/>
        </w:rPr>
        <w:t>is</w:t>
      </w:r>
      <w:r>
        <w:rPr>
          <w:color w:val="585858"/>
          <w:spacing w:val="-2"/>
        </w:rPr>
        <w:t> </w:t>
      </w:r>
      <w:r>
        <w:rPr>
          <w:color w:val="585858"/>
        </w:rPr>
        <w:t>vital</w:t>
      </w:r>
      <w:r>
        <w:rPr>
          <w:color w:val="585858"/>
          <w:spacing w:val="-1"/>
        </w:rPr>
        <w:t> for</w:t>
      </w:r>
      <w:r>
        <w:rPr>
          <w:color w:val="585858"/>
        </w:rPr>
        <w:t> </w:t>
      </w:r>
      <w:r>
        <w:rPr>
          <w:color w:val="585858"/>
          <w:spacing w:val="-1"/>
        </w:rPr>
        <w:t>ensuring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security</w:t>
      </w:r>
      <w:r>
        <w:rPr>
          <w:color w:val="585858"/>
          <w:spacing w:val="-2"/>
        </w:rPr>
        <w:t> </w:t>
      </w:r>
      <w:r>
        <w:rPr>
          <w:color w:val="585858"/>
        </w:rPr>
        <w:t>of </w:t>
      </w:r>
      <w:r>
        <w:rPr>
          <w:color w:val="585858"/>
          <w:spacing w:val="-2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network.</w:t>
      </w:r>
      <w:r>
        <w:rPr>
          <w:color w:val="585858"/>
          <w:spacing w:val="47"/>
        </w:rPr>
        <w:t> </w:t>
      </w:r>
      <w:r>
        <w:rPr>
          <w:color w:val="585858"/>
          <w:spacing w:val="-1"/>
        </w:rPr>
        <w:t>Password complexity</w:t>
      </w:r>
      <w:r>
        <w:rPr>
          <w:color w:val="585858"/>
          <w:spacing w:val="61"/>
        </w:rPr>
        <w:t> </w:t>
      </w:r>
      <w:r>
        <w:rPr>
          <w:color w:val="585858"/>
          <w:spacing w:val="-1"/>
        </w:rPr>
        <w:t>and expiration policy</w:t>
      </w:r>
      <w:r>
        <w:rPr>
          <w:color w:val="585858"/>
        </w:rPr>
        <w:t> </w:t>
      </w:r>
      <w:r>
        <w:rPr>
          <w:color w:val="585858"/>
          <w:spacing w:val="-2"/>
        </w:rPr>
        <w:t>should</w:t>
      </w:r>
      <w:r>
        <w:rPr>
          <w:color w:val="585858"/>
          <w:spacing w:val="-1"/>
        </w:rPr>
        <w:t> be</w:t>
      </w:r>
      <w:r>
        <w:rPr>
          <w:color w:val="585858"/>
        </w:rPr>
        <w:t> </w:t>
      </w:r>
      <w:r>
        <w:rPr>
          <w:color w:val="585858"/>
          <w:spacing w:val="-1"/>
        </w:rPr>
        <w:t>enabled </w:t>
      </w:r>
      <w:r>
        <w:rPr>
          <w:color w:val="585858"/>
        </w:rPr>
        <w:t>and</w:t>
      </w:r>
      <w:r>
        <w:rPr>
          <w:color w:val="585858"/>
          <w:spacing w:val="-4"/>
        </w:rPr>
        <w:t> </w:t>
      </w:r>
      <w:r>
        <w:rPr>
          <w:color w:val="585858"/>
          <w:spacing w:val="-1"/>
        </w:rPr>
        <w:t>enforced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by</w:t>
      </w:r>
      <w:r>
        <w:rPr>
          <w:color w:val="585858"/>
        </w:rPr>
        <w:t> Group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Policy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when</w:t>
      </w:r>
      <w:r>
        <w:rPr>
          <w:color w:val="585858"/>
        </w:rPr>
        <w:t> </w:t>
      </w:r>
      <w:r>
        <w:rPr>
          <w:color w:val="585858"/>
          <w:spacing w:val="-1"/>
        </w:rPr>
        <w:t>possible.</w:t>
      </w:r>
      <w:r>
        <w:rPr/>
      </w:r>
    </w:p>
    <w:p>
      <w:pPr>
        <w:spacing w:line="240" w:lineRule="auto" w:before="3"/>
        <w:rPr>
          <w:rFonts w:ascii="Calibri" w:hAnsi="Calibri" w:cs="Calibri" w:eastAsia="Calibri"/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0"/>
        <w:gridCol w:w="3783"/>
        <w:gridCol w:w="2840"/>
      </w:tblGrid>
      <w:tr>
        <w:trPr>
          <w:trHeight w:val="269" w:hRule="exact"/>
        </w:trPr>
        <w:tc>
          <w:tcPr>
            <w:tcW w:w="2840" w:type="dxa"/>
            <w:tcBorders>
              <w:top w:val="single" w:sz="2" w:space="0" w:color="000000"/>
              <w:left w:val="single" w:sz="22" w:space="0" w:color="D9D9D9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Policy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Setting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Computers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38" w:hRule="exact"/>
        </w:trPr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Password</w:t>
            </w:r>
            <w:r>
              <w:rPr>
                <w:rFonts w:ascii="Calibri"/>
                <w:color w:val="FF0000"/>
                <w:spacing w:val="-3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Policy</w:t>
            </w:r>
            <w:r>
              <w:rPr>
                <w:rFonts w:ascii="Calibri"/>
                <w:color w:val="FF0000"/>
                <w:spacing w:val="-2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Consistency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6" w:right="77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Only</w:t>
            </w:r>
            <w:r>
              <w:rPr>
                <w:rFonts w:ascii="Calibri"/>
                <w:color w:val="FF0000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83%</w:t>
            </w:r>
            <w:r>
              <w:rPr>
                <w:rFonts w:ascii="Calibri"/>
                <w:color w:val="FF0000"/>
                <w:spacing w:val="-2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consistent</w:t>
            </w:r>
            <w:r>
              <w:rPr>
                <w:rFonts w:ascii="Calibri"/>
                <w:color w:val="FF0000"/>
                <w:spacing w:val="-2"/>
                <w:sz w:val="22"/>
              </w:rPr>
              <w:t> </w:t>
            </w:r>
            <w:r>
              <w:rPr>
                <w:rFonts w:ascii="Calibri"/>
                <w:color w:val="FF0000"/>
                <w:sz w:val="22"/>
              </w:rPr>
              <w:t>( </w:t>
            </w:r>
            <w:r>
              <w:rPr>
                <w:rFonts w:ascii="Calibri"/>
                <w:color w:val="FF0000"/>
                <w:spacing w:val="-2"/>
                <w:sz w:val="22"/>
              </w:rPr>
              <w:t>based</w:t>
            </w:r>
            <w:r>
              <w:rPr>
                <w:rFonts w:ascii="Calibri"/>
                <w:color w:val="FF0000"/>
                <w:spacing w:val="-1"/>
                <w:sz w:val="22"/>
              </w:rPr>
              <w:t> </w:t>
            </w:r>
            <w:r>
              <w:rPr>
                <w:rFonts w:ascii="Calibri"/>
                <w:color w:val="FF0000"/>
                <w:sz w:val="22"/>
              </w:rPr>
              <w:t>on</w:t>
            </w:r>
            <w:r>
              <w:rPr>
                <w:rFonts w:ascii="Calibri"/>
                <w:color w:val="FF0000"/>
                <w:spacing w:val="-1"/>
                <w:sz w:val="22"/>
              </w:rPr>
              <w:t> </w:t>
            </w:r>
            <w:r>
              <w:rPr>
                <w:rFonts w:ascii="Calibri"/>
                <w:color w:val="FF0000"/>
                <w:sz w:val="22"/>
              </w:rPr>
              <w:t>2</w:t>
            </w:r>
            <w:r>
              <w:rPr>
                <w:rFonts w:ascii="Calibri"/>
                <w:color w:val="FF0000"/>
                <w:spacing w:val="29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computers</w:t>
            </w:r>
            <w:r>
              <w:rPr>
                <w:rFonts w:ascii="Calibri"/>
                <w:color w:val="FF0000"/>
                <w:spacing w:val="-2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sampled)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840" w:type="dxa"/>
            <w:tcBorders>
              <w:top w:val="single" w:sz="2" w:space="0" w:color="000000"/>
              <w:left w:val="single" w:sz="22" w:space="0" w:color="FFFFDC"/>
              <w:bottom w:val="nil" w:sz="6" w:space="0" w:color="auto"/>
              <w:right w:val="single" w:sz="40" w:space="0" w:color="FFFFDC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Enforce password </w:t>
            </w:r>
            <w:r>
              <w:rPr>
                <w:rFonts w:ascii="Calibri"/>
                <w:color w:val="FF0000"/>
                <w:spacing w:val="-2"/>
                <w:sz w:val="22"/>
              </w:rPr>
              <w:t>history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40" w:space="0" w:color="FFFFDC"/>
              <w:bottom w:val="single" w:sz="2" w:space="0" w:color="000000"/>
              <w:right w:val="single" w:sz="41" w:space="0" w:color="FFFFDC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-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z w:val="22"/>
              </w:rPr>
              <w:t>24 </w:t>
            </w:r>
            <w:r>
              <w:rPr>
                <w:rFonts w:ascii="Calibri"/>
                <w:color w:val="FF0000"/>
                <w:spacing w:val="-1"/>
                <w:sz w:val="22"/>
              </w:rPr>
              <w:t>passwords</w:t>
            </w:r>
            <w:r>
              <w:rPr>
                <w:rFonts w:ascii="Calibri"/>
                <w:color w:val="FF0000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remembered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41" w:space="0" w:color="FFFFDC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DC01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2840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40" w:space="0" w:color="FFFFDC"/>
            </w:tcBorders>
            <w:shd w:val="clear" w:color="auto" w:fill="FFFFDC"/>
          </w:tcPr>
          <w:p>
            <w:pPr/>
          </w:p>
        </w:tc>
        <w:tc>
          <w:tcPr>
            <w:tcW w:w="3783" w:type="dxa"/>
            <w:tcBorders>
              <w:top w:val="single" w:sz="2" w:space="0" w:color="000000"/>
              <w:left w:val="single" w:sz="40" w:space="0" w:color="FFFFDC"/>
              <w:bottom w:val="single" w:sz="2" w:space="0" w:color="000000"/>
              <w:right w:val="single" w:sz="41" w:space="0" w:color="FFFFDC"/>
            </w:tcBorders>
            <w:shd w:val="clear" w:color="auto" w:fill="FFFFDC"/>
          </w:tcPr>
          <w:p>
            <w:pPr>
              <w:pStyle w:val="TableParagraph"/>
              <w:spacing w:line="263" w:lineRule="exact"/>
              <w:ind w:left="-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0 </w:t>
            </w:r>
            <w:r>
              <w:rPr>
                <w:rFonts w:ascii="Calibri"/>
                <w:color w:val="585858"/>
                <w:spacing w:val="-1"/>
                <w:sz w:val="22"/>
              </w:rPr>
              <w:t>passwords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remembered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41" w:space="0" w:color="FFFFDC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63" w:lineRule="exact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TANDEM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Maximum</w:t>
            </w:r>
            <w:r>
              <w:rPr>
                <w:rFonts w:ascii="Calibri"/>
                <w:color w:val="585858"/>
                <w:spacing w:val="-2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password </w:t>
            </w:r>
            <w:r>
              <w:rPr>
                <w:rFonts w:ascii="Calibri"/>
                <w:color w:val="585858"/>
                <w:sz w:val="22"/>
              </w:rPr>
              <w:t>age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42 </w:t>
            </w:r>
            <w:r>
              <w:rPr>
                <w:rFonts w:ascii="Calibri"/>
                <w:color w:val="585858"/>
                <w:spacing w:val="-1"/>
                <w:sz w:val="22"/>
              </w:rPr>
              <w:t>days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All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Sampled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6" w:hRule="exact"/>
        </w:trPr>
        <w:tc>
          <w:tcPr>
            <w:tcW w:w="2840" w:type="dxa"/>
            <w:tcBorders>
              <w:top w:val="single" w:sz="2" w:space="0" w:color="000000"/>
              <w:left w:val="single" w:sz="22" w:space="0" w:color="FFFFDC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Minimum</w:t>
            </w:r>
            <w:r>
              <w:rPr>
                <w:rFonts w:ascii="Calibri"/>
                <w:color w:val="585858"/>
                <w:spacing w:val="1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password</w:t>
            </w:r>
            <w:r>
              <w:rPr>
                <w:rFonts w:ascii="Calibri"/>
                <w:color w:val="585858"/>
                <w:spacing w:val="-4"/>
                <w:sz w:val="22"/>
              </w:rPr>
              <w:t> </w:t>
            </w:r>
            <w:r>
              <w:rPr>
                <w:rFonts w:ascii="Calibri"/>
                <w:color w:val="585858"/>
                <w:sz w:val="22"/>
              </w:rPr>
              <w:t>age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1 </w:t>
            </w:r>
            <w:r>
              <w:rPr>
                <w:rFonts w:ascii="Calibri"/>
                <w:color w:val="585858"/>
                <w:spacing w:val="-1"/>
                <w:sz w:val="22"/>
              </w:rPr>
              <w:t>days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All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Sampled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Minimum</w:t>
            </w:r>
            <w:r>
              <w:rPr>
                <w:rFonts w:ascii="Calibri"/>
                <w:color w:val="585858"/>
                <w:spacing w:val="1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password</w:t>
            </w:r>
            <w:r>
              <w:rPr>
                <w:rFonts w:ascii="Calibri"/>
                <w:color w:val="585858"/>
                <w:spacing w:val="-4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length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7 </w:t>
            </w:r>
            <w:r>
              <w:rPr>
                <w:rFonts w:ascii="Calibri"/>
                <w:color w:val="585858"/>
                <w:spacing w:val="-1"/>
                <w:sz w:val="22"/>
              </w:rPr>
              <w:t>characters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All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Sampled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38" w:hRule="exact"/>
        </w:trPr>
        <w:tc>
          <w:tcPr>
            <w:tcW w:w="2840" w:type="dxa"/>
            <w:tcBorders>
              <w:top w:val="single" w:sz="2" w:space="0" w:color="000000"/>
              <w:left w:val="single" w:sz="22" w:space="0" w:color="FFFFDC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40" w:lineRule="auto"/>
              <w:ind w:left="24" w:right="53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Password</w:t>
            </w:r>
            <w:r>
              <w:rPr>
                <w:rFonts w:ascii="Calibri"/>
                <w:color w:val="585858"/>
                <w:spacing w:val="-3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must</w:t>
            </w:r>
            <w:r>
              <w:rPr>
                <w:rFonts w:ascii="Calibri"/>
                <w:color w:val="585858"/>
                <w:spacing w:val="-2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meet</w:t>
            </w:r>
            <w:r>
              <w:rPr>
                <w:rFonts w:ascii="Calibri"/>
                <w:color w:val="585858"/>
                <w:spacing w:val="25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complexity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requirements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Enabled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All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Sampled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35" w:hRule="exact"/>
        </w:trPr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78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Store</w:t>
            </w:r>
            <w:r>
              <w:rPr>
                <w:rFonts w:ascii="Calibri"/>
                <w:color w:val="585858"/>
                <w:spacing w:val="-2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passwords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using</w:t>
            </w:r>
            <w:r>
              <w:rPr>
                <w:rFonts w:ascii="Calibri"/>
                <w:color w:val="585858"/>
                <w:spacing w:val="2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reversible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encryption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Disabled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All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Sampled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line="240" w:lineRule="auto" w:before="12"/>
        <w:rPr>
          <w:rFonts w:ascii="Calibri" w:hAnsi="Calibri" w:cs="Calibri" w:eastAsia="Calibri"/>
          <w:sz w:val="14"/>
          <w:szCs w:val="14"/>
        </w:rPr>
      </w:pPr>
    </w:p>
    <w:p>
      <w:pPr>
        <w:pStyle w:val="BodyText"/>
        <w:spacing w:line="240" w:lineRule="auto" w:before="56"/>
        <w:ind w:right="346"/>
        <w:jc w:val="left"/>
      </w:pPr>
      <w:r>
        <w:rPr>
          <w:color w:val="585858"/>
          <w:spacing w:val="-1"/>
        </w:rPr>
        <w:t>Proper</w:t>
      </w:r>
      <w:r>
        <w:rPr>
          <w:color w:val="585858"/>
        </w:rPr>
        <w:t> </w:t>
      </w:r>
      <w:r>
        <w:rPr>
          <w:color w:val="585858"/>
          <w:spacing w:val="-1"/>
        </w:rPr>
        <w:t>account</w:t>
      </w:r>
      <w:r>
        <w:rPr>
          <w:color w:val="585858"/>
        </w:rPr>
        <w:t> </w:t>
      </w:r>
      <w:r>
        <w:rPr>
          <w:color w:val="585858"/>
          <w:spacing w:val="-1"/>
        </w:rPr>
        <w:t>lockout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policy</w:t>
      </w:r>
      <w:r>
        <w:rPr>
          <w:color w:val="585858"/>
        </w:rPr>
        <w:t> </w:t>
      </w:r>
      <w:r>
        <w:rPr>
          <w:color w:val="585858"/>
          <w:spacing w:val="-1"/>
        </w:rPr>
        <w:t>settings</w:t>
      </w:r>
      <w:r>
        <w:rPr>
          <w:color w:val="585858"/>
          <w:spacing w:val="-2"/>
        </w:rPr>
        <w:t> </w:t>
      </w:r>
      <w:r>
        <w:rPr>
          <w:color w:val="585858"/>
        </w:rPr>
        <w:t>will </w:t>
      </w:r>
      <w:r>
        <w:rPr>
          <w:color w:val="585858"/>
          <w:spacing w:val="-1"/>
        </w:rPr>
        <w:t>prevent both</w:t>
      </w:r>
      <w:r>
        <w:rPr>
          <w:color w:val="585858"/>
          <w:spacing w:val="2"/>
        </w:rPr>
        <w:t> </w:t>
      </w:r>
      <w:r>
        <w:rPr>
          <w:color w:val="585858"/>
          <w:spacing w:val="-1"/>
        </w:rPr>
        <w:t>interactive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and automated attempts</w:t>
      </w:r>
      <w:r>
        <w:rPr>
          <w:color w:val="585858"/>
          <w:spacing w:val="-2"/>
        </w:rPr>
        <w:t> </w:t>
      </w:r>
      <w:r>
        <w:rPr>
          <w:color w:val="585858"/>
        </w:rPr>
        <w:t>to</w:t>
      </w:r>
      <w:r>
        <w:rPr>
          <w:color w:val="585858"/>
          <w:spacing w:val="61"/>
        </w:rPr>
        <w:t> </w:t>
      </w:r>
      <w:r>
        <w:rPr>
          <w:color w:val="585858"/>
          <w:spacing w:val="-1"/>
        </w:rPr>
        <w:t>compromise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passwords.</w:t>
      </w:r>
      <w:r>
        <w:rPr/>
      </w:r>
    </w:p>
    <w:p>
      <w:pPr>
        <w:spacing w:line="240" w:lineRule="auto" w:before="3"/>
        <w:rPr>
          <w:rFonts w:ascii="Calibri" w:hAnsi="Calibri" w:cs="Calibri" w:eastAsia="Calibri"/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0"/>
        <w:gridCol w:w="3783"/>
        <w:gridCol w:w="2840"/>
      </w:tblGrid>
      <w:tr>
        <w:trPr>
          <w:trHeight w:val="269" w:hRule="exact"/>
        </w:trPr>
        <w:tc>
          <w:tcPr>
            <w:tcW w:w="2840" w:type="dxa"/>
            <w:tcBorders>
              <w:top w:val="single" w:sz="2" w:space="0" w:color="000000"/>
              <w:left w:val="single" w:sz="22" w:space="0" w:color="D9D9D9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Policy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Setting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Computers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38" w:hRule="exact"/>
        </w:trPr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71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Account</w:t>
            </w:r>
            <w:r>
              <w:rPr>
                <w:rFonts w:ascii="Calibri"/>
                <w:color w:val="585858"/>
                <w:spacing w:val="-2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Lockout</w:t>
            </w:r>
            <w:r>
              <w:rPr>
                <w:rFonts w:ascii="Calibri"/>
                <w:color w:val="585858"/>
                <w:spacing w:val="-2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Policy</w:t>
            </w:r>
            <w:r>
              <w:rPr>
                <w:rFonts w:ascii="Calibri"/>
                <w:color w:val="585858"/>
                <w:spacing w:val="25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Consistency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Consistent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840" w:type="dxa"/>
            <w:tcBorders>
              <w:top w:val="single" w:sz="2" w:space="0" w:color="000000"/>
              <w:left w:val="single" w:sz="22" w:space="0" w:color="FFFFDC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Account</w:t>
            </w:r>
            <w:r>
              <w:rPr>
                <w:rFonts w:ascii="Calibri"/>
                <w:color w:val="FF0000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lockout</w:t>
            </w:r>
            <w:r>
              <w:rPr>
                <w:rFonts w:ascii="Calibri"/>
                <w:color w:val="FF0000"/>
                <w:spacing w:val="-2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duration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z w:val="22"/>
              </w:rPr>
              <w:t>Not </w:t>
            </w:r>
            <w:r>
              <w:rPr>
                <w:rFonts w:ascii="Calibri"/>
                <w:color w:val="FF0000"/>
                <w:spacing w:val="-1"/>
                <w:sz w:val="22"/>
              </w:rPr>
              <w:t>Applicable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All</w:t>
            </w:r>
            <w:r>
              <w:rPr>
                <w:rFonts w:ascii="Calibri"/>
                <w:color w:val="FF0000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Sampled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Account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lockout</w:t>
            </w:r>
            <w:r>
              <w:rPr>
                <w:rFonts w:ascii="Calibri"/>
                <w:color w:val="585858"/>
                <w:spacing w:val="-2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threshold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0 invalid</w:t>
            </w:r>
            <w:r>
              <w:rPr>
                <w:rFonts w:ascii="Calibri"/>
                <w:color w:val="585858"/>
                <w:spacing w:val="-2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logon</w:t>
            </w:r>
            <w:r>
              <w:rPr>
                <w:rFonts w:ascii="Calibri"/>
                <w:color w:val="585858"/>
                <w:spacing w:val="-3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attempts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All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Sampled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33" w:hRule="exact"/>
        </w:trPr>
        <w:tc>
          <w:tcPr>
            <w:tcW w:w="2840" w:type="dxa"/>
            <w:tcBorders>
              <w:top w:val="single" w:sz="2" w:space="0" w:color="000000"/>
              <w:left w:val="single" w:sz="22" w:space="0" w:color="FFFFDC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40" w:lineRule="auto"/>
              <w:ind w:left="24" w:right="5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z w:val="22"/>
              </w:rPr>
              <w:t>Reset</w:t>
            </w:r>
            <w:r>
              <w:rPr>
                <w:rFonts w:ascii="Calibri"/>
                <w:color w:val="FF0000"/>
                <w:spacing w:val="-2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account</w:t>
            </w:r>
            <w:r>
              <w:rPr>
                <w:rFonts w:ascii="Calibri"/>
                <w:color w:val="FF0000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lockout</w:t>
            </w:r>
            <w:r>
              <w:rPr>
                <w:rFonts w:ascii="Calibri"/>
                <w:color w:val="FF0000"/>
                <w:spacing w:val="-2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counter</w:t>
            </w:r>
            <w:r>
              <w:rPr>
                <w:rFonts w:ascii="Calibri"/>
                <w:color w:val="FF0000"/>
                <w:spacing w:val="23"/>
                <w:sz w:val="22"/>
              </w:rPr>
              <w:t> </w:t>
            </w:r>
            <w:r>
              <w:rPr>
                <w:rFonts w:ascii="Calibri"/>
                <w:color w:val="FF0000"/>
                <w:sz w:val="22"/>
              </w:rPr>
              <w:t>after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z w:val="22"/>
              </w:rPr>
              <w:t>Not </w:t>
            </w:r>
            <w:r>
              <w:rPr>
                <w:rFonts w:ascii="Calibri"/>
                <w:color w:val="FF0000"/>
                <w:spacing w:val="-1"/>
                <w:sz w:val="22"/>
              </w:rPr>
              <w:t>Applicable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All</w:t>
            </w:r>
            <w:r>
              <w:rPr>
                <w:rFonts w:ascii="Calibri"/>
                <w:color w:val="FF0000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Sampled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line="240" w:lineRule="auto" w:before="12"/>
        <w:rPr>
          <w:rFonts w:ascii="Calibri" w:hAnsi="Calibri" w:cs="Calibri" w:eastAsia="Calibri"/>
          <w:sz w:val="14"/>
          <w:szCs w:val="14"/>
        </w:rPr>
      </w:pPr>
    </w:p>
    <w:p>
      <w:pPr>
        <w:pStyle w:val="BodyText"/>
        <w:spacing w:line="240" w:lineRule="auto" w:before="56"/>
        <w:ind w:right="346"/>
        <w:jc w:val="left"/>
      </w:pPr>
      <w:r>
        <w:rPr>
          <w:color w:val="585858"/>
          <w:spacing w:val="-1"/>
        </w:rPr>
        <w:t>Except</w:t>
      </w:r>
      <w:r>
        <w:rPr>
          <w:color w:val="585858"/>
          <w:spacing w:val="-3"/>
        </w:rPr>
        <w:t> </w:t>
      </w:r>
      <w:r>
        <w:rPr>
          <w:color w:val="585858"/>
        </w:rPr>
        <w:t>for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service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accounts,</w:t>
      </w:r>
      <w:r>
        <w:rPr>
          <w:color w:val="585858"/>
        </w:rPr>
        <w:t> all </w:t>
      </w:r>
      <w:r>
        <w:rPr>
          <w:color w:val="585858"/>
          <w:spacing w:val="-1"/>
        </w:rPr>
        <w:t>passwords</w:t>
      </w:r>
      <w:r>
        <w:rPr>
          <w:color w:val="585858"/>
        </w:rPr>
        <w:t> </w:t>
      </w:r>
      <w:r>
        <w:rPr>
          <w:color w:val="585858"/>
          <w:spacing w:val="-1"/>
        </w:rPr>
        <w:t>for</w:t>
      </w:r>
      <w:r>
        <w:rPr>
          <w:color w:val="585858"/>
        </w:rPr>
        <w:t> </w:t>
      </w:r>
      <w:r>
        <w:rPr>
          <w:color w:val="585858"/>
          <w:spacing w:val="-1"/>
        </w:rPr>
        <w:t>users</w:t>
      </w:r>
      <w:r>
        <w:rPr>
          <w:color w:val="585858"/>
        </w:rPr>
        <w:t> </w:t>
      </w:r>
      <w:r>
        <w:rPr>
          <w:color w:val="585858"/>
          <w:spacing w:val="-1"/>
        </w:rPr>
        <w:t>that</w:t>
      </w:r>
      <w:r>
        <w:rPr>
          <w:color w:val="585858"/>
        </w:rPr>
        <w:t> can</w:t>
      </w:r>
      <w:r>
        <w:rPr>
          <w:color w:val="585858"/>
          <w:spacing w:val="-1"/>
        </w:rPr>
        <w:t> potentially</w:t>
      </w:r>
      <w:r>
        <w:rPr>
          <w:color w:val="585858"/>
        </w:rPr>
        <w:t> </w:t>
      </w:r>
      <w:r>
        <w:rPr>
          <w:color w:val="585858"/>
          <w:spacing w:val="-1"/>
        </w:rPr>
        <w:t>log </w:t>
      </w:r>
      <w:r>
        <w:rPr>
          <w:color w:val="585858"/>
        </w:rPr>
        <w:t>in </w:t>
      </w:r>
      <w:r>
        <w:rPr>
          <w:color w:val="585858"/>
          <w:spacing w:val="-2"/>
        </w:rPr>
        <w:t>should</w:t>
      </w:r>
      <w:r>
        <w:rPr>
          <w:color w:val="585858"/>
          <w:spacing w:val="-1"/>
        </w:rPr>
        <w:t> be</w:t>
      </w:r>
      <w:r>
        <w:rPr>
          <w:color w:val="585858"/>
        </w:rPr>
        <w:t> </w:t>
      </w:r>
      <w:r>
        <w:rPr>
          <w:color w:val="585858"/>
          <w:spacing w:val="-1"/>
        </w:rPr>
        <w:t>set</w:t>
      </w:r>
      <w:r>
        <w:rPr>
          <w:color w:val="585858"/>
          <w:spacing w:val="-2"/>
        </w:rPr>
        <w:t> </w:t>
      </w:r>
      <w:r>
        <w:rPr>
          <w:color w:val="585858"/>
        </w:rPr>
        <w:t>to</w:t>
      </w:r>
      <w:r>
        <w:rPr>
          <w:color w:val="585858"/>
          <w:spacing w:val="-1"/>
        </w:rPr>
        <w:t> expire</w:t>
      </w:r>
      <w:r>
        <w:rPr>
          <w:color w:val="585858"/>
          <w:spacing w:val="-2"/>
        </w:rPr>
        <w:t> </w:t>
      </w:r>
      <w:r>
        <w:rPr>
          <w:color w:val="585858"/>
        </w:rPr>
        <w:t>on</w:t>
      </w:r>
      <w:r>
        <w:rPr>
          <w:color w:val="585858"/>
          <w:spacing w:val="63"/>
        </w:rPr>
        <w:t> </w:t>
      </w:r>
      <w:r>
        <w:rPr>
          <w:color w:val="585858"/>
        </w:rPr>
        <w:t>a </w:t>
      </w:r>
      <w:r>
        <w:rPr>
          <w:color w:val="585858"/>
          <w:spacing w:val="-1"/>
        </w:rPr>
        <w:t>regular basis.</w:t>
      </w:r>
      <w:r>
        <w:rPr>
          <w:color w:val="585858"/>
          <w:spacing w:val="47"/>
        </w:rPr>
        <w:t> </w:t>
      </w:r>
      <w:r>
        <w:rPr>
          <w:color w:val="585858"/>
          <w:spacing w:val="-1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following users</w:t>
      </w:r>
      <w:r>
        <w:rPr>
          <w:color w:val="585858"/>
        </w:rPr>
        <w:t> </w:t>
      </w:r>
      <w:r>
        <w:rPr>
          <w:color w:val="585858"/>
          <w:spacing w:val="-1"/>
        </w:rPr>
        <w:t>have</w:t>
      </w:r>
      <w:r>
        <w:rPr>
          <w:color w:val="585858"/>
        </w:rPr>
        <w:t> </w:t>
      </w:r>
      <w:r>
        <w:rPr>
          <w:color w:val="585858"/>
          <w:spacing w:val="-1"/>
        </w:rPr>
        <w:t>passwords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that</w:t>
      </w:r>
      <w:r>
        <w:rPr>
          <w:color w:val="585858"/>
        </w:rPr>
        <w:t> are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set</w:t>
      </w:r>
      <w:r>
        <w:rPr>
          <w:color w:val="585858"/>
          <w:spacing w:val="-2"/>
        </w:rPr>
        <w:t> </w:t>
      </w:r>
      <w:r>
        <w:rPr>
          <w:color w:val="585858"/>
        </w:rPr>
        <w:t>to</w:t>
      </w:r>
      <w:r>
        <w:rPr>
          <w:color w:val="585858"/>
          <w:spacing w:val="-1"/>
        </w:rPr>
        <w:t> never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expire: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585858"/>
          <w:spacing w:val="-1"/>
        </w:rPr>
        <w:t>Corp.MyCo.com</w:t>
      </w:r>
      <w:r>
        <w:rPr>
          <w:b w:val="0"/>
        </w:rPr>
      </w:r>
    </w:p>
    <w:p>
      <w:pPr>
        <w:pStyle w:val="BodyText"/>
        <w:spacing w:line="240" w:lineRule="auto"/>
        <w:ind w:right="263"/>
        <w:jc w:val="left"/>
      </w:pPr>
      <w:r>
        <w:rPr>
          <w:color w:val="585858"/>
          <w:spacing w:val="-1"/>
        </w:rPr>
        <w:t>Administrator,</w:t>
      </w:r>
      <w:r>
        <w:rPr>
          <w:color w:val="585858"/>
        </w:rPr>
        <w:t> </w:t>
      </w:r>
      <w:r>
        <w:rPr>
          <w:color w:val="585858"/>
          <w:spacing w:val="-1"/>
        </w:rPr>
        <w:t>ASPNET, BKRICKEY,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byellin,</w:t>
      </w:r>
      <w:r>
        <w:rPr>
          <w:color w:val="585858"/>
        </w:rPr>
        <w:t> </w:t>
      </w:r>
      <w:r>
        <w:rPr>
          <w:color w:val="585858"/>
          <w:spacing w:val="-1"/>
        </w:rPr>
        <w:t>bvinings,</w:t>
      </w:r>
      <w:r>
        <w:rPr>
          <w:color w:val="585858"/>
        </w:rPr>
        <w:t> </w:t>
      </w:r>
      <w:r>
        <w:rPr>
          <w:color w:val="585858"/>
          <w:spacing w:val="-1"/>
        </w:rPr>
        <w:t>bgelding,</w:t>
      </w:r>
      <w:r>
        <w:rPr>
          <w:color w:val="585858"/>
        </w:rPr>
        <w:t> </w:t>
      </w:r>
      <w:r>
        <w:rPr>
          <w:color w:val="585858"/>
          <w:spacing w:val="-1"/>
        </w:rPr>
        <w:t>bhanks,</w:t>
      </w:r>
      <w:r>
        <w:rPr>
          <w:color w:val="585858"/>
        </w:rPr>
        <w:t> </w:t>
      </w:r>
      <w:r>
        <w:rPr>
          <w:color w:val="585858"/>
          <w:spacing w:val="-1"/>
        </w:rPr>
        <w:t>cwoods,</w:t>
      </w:r>
      <w:r>
        <w:rPr>
          <w:color w:val="585858"/>
        </w:rPr>
        <w:t> </w:t>
      </w:r>
      <w:r>
        <w:rPr>
          <w:color w:val="585858"/>
          <w:spacing w:val="-1"/>
        </w:rPr>
        <w:t>dHAROLD,</w:t>
      </w:r>
      <w:r>
        <w:rPr>
          <w:color w:val="585858"/>
        </w:rPr>
        <w:t> </w:t>
      </w:r>
      <w:r>
        <w:rPr>
          <w:color w:val="585858"/>
          <w:spacing w:val="-1"/>
        </w:rPr>
        <w:t>dbard,</w:t>
      </w:r>
      <w:r>
        <w:rPr>
          <w:color w:val="585858"/>
          <w:spacing w:val="69"/>
        </w:rPr>
        <w:t> </w:t>
      </w:r>
      <w:r>
        <w:rPr>
          <w:color w:val="585858"/>
          <w:spacing w:val="-1"/>
        </w:rPr>
        <w:t>echristy,</w:t>
      </w:r>
      <w:r>
        <w:rPr>
          <w:color w:val="585858"/>
        </w:rPr>
        <w:t> </w:t>
      </w:r>
      <w:r>
        <w:rPr>
          <w:color w:val="585858"/>
          <w:spacing w:val="-1"/>
        </w:rPr>
        <w:t>fthomas,</w:t>
      </w:r>
      <w:r>
        <w:rPr>
          <w:color w:val="585858"/>
        </w:rPr>
        <w:t> </w:t>
      </w:r>
      <w:r>
        <w:rPr>
          <w:color w:val="585858"/>
          <w:spacing w:val="-1"/>
        </w:rPr>
        <w:t>Guest,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HJoel,</w:t>
      </w:r>
      <w:r>
        <w:rPr>
          <w:color w:val="585858"/>
        </w:rPr>
        <w:t> </w:t>
      </w:r>
      <w:r>
        <w:rPr>
          <w:color w:val="585858"/>
          <w:spacing w:val="-1"/>
        </w:rPr>
        <w:t>IUSR_DC02,</w:t>
      </w:r>
      <w:r>
        <w:rPr>
          <w:color w:val="585858"/>
        </w:rPr>
        <w:t> </w:t>
      </w:r>
      <w:r>
        <w:rPr>
          <w:color w:val="585858"/>
          <w:spacing w:val="-1"/>
        </w:rPr>
        <w:t>IUSR_STEINBRENNER,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IWAM_DC02,</w:t>
      </w:r>
      <w:r>
        <w:rPr>
          <w:color w:val="585858"/>
        </w:rPr>
        <w:t> </w:t>
      </w:r>
      <w:r>
        <w:rPr>
          <w:color w:val="585858"/>
          <w:spacing w:val="-1"/>
        </w:rPr>
        <w:t>IWAM_STEINBRENNER,</w:t>
      </w:r>
      <w:r>
        <w:rPr>
          <w:color w:val="585858"/>
          <w:spacing w:val="52"/>
        </w:rPr>
        <w:t> </w:t>
      </w:r>
      <w:r>
        <w:rPr>
          <w:color w:val="585858"/>
          <w:spacing w:val="-1"/>
        </w:rPr>
        <w:t>JDAVIS,</w:t>
      </w:r>
      <w:r>
        <w:rPr>
          <w:color w:val="585858"/>
        </w:rPr>
        <w:t> </w:t>
      </w:r>
      <w:r>
        <w:rPr>
          <w:color w:val="585858"/>
          <w:spacing w:val="-1"/>
        </w:rPr>
        <w:t>JPoole,</w:t>
      </w:r>
      <w:r>
        <w:rPr>
          <w:color w:val="585858"/>
        </w:rPr>
        <w:t> </w:t>
      </w:r>
      <w:r>
        <w:rPr>
          <w:color w:val="585858"/>
          <w:spacing w:val="-1"/>
        </w:rPr>
        <w:t>jpane,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jterencel,</w:t>
      </w:r>
      <w:r>
        <w:rPr>
          <w:color w:val="585858"/>
        </w:rPr>
        <w:t> </w:t>
      </w:r>
      <w:r>
        <w:rPr>
          <w:color w:val="585858"/>
          <w:spacing w:val="-1"/>
        </w:rPr>
        <w:t>kglass,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kmayhem1,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kjacobs,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kjames,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kmayhem,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TWilliams,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mparish,</w:t>
      </w:r>
      <w:r>
        <w:rPr>
          <w:color w:val="585858"/>
          <w:spacing w:val="95"/>
        </w:rPr>
        <w:t> </w:t>
      </w:r>
      <w:r>
        <w:rPr>
          <w:color w:val="585858"/>
          <w:spacing w:val="-1"/>
        </w:rPr>
        <w:t>mgarrison,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mSUMMER,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mshoals,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mELKINS,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mMAYHEMON,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mDAVIS,</w:t>
      </w:r>
      <w:r>
        <w:rPr>
          <w:color w:val="585858"/>
        </w:rPr>
        <w:t> </w:t>
      </w:r>
      <w:r>
        <w:rPr>
          <w:color w:val="585858"/>
          <w:spacing w:val="-1"/>
        </w:rPr>
        <w:t>NetScanner,</w:t>
      </w:r>
      <w:r>
        <w:rPr>
          <w:color w:val="585858"/>
        </w:rPr>
        <w:t> </w:t>
      </w:r>
      <w:r>
        <w:rPr>
          <w:color w:val="585858"/>
          <w:spacing w:val="-1"/>
        </w:rPr>
        <w:t>netvendor,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pSIMPSON,</w:t>
      </w:r>
      <w:r>
        <w:rPr>
          <w:color w:val="585858"/>
          <w:spacing w:val="65"/>
        </w:rPr>
        <w:t> </w:t>
      </w:r>
      <w:r>
        <w:rPr>
          <w:color w:val="585858"/>
          <w:spacing w:val="-1"/>
        </w:rPr>
        <w:t>Pkrickey,</w:t>
      </w:r>
      <w:r>
        <w:rPr>
          <w:color w:val="585858"/>
        </w:rPr>
        <w:t> </w:t>
      </w:r>
      <w:r>
        <w:rPr>
          <w:color w:val="585858"/>
          <w:spacing w:val="-1"/>
        </w:rPr>
        <w:t>support,</w:t>
      </w:r>
      <w:r>
        <w:rPr>
          <w:color w:val="585858"/>
          <w:spacing w:val="-2"/>
        </w:rPr>
        <w:t> </w:t>
      </w:r>
      <w:r>
        <w:rPr>
          <w:color w:val="585858"/>
        </w:rPr>
        <w:t>PGK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Test1,</w:t>
      </w:r>
      <w:r>
        <w:rPr>
          <w:color w:val="585858"/>
        </w:rPr>
        <w:t> </w:t>
      </w:r>
      <w:r>
        <w:rPr>
          <w:color w:val="585858"/>
          <w:spacing w:val="-1"/>
        </w:rPr>
        <w:t>QBDataServiceUser19,</w:t>
      </w:r>
      <w:r>
        <w:rPr>
          <w:color w:val="585858"/>
        </w:rPr>
        <w:t> </w:t>
      </w:r>
      <w:r>
        <w:rPr>
          <w:color w:val="585858"/>
          <w:spacing w:val="-1"/>
        </w:rPr>
        <w:t>rjohnson,</w:t>
      </w:r>
      <w:r>
        <w:rPr>
          <w:color w:val="585858"/>
        </w:rPr>
        <w:t> </w:t>
      </w:r>
      <w:r>
        <w:rPr>
          <w:color w:val="585858"/>
          <w:spacing w:val="-1"/>
        </w:rPr>
        <w:t>rphillis,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rtaylor,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RLindy,</w:t>
      </w:r>
      <w:r>
        <w:rPr>
          <w:color w:val="585858"/>
        </w:rPr>
        <w:t> </w:t>
      </w:r>
      <w:r>
        <w:rPr>
          <w:color w:val="585858"/>
          <w:spacing w:val="-1"/>
        </w:rPr>
        <w:t>sRammond,</w:t>
      </w:r>
      <w:r>
        <w:rPr>
          <w:color w:val="585858"/>
          <w:spacing w:val="79"/>
        </w:rPr>
        <w:t> </w:t>
      </w:r>
      <w:r>
        <w:rPr>
          <w:color w:val="585858"/>
          <w:spacing w:val="-1"/>
        </w:rPr>
        <w:t>smurray,</w:t>
      </w:r>
      <w:r>
        <w:rPr>
          <w:color w:val="585858"/>
        </w:rPr>
        <w:t> </w:t>
      </w:r>
      <w:r>
        <w:rPr>
          <w:color w:val="585858"/>
          <w:spacing w:val="-1"/>
        </w:rPr>
        <w:t>SharePointSQL,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sLOW,</w:t>
      </w:r>
      <w:r>
        <w:rPr>
          <w:color w:val="585858"/>
        </w:rPr>
        <w:t> </w:t>
      </w:r>
      <w:r>
        <w:rPr>
          <w:color w:val="585858"/>
          <w:spacing w:val="-1"/>
        </w:rPr>
        <w:t>sboardroom,</w:t>
      </w:r>
      <w:r>
        <w:rPr>
          <w:color w:val="585858"/>
        </w:rPr>
        <w:t> </w:t>
      </w:r>
      <w:r>
        <w:rPr>
          <w:color w:val="585858"/>
          <w:spacing w:val="-2"/>
        </w:rPr>
        <w:t>SUPPORT_388945a0,</w:t>
      </w:r>
      <w:r>
        <w:rPr>
          <w:color w:val="585858"/>
        </w:rPr>
        <w:t> </w:t>
      </w:r>
      <w:r>
        <w:rPr>
          <w:color w:val="585858"/>
          <w:spacing w:val="-1"/>
        </w:rPr>
        <w:t>tHenderson,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testuser, marcustest,</w:t>
      </w:r>
      <w:r>
        <w:rPr>
          <w:color w:val="585858"/>
          <w:spacing w:val="88"/>
        </w:rPr>
        <w:t> </w:t>
      </w:r>
      <w:r>
        <w:rPr>
          <w:color w:val="585858"/>
          <w:spacing w:val="-1"/>
        </w:rPr>
        <w:t>TestV,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thughes,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wmathers,</w:t>
      </w:r>
      <w:r>
        <w:rPr>
          <w:color w:val="585858"/>
          <w:spacing w:val="-5"/>
        </w:rPr>
        <w:t> </w:t>
      </w:r>
      <w:r>
        <w:rPr>
          <w:color w:val="585858"/>
          <w:spacing w:val="-1"/>
        </w:rPr>
        <w:t>wparson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11"/>
        <w:rPr>
          <w:rFonts w:ascii="Calibri" w:hAnsi="Calibri" w:cs="Calibri" w:eastAsia="Calibri"/>
          <w:sz w:val="17"/>
          <w:szCs w:val="17"/>
        </w:rPr>
      </w:pPr>
    </w:p>
    <w:p>
      <w:pPr>
        <w:spacing w:before="0"/>
        <w:ind w:left="16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585858"/>
          <w:spacing w:val="-1"/>
          <w:sz w:val="22"/>
        </w:rPr>
        <w:t>Local</w:t>
      </w:r>
      <w:r>
        <w:rPr>
          <w:rFonts w:ascii="Calibri"/>
          <w:i/>
          <w:color w:val="585858"/>
          <w:sz w:val="22"/>
        </w:rPr>
        <w:t> </w:t>
      </w:r>
      <w:r>
        <w:rPr>
          <w:rFonts w:ascii="Calibri"/>
          <w:i/>
          <w:color w:val="585858"/>
          <w:spacing w:val="-1"/>
          <w:sz w:val="22"/>
        </w:rPr>
        <w:t>Account</w:t>
      </w:r>
      <w:r>
        <w:rPr>
          <w:rFonts w:ascii="Calibri"/>
          <w:i/>
          <w:color w:val="585858"/>
          <w:sz w:val="22"/>
        </w:rPr>
        <w:t> </w:t>
      </w:r>
      <w:r>
        <w:rPr>
          <w:rFonts w:ascii="Calibri"/>
          <w:i/>
          <w:color w:val="585858"/>
          <w:spacing w:val="-1"/>
          <w:sz w:val="22"/>
        </w:rPr>
        <w:t>Password</w:t>
      </w:r>
      <w:r>
        <w:rPr>
          <w:rFonts w:ascii="Calibri"/>
          <w:i/>
          <w:color w:val="585858"/>
          <w:spacing w:val="-3"/>
          <w:sz w:val="22"/>
        </w:rPr>
        <w:t> </w:t>
      </w:r>
      <w:r>
        <w:rPr>
          <w:rFonts w:ascii="Calibri"/>
          <w:i/>
          <w:color w:val="585858"/>
          <w:spacing w:val="-1"/>
          <w:sz w:val="22"/>
        </w:rPr>
        <w:t>Analysis</w:t>
      </w:r>
      <w:r>
        <w:rPr>
          <w:rFonts w:ascii="Calibri"/>
          <w:sz w:val="22"/>
        </w:rPr>
      </w:r>
    </w:p>
    <w:p>
      <w:pPr>
        <w:spacing w:after="0"/>
        <w:jc w:val="left"/>
        <w:rPr>
          <w:rFonts w:ascii="Calibri" w:hAnsi="Calibri" w:cs="Calibri" w:eastAsia="Calibri"/>
          <w:sz w:val="22"/>
          <w:szCs w:val="22"/>
        </w:rPr>
        <w:sectPr>
          <w:pgSz w:w="12240" w:h="15840"/>
          <w:pgMar w:header="720" w:footer="723" w:top="1440" w:bottom="920" w:left="1280" w:right="1260"/>
        </w:sectPr>
      </w:pPr>
    </w:p>
    <w:p>
      <w:pPr>
        <w:spacing w:line="240" w:lineRule="auto" w:before="5"/>
        <w:rPr>
          <w:rFonts w:ascii="Calibri" w:hAnsi="Calibri" w:cs="Calibri" w:eastAsia="Calibri"/>
          <w:i/>
          <w:sz w:val="16"/>
          <w:szCs w:val="16"/>
        </w:rPr>
      </w:pPr>
    </w:p>
    <w:p>
      <w:pPr>
        <w:pStyle w:val="BodyText"/>
        <w:spacing w:line="240" w:lineRule="auto" w:before="56"/>
        <w:ind w:right="287"/>
        <w:jc w:val="left"/>
      </w:pPr>
      <w:r>
        <w:rPr>
          <w:color w:val="585858"/>
          <w:spacing w:val="-1"/>
        </w:rPr>
        <w:t>This</w:t>
      </w:r>
      <w:r>
        <w:rPr>
          <w:color w:val="585858"/>
        </w:rPr>
        <w:t> </w:t>
      </w:r>
      <w:r>
        <w:rPr>
          <w:color w:val="585858"/>
          <w:spacing w:val="-1"/>
        </w:rPr>
        <w:t>section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contains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password strength</w:t>
      </w:r>
      <w:r>
        <w:rPr>
          <w:color w:val="585858"/>
        </w:rPr>
        <w:t> </w:t>
      </w:r>
      <w:r>
        <w:rPr>
          <w:color w:val="585858"/>
          <w:spacing w:val="-1"/>
        </w:rPr>
        <w:t>analysis</w:t>
      </w:r>
      <w:r>
        <w:rPr>
          <w:color w:val="585858"/>
          <w:spacing w:val="-4"/>
        </w:rPr>
        <w:t> </w:t>
      </w:r>
      <w:r>
        <w:rPr>
          <w:color w:val="585858"/>
          <w:spacing w:val="-1"/>
        </w:rPr>
        <w:t>using </w:t>
      </w:r>
      <w:r>
        <w:rPr>
          <w:color w:val="585858"/>
        </w:rPr>
        <w:t>MBSA </w:t>
      </w:r>
      <w:r>
        <w:rPr>
          <w:color w:val="585858"/>
          <w:spacing w:val="-2"/>
        </w:rPr>
        <w:t>to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determine</w:t>
      </w:r>
      <w:r>
        <w:rPr>
          <w:color w:val="585858"/>
        </w:rPr>
        <w:t> </w:t>
      </w:r>
      <w:r>
        <w:rPr>
          <w:color w:val="585858"/>
          <w:spacing w:val="-1"/>
        </w:rPr>
        <w:t>risk. Systems</w:t>
      </w:r>
      <w:r>
        <w:rPr>
          <w:color w:val="585858"/>
        </w:rPr>
        <w:t> </w:t>
      </w:r>
      <w:r>
        <w:rPr>
          <w:color w:val="585858"/>
          <w:spacing w:val="-1"/>
        </w:rPr>
        <w:t>with</w:t>
      </w:r>
      <w:r>
        <w:rPr>
          <w:color w:val="585858"/>
          <w:spacing w:val="61"/>
        </w:rPr>
        <w:t> </w:t>
      </w:r>
      <w:r>
        <w:rPr>
          <w:color w:val="585858"/>
          <w:spacing w:val="-1"/>
        </w:rPr>
        <w:t>security</w:t>
      </w:r>
      <w:r>
        <w:rPr>
          <w:color w:val="585858"/>
          <w:spacing w:val="-2"/>
        </w:rPr>
        <w:t> </w:t>
      </w:r>
      <w:r>
        <w:rPr>
          <w:color w:val="585858"/>
        </w:rPr>
        <w:t>risks</w:t>
      </w:r>
      <w:r>
        <w:rPr>
          <w:color w:val="585858"/>
          <w:spacing w:val="-2"/>
        </w:rPr>
        <w:t> </w:t>
      </w:r>
      <w:r>
        <w:rPr>
          <w:color w:val="585858"/>
        </w:rPr>
        <w:t>are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highlighted </w:t>
      </w:r>
      <w:r>
        <w:rPr>
          <w:color w:val="585858"/>
        </w:rPr>
        <w:t>in red.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spacing w:before="0"/>
        <w:ind w:left="16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color w:val="585858"/>
          <w:sz w:val="22"/>
        </w:rPr>
        <w:t>IP</w:t>
      </w:r>
      <w:r>
        <w:rPr>
          <w:rFonts w:ascii="Calibri"/>
          <w:i/>
          <w:color w:val="585858"/>
          <w:spacing w:val="1"/>
          <w:sz w:val="22"/>
        </w:rPr>
        <w:t> </w:t>
      </w:r>
      <w:r>
        <w:rPr>
          <w:rFonts w:ascii="Calibri"/>
          <w:i/>
          <w:color w:val="585858"/>
          <w:spacing w:val="-1"/>
          <w:sz w:val="22"/>
        </w:rPr>
        <w:t>Range</w:t>
      </w:r>
      <w:r>
        <w:rPr>
          <w:rFonts w:ascii="Calibri"/>
          <w:i/>
          <w:color w:val="585858"/>
          <w:sz w:val="22"/>
        </w:rPr>
        <w:t> </w:t>
      </w:r>
      <w:r>
        <w:rPr>
          <w:rFonts w:ascii="Calibri"/>
          <w:i/>
          <w:color w:val="585858"/>
          <w:spacing w:val="-2"/>
          <w:sz w:val="22"/>
        </w:rPr>
        <w:t>for</w:t>
      </w:r>
      <w:r>
        <w:rPr>
          <w:rFonts w:ascii="Calibri"/>
          <w:i/>
          <w:color w:val="585858"/>
          <w:spacing w:val="-1"/>
          <w:sz w:val="22"/>
        </w:rPr>
        <w:t> </w:t>
      </w:r>
      <w:r>
        <w:rPr>
          <w:rFonts w:ascii="Calibri"/>
          <w:i/>
          <w:color w:val="585858"/>
          <w:sz w:val="22"/>
        </w:rPr>
        <w:t>MBSA</w:t>
      </w:r>
      <w:r>
        <w:rPr>
          <w:rFonts w:ascii="Calibri"/>
          <w:i/>
          <w:color w:val="585858"/>
          <w:spacing w:val="-3"/>
          <w:sz w:val="22"/>
        </w:rPr>
        <w:t> </w:t>
      </w:r>
      <w:r>
        <w:rPr>
          <w:rFonts w:ascii="Calibri"/>
          <w:i/>
          <w:color w:val="585858"/>
          <w:spacing w:val="-1"/>
          <w:sz w:val="22"/>
        </w:rPr>
        <w:t>scan:</w:t>
      </w:r>
      <w:r>
        <w:rPr>
          <w:rFonts w:ascii="Calibri"/>
          <w:i/>
          <w:color w:val="585858"/>
          <w:spacing w:val="-2"/>
          <w:sz w:val="22"/>
        </w:rPr>
        <w:t> </w:t>
      </w:r>
      <w:r>
        <w:rPr>
          <w:rFonts w:ascii="Calibri"/>
          <w:i/>
          <w:color w:val="585858"/>
          <w:spacing w:val="-1"/>
          <w:sz w:val="22"/>
        </w:rPr>
        <w:t>10.0.7.0-10.0.7.255</w:t>
      </w:r>
      <w:r>
        <w:rPr>
          <w:rFonts w:ascii="Calibri"/>
          <w:sz w:val="22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2837"/>
        <w:gridCol w:w="4827"/>
      </w:tblGrid>
      <w:tr>
        <w:trPr>
          <w:trHeight w:val="269" w:hRule="exact"/>
        </w:trPr>
        <w:tc>
          <w:tcPr>
            <w:tcW w:w="1798" w:type="dxa"/>
            <w:tcBorders>
              <w:top w:val="single" w:sz="2" w:space="0" w:color="000000"/>
              <w:left w:val="single" w:sz="22" w:space="0" w:color="D9D9D9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IP</w:t>
            </w:r>
            <w:r>
              <w:rPr>
                <w:rFonts w:ascii="Calibri"/>
                <w:color w:val="585858"/>
                <w:spacing w:val="1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Address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Computer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Name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Assessment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756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10.0.7.10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MYCO\OPS001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left="49" w:right="2207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Administrator</w:t>
            </w:r>
            <w:r>
              <w:rPr>
                <w:rFonts w:ascii="Calibri"/>
                <w:color w:val="585858"/>
                <w:spacing w:val="-7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8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756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10.0.7.11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MYCO\MWEST-WIN864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left="49" w:right="2231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Administrator</w:t>
            </w:r>
            <w:r>
              <w:rPr>
                <w:rFonts w:ascii="Calibri"/>
                <w:color w:val="585858"/>
                <w:spacing w:val="-7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8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759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10.0.7.18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MYCO\PSIMPSON-WIN764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left="49" w:right="2207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Administrator</w:t>
            </w:r>
            <w:r>
              <w:rPr>
                <w:rFonts w:ascii="Calibri"/>
                <w:color w:val="585858"/>
                <w:spacing w:val="-7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8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756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10.0.7.19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MYCO\SLOW-WIN7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left="49" w:right="2231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Administrator</w:t>
            </w:r>
            <w:r>
              <w:rPr>
                <w:rFonts w:ascii="Calibri"/>
                <w:color w:val="585858"/>
                <w:spacing w:val="-7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8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756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10.0.7.20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MYCO\SE-DAVIS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41" w:lineRule="auto"/>
              <w:ind w:left="49" w:right="2768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color w:val="585858"/>
                <w:spacing w:val="24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Administrator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10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6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758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10.0.7.26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MYCO\MELKINS-HP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left="49" w:right="2231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Administrator</w:t>
            </w:r>
            <w:r>
              <w:rPr>
                <w:rFonts w:ascii="Calibri"/>
                <w:color w:val="585858"/>
                <w:spacing w:val="-7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8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511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10.0.7.27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MYCO\HV02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2" w:lineRule="exact" w:before="2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759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10.0.7.28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2"/>
                <w:sz w:val="22"/>
              </w:rPr>
              <w:t>MYCO\TANDEM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left="49" w:right="2231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Administrator</w:t>
            </w:r>
            <w:r>
              <w:rPr>
                <w:rFonts w:ascii="Calibri"/>
                <w:color w:val="585858"/>
                <w:spacing w:val="-7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8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756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10.0.7.29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MYCO\MARKETING-1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left="49" w:right="2207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Administrator</w:t>
            </w:r>
            <w:r>
              <w:rPr>
                <w:rFonts w:ascii="Calibri"/>
                <w:color w:val="585858"/>
                <w:spacing w:val="-7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8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514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10.0.7.31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MYCO\MMAYHEMON1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1001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10.0.7.32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MYCO\PSIMPSON1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Potential</w:t>
            </w:r>
            <w:r>
              <w:rPr>
                <w:rFonts w:ascii="Calibri"/>
                <w:color w:val="FF0000"/>
                <w:spacing w:val="-3"/>
                <w:sz w:val="22"/>
              </w:rPr>
              <w:t> </w:t>
            </w:r>
            <w:r>
              <w:rPr>
                <w:rFonts w:ascii="Calibri"/>
                <w:color w:val="FF0000"/>
                <w:sz w:val="22"/>
              </w:rPr>
              <w:t>Risk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left="49" w:right="2207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Administrator</w:t>
            </w:r>
            <w:r>
              <w:rPr>
                <w:rFonts w:ascii="Calibri"/>
                <w:color w:val="585858"/>
                <w:spacing w:val="-7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8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line="240" w:lineRule="auto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FF0000"/>
                <w:sz w:val="20"/>
              </w:rPr>
              <w:t>pablo</w:t>
            </w:r>
            <w:r>
              <w:rPr>
                <w:rFonts w:ascii="Calibri"/>
                <w:color w:val="FF0000"/>
                <w:spacing w:val="-4"/>
                <w:sz w:val="20"/>
              </w:rPr>
              <w:t> </w:t>
            </w:r>
            <w:r>
              <w:rPr>
                <w:rFonts w:ascii="Calibri"/>
                <w:color w:val="FF0000"/>
                <w:sz w:val="20"/>
              </w:rPr>
              <w:t>-</w:t>
            </w:r>
            <w:r>
              <w:rPr>
                <w:rFonts w:ascii="Calibri"/>
                <w:color w:val="FF0000"/>
                <w:spacing w:val="-6"/>
                <w:sz w:val="20"/>
              </w:rPr>
              <w:t> </w:t>
            </w:r>
            <w:r>
              <w:rPr>
                <w:rFonts w:ascii="Calibri"/>
                <w:color w:val="FF0000"/>
                <w:spacing w:val="-1"/>
                <w:sz w:val="20"/>
              </w:rPr>
              <w:t>Does</w:t>
            </w:r>
            <w:r>
              <w:rPr>
                <w:rFonts w:ascii="Calibri"/>
                <w:color w:val="FF0000"/>
                <w:spacing w:val="-6"/>
                <w:sz w:val="20"/>
              </w:rPr>
              <w:t> </w:t>
            </w:r>
            <w:r>
              <w:rPr>
                <w:rFonts w:ascii="Calibri"/>
                <w:color w:val="FF0000"/>
                <w:sz w:val="20"/>
              </w:rPr>
              <w:t>not</w:t>
            </w:r>
            <w:r>
              <w:rPr>
                <w:rFonts w:ascii="Calibri"/>
                <w:color w:val="FF0000"/>
                <w:spacing w:val="-5"/>
                <w:sz w:val="20"/>
              </w:rPr>
              <w:t> </w:t>
            </w:r>
            <w:r>
              <w:rPr>
                <w:rFonts w:ascii="Calibri"/>
                <w:color w:val="FF0000"/>
                <w:spacing w:val="-1"/>
                <w:sz w:val="20"/>
              </w:rPr>
              <w:t>meet</w:t>
            </w:r>
            <w:r>
              <w:rPr>
                <w:rFonts w:ascii="Calibri"/>
                <w:color w:val="FF0000"/>
                <w:spacing w:val="-4"/>
                <w:sz w:val="20"/>
              </w:rPr>
              <w:t> </w:t>
            </w:r>
            <w:r>
              <w:rPr>
                <w:rFonts w:ascii="Calibri"/>
                <w:color w:val="FF0000"/>
                <w:sz w:val="20"/>
              </w:rPr>
              <w:t>account</w:t>
            </w:r>
            <w:r>
              <w:rPr>
                <w:rFonts w:ascii="Calibri"/>
                <w:color w:val="FF0000"/>
                <w:spacing w:val="-5"/>
                <w:sz w:val="20"/>
              </w:rPr>
              <w:t> </w:t>
            </w:r>
            <w:r>
              <w:rPr>
                <w:rFonts w:ascii="Calibri"/>
                <w:color w:val="FF0000"/>
                <w:spacing w:val="-1"/>
                <w:sz w:val="20"/>
              </w:rPr>
              <w:t>policy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756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10.0.7.43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MYCO\ISA1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left="49" w:right="225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2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SUPPORT_388945a0</w:t>
            </w:r>
            <w:r>
              <w:rPr>
                <w:rFonts w:ascii="Calibri"/>
                <w:color w:val="585858"/>
                <w:spacing w:val="-12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13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757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3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10.0.7.44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3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MYCO\JIM-WIN8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41" w:lineRule="auto"/>
              <w:ind w:left="49" w:right="2768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color w:val="585858"/>
                <w:spacing w:val="24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Administrator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10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6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758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10.0.7.47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MYCO\REX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left="49" w:right="2231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Administrator</w:t>
            </w:r>
            <w:r>
              <w:rPr>
                <w:rFonts w:ascii="Calibri"/>
                <w:color w:val="585858"/>
                <w:spacing w:val="-7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8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511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10.0.7.53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MYCO\DEV_2012-CORE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2" w:lineRule="exact" w:before="2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511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10.0.7.54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MYCO\PKWIN8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2" w:lineRule="exact" w:before="2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Administrator</w:t>
            </w:r>
            <w:r>
              <w:rPr>
                <w:rFonts w:ascii="Calibri"/>
                <w:color w:val="585858"/>
                <w:spacing w:val="-7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after="0" w:line="242" w:lineRule="exact"/>
        <w:jc w:val="left"/>
        <w:rPr>
          <w:rFonts w:ascii="Calibri" w:hAnsi="Calibri" w:cs="Calibri" w:eastAsia="Calibri"/>
          <w:sz w:val="20"/>
          <w:szCs w:val="20"/>
        </w:rPr>
        <w:sectPr>
          <w:headerReference w:type="default" r:id="rId14"/>
          <w:pgSz w:w="12240" w:h="15840"/>
          <w:pgMar w:header="720" w:footer="723" w:top="1440" w:bottom="920" w:left="1280" w:right="12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2837"/>
        <w:gridCol w:w="4827"/>
      </w:tblGrid>
      <w:tr>
        <w:trPr>
          <w:trHeight w:val="269" w:hRule="exact"/>
        </w:trPr>
        <w:tc>
          <w:tcPr>
            <w:tcW w:w="1798" w:type="dxa"/>
            <w:tcBorders>
              <w:top w:val="single" w:sz="2" w:space="0" w:color="000000"/>
              <w:left w:val="single" w:sz="22" w:space="0" w:color="D9D9D9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IP</w:t>
            </w:r>
            <w:r>
              <w:rPr>
                <w:rFonts w:ascii="Calibri"/>
                <w:color w:val="585858"/>
                <w:spacing w:val="1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Address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Computer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Name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Assessment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45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514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10.0.7.57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MYCO\RANCOR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7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756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10.0.7.60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MYCO\PABUILD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/>
              <w:ind w:left="49" w:right="225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2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SUPPORT_388945a0</w:t>
            </w:r>
            <w:r>
              <w:rPr>
                <w:rFonts w:ascii="Calibri"/>
                <w:color w:val="585858"/>
                <w:spacing w:val="-12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13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514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10.0.7.61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MYCO\HV05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756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10.0.7.62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MYCO\DEVWIKI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/>
              <w:ind w:left="49" w:right="225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2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SUPPORT_388945a0</w:t>
            </w:r>
            <w:r>
              <w:rPr>
                <w:rFonts w:ascii="Calibri"/>
                <w:color w:val="585858"/>
                <w:spacing w:val="-12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13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1001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10.0.7.63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MYCO\JIM-WIN7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Potential</w:t>
            </w:r>
            <w:r>
              <w:rPr>
                <w:rFonts w:ascii="Calibri"/>
                <w:color w:val="FF0000"/>
                <w:spacing w:val="-3"/>
                <w:sz w:val="22"/>
              </w:rPr>
              <w:t> </w:t>
            </w:r>
            <w:r>
              <w:rPr>
                <w:rFonts w:ascii="Calibri"/>
                <w:color w:val="FF0000"/>
                <w:sz w:val="22"/>
              </w:rPr>
              <w:t>Risk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3"/>
              <w:ind w:left="49" w:right="2207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Administrator</w:t>
            </w:r>
            <w:r>
              <w:rPr>
                <w:rFonts w:ascii="Calibri"/>
                <w:color w:val="585858"/>
                <w:spacing w:val="-7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8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  <w:p>
            <w:pPr>
              <w:pStyle w:val="TableParagraph"/>
              <w:spacing w:line="242" w:lineRule="exact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FF0000"/>
                <w:spacing w:val="-1"/>
                <w:sz w:val="20"/>
              </w:rPr>
              <w:t>jim</w:t>
            </w:r>
            <w:r>
              <w:rPr>
                <w:rFonts w:ascii="Calibri"/>
                <w:color w:val="FF0000"/>
                <w:spacing w:val="-5"/>
                <w:sz w:val="20"/>
              </w:rPr>
              <w:t> </w:t>
            </w:r>
            <w:r>
              <w:rPr>
                <w:rFonts w:ascii="Calibri"/>
                <w:color w:val="FF0000"/>
                <w:sz w:val="20"/>
              </w:rPr>
              <w:t>-</w:t>
            </w:r>
            <w:r>
              <w:rPr>
                <w:rFonts w:ascii="Calibri"/>
                <w:color w:val="FF0000"/>
                <w:spacing w:val="-5"/>
                <w:sz w:val="20"/>
              </w:rPr>
              <w:t> </w:t>
            </w:r>
            <w:r>
              <w:rPr>
                <w:rFonts w:ascii="Calibri"/>
                <w:color w:val="FF0000"/>
                <w:sz w:val="20"/>
              </w:rPr>
              <w:t>Does</w:t>
            </w:r>
            <w:r>
              <w:rPr>
                <w:rFonts w:ascii="Calibri"/>
                <w:color w:val="FF0000"/>
                <w:spacing w:val="-6"/>
                <w:sz w:val="20"/>
              </w:rPr>
              <w:t> </w:t>
            </w:r>
            <w:r>
              <w:rPr>
                <w:rFonts w:ascii="Calibri"/>
                <w:color w:val="FF0000"/>
                <w:sz w:val="20"/>
              </w:rPr>
              <w:t>not</w:t>
            </w:r>
            <w:r>
              <w:rPr>
                <w:rFonts w:ascii="Calibri"/>
                <w:color w:val="FF0000"/>
                <w:spacing w:val="-4"/>
                <w:sz w:val="20"/>
              </w:rPr>
              <w:t> </w:t>
            </w:r>
            <w:r>
              <w:rPr>
                <w:rFonts w:ascii="Calibri"/>
                <w:color w:val="FF0000"/>
                <w:spacing w:val="-1"/>
                <w:sz w:val="20"/>
              </w:rPr>
              <w:t>meet</w:t>
            </w:r>
            <w:r>
              <w:rPr>
                <w:rFonts w:ascii="Calibri"/>
                <w:color w:val="FF0000"/>
                <w:spacing w:val="-5"/>
                <w:sz w:val="20"/>
              </w:rPr>
              <w:t> </w:t>
            </w:r>
            <w:r>
              <w:rPr>
                <w:rFonts w:ascii="Calibri"/>
                <w:color w:val="FF0000"/>
                <w:sz w:val="20"/>
              </w:rPr>
              <w:t>account</w:t>
            </w:r>
            <w:r>
              <w:rPr>
                <w:rFonts w:ascii="Calibri"/>
                <w:color w:val="FF0000"/>
                <w:spacing w:val="-4"/>
                <w:sz w:val="20"/>
              </w:rPr>
              <w:t> </w:t>
            </w:r>
            <w:r>
              <w:rPr>
                <w:rFonts w:ascii="Calibri"/>
                <w:color w:val="FF0000"/>
                <w:spacing w:val="-1"/>
                <w:sz w:val="20"/>
              </w:rPr>
              <w:t>policy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756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10.0.7.65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MYCO\MYCO30DEV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Potential</w:t>
            </w:r>
            <w:r>
              <w:rPr>
                <w:rFonts w:ascii="Calibri"/>
                <w:color w:val="FF0000"/>
                <w:spacing w:val="-3"/>
                <w:sz w:val="22"/>
              </w:rPr>
              <w:t> </w:t>
            </w:r>
            <w:r>
              <w:rPr>
                <w:rFonts w:ascii="Calibri"/>
                <w:color w:val="FF0000"/>
                <w:sz w:val="22"/>
              </w:rPr>
              <w:t>Risk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left="49" w:right="2209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2"/>
                <w:w w:val="99"/>
                <w:sz w:val="20"/>
              </w:rPr>
              <w:t> </w:t>
            </w:r>
            <w:r>
              <w:rPr>
                <w:rFonts w:ascii="Calibri"/>
                <w:color w:val="FF0000"/>
                <w:spacing w:val="-1"/>
                <w:sz w:val="20"/>
              </w:rPr>
              <w:t>TsInternetUser</w:t>
            </w:r>
            <w:r>
              <w:rPr>
                <w:rFonts w:ascii="Calibri"/>
                <w:color w:val="FF0000"/>
                <w:spacing w:val="-6"/>
                <w:sz w:val="20"/>
              </w:rPr>
              <w:t> </w:t>
            </w:r>
            <w:r>
              <w:rPr>
                <w:rFonts w:ascii="Calibri"/>
                <w:color w:val="FF0000"/>
                <w:sz w:val="20"/>
              </w:rPr>
              <w:t>-</w:t>
            </w:r>
            <w:r>
              <w:rPr>
                <w:rFonts w:ascii="Calibri"/>
                <w:color w:val="FF0000"/>
                <w:spacing w:val="-9"/>
                <w:sz w:val="20"/>
              </w:rPr>
              <w:t> </w:t>
            </w:r>
            <w:r>
              <w:rPr>
                <w:rFonts w:ascii="Calibri"/>
                <w:color w:val="FF0000"/>
                <w:sz w:val="20"/>
              </w:rPr>
              <w:t>Access</w:t>
            </w:r>
            <w:r>
              <w:rPr>
                <w:rFonts w:ascii="Calibri"/>
                <w:color w:val="FF0000"/>
                <w:spacing w:val="-10"/>
                <w:sz w:val="20"/>
              </w:rPr>
              <w:t> </w:t>
            </w:r>
            <w:r>
              <w:rPr>
                <w:rFonts w:ascii="Calibri"/>
                <w:color w:val="FF0000"/>
                <w:sz w:val="20"/>
              </w:rPr>
              <w:t>denied.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758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10.0.7.67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MYCO\JAGA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left="49" w:right="2226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2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SUPPORT_388945a0</w:t>
            </w:r>
            <w:r>
              <w:rPr>
                <w:rFonts w:ascii="Calibri"/>
                <w:color w:val="585858"/>
                <w:spacing w:val="-12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13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511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10.0.7.69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MYCO\DEVTFS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2" w:lineRule="exact" w:before="2"/>
              <w:ind w:left="4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758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10.0.7.74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MYCO\BKRICKEY-WIN7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left="49" w:right="2207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Administrator</w:t>
            </w:r>
            <w:r>
              <w:rPr>
                <w:rFonts w:ascii="Calibri"/>
                <w:color w:val="585858"/>
                <w:spacing w:val="-7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8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756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10.0.7.75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MYCO\DEVWIKI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left="49" w:right="225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2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SUPPORT_388945a0</w:t>
            </w:r>
            <w:r>
              <w:rPr>
                <w:rFonts w:ascii="Calibri"/>
                <w:color w:val="585858"/>
                <w:spacing w:val="-12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13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756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10.0.7.82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MYCO\PSIMPSON-WIN7TEST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left="49" w:right="2207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Administrator</w:t>
            </w:r>
            <w:r>
              <w:rPr>
                <w:rFonts w:ascii="Calibri"/>
                <w:color w:val="585858"/>
                <w:spacing w:val="-7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8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758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10.0.7.90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MYCO\JOES-PC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left="49" w:right="2231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Administrator</w:t>
            </w:r>
            <w:r>
              <w:rPr>
                <w:rFonts w:ascii="Calibri"/>
                <w:color w:val="585858"/>
                <w:spacing w:val="-7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8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8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754" w:hRule="exact"/>
        </w:trPr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10.0.7.100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MYCO\PABUILD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Strong Security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left="49" w:right="225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color w:val="585858"/>
                <w:spacing w:val="-1"/>
                <w:sz w:val="20"/>
              </w:rPr>
              <w:t>Guest</w:t>
            </w:r>
            <w:r>
              <w:rPr>
                <w:rFonts w:ascii="Calibri"/>
                <w:color w:val="585858"/>
                <w:spacing w:val="-4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Weak,</w:t>
            </w:r>
            <w:r>
              <w:rPr>
                <w:rFonts w:ascii="Calibri"/>
                <w:color w:val="585858"/>
                <w:spacing w:val="-6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color w:val="585858"/>
                <w:spacing w:val="22"/>
                <w:w w:val="99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SUPPORT_388945a0</w:t>
            </w:r>
            <w:r>
              <w:rPr>
                <w:rFonts w:ascii="Calibri"/>
                <w:color w:val="585858"/>
                <w:spacing w:val="-12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-</w:t>
            </w:r>
            <w:r>
              <w:rPr>
                <w:rFonts w:ascii="Calibri"/>
                <w:color w:val="585858"/>
                <w:spacing w:val="-13"/>
                <w:sz w:val="20"/>
              </w:rPr>
              <w:t> </w:t>
            </w:r>
            <w:r>
              <w:rPr>
                <w:rFonts w:ascii="Calibri"/>
                <w:color w:val="585858"/>
                <w:sz w:val="20"/>
              </w:rPr>
              <w:t>Disabled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0"/>
          <w:szCs w:val="20"/>
        </w:rPr>
        <w:sectPr>
          <w:pgSz w:w="12240" w:h="15840"/>
          <w:pgMar w:header="720" w:footer="723" w:top="1440" w:bottom="920" w:left="1280" w:right="12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9591" w:val="left" w:leader="none"/>
        </w:tabs>
        <w:spacing w:before="59"/>
        <w:ind w:left="131" w:right="0" w:firstLine="0"/>
        <w:jc w:val="left"/>
        <w:rPr>
          <w:rFonts w:ascii="Calibri" w:hAnsi="Calibri" w:cs="Calibri" w:eastAsia="Calibri"/>
          <w:sz w:val="20"/>
          <w:szCs w:val="20"/>
        </w:rPr>
      </w:pPr>
      <w:bookmarkStart w:name="_bookmark11" w:id="15"/>
      <w:bookmarkEnd w:id="15"/>
      <w:r>
        <w:rPr/>
      </w: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4.6</w:t>
      </w:r>
      <w:r>
        <w:rPr>
          <w:rFonts w:ascii="Calibri"/>
          <w:b/>
          <w:sz w:val="20"/>
          <w:highlight w:val="lightGray"/>
        </w:rPr>
        <w:t> -</w:t>
      </w:r>
      <w:r>
        <w:rPr>
          <w:rFonts w:ascii="Calibri"/>
          <w:b/>
          <w:spacing w:val="1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Administrative</w:t>
      </w:r>
      <w:r>
        <w:rPr>
          <w:rFonts w:ascii="Calibri"/>
          <w:b/>
          <w:spacing w:val="3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Access Control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spacing w:line="200" w:lineRule="atLeast"/>
        <w:ind w:left="1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73.15pt;height:40.2pt;mso-position-horizontal-relative:char;mso-position-vertical-relative:line" type="#_x0000_t202" filled="false" stroked="true" strokeweight=".22pt" strokecolor="#000000">
            <v:textbox inset="0,0,0,0">
              <w:txbxContent>
                <w:p>
                  <w:pPr>
                    <w:spacing w:line="240" w:lineRule="auto" w:before="0"/>
                    <w:ind w:left="49" w:right="201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0"/>
                      <w:szCs w:val="20"/>
                    </w:rPr>
                    <w:t>§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164.312(a)(1) Access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Control</w:t>
                  </w:r>
                  <w:r>
                    <w:rPr>
                      <w:rFonts w:ascii="Calibri" w:hAnsi="Calibri" w:cs="Calibri" w:eastAsia="Calibri"/>
                      <w:color w:val="585858"/>
                      <w:spacing w:val="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-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Implement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technical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policies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procedures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electronic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information</w:t>
                  </w:r>
                  <w:r>
                    <w:rPr>
                      <w:rFonts w:ascii="Calibri" w:hAnsi="Calibri" w:cs="Calibri" w:eastAsia="Calibri"/>
                      <w:color w:val="585858"/>
                      <w:spacing w:val="7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systems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that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maintain</w:t>
                  </w:r>
                  <w:r>
                    <w:rPr>
                      <w:rFonts w:ascii="Calibri" w:hAnsi="Calibri" w:cs="Calibri" w:eastAsia="Calibri"/>
                      <w:color w:val="585858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electronic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protected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health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information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allow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access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only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those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persons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or</w:t>
                  </w:r>
                  <w:r>
                    <w:rPr>
                      <w:rFonts w:ascii="Calibri" w:hAnsi="Calibri" w:cs="Calibri" w:eastAsia="Calibri"/>
                      <w:color w:val="585858"/>
                      <w:spacing w:val="7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software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programs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that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have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been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granted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access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rights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as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specified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in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0"/>
                      <w:szCs w:val="20"/>
                    </w:rPr>
                    <w:t>§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164.308(a)(4).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pStyle w:val="BodyText"/>
        <w:spacing w:line="239" w:lineRule="auto" w:before="57"/>
        <w:ind w:right="346"/>
        <w:jc w:val="left"/>
      </w:pPr>
      <w:r>
        <w:rPr>
          <w:color w:val="585858"/>
          <w:spacing w:val="-1"/>
        </w:rPr>
        <w:t>Automatic</w:t>
      </w:r>
      <w:r>
        <w:rPr>
          <w:color w:val="585858"/>
        </w:rPr>
        <w:t> </w:t>
      </w:r>
      <w:r>
        <w:rPr>
          <w:color w:val="585858"/>
          <w:spacing w:val="-1"/>
        </w:rPr>
        <w:t>log</w:t>
      </w:r>
      <w:r>
        <w:rPr>
          <w:color w:val="585858"/>
          <w:spacing w:val="-3"/>
        </w:rPr>
        <w:t> </w:t>
      </w:r>
      <w:r>
        <w:rPr>
          <w:color w:val="585858"/>
        </w:rPr>
        <w:t>off</w:t>
      </w:r>
      <w:r>
        <w:rPr>
          <w:color w:val="585858"/>
          <w:spacing w:val="-3"/>
        </w:rPr>
        <w:t> </w:t>
      </w:r>
      <w:r>
        <w:rPr>
          <w:color w:val="585858"/>
        </w:rPr>
        <w:t>or </w:t>
      </w:r>
      <w:r>
        <w:rPr>
          <w:color w:val="585858"/>
          <w:spacing w:val="-1"/>
        </w:rPr>
        <w:t>lockout</w:t>
      </w:r>
      <w:r>
        <w:rPr>
          <w:color w:val="585858"/>
        </w:rPr>
        <w:t> is </w:t>
      </w:r>
      <w:r>
        <w:rPr>
          <w:color w:val="585858"/>
          <w:spacing w:val="-1"/>
        </w:rPr>
        <w:t>required</w:t>
      </w:r>
      <w:r>
        <w:rPr>
          <w:color w:val="585858"/>
          <w:spacing w:val="-4"/>
        </w:rPr>
        <w:t> </w:t>
      </w:r>
      <w:r>
        <w:rPr>
          <w:color w:val="585858"/>
        </w:rPr>
        <w:t>to</w:t>
      </w:r>
      <w:r>
        <w:rPr>
          <w:color w:val="585858"/>
          <w:spacing w:val="-1"/>
        </w:rPr>
        <w:t> be</w:t>
      </w:r>
      <w:r>
        <w:rPr>
          <w:color w:val="585858"/>
        </w:rPr>
        <w:t> </w:t>
      </w:r>
      <w:r>
        <w:rPr>
          <w:color w:val="585858"/>
          <w:spacing w:val="-1"/>
        </w:rPr>
        <w:t>set</w:t>
      </w:r>
      <w:r>
        <w:rPr>
          <w:color w:val="585858"/>
          <w:spacing w:val="-2"/>
        </w:rPr>
        <w:t> </w:t>
      </w:r>
      <w:r>
        <w:rPr>
          <w:color w:val="585858"/>
        </w:rPr>
        <w:t>on</w:t>
      </w:r>
      <w:r>
        <w:rPr>
          <w:color w:val="585858"/>
          <w:spacing w:val="-1"/>
        </w:rPr>
        <w:t> </w:t>
      </w:r>
      <w:r>
        <w:rPr>
          <w:color w:val="585858"/>
        </w:rPr>
        <w:t>all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computers.</w:t>
      </w:r>
      <w:r>
        <w:rPr>
          <w:color w:val="585858"/>
          <w:spacing w:val="46"/>
        </w:rPr>
        <w:t> </w:t>
      </w:r>
      <w:r>
        <w:rPr>
          <w:color w:val="585858"/>
          <w:spacing w:val="-1"/>
        </w:rPr>
        <w:t>Lockout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time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should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always</w:t>
      </w:r>
      <w:r>
        <w:rPr>
          <w:color w:val="585858"/>
        </w:rPr>
        <w:t> </w:t>
      </w:r>
      <w:r>
        <w:rPr>
          <w:color w:val="585858"/>
          <w:spacing w:val="-1"/>
        </w:rPr>
        <w:t>be</w:t>
      </w:r>
      <w:r>
        <w:rPr>
          <w:color w:val="585858"/>
          <w:spacing w:val="-2"/>
        </w:rPr>
        <w:t> </w:t>
      </w:r>
      <w:r>
        <w:rPr>
          <w:color w:val="585858"/>
        </w:rPr>
        <w:t>less</w:t>
      </w:r>
      <w:r>
        <w:rPr>
          <w:color w:val="585858"/>
          <w:spacing w:val="65"/>
        </w:rPr>
        <w:t> </w:t>
      </w:r>
      <w:r>
        <w:rPr>
          <w:color w:val="585858"/>
        </w:rPr>
        <w:t>than</w:t>
      </w:r>
      <w:r>
        <w:rPr>
          <w:color w:val="585858"/>
          <w:spacing w:val="-2"/>
        </w:rPr>
        <w:t> </w:t>
      </w:r>
      <w:r>
        <w:rPr>
          <w:color w:val="585858"/>
        </w:rPr>
        <w:t>15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minutes.</w:t>
      </w:r>
      <w:r>
        <w:rPr>
          <w:color w:val="585858"/>
        </w:rPr>
        <w:t>  In</w:t>
      </w:r>
      <w:r>
        <w:rPr>
          <w:color w:val="585858"/>
          <w:spacing w:val="-1"/>
        </w:rPr>
        <w:t> some</w:t>
      </w:r>
      <w:r>
        <w:rPr>
          <w:color w:val="585858"/>
          <w:spacing w:val="-4"/>
        </w:rPr>
        <w:t> </w:t>
      </w:r>
      <w:r>
        <w:rPr>
          <w:color w:val="585858"/>
          <w:spacing w:val="-1"/>
        </w:rPr>
        <w:t>circumstances,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such </w:t>
      </w:r>
      <w:r>
        <w:rPr>
          <w:color w:val="585858"/>
        </w:rPr>
        <w:t>as </w:t>
      </w:r>
      <w:r>
        <w:rPr>
          <w:color w:val="585858"/>
          <w:spacing w:val="-2"/>
        </w:rPr>
        <w:t>nearly</w:t>
      </w:r>
      <w:r>
        <w:rPr>
          <w:color w:val="585858"/>
        </w:rPr>
        <w:t> </w:t>
      </w:r>
      <w:r>
        <w:rPr>
          <w:color w:val="585858"/>
          <w:spacing w:val="-1"/>
        </w:rPr>
        <w:t>publicly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accessible</w:t>
      </w:r>
      <w:r>
        <w:rPr>
          <w:color w:val="585858"/>
          <w:spacing w:val="-2"/>
        </w:rPr>
        <w:t> </w:t>
      </w:r>
      <w:r>
        <w:rPr>
          <w:color w:val="585858"/>
        </w:rPr>
        <w:t>or </w:t>
      </w:r>
      <w:r>
        <w:rPr>
          <w:color w:val="585858"/>
          <w:spacing w:val="-1"/>
        </w:rPr>
        <w:t>viewable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computers,</w:t>
      </w:r>
      <w:r>
        <w:rPr>
          <w:color w:val="585858"/>
          <w:spacing w:val="66"/>
        </w:rPr>
        <w:t> </w:t>
      </w:r>
      <w:r>
        <w:rPr>
          <w:color w:val="585858"/>
          <w:spacing w:val="-1"/>
        </w:rPr>
        <w:t>lockout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time</w:t>
      </w:r>
      <w:r>
        <w:rPr>
          <w:color w:val="585858"/>
        </w:rPr>
        <w:t> </w:t>
      </w:r>
      <w:r>
        <w:rPr>
          <w:color w:val="585858"/>
          <w:spacing w:val="-1"/>
        </w:rPr>
        <w:t>should be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minimized</w:t>
      </w:r>
      <w:r>
        <w:rPr>
          <w:color w:val="585858"/>
        </w:rPr>
        <w:t> as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much</w:t>
      </w:r>
      <w:r>
        <w:rPr>
          <w:color w:val="585858"/>
          <w:spacing w:val="-3"/>
        </w:rPr>
        <w:t> </w:t>
      </w:r>
      <w:r>
        <w:rPr>
          <w:color w:val="585858"/>
        </w:rPr>
        <w:t>as </w:t>
      </w:r>
      <w:r>
        <w:rPr>
          <w:color w:val="585858"/>
          <w:spacing w:val="-1"/>
        </w:rPr>
        <w:t>feasible.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4"/>
        <w:gridCol w:w="1892"/>
        <w:gridCol w:w="5677"/>
      </w:tblGrid>
      <w:tr>
        <w:trPr>
          <w:trHeight w:val="538" w:hRule="exact"/>
        </w:trPr>
        <w:tc>
          <w:tcPr>
            <w:tcW w:w="1894" w:type="dxa"/>
            <w:tcBorders>
              <w:top w:val="single" w:sz="2" w:space="0" w:color="000000"/>
              <w:left w:val="single" w:sz="22" w:space="0" w:color="D9D9D9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24" w:right="63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Lockout</w:t>
            </w:r>
            <w:r>
              <w:rPr>
                <w:rFonts w:ascii="Calibri"/>
                <w:color w:val="585858"/>
                <w:spacing w:val="-2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Time</w:t>
            </w:r>
            <w:r>
              <w:rPr>
                <w:rFonts w:ascii="Calibri"/>
                <w:color w:val="585858"/>
                <w:spacing w:val="26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(minutes)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# </w:t>
            </w:r>
            <w:r>
              <w:rPr>
                <w:rFonts w:ascii="Calibri"/>
                <w:color w:val="585858"/>
                <w:spacing w:val="-1"/>
                <w:sz w:val="22"/>
              </w:rPr>
              <w:t>Computers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5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Computers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3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&lt;=5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3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5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&lt;=10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5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&lt;=15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5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TANDEM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&gt;15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5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z w:val="22"/>
              </w:rPr>
              <w:t>Not </w:t>
            </w:r>
            <w:r>
              <w:rPr>
                <w:rFonts w:ascii="Calibri"/>
                <w:color w:val="FF0000"/>
                <w:spacing w:val="-1"/>
                <w:sz w:val="22"/>
              </w:rPr>
              <w:t>Enabled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z w:val="22"/>
              </w:rPr>
              <w:t>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5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DC01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after="0" w:line="262" w:lineRule="exact"/>
        <w:jc w:val="left"/>
        <w:rPr>
          <w:rFonts w:ascii="Calibri" w:hAnsi="Calibri" w:cs="Calibri" w:eastAsia="Calibri"/>
          <w:sz w:val="22"/>
          <w:szCs w:val="22"/>
        </w:rPr>
        <w:sectPr>
          <w:pgSz w:w="12240" w:h="15840"/>
          <w:pgMar w:header="720" w:footer="723" w:top="1440" w:bottom="920" w:left="1280" w:right="1260"/>
        </w:sectPr>
      </w:pPr>
    </w:p>
    <w:p>
      <w:pPr>
        <w:spacing w:line="240" w:lineRule="auto" w:before="7"/>
        <w:rPr>
          <w:rFonts w:ascii="Calibri" w:hAnsi="Calibri" w:cs="Calibri" w:eastAsia="Calibri"/>
          <w:sz w:val="16"/>
          <w:szCs w:val="16"/>
        </w:rPr>
      </w:pPr>
    </w:p>
    <w:p>
      <w:pPr>
        <w:tabs>
          <w:tab w:pos="9591" w:val="left" w:leader="none"/>
        </w:tabs>
        <w:spacing w:before="59"/>
        <w:ind w:left="131" w:right="0" w:firstLine="0"/>
        <w:jc w:val="left"/>
        <w:rPr>
          <w:rFonts w:ascii="Calibri" w:hAnsi="Calibri" w:cs="Calibri" w:eastAsia="Calibri"/>
          <w:sz w:val="20"/>
          <w:szCs w:val="20"/>
        </w:rPr>
      </w:pPr>
      <w:bookmarkStart w:name="_bookmark12" w:id="16"/>
      <w:bookmarkEnd w:id="16"/>
      <w:r>
        <w:rPr/>
      </w: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4.7</w:t>
      </w:r>
      <w:r>
        <w:rPr>
          <w:rFonts w:ascii="Calibri"/>
          <w:b/>
          <w:spacing w:val="1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>-</w:t>
      </w:r>
      <w:r>
        <w:rPr>
          <w:rFonts w:ascii="Calibri"/>
          <w:b/>
          <w:spacing w:val="4"/>
          <w:sz w:val="20"/>
          <w:highlight w:val="lightGray"/>
        </w:rPr>
        <w:t> </w:t>
      </w:r>
      <w:r>
        <w:rPr>
          <w:rFonts w:ascii="Calibri"/>
          <w:b/>
          <w:spacing w:val="3"/>
          <w:sz w:val="20"/>
          <w:highlight w:val="lightGray"/>
        </w:rPr>
        <w:t>Audit</w:t>
      </w:r>
      <w:r>
        <w:rPr>
          <w:rFonts w:ascii="Calibri"/>
          <w:b/>
          <w:spacing w:val="4"/>
          <w:sz w:val="20"/>
          <w:highlight w:val="lightGray"/>
        </w:rPr>
        <w:t> Controls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spacing w:line="200" w:lineRule="atLeast"/>
        <w:ind w:left="1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73.15pt;height:26.8pt;mso-position-horizontal-relative:char;mso-position-vertical-relative:line" type="#_x0000_t202" filled="false" stroked="true" strokeweight=".22pt" strokecolor="#000000">
            <v:textbox inset="0,0,0,0">
              <w:txbxContent>
                <w:p>
                  <w:pPr>
                    <w:spacing w:line="240" w:lineRule="auto" w:before="0"/>
                    <w:ind w:left="49" w:right="71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0"/>
                      <w:szCs w:val="20"/>
                    </w:rPr>
                    <w:t>§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164.312(b) Audit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Controls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-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Implement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hardware,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software,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and/or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procedural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mechanisms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that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record</w:t>
                  </w:r>
                  <w:r>
                    <w:rPr>
                      <w:rFonts w:ascii="Calibri" w:hAnsi="Calibri" w:cs="Calibri" w:eastAsia="Calibri"/>
                      <w:color w:val="585858"/>
                      <w:spacing w:val="6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and examine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activity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in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information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systems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that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contain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or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use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electronic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protected health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information.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pStyle w:val="BodyText"/>
        <w:spacing w:line="240" w:lineRule="auto" w:before="56"/>
        <w:ind w:right="0"/>
        <w:jc w:val="left"/>
      </w:pPr>
      <w:r>
        <w:rPr>
          <w:color w:val="585858"/>
          <w:spacing w:val="-1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following</w:t>
      </w:r>
      <w:r>
        <w:rPr>
          <w:color w:val="585858"/>
          <w:spacing w:val="-2"/>
        </w:rPr>
        <w:t> </w:t>
      </w:r>
      <w:r>
        <w:rPr>
          <w:color w:val="585858"/>
        </w:rPr>
        <w:t>are</w:t>
      </w:r>
      <w:r>
        <w:rPr>
          <w:color w:val="585858"/>
          <w:spacing w:val="-1"/>
        </w:rPr>
        <w:t> </w:t>
      </w:r>
      <w:r>
        <w:rPr>
          <w:color w:val="585858"/>
        </w:rPr>
        <w:t>the </w:t>
      </w:r>
      <w:r>
        <w:rPr>
          <w:color w:val="585858"/>
          <w:spacing w:val="-1"/>
        </w:rPr>
        <w:t>current</w:t>
      </w:r>
      <w:r>
        <w:rPr>
          <w:color w:val="585858"/>
        </w:rPr>
        <w:t> </w:t>
      </w:r>
      <w:r>
        <w:rPr>
          <w:color w:val="585858"/>
          <w:spacing w:val="-1"/>
        </w:rPr>
        <w:t>Windows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auditing configuration:</w:t>
      </w:r>
      <w:r>
        <w:rPr/>
      </w:r>
    </w:p>
    <w:p>
      <w:pPr>
        <w:spacing w:line="240" w:lineRule="auto" w:before="3"/>
        <w:rPr>
          <w:rFonts w:ascii="Calibri" w:hAnsi="Calibri" w:cs="Calibri" w:eastAsia="Calibri"/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0"/>
        <w:gridCol w:w="3783"/>
        <w:gridCol w:w="2840"/>
      </w:tblGrid>
      <w:tr>
        <w:trPr>
          <w:trHeight w:val="269" w:hRule="exact"/>
        </w:trPr>
        <w:tc>
          <w:tcPr>
            <w:tcW w:w="2840" w:type="dxa"/>
            <w:tcBorders>
              <w:top w:val="single" w:sz="2" w:space="0" w:color="000000"/>
              <w:left w:val="single" w:sz="22" w:space="0" w:color="D9D9D9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Policy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Setting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Computers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2840" w:type="dxa"/>
            <w:tcBorders>
              <w:top w:val="single" w:sz="2" w:space="0" w:color="000000"/>
              <w:left w:val="single" w:sz="22" w:space="0" w:color="FFFFDC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Audit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account</w:t>
            </w:r>
            <w:r>
              <w:rPr>
                <w:rFonts w:ascii="Calibri"/>
                <w:color w:val="585858"/>
                <w:spacing w:val="-2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logon events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No</w:t>
            </w:r>
            <w:r>
              <w:rPr>
                <w:rFonts w:ascii="Calibri"/>
                <w:color w:val="585858"/>
                <w:spacing w:val="1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auditing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All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Sampled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Audit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account</w:t>
            </w:r>
            <w:r>
              <w:rPr>
                <w:rFonts w:ascii="Calibri"/>
                <w:color w:val="585858"/>
                <w:spacing w:val="-2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management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No</w:t>
            </w:r>
            <w:r>
              <w:rPr>
                <w:rFonts w:ascii="Calibri"/>
                <w:color w:val="585858"/>
                <w:spacing w:val="1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auditing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All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Sampled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2840" w:type="dxa"/>
            <w:tcBorders>
              <w:top w:val="single" w:sz="2" w:space="0" w:color="000000"/>
              <w:left w:val="single" w:sz="22" w:space="0" w:color="FFFFDC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Audit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directory</w:t>
            </w:r>
            <w:r>
              <w:rPr>
                <w:rFonts w:ascii="Calibri"/>
                <w:color w:val="585858"/>
                <w:spacing w:val="-2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service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access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No</w:t>
            </w:r>
            <w:r>
              <w:rPr>
                <w:rFonts w:ascii="Calibri"/>
                <w:color w:val="585858"/>
                <w:spacing w:val="1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auditing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All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Sampled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0000"/>
                <w:spacing w:val="-1"/>
                <w:sz w:val="22"/>
              </w:rPr>
              <w:t>Audit</w:t>
            </w:r>
            <w:r>
              <w:rPr>
                <w:rFonts w:ascii="Calibri"/>
                <w:b/>
                <w:color w:val="FF0000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22"/>
              </w:rPr>
              <w:t>logon events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0000"/>
                <w:sz w:val="22"/>
              </w:rPr>
              <w:t>No</w:t>
            </w:r>
            <w:r>
              <w:rPr>
                <w:rFonts w:ascii="Calibri"/>
                <w:b/>
                <w:color w:val="FF0000"/>
                <w:spacing w:val="-1"/>
                <w:sz w:val="22"/>
              </w:rPr>
              <w:t> auditing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0000"/>
                <w:sz w:val="22"/>
              </w:rPr>
              <w:t>All</w:t>
            </w:r>
            <w:r>
              <w:rPr>
                <w:rFonts w:ascii="Calibri"/>
                <w:b/>
                <w:color w:val="FF0000"/>
                <w:spacing w:val="-2"/>
                <w:sz w:val="22"/>
              </w:rPr>
              <w:t> Sampled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2840" w:type="dxa"/>
            <w:tcBorders>
              <w:top w:val="single" w:sz="2" w:space="0" w:color="000000"/>
              <w:left w:val="single" w:sz="22" w:space="0" w:color="FFFFDC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3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Audit</w:t>
            </w:r>
            <w:r>
              <w:rPr>
                <w:rFonts w:ascii="Calibri"/>
                <w:color w:val="FF0000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object</w:t>
            </w:r>
            <w:r>
              <w:rPr>
                <w:rFonts w:ascii="Calibri"/>
                <w:color w:val="FF0000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access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3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No</w:t>
            </w:r>
            <w:r>
              <w:rPr>
                <w:rFonts w:ascii="Calibri"/>
                <w:color w:val="FF0000"/>
                <w:spacing w:val="1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auditing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63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0000"/>
                <w:spacing w:val="-1"/>
                <w:sz w:val="22"/>
              </w:rPr>
              <w:t>All</w:t>
            </w:r>
            <w:r>
              <w:rPr>
                <w:rFonts w:ascii="Calibri"/>
                <w:color w:val="FF0000"/>
                <w:sz w:val="22"/>
              </w:rPr>
              <w:t> </w:t>
            </w:r>
            <w:r>
              <w:rPr>
                <w:rFonts w:ascii="Calibri"/>
                <w:color w:val="FF0000"/>
                <w:spacing w:val="-1"/>
                <w:sz w:val="22"/>
              </w:rPr>
              <w:t>Sampled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Audit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policy</w:t>
            </w:r>
            <w:r>
              <w:rPr>
                <w:rFonts w:ascii="Calibri"/>
                <w:color w:val="585858"/>
                <w:spacing w:val="-2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change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No</w:t>
            </w:r>
            <w:r>
              <w:rPr>
                <w:rFonts w:ascii="Calibri"/>
                <w:color w:val="585858"/>
                <w:spacing w:val="1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auditing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All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Sampled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6" w:hRule="exact"/>
        </w:trPr>
        <w:tc>
          <w:tcPr>
            <w:tcW w:w="2840" w:type="dxa"/>
            <w:tcBorders>
              <w:top w:val="single" w:sz="2" w:space="0" w:color="000000"/>
              <w:left w:val="single" w:sz="22" w:space="0" w:color="FFFFDC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Audit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privilege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2"/>
                <w:sz w:val="22"/>
              </w:rPr>
              <w:t>use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No</w:t>
            </w:r>
            <w:r>
              <w:rPr>
                <w:rFonts w:ascii="Calibri"/>
                <w:color w:val="585858"/>
                <w:spacing w:val="1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auditing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All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Sampled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Audit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process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tracking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No</w:t>
            </w:r>
            <w:r>
              <w:rPr>
                <w:rFonts w:ascii="Calibri"/>
                <w:color w:val="585858"/>
                <w:spacing w:val="1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auditing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All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Sampled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6" w:hRule="exact"/>
        </w:trPr>
        <w:tc>
          <w:tcPr>
            <w:tcW w:w="2840" w:type="dxa"/>
            <w:tcBorders>
              <w:top w:val="single" w:sz="2" w:space="0" w:color="000000"/>
              <w:left w:val="single" w:sz="22" w:space="0" w:color="FFFFDC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Audit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system events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No</w:t>
            </w:r>
            <w:r>
              <w:rPr>
                <w:rFonts w:ascii="Calibri"/>
                <w:color w:val="585858"/>
                <w:spacing w:val="1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auditing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All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Sampled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after="0" w:line="262" w:lineRule="exact"/>
        <w:jc w:val="left"/>
        <w:rPr>
          <w:rFonts w:ascii="Calibri" w:hAnsi="Calibri" w:cs="Calibri" w:eastAsia="Calibri"/>
          <w:sz w:val="22"/>
          <w:szCs w:val="22"/>
        </w:rPr>
        <w:sectPr>
          <w:pgSz w:w="12240" w:h="15840"/>
          <w:pgMar w:header="720" w:footer="723" w:top="1440" w:bottom="920" w:left="1280" w:right="1260"/>
        </w:sectPr>
      </w:pPr>
    </w:p>
    <w:p>
      <w:pPr>
        <w:spacing w:line="240" w:lineRule="auto" w:before="7"/>
        <w:rPr>
          <w:rFonts w:ascii="Calibri" w:hAnsi="Calibri" w:cs="Calibri" w:eastAsia="Calibri"/>
          <w:sz w:val="16"/>
          <w:szCs w:val="16"/>
        </w:rPr>
      </w:pPr>
    </w:p>
    <w:p>
      <w:pPr>
        <w:tabs>
          <w:tab w:pos="9591" w:val="left" w:leader="none"/>
        </w:tabs>
        <w:spacing w:before="59"/>
        <w:ind w:left="131" w:right="0" w:firstLine="0"/>
        <w:jc w:val="left"/>
        <w:rPr>
          <w:rFonts w:ascii="Calibri" w:hAnsi="Calibri" w:cs="Calibri" w:eastAsia="Calibri"/>
          <w:sz w:val="20"/>
          <w:szCs w:val="20"/>
        </w:rPr>
      </w:pPr>
      <w:bookmarkStart w:name="_bookmark13" w:id="17"/>
      <w:bookmarkEnd w:id="17"/>
      <w:r>
        <w:rPr/>
      </w: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4.8</w:t>
      </w:r>
      <w:r>
        <w:rPr>
          <w:rFonts w:ascii="Calibri"/>
          <w:b/>
          <w:spacing w:val="1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>-</w:t>
      </w:r>
      <w:r>
        <w:rPr>
          <w:rFonts w:ascii="Calibri"/>
          <w:b/>
          <w:spacing w:val="3"/>
          <w:sz w:val="20"/>
          <w:highlight w:val="lightGray"/>
        </w:rPr>
        <w:t> Person</w:t>
      </w:r>
      <w:r>
        <w:rPr>
          <w:rFonts w:ascii="Calibri"/>
          <w:b/>
          <w:spacing w:val="4"/>
          <w:sz w:val="20"/>
          <w:highlight w:val="lightGray"/>
        </w:rPr>
        <w:t> </w:t>
      </w:r>
      <w:r>
        <w:rPr>
          <w:rFonts w:ascii="Calibri"/>
          <w:b/>
          <w:spacing w:val="2"/>
          <w:sz w:val="20"/>
          <w:highlight w:val="lightGray"/>
        </w:rPr>
        <w:t>or</w:t>
      </w:r>
      <w:r>
        <w:rPr>
          <w:rFonts w:ascii="Calibri"/>
          <w:b/>
          <w:spacing w:val="4"/>
          <w:sz w:val="20"/>
          <w:highlight w:val="lightGray"/>
        </w:rPr>
        <w:t> </w:t>
      </w:r>
      <w:r>
        <w:rPr>
          <w:rFonts w:ascii="Calibri"/>
          <w:b/>
          <w:spacing w:val="3"/>
          <w:sz w:val="20"/>
          <w:highlight w:val="lightGray"/>
        </w:rPr>
        <w:t>Entity </w:t>
      </w:r>
      <w:r>
        <w:rPr>
          <w:rFonts w:ascii="Calibri"/>
          <w:b/>
          <w:spacing w:val="4"/>
          <w:sz w:val="20"/>
          <w:highlight w:val="lightGray"/>
        </w:rPr>
        <w:t>Authentication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spacing w:line="200" w:lineRule="atLeast"/>
        <w:ind w:left="1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73.15pt;height:67.1pt;mso-position-horizontal-relative:char;mso-position-vertical-relative:line" type="#_x0000_t202" filled="false" stroked="true" strokeweight=".22pt" strokecolor="#000000">
            <v:textbox inset="0,0,0,0">
              <w:txbxContent>
                <w:p>
                  <w:pPr>
                    <w:spacing w:line="240" w:lineRule="auto" w:before="0"/>
                    <w:ind w:left="49" w:right="223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0"/>
                      <w:szCs w:val="20"/>
                    </w:rPr>
                    <w:t>§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164.312(d):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Person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or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Entity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Authentication</w:t>
                  </w:r>
                  <w:r>
                    <w:rPr>
                      <w:rFonts w:ascii="Calibri" w:hAnsi="Calibri" w:cs="Calibri" w:eastAsia="Calibri"/>
                      <w:color w:val="585858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-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Weigh the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relative advantages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disadvantages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hAnsi="Calibri" w:cs="Calibri" w:eastAsia="Calibri"/>
                      <w:color w:val="585858"/>
                      <w:spacing w:val="7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commonly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used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authentication approaches.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There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are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four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commonly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used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authentication approaches</w:t>
                  </w:r>
                  <w:r>
                    <w:rPr>
                      <w:rFonts w:ascii="Calibri" w:hAnsi="Calibri" w:cs="Calibri" w:eastAsia="Calibri"/>
                      <w:color w:val="585858"/>
                      <w:spacing w:val="7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available: -Something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person knows,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such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password.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-Something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person has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or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is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in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possession</w:t>
                  </w:r>
                  <w:r>
                    <w:rPr>
                      <w:rFonts w:ascii="Calibri" w:hAnsi="Calibri" w:cs="Calibri" w:eastAsia="Calibri"/>
                      <w:color w:val="585858"/>
                      <w:spacing w:val="5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of,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such as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a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token (smart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card,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ATM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card,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etc.).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-Some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type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biometric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identification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person</w:t>
                  </w:r>
                  <w:r>
                    <w:rPr>
                      <w:rFonts w:ascii="Calibri" w:hAnsi="Calibri" w:cs="Calibri" w:eastAsia="Calibri"/>
                      <w:color w:val="585858"/>
                      <w:spacing w:val="4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provides,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such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fingerprint.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-A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combination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two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or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more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of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above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approaches.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pStyle w:val="BodyText"/>
        <w:spacing w:line="240" w:lineRule="auto" w:before="56"/>
        <w:ind w:right="324"/>
        <w:jc w:val="both"/>
      </w:pPr>
      <w:r>
        <w:rPr>
          <w:color w:val="585858"/>
          <w:spacing w:val="-1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use</w:t>
      </w:r>
      <w:r>
        <w:rPr>
          <w:color w:val="585858"/>
          <w:spacing w:val="-2"/>
        </w:rPr>
        <w:t> </w:t>
      </w:r>
      <w:r>
        <w:rPr>
          <w:color w:val="585858"/>
        </w:rPr>
        <w:t>of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various</w:t>
      </w:r>
      <w:r>
        <w:rPr>
          <w:color w:val="585858"/>
        </w:rPr>
        <w:t> </w:t>
      </w:r>
      <w:r>
        <w:rPr>
          <w:color w:val="585858"/>
          <w:spacing w:val="-1"/>
        </w:rPr>
        <w:t>authentication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mechanisms</w:t>
      </w:r>
      <w:r>
        <w:rPr>
          <w:color w:val="585858"/>
        </w:rPr>
        <w:t> </w:t>
      </w:r>
      <w:r>
        <w:rPr>
          <w:color w:val="585858"/>
          <w:spacing w:val="-1"/>
        </w:rPr>
        <w:t>has</w:t>
      </w:r>
      <w:r>
        <w:rPr>
          <w:color w:val="585858"/>
        </w:rPr>
        <w:t> </w:t>
      </w:r>
      <w:r>
        <w:rPr>
          <w:color w:val="585858"/>
          <w:spacing w:val="-1"/>
        </w:rPr>
        <w:t>both advantages</w:t>
      </w:r>
      <w:r>
        <w:rPr>
          <w:color w:val="585858"/>
          <w:spacing w:val="-2"/>
        </w:rPr>
        <w:t> </w:t>
      </w:r>
      <w:r>
        <w:rPr>
          <w:color w:val="585858"/>
        </w:rPr>
        <w:t>and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disadvantages.</w:t>
      </w:r>
      <w:r>
        <w:rPr>
          <w:color w:val="585858"/>
        </w:rPr>
        <w:t>  </w:t>
      </w:r>
      <w:r>
        <w:rPr>
          <w:color w:val="585858"/>
          <w:spacing w:val="-1"/>
        </w:rPr>
        <w:t>Use</w:t>
      </w:r>
      <w:r>
        <w:rPr>
          <w:color w:val="585858"/>
          <w:spacing w:val="-2"/>
        </w:rPr>
        <w:t> </w:t>
      </w:r>
      <w:r>
        <w:rPr>
          <w:color w:val="585858"/>
        </w:rPr>
        <w:t>of at</w:t>
      </w:r>
      <w:r>
        <w:rPr>
          <w:color w:val="585858"/>
          <w:spacing w:val="2"/>
        </w:rPr>
        <w:t> </w:t>
      </w:r>
      <w:r>
        <w:rPr>
          <w:color w:val="585858"/>
          <w:spacing w:val="-1"/>
        </w:rPr>
        <w:t>least</w:t>
      </w:r>
      <w:r>
        <w:rPr>
          <w:color w:val="585858"/>
          <w:spacing w:val="75"/>
        </w:rPr>
        <w:t> </w:t>
      </w:r>
      <w:r>
        <w:rPr>
          <w:color w:val="585858"/>
        </w:rPr>
        <w:t>one</w:t>
      </w:r>
      <w:r>
        <w:rPr>
          <w:color w:val="585858"/>
          <w:spacing w:val="-2"/>
        </w:rPr>
        <w:t> </w:t>
      </w:r>
      <w:r>
        <w:rPr>
          <w:color w:val="585858"/>
        </w:rPr>
        <w:t>of </w:t>
      </w:r>
      <w:r>
        <w:rPr>
          <w:color w:val="585858"/>
          <w:spacing w:val="-2"/>
        </w:rPr>
        <w:t>the </w:t>
      </w:r>
      <w:r>
        <w:rPr>
          <w:color w:val="585858"/>
        </w:rPr>
        <w:t>means</w:t>
      </w:r>
      <w:r>
        <w:rPr>
          <w:color w:val="585858"/>
          <w:spacing w:val="-3"/>
        </w:rPr>
        <w:t> </w:t>
      </w:r>
      <w:r>
        <w:rPr>
          <w:color w:val="585858"/>
        </w:rPr>
        <w:t>of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ensuring </w:t>
      </w:r>
      <w:r>
        <w:rPr>
          <w:color w:val="585858"/>
        </w:rPr>
        <w:t>a </w:t>
      </w:r>
      <w:r>
        <w:rPr>
          <w:color w:val="585858"/>
          <w:spacing w:val="-1"/>
        </w:rPr>
        <w:t>secure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authentication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mechanism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should be</w:t>
      </w:r>
      <w:r>
        <w:rPr>
          <w:color w:val="585858"/>
        </w:rPr>
        <w:t> in</w:t>
      </w:r>
      <w:r>
        <w:rPr>
          <w:color w:val="585858"/>
          <w:spacing w:val="-1"/>
        </w:rPr>
        <w:t> place.</w:t>
      </w:r>
      <w:r>
        <w:rPr>
          <w:color w:val="585858"/>
          <w:spacing w:val="1"/>
        </w:rPr>
        <w:t> </w:t>
      </w:r>
      <w:r>
        <w:rPr>
          <w:color w:val="585858"/>
        </w:rPr>
        <w:t>A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combination </w:t>
      </w:r>
      <w:r>
        <w:rPr>
          <w:color w:val="585858"/>
        </w:rPr>
        <w:t>of</w:t>
      </w:r>
      <w:r>
        <w:rPr>
          <w:color w:val="585858"/>
          <w:spacing w:val="71"/>
        </w:rPr>
        <w:t> </w:t>
      </w:r>
      <w:r>
        <w:rPr>
          <w:color w:val="585858"/>
          <w:spacing w:val="-1"/>
        </w:rPr>
        <w:t>multiple</w:t>
      </w:r>
      <w:r>
        <w:rPr>
          <w:color w:val="585858"/>
        </w:rPr>
        <w:t> </w:t>
      </w:r>
      <w:r>
        <w:rPr>
          <w:color w:val="585858"/>
          <w:spacing w:val="-1"/>
        </w:rPr>
        <w:t>approaches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may</w:t>
      </w:r>
      <w:r>
        <w:rPr>
          <w:color w:val="585858"/>
          <w:spacing w:val="1"/>
        </w:rPr>
        <w:t> </w:t>
      </w:r>
      <w:r>
        <w:rPr>
          <w:color w:val="585858"/>
          <w:spacing w:val="-2"/>
        </w:rPr>
        <w:t>be</w:t>
      </w:r>
      <w:r>
        <w:rPr>
          <w:color w:val="585858"/>
        </w:rPr>
        <w:t> </w:t>
      </w:r>
      <w:r>
        <w:rPr>
          <w:color w:val="585858"/>
          <w:spacing w:val="-1"/>
        </w:rPr>
        <w:t>desirable</w:t>
      </w:r>
      <w:r>
        <w:rPr>
          <w:color w:val="585858"/>
          <w:spacing w:val="-3"/>
        </w:rPr>
        <w:t> </w:t>
      </w:r>
      <w:r>
        <w:rPr>
          <w:color w:val="585858"/>
        </w:rPr>
        <w:t>for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increased</w:t>
      </w:r>
      <w:r>
        <w:rPr>
          <w:color w:val="585858"/>
        </w:rPr>
        <w:t> </w:t>
      </w:r>
      <w:r>
        <w:rPr>
          <w:color w:val="585858"/>
          <w:spacing w:val="-1"/>
        </w:rPr>
        <w:t>security.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0"/>
        <w:gridCol w:w="2271"/>
      </w:tblGrid>
      <w:tr>
        <w:trPr>
          <w:trHeight w:val="269" w:hRule="exact"/>
        </w:trPr>
        <w:tc>
          <w:tcPr>
            <w:tcW w:w="5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3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Password</w:t>
            </w:r>
            <w:r>
              <w:rPr>
                <w:rFonts w:ascii="Calibri"/>
                <w:color w:val="585858"/>
                <w:spacing w:val="-3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complexity required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3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No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5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Token-based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Authentication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No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4" w:hRule="exact"/>
        </w:trPr>
        <w:tc>
          <w:tcPr>
            <w:tcW w:w="5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Biometric</w:t>
            </w:r>
            <w:r>
              <w:rPr>
                <w:rFonts w:ascii="Calibri"/>
                <w:color w:val="585858"/>
                <w:spacing w:val="-2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Authentication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None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line="240" w:lineRule="auto" w:before="12"/>
        <w:rPr>
          <w:rFonts w:ascii="Calibri" w:hAnsi="Calibri" w:cs="Calibri" w:eastAsia="Calibri"/>
          <w:sz w:val="14"/>
          <w:szCs w:val="14"/>
        </w:rPr>
      </w:pPr>
    </w:p>
    <w:p>
      <w:pPr>
        <w:pStyle w:val="Heading3"/>
        <w:spacing w:line="240" w:lineRule="auto" w:before="56"/>
        <w:ind w:right="346"/>
        <w:jc w:val="left"/>
        <w:rPr>
          <w:b w:val="0"/>
          <w:bCs w:val="0"/>
        </w:rPr>
      </w:pPr>
      <w:r>
        <w:rPr>
          <w:color w:val="FF0000"/>
          <w:spacing w:val="-1"/>
        </w:rPr>
        <w:t>The authentication mechanism</w:t>
      </w:r>
      <w:r>
        <w:rPr>
          <w:color w:val="FF0000"/>
          <w:spacing w:val="-2"/>
        </w:rPr>
        <w:t> </w:t>
      </w:r>
      <w:r>
        <w:rPr>
          <w:color w:val="FF0000"/>
        </w:rPr>
        <w:t>in</w:t>
      </w:r>
      <w:r>
        <w:rPr>
          <w:color w:val="FF0000"/>
          <w:spacing w:val="-1"/>
        </w:rPr>
        <w:t> place </w:t>
      </w:r>
      <w:r>
        <w:rPr>
          <w:color w:val="FF0000"/>
          <w:spacing w:val="-2"/>
        </w:rPr>
        <w:t>may</w:t>
      </w:r>
      <w:r>
        <w:rPr>
          <w:color w:val="FF0000"/>
        </w:rPr>
        <w:t> </w:t>
      </w:r>
      <w:r>
        <w:rPr>
          <w:color w:val="FF0000"/>
          <w:spacing w:val="-1"/>
        </w:rPr>
        <w:t>not</w:t>
      </w:r>
      <w:r>
        <w:rPr>
          <w:color w:val="FF0000"/>
        </w:rPr>
        <w:t> </w:t>
      </w:r>
      <w:r>
        <w:rPr>
          <w:color w:val="FF0000"/>
          <w:spacing w:val="-1"/>
        </w:rPr>
        <w:t>be sufficient</w:t>
      </w:r>
      <w:r>
        <w:rPr>
          <w:color w:val="FF0000"/>
          <w:spacing w:val="-2"/>
        </w:rPr>
        <w:t> </w:t>
      </w:r>
      <w:r>
        <w:rPr>
          <w:color w:val="FF0000"/>
        </w:rPr>
        <w:t>to</w:t>
      </w:r>
      <w:r>
        <w:rPr>
          <w:color w:val="FF0000"/>
          <w:spacing w:val="-1"/>
        </w:rPr>
        <w:t> prevent</w:t>
      </w:r>
      <w:r>
        <w:rPr>
          <w:color w:val="FF0000"/>
          <w:spacing w:val="-2"/>
        </w:rPr>
        <w:t> </w:t>
      </w:r>
      <w:r>
        <w:rPr>
          <w:color w:val="FF0000"/>
        </w:rPr>
        <w:t>a </w:t>
      </w:r>
      <w:r>
        <w:rPr>
          <w:color w:val="FF0000"/>
          <w:spacing w:val="-1"/>
        </w:rPr>
        <w:t>breach.</w:t>
      </w:r>
      <w:r>
        <w:rPr>
          <w:color w:val="FF0000"/>
          <w:spacing w:val="48"/>
        </w:rPr>
        <w:t> </w:t>
      </w:r>
      <w:r>
        <w:rPr>
          <w:color w:val="FF0000"/>
          <w:spacing w:val="-1"/>
        </w:rPr>
        <w:t>Immediate</w:t>
      </w:r>
      <w:r>
        <w:rPr>
          <w:color w:val="FF0000"/>
          <w:spacing w:val="57"/>
        </w:rPr>
        <w:t> </w:t>
      </w:r>
      <w:r>
        <w:rPr>
          <w:color w:val="FF0000"/>
          <w:spacing w:val="-1"/>
        </w:rPr>
        <w:t>attention </w:t>
      </w:r>
      <w:r>
        <w:rPr>
          <w:color w:val="FF0000"/>
        </w:rPr>
        <w:t>is</w:t>
      </w:r>
      <w:r>
        <w:rPr>
          <w:color w:val="FF0000"/>
          <w:spacing w:val="-2"/>
        </w:rPr>
        <w:t> </w:t>
      </w:r>
      <w:r>
        <w:rPr>
          <w:color w:val="FF0000"/>
          <w:spacing w:val="-1"/>
        </w:rPr>
        <w:t>required.</w:t>
      </w:r>
      <w:r>
        <w:rPr>
          <w:b w:val="0"/>
        </w:rPr>
      </w:r>
    </w:p>
    <w:p>
      <w:pPr>
        <w:spacing w:after="0" w:line="240" w:lineRule="auto"/>
        <w:jc w:val="left"/>
        <w:sectPr>
          <w:pgSz w:w="12240" w:h="15840"/>
          <w:pgMar w:header="720" w:footer="723" w:top="1440" w:bottom="920" w:left="1280" w:right="1260"/>
        </w:sect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8"/>
          <w:szCs w:val="18"/>
        </w:rPr>
      </w:pPr>
    </w:p>
    <w:p>
      <w:pPr>
        <w:numPr>
          <w:ilvl w:val="0"/>
          <w:numId w:val="6"/>
        </w:numPr>
        <w:tabs>
          <w:tab w:pos="323" w:val="left" w:leader="none"/>
          <w:tab w:pos="9618" w:val="left" w:leader="none"/>
        </w:tabs>
        <w:spacing w:before="34"/>
        <w:ind w:left="322" w:right="0" w:hanging="162"/>
        <w:jc w:val="left"/>
        <w:rPr>
          <w:rFonts w:ascii="Calibri" w:hAnsi="Calibri" w:cs="Calibri" w:eastAsia="Calibri"/>
          <w:sz w:val="32"/>
          <w:szCs w:val="32"/>
        </w:rPr>
      </w:pPr>
      <w:bookmarkStart w:name="_bookmark14" w:id="18"/>
      <w:bookmarkEnd w:id="18"/>
      <w:r>
        <w:rPr/>
      </w:r>
      <w:bookmarkStart w:name="_bookmark14" w:id="19"/>
      <w:bookmarkEnd w:id="19"/>
      <w:r>
        <w:rPr>
          <w:rFonts w:ascii="Calibri"/>
          <w:b/>
          <w:sz w:val="32"/>
          <w:highlight w:val="lightGray"/>
        </w:rPr>
        <w:t>-</w:t>
      </w:r>
      <w:r>
        <w:rPr>
          <w:rFonts w:ascii="Calibri"/>
          <w:b/>
          <w:spacing w:val="-1"/>
          <w:sz w:val="32"/>
          <w:highlight w:val="lightGray"/>
        </w:rPr>
        <w:t> </w:t>
      </w:r>
      <w:r>
        <w:rPr>
          <w:rFonts w:ascii="Calibri"/>
          <w:b/>
          <w:spacing w:val="3"/>
          <w:sz w:val="32"/>
          <w:highlight w:val="lightGray"/>
        </w:rPr>
        <w:t>Servers</w:t>
      </w:r>
      <w:r>
        <w:rPr>
          <w:rFonts w:ascii="Calibri"/>
          <w:b/>
          <w:sz w:val="32"/>
          <w:highlight w:val="lightGray"/>
        </w:rPr>
        <w:t> </w:t>
      </w:r>
      <w:r>
        <w:rPr>
          <w:rFonts w:ascii="Calibri"/>
          <w:b/>
          <w:spacing w:val="3"/>
          <w:sz w:val="32"/>
          <w:highlight w:val="lightGray"/>
        </w:rPr>
        <w:t>and</w:t>
      </w:r>
      <w:r>
        <w:rPr>
          <w:rFonts w:ascii="Calibri"/>
          <w:b/>
          <w:spacing w:val="-2"/>
          <w:sz w:val="32"/>
          <w:highlight w:val="lightGray"/>
        </w:rPr>
        <w:t> </w:t>
      </w:r>
      <w:r>
        <w:rPr>
          <w:rFonts w:ascii="Calibri"/>
          <w:b/>
          <w:spacing w:val="3"/>
          <w:sz w:val="32"/>
          <w:highlight w:val="lightGray"/>
        </w:rPr>
        <w:t>Local</w:t>
      </w:r>
      <w:r>
        <w:rPr>
          <w:rFonts w:ascii="Calibri"/>
          <w:b/>
          <w:spacing w:val="-1"/>
          <w:sz w:val="32"/>
          <w:highlight w:val="lightGray"/>
        </w:rPr>
        <w:t> </w:t>
      </w:r>
      <w:r>
        <w:rPr>
          <w:rFonts w:ascii="Calibri"/>
          <w:b/>
          <w:spacing w:val="2"/>
          <w:sz w:val="32"/>
          <w:highlight w:val="lightGray"/>
        </w:rPr>
        <w:t>Computers</w:t>
      </w:r>
      <w:r>
        <w:rPr>
          <w:rFonts w:ascii="Calibri"/>
          <w:b/>
          <w:w w:val="99"/>
          <w:sz w:val="32"/>
          <w:highlight w:val="lightGray"/>
        </w:rPr>
        <w:t> </w:t>
      </w:r>
      <w:r>
        <w:rPr>
          <w:rFonts w:ascii="Calibri"/>
          <w:b/>
          <w:sz w:val="32"/>
          <w:highlight w:val="lightGray"/>
        </w:rPr>
        <w:tab/>
      </w:r>
      <w:r>
        <w:rPr>
          <w:rFonts w:ascii="Calibri"/>
          <w:b/>
          <w:sz w:val="32"/>
        </w:rPr>
      </w:r>
      <w:r>
        <w:rPr>
          <w:rFonts w:ascii="Calibri"/>
          <w:sz w:val="32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7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tabs>
          <w:tab w:pos="9591" w:val="left" w:leader="none"/>
        </w:tabs>
        <w:spacing w:before="0"/>
        <w:ind w:left="131" w:right="0" w:firstLine="0"/>
        <w:jc w:val="left"/>
        <w:rPr>
          <w:rFonts w:ascii="Calibri" w:hAnsi="Calibri" w:cs="Calibri" w:eastAsia="Calibri"/>
          <w:sz w:val="20"/>
          <w:szCs w:val="20"/>
        </w:rPr>
      </w:pPr>
      <w:bookmarkStart w:name="_bookmark15" w:id="20"/>
      <w:bookmarkEnd w:id="20"/>
      <w:r>
        <w:rPr/>
      </w: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5.1</w:t>
      </w:r>
      <w:r>
        <w:rPr>
          <w:rFonts w:ascii="Calibri"/>
          <w:b/>
          <w:sz w:val="20"/>
          <w:highlight w:val="lightGray"/>
        </w:rPr>
        <w:t> -</w:t>
      </w:r>
      <w:r>
        <w:rPr>
          <w:rFonts w:ascii="Calibri"/>
          <w:b/>
          <w:spacing w:val="1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Protection</w:t>
      </w:r>
      <w:r>
        <w:rPr>
          <w:rFonts w:ascii="Calibri"/>
          <w:b/>
          <w:spacing w:val="3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Against</w:t>
      </w:r>
      <w:r>
        <w:rPr>
          <w:rFonts w:ascii="Calibri"/>
          <w:b/>
          <w:spacing w:val="3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Malicious</w:t>
      </w:r>
      <w:r>
        <w:rPr>
          <w:rFonts w:ascii="Calibri"/>
          <w:b/>
          <w:spacing w:val="2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Software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spacing w:line="200" w:lineRule="atLeast"/>
        <w:ind w:left="1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73.15pt;height:26.8pt;mso-position-horizontal-relative:char;mso-position-vertical-relative:line" type="#_x0000_t202" filled="false" stroked="true" strokeweight=".22pt" strokecolor="#000000">
            <v:textbox inset="0,0,0,0">
              <w:txbxContent>
                <w:p>
                  <w:pPr>
                    <w:spacing w:line="240" w:lineRule="auto" w:before="0"/>
                    <w:ind w:left="49" w:right="189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0"/>
                      <w:szCs w:val="20"/>
                    </w:rPr>
                    <w:t>§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164.308(a)(5)(ii)(B):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Security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Awareness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and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Training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-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Procedures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guarding against,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detecting,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and</w:t>
                  </w:r>
                  <w:r>
                    <w:rPr>
                      <w:rFonts w:ascii="Calibri" w:hAnsi="Calibri" w:cs="Calibri" w:eastAsia="Calibri"/>
                      <w:color w:val="585858"/>
                      <w:spacing w:val="5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reporting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malicious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software.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4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tabs>
          <w:tab w:pos="9591" w:val="left" w:leader="none"/>
        </w:tabs>
        <w:spacing w:before="59"/>
        <w:ind w:left="160" w:right="0" w:hanging="29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3"/>
          <w:sz w:val="20"/>
          <w:highlight w:val="lightGray"/>
        </w:rPr>
        <w:t>Endpoint</w:t>
      </w:r>
      <w:r>
        <w:rPr>
          <w:rFonts w:ascii="Calibri"/>
          <w:b/>
          <w:spacing w:val="-2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Security</w:t>
      </w:r>
      <w:r>
        <w:rPr>
          <w:rFonts w:ascii="Calibri"/>
          <w:b/>
          <w:spacing w:val="-1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Summary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1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pStyle w:val="BodyText"/>
        <w:spacing w:line="239" w:lineRule="auto"/>
        <w:ind w:right="338"/>
        <w:jc w:val="left"/>
      </w:pPr>
      <w:r>
        <w:rPr>
          <w:color w:val="585858"/>
          <w:spacing w:val="-1"/>
        </w:rPr>
        <w:t>This</w:t>
      </w:r>
      <w:r>
        <w:rPr>
          <w:color w:val="585858"/>
        </w:rPr>
        <w:t> </w:t>
      </w:r>
      <w:r>
        <w:rPr>
          <w:color w:val="585858"/>
          <w:spacing w:val="-1"/>
        </w:rPr>
        <w:t>section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contains</w:t>
      </w:r>
      <w:r>
        <w:rPr>
          <w:color w:val="585858"/>
          <w:spacing w:val="-3"/>
        </w:rPr>
        <w:t> </w:t>
      </w:r>
      <w:r>
        <w:rPr>
          <w:color w:val="585858"/>
        </w:rPr>
        <w:t>a </w:t>
      </w:r>
      <w:r>
        <w:rPr>
          <w:color w:val="585858"/>
          <w:spacing w:val="-1"/>
        </w:rPr>
        <w:t>listing </w:t>
      </w:r>
      <w:r>
        <w:rPr>
          <w:color w:val="585858"/>
        </w:rPr>
        <w:t>of </w:t>
      </w:r>
      <w:r>
        <w:rPr>
          <w:color w:val="585858"/>
          <w:spacing w:val="-1"/>
        </w:rPr>
        <w:t>detected</w:t>
      </w:r>
      <w:r>
        <w:rPr>
          <w:color w:val="585858"/>
        </w:rPr>
        <w:t> </w:t>
      </w:r>
      <w:r>
        <w:rPr>
          <w:color w:val="585858"/>
          <w:spacing w:val="-1"/>
        </w:rPr>
        <w:t>Antivirus,</w:t>
      </w:r>
      <w:r>
        <w:rPr>
          <w:color w:val="585858"/>
        </w:rPr>
        <w:t> </w:t>
      </w:r>
      <w:r>
        <w:rPr>
          <w:color w:val="585858"/>
          <w:spacing w:val="-1"/>
        </w:rPr>
        <w:t>Antispyware,</w:t>
      </w:r>
      <w:r>
        <w:rPr>
          <w:color w:val="585858"/>
        </w:rPr>
        <w:t> </w:t>
      </w:r>
      <w:r>
        <w:rPr>
          <w:color w:val="585858"/>
          <w:spacing w:val="-1"/>
        </w:rPr>
        <w:t>Firewall,</w:t>
      </w:r>
      <w:r>
        <w:rPr>
          <w:color w:val="585858"/>
        </w:rPr>
        <w:t> </w:t>
      </w:r>
      <w:r>
        <w:rPr>
          <w:color w:val="585858"/>
          <w:spacing w:val="-1"/>
        </w:rPr>
        <w:t>and Backup information </w:t>
      </w:r>
      <w:r>
        <w:rPr>
          <w:color w:val="585858"/>
        </w:rPr>
        <w:t>as</w:t>
      </w:r>
      <w:r>
        <w:rPr>
          <w:color w:val="585858"/>
          <w:spacing w:val="81"/>
        </w:rPr>
        <w:t> </w:t>
      </w:r>
      <w:r>
        <w:rPr>
          <w:color w:val="585858"/>
          <w:spacing w:val="-1"/>
        </w:rPr>
        <w:t>detected</w:t>
      </w:r>
      <w:r>
        <w:rPr>
          <w:color w:val="585858"/>
        </w:rPr>
        <w:t> </w:t>
      </w:r>
      <w:r>
        <w:rPr>
          <w:color w:val="585858"/>
          <w:spacing w:val="-1"/>
        </w:rPr>
        <w:t>through</w:t>
      </w:r>
      <w:r>
        <w:rPr>
          <w:color w:val="585858"/>
          <w:spacing w:val="-2"/>
        </w:rPr>
        <w:t> </w:t>
      </w:r>
      <w:r>
        <w:rPr>
          <w:color w:val="585858"/>
          <w:spacing w:val="-2"/>
        </w:rPr>
        <w:drawing>
          <wp:inline distT="0" distB="0" distL="0" distR="0">
            <wp:extent cx="142875" cy="142875"/>
            <wp:effectExtent l="0" t="0" r="0" b="0"/>
            <wp:docPr id="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85858"/>
          <w:spacing w:val="-2"/>
        </w:rPr>
      </w:r>
      <w:r>
        <w:rPr>
          <w:rFonts w:ascii="Calibri"/>
          <w:i/>
          <w:color w:val="585858"/>
          <w:spacing w:val="-2"/>
        </w:rPr>
      </w:r>
      <w:r>
        <w:rPr>
          <w:rFonts w:ascii="Calibri"/>
          <w:i/>
          <w:color w:val="585858"/>
          <w:spacing w:val="-1"/>
          <w:u w:val="single" w:color="585858"/>
        </w:rPr>
        <w:t>Security</w:t>
      </w:r>
      <w:r>
        <w:rPr>
          <w:rFonts w:ascii="Calibri"/>
          <w:i/>
          <w:color w:val="585858"/>
          <w:spacing w:val="-3"/>
          <w:u w:val="single" w:color="585858"/>
        </w:rPr>
        <w:t> </w:t>
      </w:r>
      <w:r>
        <w:rPr>
          <w:rFonts w:ascii="Calibri"/>
          <w:i/>
          <w:color w:val="585858"/>
          <w:spacing w:val="-1"/>
          <w:u w:val="single" w:color="585858"/>
        </w:rPr>
        <w:t>Center</w:t>
      </w:r>
      <w:r>
        <w:rPr>
          <w:rFonts w:ascii="Calibri"/>
          <w:i/>
          <w:color w:val="585858"/>
          <w:u w:val="single" w:color="585858"/>
        </w:rPr>
        <w:t> </w:t>
      </w:r>
      <w:r>
        <w:rPr>
          <w:rFonts w:ascii="Calibri"/>
          <w:i/>
          <w:color w:val="585858"/>
        </w:rPr>
      </w:r>
      <w:r>
        <w:rPr>
          <w:color w:val="585858"/>
          <w:spacing w:val="-1"/>
        </w:rPr>
        <w:t>and/or</w:t>
      </w:r>
      <w:r>
        <w:rPr>
          <w:color w:val="585858"/>
          <w:spacing w:val="-2"/>
        </w:rPr>
        <w:t> </w:t>
      </w:r>
      <w:r>
        <w:rPr>
          <w:color w:val="585858"/>
          <w:spacing w:val="-2"/>
        </w:rPr>
        <w:drawing>
          <wp:inline distT="0" distB="0" distL="0" distR="0">
            <wp:extent cx="142875" cy="142875"/>
            <wp:effectExtent l="0" t="0" r="0" b="0"/>
            <wp:docPr id="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85858"/>
          <w:spacing w:val="-2"/>
        </w:rPr>
      </w:r>
      <w:r>
        <w:rPr>
          <w:rFonts w:ascii="Calibri"/>
          <w:i/>
          <w:color w:val="585858"/>
          <w:spacing w:val="-2"/>
        </w:rPr>
      </w:r>
      <w:r>
        <w:rPr>
          <w:rFonts w:ascii="Calibri"/>
          <w:i/>
          <w:color w:val="585858"/>
          <w:spacing w:val="-1"/>
          <w:u w:val="single" w:color="585858"/>
        </w:rPr>
        <w:t>Installed Services</w:t>
      </w:r>
      <w:r>
        <w:rPr>
          <w:rFonts w:ascii="Calibri"/>
          <w:i/>
          <w:color w:val="585858"/>
          <w:spacing w:val="1"/>
          <w:u w:val="single" w:color="585858"/>
        </w:rPr>
        <w:t> </w:t>
      </w:r>
      <w:r>
        <w:rPr>
          <w:rFonts w:ascii="Calibri"/>
          <w:i/>
          <w:color w:val="585858"/>
          <w:spacing w:val="1"/>
        </w:rPr>
      </w:r>
      <w:r>
        <w:rPr>
          <w:color w:val="585858"/>
          <w:spacing w:val="-1"/>
        </w:rPr>
        <w:t>for</w:t>
      </w:r>
      <w:r>
        <w:rPr>
          <w:color w:val="585858"/>
          <w:spacing w:val="-5"/>
        </w:rPr>
        <w:t> </w:t>
      </w:r>
      <w:r>
        <w:rPr>
          <w:color w:val="585858"/>
        </w:rPr>
        <w:t>major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vendors,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which </w:t>
      </w:r>
      <w:r>
        <w:rPr>
          <w:color w:val="585858"/>
        </w:rPr>
        <w:t>is then</w:t>
      </w:r>
      <w:r>
        <w:rPr>
          <w:color w:val="585858"/>
          <w:spacing w:val="71"/>
        </w:rPr>
        <w:t> </w:t>
      </w:r>
      <w:r>
        <w:rPr>
          <w:color w:val="585858"/>
          <w:spacing w:val="-1"/>
        </w:rPr>
        <w:t>categorized</w:t>
      </w:r>
      <w:r>
        <w:rPr>
          <w:color w:val="585858"/>
        </w:rPr>
        <w:t> </w:t>
      </w:r>
      <w:r>
        <w:rPr>
          <w:color w:val="585858"/>
          <w:spacing w:val="-1"/>
        </w:rPr>
        <w:t>by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domain</w:t>
      </w:r>
      <w:r>
        <w:rPr>
          <w:color w:val="585858"/>
          <w:spacing w:val="-4"/>
        </w:rPr>
        <w:t> </w:t>
      </w:r>
      <w:r>
        <w:rPr>
          <w:color w:val="585858"/>
          <w:spacing w:val="-1"/>
        </w:rPr>
        <w:t>membership.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/>
        <w:ind w:right="338"/>
        <w:jc w:val="left"/>
      </w:pPr>
      <w:r>
        <w:rPr>
          <w:color w:val="585858"/>
          <w:spacing w:val="-1"/>
        </w:rPr>
        <w:t>Values</w:t>
      </w:r>
      <w:r>
        <w:rPr>
          <w:color w:val="585858"/>
        </w:rPr>
        <w:t> in</w:t>
      </w:r>
      <w:r>
        <w:rPr>
          <w:color w:val="585858"/>
          <w:spacing w:val="-1"/>
        </w:rPr>
        <w:t> the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"Name"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column contain either</w:t>
      </w:r>
      <w:r>
        <w:rPr>
          <w:color w:val="585858"/>
          <w:spacing w:val="-2"/>
        </w:rPr>
        <w:t> </w:t>
      </w:r>
      <w:r>
        <w:rPr>
          <w:color w:val="585858"/>
        </w:rPr>
        <w:t>the </w:t>
      </w:r>
      <w:r>
        <w:rPr>
          <w:color w:val="585858"/>
          <w:spacing w:val="-2"/>
        </w:rPr>
        <w:t>name</w:t>
      </w:r>
      <w:r>
        <w:rPr>
          <w:color w:val="585858"/>
        </w:rPr>
        <w:t> of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product,</w:t>
      </w:r>
      <w:r>
        <w:rPr>
          <w:color w:val="585858"/>
          <w:spacing w:val="2"/>
        </w:rPr>
        <w:t> </w:t>
      </w:r>
      <w:r>
        <w:rPr>
          <w:color w:val="FF0000"/>
          <w:spacing w:val="-1"/>
        </w:rPr>
        <w:t>None</w:t>
      </w:r>
      <w:r>
        <w:rPr>
          <w:color w:val="FF0000"/>
          <w:spacing w:val="-2"/>
        </w:rPr>
        <w:t> </w:t>
      </w:r>
      <w:r>
        <w:rPr>
          <w:color w:val="585858"/>
          <w:spacing w:val="-1"/>
        </w:rPr>
        <w:t>indicating the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machine</w:t>
      </w:r>
      <w:r>
        <w:rPr>
          <w:color w:val="585858"/>
          <w:spacing w:val="81"/>
        </w:rPr>
        <w:t> </w:t>
      </w:r>
      <w:r>
        <w:rPr>
          <w:color w:val="585858"/>
          <w:spacing w:val="-1"/>
        </w:rPr>
        <w:t>returned</w:t>
      </w:r>
      <w:r>
        <w:rPr>
          <w:color w:val="585858"/>
        </w:rPr>
        <w:t> </w:t>
      </w:r>
      <w:r>
        <w:rPr>
          <w:color w:val="585858"/>
          <w:spacing w:val="-1"/>
        </w:rPr>
        <w:t>information but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no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product</w:t>
      </w:r>
      <w:r>
        <w:rPr>
          <w:color w:val="585858"/>
        </w:rPr>
        <w:t> </w:t>
      </w:r>
      <w:r>
        <w:rPr>
          <w:color w:val="585858"/>
          <w:spacing w:val="-1"/>
        </w:rPr>
        <w:t>was</w:t>
      </w:r>
      <w:r>
        <w:rPr>
          <w:color w:val="585858"/>
        </w:rPr>
        <w:t> </w:t>
      </w:r>
      <w:r>
        <w:rPr>
          <w:color w:val="585858"/>
          <w:spacing w:val="-1"/>
        </w:rPr>
        <w:t>found,</w:t>
      </w:r>
      <w:r>
        <w:rPr>
          <w:color w:val="585858"/>
        </w:rPr>
        <w:t> or </w:t>
      </w:r>
      <w:r>
        <w:rPr>
          <w:color w:val="585858"/>
          <w:spacing w:val="-1"/>
        </w:rPr>
        <w:t>&lt;empty&gt;</w:t>
      </w:r>
      <w:r>
        <w:rPr>
          <w:color w:val="585858"/>
        </w:rPr>
        <w:t> </w:t>
      </w:r>
      <w:r>
        <w:rPr>
          <w:color w:val="585858"/>
          <w:spacing w:val="-1"/>
        </w:rPr>
        <w:t>indicating information </w:t>
      </w:r>
      <w:r>
        <w:rPr>
          <w:color w:val="585858"/>
        </w:rPr>
        <w:t>was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not</w:t>
      </w:r>
      <w:r>
        <w:rPr>
          <w:color w:val="585858"/>
        </w:rPr>
        <w:t> </w:t>
      </w:r>
      <w:r>
        <w:rPr>
          <w:color w:val="585858"/>
          <w:spacing w:val="-1"/>
        </w:rPr>
        <w:t>obtainable.</w:t>
      </w:r>
      <w:r>
        <w:rPr>
          <w:color w:val="585858"/>
          <w:spacing w:val="65"/>
        </w:rPr>
        <w:t> </w:t>
      </w:r>
      <w:r>
        <w:rPr>
          <w:color w:val="585858"/>
          <w:spacing w:val="-1"/>
        </w:rPr>
        <w:t>Further,</w:t>
      </w:r>
      <w:r>
        <w:rPr>
          <w:color w:val="585858"/>
          <w:spacing w:val="-2"/>
        </w:rPr>
        <w:t> </w:t>
      </w:r>
      <w:r>
        <w:rPr>
          <w:color w:val="585858"/>
        </w:rPr>
        <w:t>a </w:t>
      </w:r>
      <w:r>
        <w:rPr>
          <w:color w:val="585858"/>
          <w:spacing w:val="-1"/>
        </w:rPr>
        <w:t>status</w:t>
      </w:r>
      <w:r>
        <w:rPr>
          <w:color w:val="585858"/>
          <w:spacing w:val="-2"/>
        </w:rPr>
        <w:t> </w:t>
      </w:r>
      <w:r>
        <w:rPr>
          <w:color w:val="585858"/>
        </w:rPr>
        <w:t>of</w:t>
      </w:r>
      <w:r>
        <w:rPr>
          <w:color w:val="585858"/>
          <w:spacing w:val="-2"/>
        </w:rPr>
        <w:t> </w:t>
      </w:r>
      <w:r>
        <w:rPr>
          <w:rFonts w:ascii="Wingdings" w:hAnsi="Wingdings" w:cs="Wingdings" w:eastAsia="Wingdings"/>
          <w:b/>
          <w:bCs/>
          <w:color w:val="006300"/>
          <w:sz w:val="20"/>
          <w:szCs w:val="20"/>
        </w:rPr>
        <w:t></w:t>
      </w:r>
      <w:r>
        <w:rPr>
          <w:rFonts w:ascii="Wingdings" w:hAnsi="Wingdings" w:cs="Wingdings" w:eastAsia="Wingdings"/>
          <w:b/>
          <w:bCs/>
          <w:color w:val="006300"/>
          <w:spacing w:val="-148"/>
          <w:sz w:val="20"/>
          <w:szCs w:val="20"/>
        </w:rPr>
        <w:t></w:t>
      </w:r>
      <w:r>
        <w:rPr>
          <w:rFonts w:ascii="Times New Roman" w:hAnsi="Times New Roman" w:cs="Times New Roman" w:eastAsia="Times New Roman"/>
          <w:b/>
          <w:bCs/>
          <w:color w:val="006300"/>
          <w:spacing w:val="-148"/>
          <w:sz w:val="20"/>
          <w:szCs w:val="20"/>
        </w:rPr>
      </w:r>
      <w:r>
        <w:rPr>
          <w:color w:val="585858"/>
          <w:spacing w:val="-1"/>
        </w:rPr>
        <w:t>indicates</w:t>
      </w:r>
      <w:r>
        <w:rPr>
          <w:color w:val="585858"/>
        </w:rPr>
        <w:t> </w:t>
      </w:r>
      <w:r>
        <w:rPr>
          <w:color w:val="585858"/>
          <w:spacing w:val="-1"/>
        </w:rPr>
        <w:t>"yes", </w:t>
      </w:r>
      <w:r>
        <w:rPr>
          <w:rFonts w:ascii="Wingdings" w:hAnsi="Wingdings" w:cs="Wingdings" w:eastAsia="Wingdings"/>
          <w:b/>
          <w:bCs/>
          <w:color w:val="FF0000"/>
          <w:sz w:val="28"/>
          <w:szCs w:val="28"/>
        </w:rPr>
        <w:t></w:t>
      </w:r>
      <w:r>
        <w:rPr>
          <w:rFonts w:ascii="Wingdings" w:hAnsi="Wingdings" w:cs="Wingdings" w:eastAsia="Wingdings"/>
          <w:b/>
          <w:bCs/>
          <w:color w:val="FF0000"/>
          <w:spacing w:val="-228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b/>
          <w:bCs/>
          <w:color w:val="FF0000"/>
          <w:spacing w:val="-228"/>
          <w:sz w:val="28"/>
          <w:szCs w:val="28"/>
        </w:rPr>
      </w:r>
      <w:r>
        <w:rPr>
          <w:color w:val="585858"/>
          <w:spacing w:val="-1"/>
        </w:rPr>
        <w:t>indicates</w:t>
      </w:r>
      <w:r>
        <w:rPr>
          <w:color w:val="585858"/>
        </w:rPr>
        <w:t> </w:t>
      </w:r>
      <w:r>
        <w:rPr>
          <w:color w:val="585858"/>
          <w:spacing w:val="-1"/>
        </w:rPr>
        <w:t>"no",</w:t>
      </w:r>
      <w:r>
        <w:rPr>
          <w:color w:val="585858"/>
        </w:rPr>
        <w:t> </w:t>
      </w:r>
      <w:r>
        <w:rPr>
          <w:color w:val="585858"/>
          <w:spacing w:val="-1"/>
        </w:rPr>
        <w:t>and &lt;empty&gt; indicates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that</w:t>
      </w:r>
      <w:r>
        <w:rPr>
          <w:color w:val="585858"/>
        </w:rPr>
        <w:t> a </w:t>
      </w:r>
      <w:r>
        <w:rPr>
          <w:color w:val="585858"/>
          <w:spacing w:val="-1"/>
        </w:rPr>
        <w:t>status</w:t>
      </w:r>
      <w:r>
        <w:rPr>
          <w:color w:val="585858"/>
        </w:rPr>
        <w:t> </w:t>
      </w:r>
      <w:r>
        <w:rPr>
          <w:color w:val="585858"/>
          <w:spacing w:val="-1"/>
        </w:rPr>
        <w:t>was</w:t>
      </w:r>
      <w:r>
        <w:rPr>
          <w:color w:val="585858"/>
        </w:rPr>
        <w:t> </w:t>
      </w:r>
      <w:r>
        <w:rPr>
          <w:color w:val="585858"/>
          <w:spacing w:val="-1"/>
        </w:rPr>
        <w:t>not</w:t>
      </w:r>
      <w:r>
        <w:rPr>
          <w:color w:val="585858"/>
          <w:spacing w:val="55"/>
        </w:rPr>
        <w:t> </w:t>
      </w:r>
      <w:r>
        <w:rPr>
          <w:color w:val="585858"/>
          <w:spacing w:val="-1"/>
        </w:rPr>
        <w:t>available.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24"/>
          <w:szCs w:val="24"/>
        </w:rPr>
      </w:pPr>
    </w:p>
    <w:p>
      <w:pPr>
        <w:spacing w:line="200" w:lineRule="atLeast"/>
        <w:ind w:left="136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69.9pt;height:326.25pt;mso-position-horizontal-relative:char;mso-position-vertical-relative:line" coordorigin="0,0" coordsize="9398,6525">
            <v:group style="position:absolute;left:19;top:287;width:2;height:514" coordorigin="19,287" coordsize="2,514">
              <v:shape style="position:absolute;left:19;top:287;width:2;height:514" coordorigin="19,287" coordsize="0,514" path="m19,287l19,801e" filled="false" stroked="true" strokeweight=".580pt" strokecolor="#d9d9d9">
                <v:path arrowok="t"/>
              </v:shape>
            </v:group>
            <v:group style="position:absolute;left:2117;top:287;width:2;height:514" coordorigin="2117,287" coordsize="2,514">
              <v:shape style="position:absolute;left:2117;top:287;width:2;height:514" coordorigin="2117,287" coordsize="0,514" path="m2117,287l2117,801e" filled="false" stroked="true" strokeweight=".58001pt" strokecolor="#d9d9d9">
                <v:path arrowok="t"/>
              </v:shape>
            </v:group>
            <v:group style="position:absolute;left:24;top:287;width:2088;height:269" coordorigin="24,287" coordsize="2088,269">
              <v:shape style="position:absolute;left:24;top:287;width:2088;height:269" coordorigin="24,287" coordsize="2088,269" path="m24,556l2112,556,2112,287,24,287,24,556xe" filled="true" fillcolor="#d9d9d9" stroked="false">
                <v:path arrowok="t"/>
                <v:fill type="solid"/>
              </v:shape>
            </v:group>
            <v:group style="position:absolute;left:2126;top:287;width:2;height:538" coordorigin="2126,287" coordsize="2,538">
              <v:shape style="position:absolute;left:2126;top:287;width:2;height:538" coordorigin="2126,287" coordsize="0,538" path="m2126,287l2126,825e" filled="false" stroked="true" strokeweight=".580pt" strokecolor="#d9d9d9">
                <v:path arrowok="t"/>
              </v:shape>
            </v:group>
            <v:group style="position:absolute;left:4316;top:287;width:2;height:538" coordorigin="4316,287" coordsize="2,538">
              <v:shape style="position:absolute;left:4316;top:287;width:2;height:538" coordorigin="4316,287" coordsize="0,538" path="m4316,287l4316,825e" filled="false" stroked="true" strokeweight=".579980pt" strokecolor="#d9d9d9">
                <v:path arrowok="t"/>
              </v:shape>
            </v:group>
            <v:group style="position:absolute;left:2131;top:287;width:2180;height:269" coordorigin="2131,287" coordsize="2180,269">
              <v:shape style="position:absolute;left:2131;top:287;width:2180;height:269" coordorigin="2131,287" coordsize="2180,269" path="m2131,556l4311,556,4311,287,2131,287,2131,556xe" filled="true" fillcolor="#d9d9d9" stroked="false">
                <v:path arrowok="t"/>
                <v:fill type="solid"/>
              </v:shape>
            </v:group>
            <v:group style="position:absolute;left:4326;top:287;width:2;height:538" coordorigin="4326,287" coordsize="2,538">
              <v:shape style="position:absolute;left:4326;top:287;width:2;height:538" coordorigin="4326,287" coordsize="0,538" path="m4326,287l4326,825e" filled="false" stroked="true" strokeweight=".70001pt" strokecolor="#d9d9d9">
                <v:path arrowok="t"/>
              </v:shape>
            </v:group>
            <v:group style="position:absolute;left:6517;top:287;width:2;height:538" coordorigin="6517,287" coordsize="2,538">
              <v:shape style="position:absolute;left:6517;top:287;width:2;height:538" coordorigin="6517,287" coordsize="0,538" path="m6517,287l6517,825e" filled="false" stroked="true" strokeweight=".58001pt" strokecolor="#d9d9d9">
                <v:path arrowok="t"/>
              </v:shape>
            </v:group>
            <v:group style="position:absolute;left:4332;top:287;width:2180;height:269" coordorigin="4332,287" coordsize="2180,269">
              <v:shape style="position:absolute;left:4332;top:287;width:2180;height:269" coordorigin="4332,287" coordsize="2180,269" path="m4332,556l6512,556,6512,287,4332,287,4332,556xe" filled="true" fillcolor="#d9d9d9" stroked="false">
                <v:path arrowok="t"/>
                <v:fill type="solid"/>
              </v:shape>
            </v:group>
            <v:group style="position:absolute;left:6526;top:287;width:2;height:538" coordorigin="6526,287" coordsize="2,538">
              <v:shape style="position:absolute;left:6526;top:287;width:2;height:538" coordorigin="6526,287" coordsize="0,538" path="m6526,287l6526,825e" filled="false" stroked="true" strokeweight=".579980pt" strokecolor="#d9d9d9">
                <v:path arrowok="t"/>
              </v:shape>
            </v:group>
            <v:group style="position:absolute;left:7921;top:287;width:2;height:538" coordorigin="7921,287" coordsize="2,538">
              <v:shape style="position:absolute;left:7921;top:287;width:2;height:538" coordorigin="7921,287" coordsize="0,538" path="m7921,287l7921,825e" filled="false" stroked="true" strokeweight=".579980pt" strokecolor="#d9d9d9">
                <v:path arrowok="t"/>
              </v:shape>
            </v:group>
            <v:group style="position:absolute;left:6531;top:287;width:1385;height:269" coordorigin="6531,287" coordsize="1385,269">
              <v:shape style="position:absolute;left:6531;top:287;width:1385;height:269" coordorigin="6531,287" coordsize="1385,269" path="m6531,556l7916,556,7916,287,6531,287,6531,556xe" filled="true" fillcolor="#d9d9d9" stroked="false">
                <v:path arrowok="t"/>
                <v:fill type="solid"/>
              </v:shape>
            </v:group>
            <v:group style="position:absolute;left:7930;top:287;width:2;height:538" coordorigin="7930,287" coordsize="2,538">
              <v:shape style="position:absolute;left:7930;top:287;width:2;height:538" coordorigin="7930,287" coordsize="0,538" path="m7930,287l7930,825e" filled="false" stroked="true" strokeweight=".58001pt" strokecolor="#d9d9d9">
                <v:path arrowok="t"/>
              </v:shape>
            </v:group>
            <v:group style="position:absolute;left:9390;top:287;width:2;height:538" coordorigin="9390,287" coordsize="2,538">
              <v:shape style="position:absolute;left:9390;top:287;width:2;height:538" coordorigin="9390,287" coordsize="0,538" path="m9390,287l9390,825e" filled="false" stroked="true" strokeweight=".579980pt" strokecolor="#d9d9d9">
                <v:path arrowok="t"/>
              </v:shape>
            </v:group>
            <v:group style="position:absolute;left:7935;top:287;width:1451;height:269" coordorigin="7935,287" coordsize="1451,269">
              <v:shape style="position:absolute;left:7935;top:287;width:1451;height:269" coordorigin="7935,287" coordsize="1451,269" path="m7935,556l9385,556,9385,287,7935,287,7935,556xe" filled="true" fillcolor="#d9d9d9" stroked="false">
                <v:path arrowok="t"/>
                <v:fill type="solid"/>
              </v:shape>
            </v:group>
            <v:group style="position:absolute;left:12;top:289;width:9384;height:2" coordorigin="12,289" coordsize="9384,2">
              <v:shape style="position:absolute;left:12;top:289;width:9384;height:2" coordorigin="12,289" coordsize="9384,0" path="m12,289l9395,289e" filled="false" stroked="true" strokeweight=".22pt" strokecolor="#000000">
                <v:path arrowok="t"/>
              </v:shape>
            </v:group>
            <v:group style="position:absolute;left:13;top:290;width:2;height:6210" coordorigin="13,290" coordsize="2,6210">
              <v:shape style="position:absolute;left:13;top:290;width:2;height:6210" coordorigin="13,290" coordsize="0,6210" path="m13,290l13,6500e" filled="false" stroked="true" strokeweight=".22pt" strokecolor="#000000">
                <v:path arrowok="t"/>
              </v:shape>
            </v:group>
            <v:group style="position:absolute;left:2120;top:290;width:2;height:536" coordorigin="2120,290" coordsize="2,536">
              <v:shape style="position:absolute;left:2120;top:290;width:2;height:536" coordorigin="2120,290" coordsize="0,536" path="m2120,290l2120,825e" filled="false" stroked="true" strokeweight=".22001pt" strokecolor="#000000">
                <v:path arrowok="t"/>
              </v:shape>
            </v:group>
            <v:group style="position:absolute;left:4319;top:290;width:2;height:536" coordorigin="4319,290" coordsize="2,536">
              <v:shape style="position:absolute;left:4319;top:290;width:2;height:536" coordorigin="4319,290" coordsize="0,536" path="m4319,290l4319,825e" filled="false" stroked="true" strokeweight=".22pt" strokecolor="#000000">
                <v:path arrowok="t"/>
              </v:shape>
            </v:group>
            <v:group style="position:absolute;left:6520;top:290;width:2;height:536" coordorigin="6520,290" coordsize="2,536">
              <v:shape style="position:absolute;left:6520;top:290;width:2;height:536" coordorigin="6520,290" coordsize="0,536" path="m6520,290l6520,825e" filled="false" stroked="true" strokeweight=".22003pt" strokecolor="#000000">
                <v:path arrowok="t"/>
              </v:shape>
            </v:group>
            <v:group style="position:absolute;left:7924;top:290;width:2;height:536" coordorigin="7924,290" coordsize="2,536">
              <v:shape style="position:absolute;left:7924;top:290;width:2;height:536" coordorigin="7924,290" coordsize="0,536" path="m7924,290l7924,825e" filled="false" stroked="true" strokeweight=".22pt" strokecolor="#000000">
                <v:path arrowok="t"/>
              </v:shape>
            </v:group>
            <v:group style="position:absolute;left:9394;top:290;width:2;height:6210" coordorigin="9394,290" coordsize="2,6210">
              <v:shape style="position:absolute;left:9394;top:290;width:2;height:6210" coordorigin="9394,290" coordsize="0,6210" path="m9394,290l9394,6500e" filled="false" stroked="true" strokeweight=".22pt" strokecolor="#000000">
                <v:path arrowok="t"/>
              </v:shape>
            </v:group>
            <v:group style="position:absolute;left:14;top:813;width:2108;height:2" coordorigin="14,813" coordsize="2108,2">
              <v:shape style="position:absolute;left:14;top:813;width:2108;height:2" coordorigin="14,813" coordsize="2108,0" path="m14,813l2121,813e" filled="false" stroked="true" strokeweight="1.3pt" strokecolor="#d9d9d9">
                <v:path arrowok="t"/>
              </v:shape>
            </v:group>
            <v:group style="position:absolute;left:24;top:556;width:2088;height:245" coordorigin="24,556" coordsize="2088,245">
              <v:shape style="position:absolute;left:24;top:556;width:2088;height:245" coordorigin="24,556" coordsize="2088,245" path="m24,801l2112,801,2112,556,24,556,24,801xe" filled="true" fillcolor="#d9d9d9" stroked="false">
                <v:path arrowok="t"/>
                <v:fill type="solid"/>
              </v:shape>
            </v:group>
            <v:group style="position:absolute;left:3286;top:556;width:2;height:269" coordorigin="3286,556" coordsize="2,269">
              <v:shape style="position:absolute;left:3286;top:556;width:2;height:269" coordorigin="3286,556" coordsize="0,269" path="m3286,556l3286,825e" filled="false" stroked="true" strokeweight=".580pt" strokecolor="#d9d9d9">
                <v:path arrowok="t"/>
              </v:shape>
            </v:group>
            <v:group style="position:absolute;left:2131;top:556;width:1151;height:269" coordorigin="2131,556" coordsize="1151,269">
              <v:shape style="position:absolute;left:2131;top:556;width:1151;height:269" coordorigin="2131,556" coordsize="1151,269" path="m2131,825l3281,825,3281,556,2131,556,2131,825xe" filled="true" fillcolor="#d9d9d9" stroked="false">
                <v:path arrowok="t"/>
                <v:fill type="solid"/>
              </v:shape>
            </v:group>
            <v:group style="position:absolute;left:3296;top:556;width:2;height:269" coordorigin="3296,556" coordsize="2,269">
              <v:shape style="position:absolute;left:3296;top:556;width:2;height:269" coordorigin="3296,556" coordsize="0,269" path="m3296,556l3296,825e" filled="false" stroked="true" strokeweight=".58001pt" strokecolor="#d9d9d9">
                <v:path arrowok="t"/>
              </v:shape>
            </v:group>
            <v:group style="position:absolute;left:3610;top:556;width:2;height:269" coordorigin="3610,556" coordsize="2,269">
              <v:shape style="position:absolute;left:3610;top:556;width:2;height:269" coordorigin="3610,556" coordsize="0,269" path="m3610,556l3610,825e" filled="false" stroked="true" strokeweight=".58001pt" strokecolor="#d9d9d9">
                <v:path arrowok="t"/>
              </v:shape>
            </v:group>
            <v:group style="position:absolute;left:3300;top:556;width:305;height:269" coordorigin="3300,556" coordsize="305,269">
              <v:shape style="position:absolute;left:3300;top:556;width:305;height:269" coordorigin="3300,556" coordsize="305,269" path="m3300,825l3605,825,3605,556,3300,556,3300,825xe" filled="true" fillcolor="#d9d9d9" stroked="false">
                <v:path arrowok="t"/>
                <v:fill type="solid"/>
              </v:shape>
            </v:group>
            <v:group style="position:absolute;left:3620;top:556;width:2;height:269" coordorigin="3620,556" coordsize="2,269">
              <v:shape style="position:absolute;left:3620;top:556;width:2;height:269" coordorigin="3620,556" coordsize="0,269" path="m3620,556l3620,825e" filled="false" stroked="true" strokeweight=".580pt" strokecolor="#d9d9d9">
                <v:path arrowok="t"/>
              </v:shape>
            </v:group>
            <v:group style="position:absolute;left:3624;top:556;width:687;height:269" coordorigin="3624,556" coordsize="687,269">
              <v:shape style="position:absolute;left:3624;top:556;width:687;height:269" coordorigin="3624,556" coordsize="687,269" path="m3624,825l4311,825,4311,556,3624,556,3624,825xe" filled="true" fillcolor="#d9d9d9" stroked="false">
                <v:path arrowok="t"/>
                <v:fill type="solid"/>
              </v:shape>
            </v:group>
            <v:group style="position:absolute;left:5486;top:556;width:2;height:269" coordorigin="5486,556" coordsize="2,269">
              <v:shape style="position:absolute;left:5486;top:556;width:2;height:269" coordorigin="5486,556" coordsize="0,269" path="m5486,556l5486,825e" filled="false" stroked="true" strokeweight=".70001pt" strokecolor="#d9d9d9">
                <v:path arrowok="t"/>
              </v:shape>
            </v:group>
            <v:group style="position:absolute;left:4332;top:556;width:1148;height:269" coordorigin="4332,556" coordsize="1148,269">
              <v:shape style="position:absolute;left:4332;top:556;width:1148;height:269" coordorigin="4332,556" coordsize="1148,269" path="m4332,825l5480,825,5480,556,4332,556,4332,825xe" filled="true" fillcolor="#d9d9d9" stroked="false">
                <v:path arrowok="t"/>
                <v:fill type="solid"/>
              </v:shape>
            </v:group>
            <v:group style="position:absolute;left:5497;top:556;width:2;height:269" coordorigin="5497,556" coordsize="2,269">
              <v:shape style="position:absolute;left:5497;top:556;width:2;height:269" coordorigin="5497,556" coordsize="0,269" path="m5497,556l5497,825e" filled="false" stroked="true" strokeweight=".58001pt" strokecolor="#d9d9d9">
                <v:path arrowok="t"/>
              </v:shape>
            </v:group>
            <v:group style="position:absolute;left:5811;top:556;width:2;height:269" coordorigin="5811,556" coordsize="2,269">
              <v:shape style="position:absolute;left:5811;top:556;width:2;height:269" coordorigin="5811,556" coordsize="0,269" path="m5811,556l5811,825e" filled="false" stroked="true" strokeweight=".579980pt" strokecolor="#d9d9d9">
                <v:path arrowok="t"/>
              </v:shape>
            </v:group>
            <v:group style="position:absolute;left:5502;top:556;width:305;height:269" coordorigin="5502,556" coordsize="305,269">
              <v:shape style="position:absolute;left:5502;top:556;width:305;height:269" coordorigin="5502,556" coordsize="305,269" path="m5502,825l5806,825,5806,556,5502,556,5502,825xe" filled="true" fillcolor="#d9d9d9" stroked="false">
                <v:path arrowok="t"/>
                <v:fill type="solid"/>
              </v:shape>
            </v:group>
            <v:group style="position:absolute;left:5821;top:556;width:2;height:269" coordorigin="5821,556" coordsize="2,269">
              <v:shape style="position:absolute;left:5821;top:556;width:2;height:269" coordorigin="5821,556" coordsize="0,269" path="m5821,556l5821,825e" filled="false" stroked="true" strokeweight=".58001pt" strokecolor="#d9d9d9">
                <v:path arrowok="t"/>
              </v:shape>
            </v:group>
            <v:group style="position:absolute;left:5826;top:556;width:687;height:269" coordorigin="5826,556" coordsize="687,269">
              <v:shape style="position:absolute;left:5826;top:556;width:687;height:269" coordorigin="5826,556" coordsize="687,269" path="m5826,825l6512,825,6512,556,5826,556,5826,825xe" filled="true" fillcolor="#d9d9d9" stroked="false">
                <v:path arrowok="t"/>
                <v:fill type="solid"/>
              </v:shape>
            </v:group>
            <v:group style="position:absolute;left:7594;top:556;width:2;height:269" coordorigin="7594,556" coordsize="2,269">
              <v:shape style="position:absolute;left:7594;top:556;width:2;height:269" coordorigin="7594,556" coordsize="0,269" path="m7594,556l7594,825e" filled="false" stroked="true" strokeweight=".579980pt" strokecolor="#d9d9d9">
                <v:path arrowok="t"/>
              </v:shape>
            </v:group>
            <v:group style="position:absolute;left:6531;top:556;width:1059;height:269" coordorigin="6531,556" coordsize="1059,269">
              <v:shape style="position:absolute;left:6531;top:556;width:1059;height:269" coordorigin="6531,556" coordsize="1059,269" path="m6531,825l7590,825,7590,556,6531,556,6531,825xe" filled="true" fillcolor="#d9d9d9" stroked="false">
                <v:path arrowok="t"/>
                <v:fill type="solid"/>
              </v:shape>
            </v:group>
            <v:group style="position:absolute;left:7604;top:556;width:2;height:269" coordorigin="7604,556" coordsize="2,269">
              <v:shape style="position:absolute;left:7604;top:556;width:2;height:269" coordorigin="7604,556" coordsize="0,269" path="m7604,556l7604,825e" filled="false" stroked="true" strokeweight=".58001pt" strokecolor="#d9d9d9">
                <v:path arrowok="t"/>
              </v:shape>
            </v:group>
            <v:group style="position:absolute;left:7609;top:556;width:308;height:269" coordorigin="7609,556" coordsize="308,269">
              <v:shape style="position:absolute;left:7609;top:556;width:308;height:269" coordorigin="7609,556" coordsize="308,269" path="m7609,825l7916,825,7916,556,7609,556,7609,825xe" filled="true" fillcolor="#d9d9d9" stroked="false">
                <v:path arrowok="t"/>
                <v:fill type="solid"/>
              </v:shape>
            </v:group>
            <v:group style="position:absolute;left:9064;top:556;width:2;height:269" coordorigin="9064,556" coordsize="2,269">
              <v:shape style="position:absolute;left:9064;top:556;width:2;height:269" coordorigin="9064,556" coordsize="0,269" path="m9064,556l9064,825e" filled="false" stroked="true" strokeweight=".579980pt" strokecolor="#d9d9d9">
                <v:path arrowok="t"/>
              </v:shape>
            </v:group>
            <v:group style="position:absolute;left:7935;top:556;width:1124;height:269" coordorigin="7935,556" coordsize="1124,269">
              <v:shape style="position:absolute;left:7935;top:556;width:1124;height:269" coordorigin="7935,556" coordsize="1124,269" path="m7935,825l9059,825,9059,556,7935,556,7935,825xe" filled="true" fillcolor="#d9d9d9" stroked="false">
                <v:path arrowok="t"/>
                <v:fill type="solid"/>
              </v:shape>
            </v:group>
            <v:group style="position:absolute;left:9073;top:556;width:2;height:269" coordorigin="9073,556" coordsize="2,269">
              <v:shape style="position:absolute;left:9073;top:556;width:2;height:269" coordorigin="9073,556" coordsize="0,269" path="m9073,556l9073,825e" filled="false" stroked="true" strokeweight=".58004pt" strokecolor="#d9d9d9">
                <v:path arrowok="t"/>
              </v:shape>
            </v:group>
            <v:group style="position:absolute;left:9078;top:556;width:308;height:269" coordorigin="9078,556" coordsize="308,269">
              <v:shape style="position:absolute;left:9078;top:556;width:308;height:269" coordorigin="9078,556" coordsize="308,269" path="m9078,825l9385,825,9385,556,9078,556,9078,825xe" filled="true" fillcolor="#d9d9d9" stroked="false">
                <v:path arrowok="t"/>
                <v:fill type="solid"/>
              </v:shape>
            </v:group>
            <v:group style="position:absolute;left:12;top:557;width:9384;height:2" coordorigin="12,557" coordsize="9384,2">
              <v:shape style="position:absolute;left:12;top:557;width:9384;height:2" coordorigin="12,557" coordsize="9384,0" path="m12,557l9395,557e" filled="false" stroked="true" strokeweight=".22pt" strokecolor="#000000">
                <v:path arrowok="t"/>
              </v:shape>
            </v:group>
            <v:group style="position:absolute;left:3290;top:559;width:2;height:5941" coordorigin="3290,559" coordsize="2,5941">
              <v:shape style="position:absolute;left:3290;top:559;width:2;height:5941" coordorigin="3290,559" coordsize="0,5941" path="m3290,559l3290,6500e" filled="false" stroked="true" strokeweight=".22pt" strokecolor="#000000">
                <v:path arrowok="t"/>
              </v:shape>
            </v:group>
            <v:group style="position:absolute;left:3614;top:559;width:2;height:5941" coordorigin="3614,559" coordsize="2,5941">
              <v:shape style="position:absolute;left:3614;top:559;width:2;height:5941" coordorigin="3614,559" coordsize="0,5941" path="m3614,559l3614,6500e" filled="false" stroked="true" strokeweight=".22001pt" strokecolor="#000000">
                <v:path arrowok="t"/>
              </v:shape>
            </v:group>
            <v:group style="position:absolute;left:5491;top:559;width:2;height:5941" coordorigin="5491,559" coordsize="2,5941">
              <v:shape style="position:absolute;left:5491;top:559;width:2;height:5941" coordorigin="5491,559" coordsize="0,5941" path="m5491,559l5491,6500e" filled="false" stroked="true" strokeweight=".22pt" strokecolor="#000000">
                <v:path arrowok="t"/>
              </v:shape>
            </v:group>
            <v:group style="position:absolute;left:5815;top:559;width:2;height:5941" coordorigin="5815,559" coordsize="2,5941">
              <v:shape style="position:absolute;left:5815;top:559;width:2;height:5941" coordorigin="5815,559" coordsize="0,5941" path="m5815,559l5815,6500e" filled="false" stroked="true" strokeweight=".22pt" strokecolor="#000000">
                <v:path arrowok="t"/>
              </v:shape>
            </v:group>
            <v:group style="position:absolute;left:7598;top:559;width:2;height:5941" coordorigin="7598,559" coordsize="2,5941">
              <v:shape style="position:absolute;left:7598;top:559;width:2;height:5941" coordorigin="7598,559" coordsize="0,5941" path="m7598,559l7598,6500e" filled="false" stroked="true" strokeweight=".22pt" strokecolor="#000000">
                <v:path arrowok="t"/>
              </v:shape>
            </v:group>
            <v:group style="position:absolute;left:9067;top:559;width:2;height:5941" coordorigin="9067,559" coordsize="2,5941">
              <v:shape style="position:absolute;left:9067;top:559;width:2;height:5941" coordorigin="9067,559" coordsize="0,5941" path="m9067,559l9067,6500e" filled="false" stroked="true" strokeweight=".22pt" strokecolor="#000000">
                <v:path arrowok="t"/>
              </v:shape>
            </v:group>
            <v:group style="position:absolute;left:12;top:826;width:9384;height:2" coordorigin="12,826" coordsize="9384,2">
              <v:shape style="position:absolute;left:12;top:826;width:9384;height:2" coordorigin="12,826" coordsize="9384,0" path="m12,826l9395,826e" filled="false" stroked="true" strokeweight=".22pt" strokecolor="#000000">
                <v:path arrowok="t"/>
              </v:shape>
            </v:group>
            <v:group style="position:absolute;left:2121;top:827;width:2;height:5673" coordorigin="2121,827" coordsize="2,5673">
              <v:shape style="position:absolute;left:2121;top:827;width:2;height:5673" coordorigin="2121,827" coordsize="0,5673" path="m2121,827l2121,6500e" filled="false" stroked="true" strokeweight="2.5pt" strokecolor="#000000">
                <v:path arrowok="t"/>
              </v:shape>
            </v:group>
            <v:group style="position:absolute;left:4320;top:827;width:2;height:5673" coordorigin="4320,827" coordsize="2,5673">
              <v:shape style="position:absolute;left:4320;top:827;width:2;height:5673" coordorigin="4320,827" coordsize="0,5673" path="m4320,827l4320,6500e" filled="false" stroked="true" strokeweight="2.5pt" strokecolor="#000000">
                <v:path arrowok="t"/>
              </v:shape>
            </v:group>
            <v:group style="position:absolute;left:6522;top:827;width:2;height:5673" coordorigin="6522,827" coordsize="2,5673">
              <v:shape style="position:absolute;left:6522;top:827;width:2;height:5673" coordorigin="6522,827" coordsize="0,5673" path="m6522,827l6522,6500e" filled="false" stroked="true" strokeweight="2.5pt" strokecolor="#000000">
                <v:path arrowok="t"/>
              </v:shape>
            </v:group>
            <v:group style="position:absolute;left:7926;top:827;width:2;height:5673" coordorigin="7926,827" coordsize="2,5673">
              <v:shape style="position:absolute;left:7926;top:827;width:2;height:5673" coordorigin="7926,827" coordsize="0,5673" path="m7926,827l7926,6500e" filled="false" stroked="true" strokeweight="2.5pt" strokecolor="#000000">
                <v:path arrowok="t"/>
              </v:shape>
            </v:group>
            <v:group style="position:absolute;left:19;top:1073;width:2;height:221" coordorigin="19,1073" coordsize="2,221">
              <v:shape style="position:absolute;left:19;top:1073;width:2;height:221" coordorigin="19,1073" coordsize="0,221" path="m19,1073l19,1293e" filled="false" stroked="true" strokeweight=".580pt" strokecolor="#ffffdc">
                <v:path arrowok="t"/>
              </v:shape>
            </v:group>
            <v:group style="position:absolute;left:14;top:1305;width:2091;height:2" coordorigin="14,1305" coordsize="2091,2">
              <v:shape style="position:absolute;left:14;top:1305;width:2091;height:2" coordorigin="14,1305" coordsize="2091,0" path="m14,1305l2105,1305e" filled="false" stroked="true" strokeweight="1.3pt" strokecolor="#ffffdc">
                <v:path arrowok="t"/>
              </v:shape>
            </v:group>
            <v:group style="position:absolute;left:24;top:1073;width:2081;height:221" coordorigin="24,1073" coordsize="2081,221">
              <v:shape style="position:absolute;left:24;top:1073;width:2081;height:221" coordorigin="24,1073" coordsize="2081,221" path="m24,1293l2105,1293,2105,1073,24,1073,24,1293xe" filled="true" fillcolor="#ffffdc" stroked="false">
                <v:path arrowok="t"/>
                <v:fill type="solid"/>
              </v:shape>
            </v:group>
            <v:group style="position:absolute;left:2126;top:1073;width:2;height:245" coordorigin="2126,1073" coordsize="2,245">
              <v:shape style="position:absolute;left:2126;top:1073;width:2;height:245" coordorigin="2126,1073" coordsize="0,245" path="m2126,1073l2126,1317e" filled="false" stroked="true" strokeweight=".580pt" strokecolor="#ffffdc">
                <v:path arrowok="t"/>
              </v:shape>
            </v:group>
            <v:group style="position:absolute;left:3281;top:1073;width:2;height:245" coordorigin="3281,1073" coordsize="2,245">
              <v:shape style="position:absolute;left:3281;top:1073;width:2;height:245" coordorigin="3281,1073" coordsize="0,245" path="m3281,1073l3281,1317e" filled="false" stroked="true" strokeweight=".58001pt" strokecolor="#ffffdc">
                <v:path arrowok="t"/>
              </v:shape>
            </v:group>
            <v:group style="position:absolute;left:2131;top:1073;width:1146;height:245" coordorigin="2131,1073" coordsize="1146,245">
              <v:shape style="position:absolute;left:2131;top:1073;width:1146;height:245" coordorigin="2131,1073" coordsize="1146,245" path="m2131,1317l3276,1317,3276,1073,2131,1073,2131,1317xe" filled="true" fillcolor="#ffffdc" stroked="false">
                <v:path arrowok="t"/>
                <v:fill type="solid"/>
              </v:shape>
            </v:group>
            <v:group style="position:absolute;left:3296;top:1073;width:2;height:245" coordorigin="3296,1073" coordsize="2,245">
              <v:shape style="position:absolute;left:3296;top:1073;width:2;height:245" coordorigin="3296,1073" coordsize="0,245" path="m3296,1073l3296,1317e" filled="false" stroked="true" strokeweight=".58001pt" strokecolor="#ffffdc">
                <v:path arrowok="t"/>
              </v:shape>
            </v:group>
            <v:group style="position:absolute;left:3610;top:1073;width:2;height:245" coordorigin="3610,1073" coordsize="2,245">
              <v:shape style="position:absolute;left:3610;top:1073;width:2;height:245" coordorigin="3610,1073" coordsize="0,245" path="m3610,1073l3610,1317e" filled="false" stroked="true" strokeweight=".58001pt" strokecolor="#ffffdc">
                <v:path arrowok="t"/>
              </v:shape>
            </v:group>
            <v:group style="position:absolute;left:3300;top:1073;width:305;height:245" coordorigin="3300,1073" coordsize="305,245">
              <v:shape style="position:absolute;left:3300;top:1073;width:305;height:245" coordorigin="3300,1073" coordsize="305,245" path="m3300,1317l3605,1317,3605,1073,3300,1073,3300,1317xe" filled="true" fillcolor="#ffffdc" stroked="false">
                <v:path arrowok="t"/>
                <v:fill type="solid"/>
              </v:shape>
            </v:group>
            <v:group style="position:absolute;left:3621;top:1073;width:2;height:245" coordorigin="3621,1073" coordsize="2,245">
              <v:shape style="position:absolute;left:3621;top:1073;width:2;height:245" coordorigin="3621,1073" coordsize="0,245" path="m3621,1073l3621,1317e" filled="false" stroked="true" strokeweight=".46pt" strokecolor="#ffffdc">
                <v:path arrowok="t"/>
              </v:shape>
            </v:group>
            <v:group style="position:absolute;left:3624;top:1073;width:682;height:245" coordorigin="3624,1073" coordsize="682,245">
              <v:shape style="position:absolute;left:3624;top:1073;width:682;height:245" coordorigin="3624,1073" coordsize="682,245" path="m3624,1317l4306,1317,4306,1073,3624,1073,3624,1317xe" filled="true" fillcolor="#ffffdc" stroked="false">
                <v:path arrowok="t"/>
                <v:fill type="solid"/>
              </v:shape>
            </v:group>
            <v:group style="position:absolute;left:4326;top:1073;width:2;height:245" coordorigin="4326,1073" coordsize="2,245">
              <v:shape style="position:absolute;left:4326;top:1073;width:2;height:245" coordorigin="4326,1073" coordsize="0,245" path="m4326,1073l4326,1317e" filled="false" stroked="true" strokeweight=".70001pt" strokecolor="#ffffdc">
                <v:path arrowok="t"/>
              </v:shape>
            </v:group>
            <v:group style="position:absolute;left:5480;top:1073;width:2;height:245" coordorigin="5480,1073" coordsize="2,245">
              <v:shape style="position:absolute;left:5480;top:1073;width:2;height:245" coordorigin="5480,1073" coordsize="0,245" path="m5480,1073l5480,1317e" filled="false" stroked="true" strokeweight=".579980pt" strokecolor="#ffffdc">
                <v:path arrowok="t"/>
              </v:shape>
            </v:group>
            <v:group style="position:absolute;left:4332;top:1073;width:1143;height:245" coordorigin="4332,1073" coordsize="1143,245">
              <v:shape style="position:absolute;left:4332;top:1073;width:1143;height:245" coordorigin="4332,1073" coordsize="1143,245" path="m4332,1317l5475,1317,5475,1073,4332,1073,4332,1317xe" filled="true" fillcolor="#ffffdc" stroked="false">
                <v:path arrowok="t"/>
                <v:fill type="solid"/>
              </v:shape>
            </v:group>
            <v:group style="position:absolute;left:5497;top:1073;width:2;height:245" coordorigin="5497,1073" coordsize="2,245">
              <v:shape style="position:absolute;left:5497;top:1073;width:2;height:245" coordorigin="5497,1073" coordsize="0,245" path="m5497,1073l5497,1317e" filled="false" stroked="true" strokeweight=".58001pt" strokecolor="#ffffdc">
                <v:path arrowok="t"/>
              </v:shape>
            </v:group>
            <v:group style="position:absolute;left:5811;top:1073;width:2;height:245" coordorigin="5811,1073" coordsize="2,245">
              <v:shape style="position:absolute;left:5811;top:1073;width:2;height:245" coordorigin="5811,1073" coordsize="0,245" path="m5811,1073l5811,1317e" filled="false" stroked="true" strokeweight=".579980pt" strokecolor="#ffffdc">
                <v:path arrowok="t"/>
              </v:shape>
            </v:group>
            <v:group style="position:absolute;left:5502;top:1073;width:305;height:245" coordorigin="5502,1073" coordsize="305,245">
              <v:shape style="position:absolute;left:5502;top:1073;width:305;height:245" coordorigin="5502,1073" coordsize="305,245" path="m5502,1317l5806,1317,5806,1073,5502,1073,5502,1317xe" filled="true" fillcolor="#ffffdc" stroked="false">
                <v:path arrowok="t"/>
                <v:fill type="solid"/>
              </v:shape>
            </v:group>
            <v:group style="position:absolute;left:5821;top:1073;width:2;height:245" coordorigin="5821,1073" coordsize="2,245">
              <v:shape style="position:absolute;left:5821;top:1073;width:2;height:245" coordorigin="5821,1073" coordsize="0,245" path="m5821,1073l5821,1317e" filled="false" stroked="true" strokeweight=".58001pt" strokecolor="#ffffdc">
                <v:path arrowok="t"/>
              </v:shape>
            </v:group>
            <v:group style="position:absolute;left:5826;top:1073;width:680;height:245" coordorigin="5826,1073" coordsize="680,245">
              <v:shape style="position:absolute;left:5826;top:1073;width:680;height:245" coordorigin="5826,1073" coordsize="680,245" path="m5826,1317l6505,1317,6505,1073,5826,1073,5826,1317xe" filled="true" fillcolor="#ffffdc" stroked="false">
                <v:path arrowok="t"/>
                <v:fill type="solid"/>
              </v:shape>
            </v:group>
            <v:group style="position:absolute;left:6526;top:1073;width:2;height:245" coordorigin="6526,1073" coordsize="2,245">
              <v:shape style="position:absolute;left:6526;top:1073;width:2;height:245" coordorigin="6526,1073" coordsize="0,245" path="m6526,1073l6526,1317e" filled="false" stroked="true" strokeweight=".579980pt" strokecolor="#ffffdc">
                <v:path arrowok="t"/>
              </v:shape>
            </v:group>
            <v:group style="position:absolute;left:7587;top:1073;width:2;height:245" coordorigin="7587,1073" coordsize="2,245">
              <v:shape style="position:absolute;left:7587;top:1073;width:2;height:245" coordorigin="7587,1073" coordsize="0,245" path="m7587,1073l7587,1317e" filled="false" stroked="true" strokeweight=".58001pt" strokecolor="#ffffdc">
                <v:path arrowok="t"/>
              </v:shape>
            </v:group>
            <v:group style="position:absolute;left:6531;top:1073;width:1052;height:245" coordorigin="6531,1073" coordsize="1052,245">
              <v:shape style="position:absolute;left:6531;top:1073;width:1052;height:245" coordorigin="6531,1073" coordsize="1052,245" path="m6531,1317l7582,1317,7582,1073,6531,1073,6531,1317xe" filled="true" fillcolor="#ffffdc" stroked="false">
                <v:path arrowok="t"/>
                <v:fill type="solid"/>
              </v:shape>
            </v:group>
            <v:group style="position:absolute;left:7604;top:1073;width:2;height:245" coordorigin="7604,1073" coordsize="2,245">
              <v:shape style="position:absolute;left:7604;top:1073;width:2;height:245" coordorigin="7604,1073" coordsize="0,245" path="m7604,1073l7604,1317e" filled="false" stroked="true" strokeweight=".58001pt" strokecolor="#ffffdc">
                <v:path arrowok="t"/>
              </v:shape>
            </v:group>
            <v:group style="position:absolute;left:7609;top:1073;width:300;height:245" coordorigin="7609,1073" coordsize="300,245">
              <v:shape style="position:absolute;left:7609;top:1073;width:300;height:245" coordorigin="7609,1073" coordsize="300,245" path="m7609,1317l7909,1317,7909,1073,7609,1073,7609,1317xe" filled="true" fillcolor="#ffffdc" stroked="false">
                <v:path arrowok="t"/>
                <v:fill type="solid"/>
              </v:shape>
            </v:group>
            <v:group style="position:absolute;left:7930;top:1073;width:2;height:245" coordorigin="7930,1073" coordsize="2,245">
              <v:shape style="position:absolute;left:7930;top:1073;width:2;height:245" coordorigin="7930,1073" coordsize="0,245" path="m7930,1073l7930,1317e" filled="false" stroked="true" strokeweight=".58001pt" strokecolor="#ffffdc">
                <v:path arrowok="t"/>
              </v:shape>
            </v:group>
            <v:group style="position:absolute;left:9059;top:1073;width:2;height:245" coordorigin="9059,1073" coordsize="2,245">
              <v:shape style="position:absolute;left:9059;top:1073;width:2;height:245" coordorigin="9059,1073" coordsize="0,245" path="m9059,1073l9059,1317e" filled="false" stroked="true" strokeweight=".579980pt" strokecolor="#ffffdc">
                <v:path arrowok="t"/>
              </v:shape>
            </v:group>
            <v:group style="position:absolute;left:7935;top:1073;width:1119;height:245" coordorigin="7935,1073" coordsize="1119,245">
              <v:shape style="position:absolute;left:7935;top:1073;width:1119;height:245" coordorigin="7935,1073" coordsize="1119,245" path="m7935,1317l9054,1317,9054,1073,7935,1073,7935,1317xe" filled="true" fillcolor="#ffffdc" stroked="false">
                <v:path arrowok="t"/>
                <v:fill type="solid"/>
              </v:shape>
            </v:group>
            <v:group style="position:absolute;left:9073;top:1073;width:2;height:245" coordorigin="9073,1073" coordsize="2,245">
              <v:shape style="position:absolute;left:9073;top:1073;width:2;height:245" coordorigin="9073,1073" coordsize="0,245" path="m9073,1073l9073,1317e" filled="false" stroked="true" strokeweight=".58004pt" strokecolor="#ffffdc">
                <v:path arrowok="t"/>
              </v:shape>
            </v:group>
            <v:group style="position:absolute;left:9390;top:1073;width:2;height:245" coordorigin="9390,1073" coordsize="2,245">
              <v:shape style="position:absolute;left:9390;top:1073;width:2;height:245" coordorigin="9390,1073" coordsize="0,245" path="m9390,1073l9390,1317e" filled="false" stroked="true" strokeweight=".579980pt" strokecolor="#ffffdc">
                <v:path arrowok="t"/>
              </v:shape>
            </v:group>
            <v:group style="position:absolute;left:9078;top:1073;width:308;height:245" coordorigin="9078,1073" coordsize="308,245">
              <v:shape style="position:absolute;left:9078;top:1073;width:308;height:245" coordorigin="9078,1073" coordsize="308,245" path="m9078,1317l9385,1317,9385,1073,9078,1073,9078,1317xe" filled="true" fillcolor="#ffffdc" stroked="false">
                <v:path arrowok="t"/>
                <v:fill type="solid"/>
              </v:shape>
            </v:group>
            <v:group style="position:absolute;left:12;top:1071;width:9384;height:2" coordorigin="12,1071" coordsize="9384,2">
              <v:shape style="position:absolute;left:12;top:1071;width:9384;height:2" coordorigin="12,1071" coordsize="9384,0" path="m12,1071l9395,1071e" filled="false" stroked="true" strokeweight=".22pt" strokecolor="#000000">
                <v:path arrowok="t"/>
              </v:shape>
            </v:group>
            <v:group style="position:absolute;left:12;top:1319;width:9384;height:2" coordorigin="12,1319" coordsize="9384,2">
              <v:shape style="position:absolute;left:12;top:1319;width:9384;height:2" coordorigin="12,1319" coordsize="9384,0" path="m12,1319l9395,1319e" filled="false" stroked="true" strokeweight=".22pt" strokecolor="#000000">
                <v:path arrowok="t"/>
              </v:shape>
            </v:group>
            <v:group style="position:absolute;left:19;top:1565;width:2;height:221" coordorigin="19,1565" coordsize="2,221">
              <v:shape style="position:absolute;left:19;top:1565;width:2;height:221" coordorigin="19,1565" coordsize="0,221" path="m19,1565l19,1785e" filled="false" stroked="true" strokeweight=".580pt" strokecolor="#ffffdc">
                <v:path arrowok="t"/>
              </v:shape>
            </v:group>
            <v:group style="position:absolute;left:14;top:1797;width:2091;height:2" coordorigin="14,1797" coordsize="2091,2">
              <v:shape style="position:absolute;left:14;top:1797;width:2091;height:2" coordorigin="14,1797" coordsize="2091,0" path="m14,1797l2105,1797e" filled="false" stroked="true" strokeweight="1.3pt" strokecolor="#ffffdc">
                <v:path arrowok="t"/>
              </v:shape>
            </v:group>
            <v:group style="position:absolute;left:24;top:1565;width:2081;height:221" coordorigin="24,1565" coordsize="2081,221">
              <v:shape style="position:absolute;left:24;top:1565;width:2081;height:221" coordorigin="24,1565" coordsize="2081,221" path="m24,1785l2105,1785,2105,1565,24,1565,24,1785xe" filled="true" fillcolor="#ffffdc" stroked="false">
                <v:path arrowok="t"/>
                <v:fill type="solid"/>
              </v:shape>
            </v:group>
            <v:group style="position:absolute;left:2126;top:1565;width:2;height:245" coordorigin="2126,1565" coordsize="2,245">
              <v:shape style="position:absolute;left:2126;top:1565;width:2;height:245" coordorigin="2126,1565" coordsize="0,245" path="m2126,1565l2126,1809e" filled="false" stroked="true" strokeweight=".580pt" strokecolor="#ffffdc">
                <v:path arrowok="t"/>
              </v:shape>
            </v:group>
            <v:group style="position:absolute;left:3281;top:1565;width:2;height:245" coordorigin="3281,1565" coordsize="2,245">
              <v:shape style="position:absolute;left:3281;top:1565;width:2;height:245" coordorigin="3281,1565" coordsize="0,245" path="m3281,1565l3281,1809e" filled="false" stroked="true" strokeweight=".58001pt" strokecolor="#ffffdc">
                <v:path arrowok="t"/>
              </v:shape>
            </v:group>
            <v:group style="position:absolute;left:2131;top:1565;width:1146;height:245" coordorigin="2131,1565" coordsize="1146,245">
              <v:shape style="position:absolute;left:2131;top:1565;width:1146;height:245" coordorigin="2131,1565" coordsize="1146,245" path="m2131,1809l3276,1809,3276,1565,2131,1565,2131,1809xe" filled="true" fillcolor="#ffffdc" stroked="false">
                <v:path arrowok="t"/>
                <v:fill type="solid"/>
              </v:shape>
            </v:group>
            <v:group style="position:absolute;left:3296;top:1565;width:2;height:245" coordorigin="3296,1565" coordsize="2,245">
              <v:shape style="position:absolute;left:3296;top:1565;width:2;height:245" coordorigin="3296,1565" coordsize="0,245" path="m3296,1565l3296,1809e" filled="false" stroked="true" strokeweight=".58001pt" strokecolor="#ffffdc">
                <v:path arrowok="t"/>
              </v:shape>
            </v:group>
            <v:group style="position:absolute;left:3610;top:1565;width:2;height:245" coordorigin="3610,1565" coordsize="2,245">
              <v:shape style="position:absolute;left:3610;top:1565;width:2;height:245" coordorigin="3610,1565" coordsize="0,245" path="m3610,1565l3610,1809e" filled="false" stroked="true" strokeweight=".58001pt" strokecolor="#ffffdc">
                <v:path arrowok="t"/>
              </v:shape>
            </v:group>
            <v:group style="position:absolute;left:3300;top:1565;width:305;height:245" coordorigin="3300,1565" coordsize="305,245">
              <v:shape style="position:absolute;left:3300;top:1565;width:305;height:245" coordorigin="3300,1565" coordsize="305,245" path="m3300,1809l3605,1809,3605,1565,3300,1565,3300,1809xe" filled="true" fillcolor="#ffffdc" stroked="false">
                <v:path arrowok="t"/>
                <v:fill type="solid"/>
              </v:shape>
            </v:group>
            <v:group style="position:absolute;left:3621;top:1565;width:2;height:245" coordorigin="3621,1565" coordsize="2,245">
              <v:shape style="position:absolute;left:3621;top:1565;width:2;height:245" coordorigin="3621,1565" coordsize="0,245" path="m3621,1565l3621,1809e" filled="false" stroked="true" strokeweight=".46pt" strokecolor="#ffffdc">
                <v:path arrowok="t"/>
              </v:shape>
            </v:group>
            <v:group style="position:absolute;left:3624;top:1565;width:682;height:245" coordorigin="3624,1565" coordsize="682,245">
              <v:shape style="position:absolute;left:3624;top:1565;width:682;height:245" coordorigin="3624,1565" coordsize="682,245" path="m3624,1809l4306,1809,4306,1565,3624,1565,3624,1809xe" filled="true" fillcolor="#ffffdc" stroked="false">
                <v:path arrowok="t"/>
                <v:fill type="solid"/>
              </v:shape>
            </v:group>
            <v:group style="position:absolute;left:4326;top:1565;width:2;height:245" coordorigin="4326,1565" coordsize="2,245">
              <v:shape style="position:absolute;left:4326;top:1565;width:2;height:245" coordorigin="4326,1565" coordsize="0,245" path="m4326,1565l4326,1809e" filled="false" stroked="true" strokeweight=".70001pt" strokecolor="#ffffdc">
                <v:path arrowok="t"/>
              </v:shape>
            </v:group>
            <v:group style="position:absolute;left:5480;top:1565;width:2;height:245" coordorigin="5480,1565" coordsize="2,245">
              <v:shape style="position:absolute;left:5480;top:1565;width:2;height:245" coordorigin="5480,1565" coordsize="0,245" path="m5480,1565l5480,1809e" filled="false" stroked="true" strokeweight=".579980pt" strokecolor="#ffffdc">
                <v:path arrowok="t"/>
              </v:shape>
            </v:group>
            <v:group style="position:absolute;left:4332;top:1565;width:1143;height:245" coordorigin="4332,1565" coordsize="1143,245">
              <v:shape style="position:absolute;left:4332;top:1565;width:1143;height:245" coordorigin="4332,1565" coordsize="1143,245" path="m4332,1809l5475,1809,5475,1565,4332,1565,4332,1809xe" filled="true" fillcolor="#ffffdc" stroked="false">
                <v:path arrowok="t"/>
                <v:fill type="solid"/>
              </v:shape>
            </v:group>
            <v:group style="position:absolute;left:5497;top:1565;width:2;height:245" coordorigin="5497,1565" coordsize="2,245">
              <v:shape style="position:absolute;left:5497;top:1565;width:2;height:245" coordorigin="5497,1565" coordsize="0,245" path="m5497,1565l5497,1809e" filled="false" stroked="true" strokeweight=".58001pt" strokecolor="#ffffdc">
                <v:path arrowok="t"/>
              </v:shape>
            </v:group>
            <v:group style="position:absolute;left:5811;top:1565;width:2;height:245" coordorigin="5811,1565" coordsize="2,245">
              <v:shape style="position:absolute;left:5811;top:1565;width:2;height:245" coordorigin="5811,1565" coordsize="0,245" path="m5811,1565l5811,1809e" filled="false" stroked="true" strokeweight=".579980pt" strokecolor="#ffffdc">
                <v:path arrowok="t"/>
              </v:shape>
            </v:group>
            <v:group style="position:absolute;left:5502;top:1565;width:305;height:245" coordorigin="5502,1565" coordsize="305,245">
              <v:shape style="position:absolute;left:5502;top:1565;width:305;height:245" coordorigin="5502,1565" coordsize="305,245" path="m5502,1809l5806,1809,5806,1565,5502,1565,5502,1809xe" filled="true" fillcolor="#ffffdc" stroked="false">
                <v:path arrowok="t"/>
                <v:fill type="solid"/>
              </v:shape>
            </v:group>
            <v:group style="position:absolute;left:5821;top:1565;width:2;height:245" coordorigin="5821,1565" coordsize="2,245">
              <v:shape style="position:absolute;left:5821;top:1565;width:2;height:245" coordorigin="5821,1565" coordsize="0,245" path="m5821,1565l5821,1809e" filled="false" stroked="true" strokeweight=".58001pt" strokecolor="#ffffdc">
                <v:path arrowok="t"/>
              </v:shape>
            </v:group>
            <v:group style="position:absolute;left:5826;top:1565;width:680;height:245" coordorigin="5826,1565" coordsize="680,245">
              <v:shape style="position:absolute;left:5826;top:1565;width:680;height:245" coordorigin="5826,1565" coordsize="680,245" path="m5826,1809l6505,1809,6505,1565,5826,1565,5826,1809xe" filled="true" fillcolor="#ffffdc" stroked="false">
                <v:path arrowok="t"/>
                <v:fill type="solid"/>
              </v:shape>
            </v:group>
            <v:group style="position:absolute;left:6526;top:1565;width:2;height:245" coordorigin="6526,1565" coordsize="2,245">
              <v:shape style="position:absolute;left:6526;top:1565;width:2;height:245" coordorigin="6526,1565" coordsize="0,245" path="m6526,1565l6526,1809e" filled="false" stroked="true" strokeweight=".579980pt" strokecolor="#ffffdc">
                <v:path arrowok="t"/>
              </v:shape>
            </v:group>
            <v:group style="position:absolute;left:7587;top:1565;width:2;height:245" coordorigin="7587,1565" coordsize="2,245">
              <v:shape style="position:absolute;left:7587;top:1565;width:2;height:245" coordorigin="7587,1565" coordsize="0,245" path="m7587,1565l7587,1809e" filled="false" stroked="true" strokeweight=".58001pt" strokecolor="#ffffdc">
                <v:path arrowok="t"/>
              </v:shape>
            </v:group>
            <v:group style="position:absolute;left:6531;top:1565;width:1052;height:245" coordorigin="6531,1565" coordsize="1052,245">
              <v:shape style="position:absolute;left:6531;top:1565;width:1052;height:245" coordorigin="6531,1565" coordsize="1052,245" path="m6531,1809l7582,1809,7582,1565,6531,1565,6531,1809xe" filled="true" fillcolor="#ffffdc" stroked="false">
                <v:path arrowok="t"/>
                <v:fill type="solid"/>
              </v:shape>
            </v:group>
            <v:group style="position:absolute;left:7604;top:1565;width:2;height:245" coordorigin="7604,1565" coordsize="2,245">
              <v:shape style="position:absolute;left:7604;top:1565;width:2;height:245" coordorigin="7604,1565" coordsize="0,245" path="m7604,1565l7604,1809e" filled="false" stroked="true" strokeweight=".58001pt" strokecolor="#ffffdc">
                <v:path arrowok="t"/>
              </v:shape>
            </v:group>
            <v:group style="position:absolute;left:7609;top:1565;width:300;height:245" coordorigin="7609,1565" coordsize="300,245">
              <v:shape style="position:absolute;left:7609;top:1565;width:300;height:245" coordorigin="7609,1565" coordsize="300,245" path="m7609,1809l7909,1809,7909,1565,7609,1565,7609,1809xe" filled="true" fillcolor="#ffffdc" stroked="false">
                <v:path arrowok="t"/>
                <v:fill type="solid"/>
              </v:shape>
            </v:group>
            <v:group style="position:absolute;left:7930;top:1565;width:2;height:245" coordorigin="7930,1565" coordsize="2,245">
              <v:shape style="position:absolute;left:7930;top:1565;width:2;height:245" coordorigin="7930,1565" coordsize="0,245" path="m7930,1565l7930,1809e" filled="false" stroked="true" strokeweight=".58001pt" strokecolor="#ffffdc">
                <v:path arrowok="t"/>
              </v:shape>
            </v:group>
            <v:group style="position:absolute;left:9059;top:1565;width:2;height:245" coordorigin="9059,1565" coordsize="2,245">
              <v:shape style="position:absolute;left:9059;top:1565;width:2;height:245" coordorigin="9059,1565" coordsize="0,245" path="m9059,1565l9059,1809e" filled="false" stroked="true" strokeweight=".579980pt" strokecolor="#ffffdc">
                <v:path arrowok="t"/>
              </v:shape>
            </v:group>
            <v:group style="position:absolute;left:7935;top:1565;width:1119;height:245" coordorigin="7935,1565" coordsize="1119,245">
              <v:shape style="position:absolute;left:7935;top:1565;width:1119;height:245" coordorigin="7935,1565" coordsize="1119,245" path="m7935,1809l9054,1809,9054,1565,7935,1565,7935,1809xe" filled="true" fillcolor="#ffffdc" stroked="false">
                <v:path arrowok="t"/>
                <v:fill type="solid"/>
              </v:shape>
            </v:group>
            <v:group style="position:absolute;left:9073;top:1565;width:2;height:245" coordorigin="9073,1565" coordsize="2,245">
              <v:shape style="position:absolute;left:9073;top:1565;width:2;height:245" coordorigin="9073,1565" coordsize="0,245" path="m9073,1565l9073,1809e" filled="false" stroked="true" strokeweight=".58004pt" strokecolor="#ffffdc">
                <v:path arrowok="t"/>
              </v:shape>
            </v:group>
            <v:group style="position:absolute;left:9390;top:1565;width:2;height:245" coordorigin="9390,1565" coordsize="2,245">
              <v:shape style="position:absolute;left:9390;top:1565;width:2;height:245" coordorigin="9390,1565" coordsize="0,245" path="m9390,1565l9390,1809e" filled="false" stroked="true" strokeweight=".579980pt" strokecolor="#ffffdc">
                <v:path arrowok="t"/>
              </v:shape>
            </v:group>
            <v:group style="position:absolute;left:9078;top:1565;width:308;height:245" coordorigin="9078,1565" coordsize="308,245">
              <v:shape style="position:absolute;left:9078;top:1565;width:308;height:245" coordorigin="9078,1565" coordsize="308,245" path="m9078,1809l9385,1809,9385,1565,9078,1565,9078,1809xe" filled="true" fillcolor="#ffffdc" stroked="false">
                <v:path arrowok="t"/>
                <v:fill type="solid"/>
              </v:shape>
            </v:group>
            <v:group style="position:absolute;left:12;top:1563;width:9384;height:2" coordorigin="12,1563" coordsize="9384,2">
              <v:shape style="position:absolute;left:12;top:1563;width:9384;height:2" coordorigin="12,1563" coordsize="9384,0" path="m12,1563l9395,1563e" filled="false" stroked="true" strokeweight=".22pt" strokecolor="#000000">
                <v:path arrowok="t"/>
              </v:shape>
            </v:group>
            <v:group style="position:absolute;left:12;top:1811;width:9384;height:2" coordorigin="12,1811" coordsize="9384,2">
              <v:shape style="position:absolute;left:12;top:1811;width:9384;height:2" coordorigin="12,1811" coordsize="9384,0" path="m12,1811l9395,1811e" filled="false" stroked="true" strokeweight=".22pt" strokecolor="#000000">
                <v:path arrowok="t"/>
              </v:shape>
            </v:group>
            <v:group style="position:absolute;left:19;top:2057;width:2;height:221" coordorigin="19,2057" coordsize="2,221">
              <v:shape style="position:absolute;left:19;top:2057;width:2;height:221" coordorigin="19,2057" coordsize="0,221" path="m19,2057l19,2277e" filled="false" stroked="true" strokeweight=".580pt" strokecolor="#ffffdc">
                <v:path arrowok="t"/>
              </v:shape>
            </v:group>
            <v:group style="position:absolute;left:14;top:2277;width:2091;height:274" coordorigin="14,2277" coordsize="2091,274">
              <v:shape style="position:absolute;left:14;top:2277;width:2091;height:274" coordorigin="14,2277" coordsize="2091,274" path="m14,2551l2105,2551,2105,2277,14,2277,14,2551xe" filled="true" fillcolor="#ffffdc" stroked="false">
                <v:path arrowok="t"/>
                <v:fill type="solid"/>
              </v:shape>
            </v:group>
            <v:group style="position:absolute;left:24;top:2057;width:2081;height:221" coordorigin="24,2057" coordsize="2081,221">
              <v:shape style="position:absolute;left:24;top:2057;width:2081;height:221" coordorigin="24,2057" coordsize="2081,221" path="m24,2277l2105,2277,2105,2057,24,2057,24,2277xe" filled="true" fillcolor="#ffffdc" stroked="false">
                <v:path arrowok="t"/>
                <v:fill type="solid"/>
              </v:shape>
            </v:group>
            <v:group style="position:absolute;left:2126;top:2057;width:2;height:1236" coordorigin="2126,2057" coordsize="2,1236">
              <v:shape style="position:absolute;left:2126;top:2057;width:2;height:1236" coordorigin="2126,2057" coordsize="0,1236" path="m2126,2057l2126,3293e" filled="false" stroked="true" strokeweight=".580pt" strokecolor="#ffffdc">
                <v:path arrowok="t"/>
              </v:shape>
            </v:group>
            <v:group style="position:absolute;left:3281;top:2057;width:2;height:1236" coordorigin="3281,2057" coordsize="2,1236">
              <v:shape style="position:absolute;left:3281;top:2057;width:2;height:1236" coordorigin="3281,2057" coordsize="0,1236" path="m3281,2057l3281,3293e" filled="false" stroked="true" strokeweight=".58001pt" strokecolor="#ffffdc">
                <v:path arrowok="t"/>
              </v:shape>
            </v:group>
            <v:group style="position:absolute;left:2131;top:2057;width:1146;height:274" coordorigin="2131,2057" coordsize="1146,274">
              <v:shape style="position:absolute;left:2131;top:2057;width:1146;height:274" coordorigin="2131,2057" coordsize="1146,274" path="m2131,2330l3276,2330,3276,2057,2131,2057,2131,2330xe" filled="true" fillcolor="#ffffdc" stroked="false">
                <v:path arrowok="t"/>
                <v:fill type="solid"/>
              </v:shape>
            </v:group>
            <v:group style="position:absolute;left:2131;top:2330;width:1146;height:221" coordorigin="2131,2330" coordsize="1146,221">
              <v:shape style="position:absolute;left:2131;top:2330;width:1146;height:221" coordorigin="2131,2330" coordsize="1146,221" path="m2131,2551l3276,2551,3276,2330,2131,2330,2131,2551xe" filled="true" fillcolor="#ffffdc" stroked="false">
                <v:path arrowok="t"/>
                <v:fill type="solid"/>
              </v:shape>
            </v:group>
            <v:group style="position:absolute;left:3296;top:2057;width:2;height:224" coordorigin="3296,2057" coordsize="2,224">
              <v:shape style="position:absolute;left:3296;top:2057;width:2;height:224" coordorigin="3296,2057" coordsize="0,224" path="m3296,2057l3296,2280e" filled="false" stroked="true" strokeweight=".58001pt" strokecolor="#ffffdc">
                <v:path arrowok="t"/>
              </v:shape>
            </v:group>
            <v:group style="position:absolute;left:3610;top:2057;width:2;height:224" coordorigin="3610,2057" coordsize="2,224">
              <v:shape style="position:absolute;left:3610;top:2057;width:2;height:224" coordorigin="3610,2057" coordsize="0,224" path="m3610,2057l3610,2280e" filled="false" stroked="true" strokeweight=".58001pt" strokecolor="#ffffdc">
                <v:path arrowok="t"/>
              </v:shape>
            </v:group>
            <v:group style="position:absolute;left:3291;top:2280;width:324;height:272" coordorigin="3291,2280" coordsize="324,272">
              <v:shape style="position:absolute;left:3291;top:2280;width:324;height:272" coordorigin="3291,2280" coordsize="324,272" path="m3291,2551l3615,2551,3615,2280,3291,2280,3291,2551xe" filled="true" fillcolor="#ffffdc" stroked="false">
                <v:path arrowok="t"/>
                <v:fill type="solid"/>
              </v:shape>
            </v:group>
            <v:group style="position:absolute;left:3300;top:2057;width:305;height:224" coordorigin="3300,2057" coordsize="305,224">
              <v:shape style="position:absolute;left:3300;top:2057;width:305;height:224" coordorigin="3300,2057" coordsize="305,224" path="m3300,2280l3605,2280,3605,2057,3300,2057,3300,2280xe" filled="true" fillcolor="#ffffdc" stroked="false">
                <v:path arrowok="t"/>
                <v:fill type="solid"/>
              </v:shape>
            </v:group>
            <v:group style="position:absolute;left:3621;top:2057;width:2;height:245" coordorigin="3621,2057" coordsize="2,245">
              <v:shape style="position:absolute;left:3621;top:2057;width:2;height:245" coordorigin="3621,2057" coordsize="0,245" path="m3621,2057l3621,2301e" filled="false" stroked="true" strokeweight=".46pt" strokecolor="#ffffdc">
                <v:path arrowok="t"/>
              </v:shape>
            </v:group>
            <v:group style="position:absolute;left:3617;top:2301;width:689;height:250" coordorigin="3617,2301" coordsize="689,250">
              <v:shape style="position:absolute;left:3617;top:2301;width:689;height:250" coordorigin="3617,2301" coordsize="689,250" path="m3617,2551l4306,2551,4306,2301,3617,2301,3617,2551xe" filled="true" fillcolor="#ffffdc" stroked="false">
                <v:path arrowok="t"/>
                <v:fill type="solid"/>
              </v:shape>
            </v:group>
            <v:group style="position:absolute;left:3624;top:2057;width:682;height:245" coordorigin="3624,2057" coordsize="682,245">
              <v:shape style="position:absolute;left:3624;top:2057;width:682;height:245" coordorigin="3624,2057" coordsize="682,245" path="m3624,2301l4306,2301,4306,2057,3624,2057,3624,2301xe" filled="true" fillcolor="#ffffdc" stroked="false">
                <v:path arrowok="t"/>
                <v:fill type="solid"/>
              </v:shape>
            </v:group>
            <v:group style="position:absolute;left:4326;top:2057;width:2;height:1484" coordorigin="4326,2057" coordsize="2,1484">
              <v:shape style="position:absolute;left:4326;top:2057;width:2;height:1484" coordorigin="4326,2057" coordsize="0,1484" path="m4326,2057l4326,3540e" filled="false" stroked="true" strokeweight=".70001pt" strokecolor="#ffffdc">
                <v:path arrowok="t"/>
              </v:shape>
            </v:group>
            <v:group style="position:absolute;left:5480;top:2057;width:2;height:1484" coordorigin="5480,2057" coordsize="2,1484">
              <v:shape style="position:absolute;left:5480;top:2057;width:2;height:1484" coordorigin="5480,2057" coordsize="0,1484" path="m5480,2057l5480,3540e" filled="false" stroked="true" strokeweight=".579980pt" strokecolor="#ffffdc">
                <v:path arrowok="t"/>
              </v:shape>
            </v:group>
            <v:group style="position:absolute;left:4332;top:2057;width:1143;height:274" coordorigin="4332,2057" coordsize="1143,274">
              <v:shape style="position:absolute;left:4332;top:2057;width:1143;height:274" coordorigin="4332,2057" coordsize="1143,274" path="m4332,2330l5475,2330,5475,2057,4332,2057,4332,2330xe" filled="true" fillcolor="#ffffdc" stroked="false">
                <v:path arrowok="t"/>
                <v:fill type="solid"/>
              </v:shape>
            </v:group>
            <v:group style="position:absolute;left:4332;top:2330;width:1143;height:221" coordorigin="4332,2330" coordsize="1143,221">
              <v:shape style="position:absolute;left:4332;top:2330;width:1143;height:221" coordorigin="4332,2330" coordsize="1143,221" path="m4332,2551l5475,2551,5475,2330,4332,2330,4332,2551xe" filled="true" fillcolor="#ffffdc" stroked="false">
                <v:path arrowok="t"/>
                <v:fill type="solid"/>
              </v:shape>
            </v:group>
            <v:group style="position:absolute;left:5497;top:2057;width:2;height:224" coordorigin="5497,2057" coordsize="2,224">
              <v:shape style="position:absolute;left:5497;top:2057;width:2;height:224" coordorigin="5497,2057" coordsize="0,224" path="m5497,2057l5497,2280e" filled="false" stroked="true" strokeweight=".58001pt" strokecolor="#ffffdc">
                <v:path arrowok="t"/>
              </v:shape>
            </v:group>
            <v:group style="position:absolute;left:5811;top:2057;width:2;height:224" coordorigin="5811,2057" coordsize="2,224">
              <v:shape style="position:absolute;left:5811;top:2057;width:2;height:224" coordorigin="5811,2057" coordsize="0,224" path="m5811,2057l5811,2280e" filled="false" stroked="true" strokeweight=".579980pt" strokecolor="#ffffdc">
                <v:path arrowok="t"/>
              </v:shape>
            </v:group>
            <v:group style="position:absolute;left:5492;top:2280;width:324;height:272" coordorigin="5492,2280" coordsize="324,272">
              <v:shape style="position:absolute;left:5492;top:2280;width:324;height:272" coordorigin="5492,2280" coordsize="324,272" path="m5492,2551l5816,2551,5816,2280,5492,2280,5492,2551xe" filled="true" fillcolor="#ffffdc" stroked="false">
                <v:path arrowok="t"/>
                <v:fill type="solid"/>
              </v:shape>
            </v:group>
            <v:group style="position:absolute;left:5502;top:2057;width:305;height:224" coordorigin="5502,2057" coordsize="305,224">
              <v:shape style="position:absolute;left:5502;top:2057;width:305;height:224" coordorigin="5502,2057" coordsize="305,224" path="m5502,2280l5806,2280,5806,2057,5502,2057,5502,2280xe" filled="true" fillcolor="#ffffdc" stroked="false">
                <v:path arrowok="t"/>
                <v:fill type="solid"/>
              </v:shape>
            </v:group>
            <v:group style="position:absolute;left:5821;top:2057;width:2;height:245" coordorigin="5821,2057" coordsize="2,245">
              <v:shape style="position:absolute;left:5821;top:2057;width:2;height:245" coordorigin="5821,2057" coordsize="0,245" path="m5821,2057l5821,2301e" filled="false" stroked="true" strokeweight=".58001pt" strokecolor="#ffffdc">
                <v:path arrowok="t"/>
              </v:shape>
            </v:group>
            <v:group style="position:absolute;left:5816;top:2301;width:689;height:250" coordorigin="5816,2301" coordsize="689,250">
              <v:shape style="position:absolute;left:5816;top:2301;width:689;height:250" coordorigin="5816,2301" coordsize="689,250" path="m5816,2551l6505,2551,6505,2301,5816,2301,5816,2551xe" filled="true" fillcolor="#ffffdc" stroked="false">
                <v:path arrowok="t"/>
                <v:fill type="solid"/>
              </v:shape>
            </v:group>
            <v:group style="position:absolute;left:5826;top:2057;width:680;height:245" coordorigin="5826,2057" coordsize="680,245">
              <v:shape style="position:absolute;left:5826;top:2057;width:680;height:245" coordorigin="5826,2057" coordsize="680,245" path="m5826,2301l6505,2301,6505,2057,5826,2057,5826,2301xe" filled="true" fillcolor="#ffffdc" stroked="false">
                <v:path arrowok="t"/>
                <v:fill type="solid"/>
              </v:shape>
            </v:group>
            <v:group style="position:absolute;left:6526;top:2057;width:2;height:740" coordorigin="6526,2057" coordsize="2,740">
              <v:shape style="position:absolute;left:6526;top:2057;width:2;height:740" coordorigin="6526,2057" coordsize="0,740" path="m6526,2057l6526,2796e" filled="false" stroked="true" strokeweight=".579980pt" strokecolor="#ffffdc">
                <v:path arrowok="t"/>
              </v:shape>
            </v:group>
            <v:group style="position:absolute;left:7587;top:2057;width:2;height:740" coordorigin="7587,2057" coordsize="2,740">
              <v:shape style="position:absolute;left:7587;top:2057;width:2;height:740" coordorigin="7587,2057" coordsize="0,740" path="m7587,2057l7587,2796e" filled="false" stroked="true" strokeweight=".58001pt" strokecolor="#ffffdc">
                <v:path arrowok="t"/>
              </v:shape>
            </v:group>
            <v:group style="position:absolute;left:6531;top:2057;width:1052;height:274" coordorigin="6531,2057" coordsize="1052,274">
              <v:shape style="position:absolute;left:6531;top:2057;width:1052;height:274" coordorigin="6531,2057" coordsize="1052,274" path="m6531,2330l7582,2330,7582,2057,6531,2057,6531,2330xe" filled="true" fillcolor="#ffffdc" stroked="false">
                <v:path arrowok="t"/>
                <v:fill type="solid"/>
              </v:shape>
            </v:group>
            <v:group style="position:absolute;left:6531;top:2330;width:1052;height:221" coordorigin="6531,2330" coordsize="1052,221">
              <v:shape style="position:absolute;left:6531;top:2330;width:1052;height:221" coordorigin="6531,2330" coordsize="1052,221" path="m6531,2551l7582,2551,7582,2330,6531,2330,6531,2551xe" filled="true" fillcolor="#ffffdc" stroked="false">
                <v:path arrowok="t"/>
                <v:fill type="solid"/>
              </v:shape>
            </v:group>
            <v:group style="position:absolute;left:7604;top:2057;width:2;height:224" coordorigin="7604,2057" coordsize="2,224">
              <v:shape style="position:absolute;left:7604;top:2057;width:2;height:224" coordorigin="7604,2057" coordsize="0,224" path="m7604,2057l7604,2280e" filled="false" stroked="true" strokeweight=".58001pt" strokecolor="#ffffdc">
                <v:path arrowok="t"/>
              </v:shape>
            </v:group>
            <v:group style="position:absolute;left:7599;top:2280;width:310;height:272" coordorigin="7599,2280" coordsize="310,272">
              <v:shape style="position:absolute;left:7599;top:2280;width:310;height:272" coordorigin="7599,2280" coordsize="310,272" path="m7599,2551l7909,2551,7909,2280,7599,2280,7599,2551xe" filled="true" fillcolor="#ffffdc" stroked="false">
                <v:path arrowok="t"/>
                <v:fill type="solid"/>
              </v:shape>
            </v:group>
            <v:group style="position:absolute;left:7609;top:2057;width:300;height:224" coordorigin="7609,2057" coordsize="300,224">
              <v:shape style="position:absolute;left:7609;top:2057;width:300;height:224" coordorigin="7609,2057" coordsize="300,224" path="m7609,2280l7909,2280,7909,2057,7609,2057,7609,2280xe" filled="true" fillcolor="#ffffdc" stroked="false">
                <v:path arrowok="t"/>
                <v:fill type="solid"/>
              </v:shape>
            </v:group>
            <v:group style="position:absolute;left:7930;top:2057;width:2;height:221" coordorigin="7930,2057" coordsize="2,221">
              <v:shape style="position:absolute;left:7930;top:2057;width:2;height:221" coordorigin="7930,2057" coordsize="0,221" path="m7930,2057l7930,2277e" filled="false" stroked="true" strokeweight=".58001pt" strokecolor="#ffffdc">
                <v:path arrowok="t"/>
              </v:shape>
            </v:group>
            <v:group style="position:absolute;left:9059;top:2057;width:2;height:221" coordorigin="9059,2057" coordsize="2,221">
              <v:shape style="position:absolute;left:9059;top:2057;width:2;height:221" coordorigin="9059,2057" coordsize="0,221" path="m9059,2057l9059,2277e" filled="false" stroked="true" strokeweight=".579980pt" strokecolor="#ffffdc">
                <v:path arrowok="t"/>
              </v:shape>
            </v:group>
            <v:group style="position:absolute;left:7926;top:2277;width:1139;height:274" coordorigin="7926,2277" coordsize="1139,274">
              <v:shape style="position:absolute;left:7926;top:2277;width:1139;height:274" coordorigin="7926,2277" coordsize="1139,274" path="m7926,2551l9064,2551,9064,2277,7926,2277,7926,2551xe" filled="true" fillcolor="#ffffdc" stroked="false">
                <v:path arrowok="t"/>
                <v:fill type="solid"/>
              </v:shape>
            </v:group>
            <v:group style="position:absolute;left:7935;top:2057;width:1119;height:221" coordorigin="7935,2057" coordsize="1119,221">
              <v:shape style="position:absolute;left:7935;top:2057;width:1119;height:221" coordorigin="7935,2057" coordsize="1119,221" path="m7935,2277l9054,2277,9054,2057,7935,2057,7935,2277xe" filled="true" fillcolor="#ffffdc" stroked="false">
                <v:path arrowok="t"/>
                <v:fill type="solid"/>
              </v:shape>
            </v:group>
            <v:group style="position:absolute;left:9073;top:2057;width:2;height:245" coordorigin="9073,2057" coordsize="2,245">
              <v:shape style="position:absolute;left:9073;top:2057;width:2;height:245" coordorigin="9073,2057" coordsize="0,245" path="m9073,2057l9073,2301e" filled="false" stroked="true" strokeweight=".58004pt" strokecolor="#ffffdc">
                <v:path arrowok="t"/>
              </v:shape>
            </v:group>
            <v:group style="position:absolute;left:9390;top:2057;width:2;height:245" coordorigin="9390,2057" coordsize="2,245">
              <v:shape style="position:absolute;left:9390;top:2057;width:2;height:245" coordorigin="9390,2057" coordsize="0,245" path="m9390,2057l9390,2301e" filled="false" stroked="true" strokeweight=".579980pt" strokecolor="#ffffdc">
                <v:path arrowok="t"/>
              </v:shape>
            </v:group>
            <v:group style="position:absolute;left:9069;top:2301;width:327;height:250" coordorigin="9069,2301" coordsize="327,250">
              <v:shape style="position:absolute;left:9069;top:2301;width:327;height:250" coordorigin="9069,2301" coordsize="327,250" path="m9069,2551l9395,2551,9395,2301,9069,2301,9069,2551xe" filled="true" fillcolor="#ffffdc" stroked="false">
                <v:path arrowok="t"/>
                <v:fill type="solid"/>
              </v:shape>
            </v:group>
            <v:group style="position:absolute;left:9078;top:2057;width:308;height:245" coordorigin="9078,2057" coordsize="308,245">
              <v:shape style="position:absolute;left:9078;top:2057;width:308;height:245" coordorigin="9078,2057" coordsize="308,245" path="m9078,2301l9385,2301,9385,2057,9078,2057,9078,2301xe" filled="true" fillcolor="#ffffdc" stroked="false">
                <v:path arrowok="t"/>
                <v:fill type="solid"/>
              </v:shape>
            </v:group>
            <v:group style="position:absolute;left:12;top:2058;width:9384;height:2" coordorigin="12,2058" coordsize="9384,2">
              <v:shape style="position:absolute;left:12;top:2058;width:9384;height:2" coordorigin="12,2058" coordsize="9384,0" path="m12,2058l9395,2058e" filled="false" stroked="true" strokeweight=".22pt" strokecolor="#000000">
                <v:path arrowok="t"/>
              </v:shape>
            </v:group>
            <v:group style="position:absolute;left:19;top:2553;width:2;height:243" coordorigin="19,2553" coordsize="2,243">
              <v:shape style="position:absolute;left:19;top:2553;width:2;height:243" coordorigin="19,2553" coordsize="0,243" path="m19,2553l19,2796e" filled="false" stroked="true" strokeweight=".580pt" strokecolor="#ffffdc">
                <v:path arrowok="t"/>
              </v:shape>
            </v:group>
            <v:group style="position:absolute;left:14;top:2796;width:2091;height:744" coordorigin="14,2796" coordsize="2091,744">
              <v:shape style="position:absolute;left:14;top:2796;width:2091;height:744" coordorigin="14,2796" coordsize="2091,744" path="m14,3540l2105,3540,2105,2796,14,2796,14,3540xe" filled="true" fillcolor="#ffffdc" stroked="false">
                <v:path arrowok="t"/>
                <v:fill type="solid"/>
              </v:shape>
            </v:group>
            <v:group style="position:absolute;left:24;top:2553;width:2081;height:243" coordorigin="24,2553" coordsize="2081,243">
              <v:shape style="position:absolute;left:24;top:2553;width:2081;height:243" coordorigin="24,2553" coordsize="2081,243" path="m24,2796l2105,2796,2105,2553,24,2553,24,2796xe" filled="true" fillcolor="#ffffdc" stroked="false">
                <v:path arrowok="t"/>
                <v:fill type="solid"/>
              </v:shape>
            </v:group>
            <v:group style="position:absolute;left:2131;top:2553;width:1146;height:274" coordorigin="2131,2553" coordsize="1146,274">
              <v:shape style="position:absolute;left:2131;top:2553;width:1146;height:274" coordorigin="2131,2553" coordsize="1146,274" path="m2131,2827l3276,2827,3276,2553,2131,2553,2131,2827xe" filled="true" fillcolor="#ffffdc" stroked="false">
                <v:path arrowok="t"/>
                <v:fill type="solid"/>
              </v:shape>
            </v:group>
            <v:group style="position:absolute;left:2131;top:2827;width:1146;height:219" coordorigin="2131,2827" coordsize="1146,219">
              <v:shape style="position:absolute;left:2131;top:2827;width:1146;height:219" coordorigin="2131,2827" coordsize="1146,219" path="m2131,3045l3276,3045,3276,2827,2131,2827,2131,3045xe" filled="true" fillcolor="#ffffdc" stroked="false">
                <v:path arrowok="t"/>
                <v:fill type="solid"/>
              </v:shape>
            </v:group>
            <v:group style="position:absolute;left:3296;top:2553;width:2;height:221" coordorigin="3296,2553" coordsize="2,221">
              <v:shape style="position:absolute;left:3296;top:2553;width:2;height:221" coordorigin="3296,2553" coordsize="0,221" path="m3296,2553l3296,2774e" filled="false" stroked="true" strokeweight=".58001pt" strokecolor="#ffffdc">
                <v:path arrowok="t"/>
              </v:shape>
            </v:group>
            <v:group style="position:absolute;left:3610;top:2553;width:2;height:221" coordorigin="3610,2553" coordsize="2,221">
              <v:shape style="position:absolute;left:3610;top:2553;width:2;height:221" coordorigin="3610,2553" coordsize="0,221" path="m3610,2553l3610,2774e" filled="false" stroked="true" strokeweight=".58001pt" strokecolor="#ffffdc">
                <v:path arrowok="t"/>
              </v:shape>
            </v:group>
            <v:group style="position:absolute;left:3291;top:2774;width:324;height:272" coordorigin="3291,2774" coordsize="324,272">
              <v:shape style="position:absolute;left:3291;top:2774;width:324;height:272" coordorigin="3291,2774" coordsize="324,272" path="m3291,3045l3615,3045,3615,2774,3291,2774,3291,3045xe" filled="true" fillcolor="#ffffdc" stroked="false">
                <v:path arrowok="t"/>
                <v:fill type="solid"/>
              </v:shape>
            </v:group>
            <v:group style="position:absolute;left:3300;top:2553;width:305;height:221" coordorigin="3300,2553" coordsize="305,221">
              <v:shape style="position:absolute;left:3300;top:2553;width:305;height:221" coordorigin="3300,2553" coordsize="305,221" path="m3300,2774l3605,2774,3605,2553,3300,2553,3300,2774xe" filled="true" fillcolor="#ffffdc" stroked="false">
                <v:path arrowok="t"/>
                <v:fill type="solid"/>
              </v:shape>
            </v:group>
            <v:group style="position:absolute;left:3621;top:2553;width:2;height:310" coordorigin="3621,2553" coordsize="2,310">
              <v:shape style="position:absolute;left:3621;top:2553;width:2;height:310" coordorigin="3621,2553" coordsize="0,310" path="m3621,2553l3621,2863e" filled="false" stroked="true" strokeweight=".46pt" strokecolor="#ffffdc">
                <v:path arrowok="t"/>
              </v:shape>
            </v:group>
            <v:group style="position:absolute;left:3617;top:2863;width:689;height:183" coordorigin="3617,2863" coordsize="689,183">
              <v:shape style="position:absolute;left:3617;top:2863;width:689;height:183" coordorigin="3617,2863" coordsize="689,183" path="m3617,3045l4306,3045,4306,2863,3617,2863,3617,3045xe" filled="true" fillcolor="#ffffdc" stroked="false">
                <v:path arrowok="t"/>
                <v:fill type="solid"/>
              </v:shape>
            </v:group>
            <v:group style="position:absolute;left:3624;top:2553;width:682;height:310" coordorigin="3624,2553" coordsize="682,310">
              <v:shape style="position:absolute;left:3624;top:2553;width:682;height:310" coordorigin="3624,2553" coordsize="682,310" path="m3624,2863l4306,2863,4306,2553,3624,2553,3624,2863xe" filled="true" fillcolor="#ffffdc" stroked="false">
                <v:path arrowok="t"/>
                <v:fill type="solid"/>
              </v:shape>
            </v:group>
            <v:group style="position:absolute;left:4332;top:2553;width:1143;height:274" coordorigin="4332,2553" coordsize="1143,274">
              <v:shape style="position:absolute;left:4332;top:2553;width:1143;height:274" coordorigin="4332,2553" coordsize="1143,274" path="m4332,2827l5475,2827,5475,2553,4332,2553,4332,2827xe" filled="true" fillcolor="#ffffdc" stroked="false">
                <v:path arrowok="t"/>
                <v:fill type="solid"/>
              </v:shape>
            </v:group>
            <v:group style="position:absolute;left:4332;top:2827;width:1143;height:219" coordorigin="4332,2827" coordsize="1143,219">
              <v:shape style="position:absolute;left:4332;top:2827;width:1143;height:219" coordorigin="4332,2827" coordsize="1143,219" path="m4332,3045l5475,3045,5475,2827,4332,2827,4332,3045xe" filled="true" fillcolor="#ffffdc" stroked="false">
                <v:path arrowok="t"/>
                <v:fill type="solid"/>
              </v:shape>
            </v:group>
            <v:group style="position:absolute;left:5497;top:2553;width:2;height:221" coordorigin="5497,2553" coordsize="2,221">
              <v:shape style="position:absolute;left:5497;top:2553;width:2;height:221" coordorigin="5497,2553" coordsize="0,221" path="m5497,2553l5497,2774e" filled="false" stroked="true" strokeweight=".58001pt" strokecolor="#ffffdc">
                <v:path arrowok="t"/>
              </v:shape>
            </v:group>
            <v:group style="position:absolute;left:5811;top:2553;width:2;height:221" coordorigin="5811,2553" coordsize="2,221">
              <v:shape style="position:absolute;left:5811;top:2553;width:2;height:221" coordorigin="5811,2553" coordsize="0,221" path="m5811,2553l5811,2774e" filled="false" stroked="true" strokeweight=".579980pt" strokecolor="#ffffdc">
                <v:path arrowok="t"/>
              </v:shape>
            </v:group>
            <v:group style="position:absolute;left:5492;top:2774;width:324;height:272" coordorigin="5492,2774" coordsize="324,272">
              <v:shape style="position:absolute;left:5492;top:2774;width:324;height:272" coordorigin="5492,2774" coordsize="324,272" path="m5492,3045l5816,3045,5816,2774,5492,2774,5492,3045xe" filled="true" fillcolor="#ffffdc" stroked="false">
                <v:path arrowok="t"/>
                <v:fill type="solid"/>
              </v:shape>
            </v:group>
            <v:group style="position:absolute;left:5502;top:2553;width:305;height:221" coordorigin="5502,2553" coordsize="305,221">
              <v:shape style="position:absolute;left:5502;top:2553;width:305;height:221" coordorigin="5502,2553" coordsize="305,221" path="m5502,2774l5806,2774,5806,2553,5502,2553,5502,2774xe" filled="true" fillcolor="#ffffdc" stroked="false">
                <v:path arrowok="t"/>
                <v:fill type="solid"/>
              </v:shape>
            </v:group>
            <v:group style="position:absolute;left:5821;top:2553;width:2;height:310" coordorigin="5821,2553" coordsize="2,310">
              <v:shape style="position:absolute;left:5821;top:2553;width:2;height:310" coordorigin="5821,2553" coordsize="0,310" path="m5821,2553l5821,2863e" filled="false" stroked="true" strokeweight=".58001pt" strokecolor="#ffffdc">
                <v:path arrowok="t"/>
              </v:shape>
            </v:group>
            <v:group style="position:absolute;left:5816;top:2863;width:689;height:183" coordorigin="5816,2863" coordsize="689,183">
              <v:shape style="position:absolute;left:5816;top:2863;width:689;height:183" coordorigin="5816,2863" coordsize="689,183" path="m5816,3045l6505,3045,6505,2863,5816,2863,5816,3045xe" filled="true" fillcolor="#ffffdc" stroked="false">
                <v:path arrowok="t"/>
                <v:fill type="solid"/>
              </v:shape>
            </v:group>
            <v:group style="position:absolute;left:5826;top:2553;width:680;height:310" coordorigin="5826,2553" coordsize="680,310">
              <v:shape style="position:absolute;left:5826;top:2553;width:680;height:310" coordorigin="5826,2553" coordsize="680,310" path="m5826,2863l6505,2863,6505,2553,5826,2553,5826,2863xe" filled="true" fillcolor="#ffffdc" stroked="false">
                <v:path arrowok="t"/>
                <v:fill type="solid"/>
              </v:shape>
            </v:group>
            <v:group style="position:absolute;left:6522;top:2796;width:1071;height:744" coordorigin="6522,2796" coordsize="1071,744">
              <v:shape style="position:absolute;left:6522;top:2796;width:1071;height:744" coordorigin="6522,2796" coordsize="1071,744" path="m6522,3540l7592,3540,7592,2796,6522,2796,6522,3540xe" filled="true" fillcolor="#ffffdc" stroked="false">
                <v:path arrowok="t"/>
                <v:fill type="solid"/>
              </v:shape>
            </v:group>
            <v:group style="position:absolute;left:6531;top:2553;width:1052;height:243" coordorigin="6531,2553" coordsize="1052,243">
              <v:shape style="position:absolute;left:6531;top:2553;width:1052;height:243" coordorigin="6531,2553" coordsize="1052,243" path="m6531,2796l7582,2796,7582,2553,6531,2553,6531,2796xe" filled="true" fillcolor="#ffffdc" stroked="false">
                <v:path arrowok="t"/>
                <v:fill type="solid"/>
              </v:shape>
            </v:group>
            <v:group style="position:absolute;left:7604;top:2553;width:2;height:243" coordorigin="7604,2553" coordsize="2,243">
              <v:shape style="position:absolute;left:7604;top:2553;width:2;height:243" coordorigin="7604,2553" coordsize="0,243" path="m7604,2553l7604,2796e" filled="false" stroked="true" strokeweight=".58001pt" strokecolor="#ffffdc">
                <v:path arrowok="t"/>
              </v:shape>
            </v:group>
            <v:group style="position:absolute;left:7599;top:2796;width:310;height:744" coordorigin="7599,2796" coordsize="310,744">
              <v:shape style="position:absolute;left:7599;top:2796;width:310;height:744" coordorigin="7599,2796" coordsize="310,744" path="m7599,3540l7909,3540,7909,2796,7599,2796,7599,3540xe" filled="true" fillcolor="#ffffdc" stroked="false">
                <v:path arrowok="t"/>
                <v:fill type="solid"/>
              </v:shape>
            </v:group>
            <v:group style="position:absolute;left:7609;top:2553;width:300;height:243" coordorigin="7609,2553" coordsize="300,243">
              <v:shape style="position:absolute;left:7609;top:2553;width:300;height:243" coordorigin="7609,2553" coordsize="300,243" path="m7609,2796l7909,2796,7909,2553,7609,2553,7609,2796xe" filled="true" fillcolor="#ffffdc" stroked="false">
                <v:path arrowok="t"/>
                <v:fill type="solid"/>
              </v:shape>
            </v:group>
            <v:group style="position:absolute;left:7930;top:2553;width:2;height:243" coordorigin="7930,2553" coordsize="2,243">
              <v:shape style="position:absolute;left:7930;top:2553;width:2;height:243" coordorigin="7930,2553" coordsize="0,243" path="m7930,2553l7930,2796e" filled="false" stroked="true" strokeweight=".58001pt" strokecolor="#ffffdc">
                <v:path arrowok="t"/>
              </v:shape>
            </v:group>
            <v:group style="position:absolute;left:9059;top:2553;width:2;height:243" coordorigin="9059,2553" coordsize="2,243">
              <v:shape style="position:absolute;left:9059;top:2553;width:2;height:243" coordorigin="9059,2553" coordsize="0,243" path="m9059,2553l9059,2796e" filled="false" stroked="true" strokeweight=".579980pt" strokecolor="#ffffdc">
                <v:path arrowok="t"/>
              </v:shape>
            </v:group>
            <v:group style="position:absolute;left:7926;top:2796;width:1139;height:744" coordorigin="7926,2796" coordsize="1139,744">
              <v:shape style="position:absolute;left:7926;top:2796;width:1139;height:744" coordorigin="7926,2796" coordsize="1139,744" path="m7926,3540l9064,3540,9064,2796,7926,2796,7926,3540xe" filled="true" fillcolor="#ffffdc" stroked="false">
                <v:path arrowok="t"/>
                <v:fill type="solid"/>
              </v:shape>
            </v:group>
            <v:group style="position:absolute;left:7935;top:2553;width:1119;height:243" coordorigin="7935,2553" coordsize="1119,243">
              <v:shape style="position:absolute;left:7935;top:2553;width:1119;height:243" coordorigin="7935,2553" coordsize="1119,243" path="m7935,2796l9054,2796,9054,2553,7935,2553,7935,2796xe" filled="true" fillcolor="#ffffdc" stroked="false">
                <v:path arrowok="t"/>
                <v:fill type="solid"/>
              </v:shape>
            </v:group>
            <v:group style="position:absolute;left:9073;top:2553;width:2;height:243" coordorigin="9073,2553" coordsize="2,243">
              <v:shape style="position:absolute;left:9073;top:2553;width:2;height:243" coordorigin="9073,2553" coordsize="0,243" path="m9073,2553l9073,2796e" filled="false" stroked="true" strokeweight=".58004pt" strokecolor="#ffffdc">
                <v:path arrowok="t"/>
              </v:shape>
            </v:group>
            <v:group style="position:absolute;left:9390;top:2553;width:2;height:243" coordorigin="9390,2553" coordsize="2,243">
              <v:shape style="position:absolute;left:9390;top:2553;width:2;height:243" coordorigin="9390,2553" coordsize="0,243" path="m9390,2553l9390,2796e" filled="false" stroked="true" strokeweight=".579980pt" strokecolor="#ffffdc">
                <v:path arrowok="t"/>
              </v:shape>
            </v:group>
            <v:group style="position:absolute;left:9069;top:2796;width:327;height:744" coordorigin="9069,2796" coordsize="327,744">
              <v:shape style="position:absolute;left:9069;top:2796;width:327;height:744" coordorigin="9069,2796" coordsize="327,744" path="m9069,3540l9395,3540,9395,2796,9069,2796,9069,3540xe" filled="true" fillcolor="#ffffdc" stroked="false">
                <v:path arrowok="t"/>
                <v:fill type="solid"/>
              </v:shape>
            </v:group>
            <v:group style="position:absolute;left:9078;top:2553;width:308;height:243" coordorigin="9078,2553" coordsize="308,243">
              <v:shape style="position:absolute;left:9078;top:2553;width:308;height:243" coordorigin="9078,2553" coordsize="308,243" path="m9078,2796l9385,2796,9385,2553,9078,2553,9078,2796xe" filled="true" fillcolor="#ffffdc" stroked="false">
                <v:path arrowok="t"/>
                <v:fill type="solid"/>
              </v:shape>
            </v:group>
            <v:group style="position:absolute;left:12;top:2552;width:9384;height:2" coordorigin="12,2552" coordsize="9384,2">
              <v:shape style="position:absolute;left:12;top:2552;width:9384;height:2" coordorigin="12,2552" coordsize="9384,0" path="m12,2552l9395,2552e" filled="false" stroked="true" strokeweight=".22pt" strokecolor="#000000">
                <v:path arrowok="t"/>
              </v:shape>
            </v:group>
            <v:group style="position:absolute;left:2121;top:3293;width:1165;height:248" coordorigin="2121,3293" coordsize="1165,248">
              <v:shape style="position:absolute;left:2121;top:3293;width:1165;height:248" coordorigin="2121,3293" coordsize="1165,248" path="m2121,3540l3286,3540,3286,3293,2121,3293,2121,3540xe" filled="true" fillcolor="#ffffdc" stroked="false">
                <v:path arrowok="t"/>
                <v:fill type="solid"/>
              </v:shape>
            </v:group>
            <v:group style="position:absolute;left:2131;top:3048;width:1146;height:245" coordorigin="2131,3048" coordsize="1146,245">
              <v:shape style="position:absolute;left:2131;top:3048;width:1146;height:245" coordorigin="2131,3048" coordsize="1146,245" path="m2131,3293l3276,3293,3276,3048,2131,3048,2131,3293xe" filled="true" fillcolor="#ffffdc" stroked="false">
                <v:path arrowok="t"/>
                <v:fill type="solid"/>
              </v:shape>
            </v:group>
            <v:group style="position:absolute;left:3296;top:3048;width:2;height:245" coordorigin="3296,3048" coordsize="2,245">
              <v:shape style="position:absolute;left:3296;top:3048;width:2;height:245" coordorigin="3296,3048" coordsize="0,245" path="m3296,3048l3296,3293e" filled="false" stroked="true" strokeweight=".58001pt" strokecolor="#ffffdc">
                <v:path arrowok="t"/>
              </v:shape>
            </v:group>
            <v:group style="position:absolute;left:3610;top:3048;width:2;height:245" coordorigin="3610,3048" coordsize="2,245">
              <v:shape style="position:absolute;left:3610;top:3048;width:2;height:245" coordorigin="3610,3048" coordsize="0,245" path="m3610,3048l3610,3293e" filled="false" stroked="true" strokeweight=".58001pt" strokecolor="#ffffdc">
                <v:path arrowok="t"/>
              </v:shape>
            </v:group>
            <v:group style="position:absolute;left:3291;top:3293;width:324;height:248" coordorigin="3291,3293" coordsize="324,248">
              <v:shape style="position:absolute;left:3291;top:3293;width:324;height:248" coordorigin="3291,3293" coordsize="324,248" path="m3291,3540l3615,3540,3615,3293,3291,3293,3291,3540xe" filled="true" fillcolor="#ffffdc" stroked="false">
                <v:path arrowok="t"/>
                <v:fill type="solid"/>
              </v:shape>
            </v:group>
            <v:group style="position:absolute;left:3300;top:3048;width:305;height:245" coordorigin="3300,3048" coordsize="305,245">
              <v:shape style="position:absolute;left:3300;top:3048;width:305;height:245" coordorigin="3300,3048" coordsize="305,245" path="m3300,3293l3605,3293,3605,3048,3300,3048,3300,3293xe" filled="true" fillcolor="#ffffdc" stroked="false">
                <v:path arrowok="t"/>
                <v:fill type="solid"/>
              </v:shape>
            </v:group>
            <v:group style="position:absolute;left:3621;top:3048;width:2;height:245" coordorigin="3621,3048" coordsize="2,245">
              <v:shape style="position:absolute;left:3621;top:3048;width:2;height:245" coordorigin="3621,3048" coordsize="0,245" path="m3621,3048l3621,3293e" filled="false" stroked="true" strokeweight=".46pt" strokecolor="#ffffdc">
                <v:path arrowok="t"/>
              </v:shape>
            </v:group>
            <v:group style="position:absolute;left:3617;top:3293;width:689;height:248" coordorigin="3617,3293" coordsize="689,248">
              <v:shape style="position:absolute;left:3617;top:3293;width:689;height:248" coordorigin="3617,3293" coordsize="689,248" path="m3617,3540l4306,3540,4306,3293,3617,3293,3617,3540xe" filled="true" fillcolor="#ffffdc" stroked="false">
                <v:path arrowok="t"/>
                <v:fill type="solid"/>
              </v:shape>
            </v:group>
            <v:group style="position:absolute;left:3624;top:3048;width:682;height:245" coordorigin="3624,3048" coordsize="682,245">
              <v:shape style="position:absolute;left:3624;top:3048;width:682;height:245" coordorigin="3624,3048" coordsize="682,245" path="m3624,3293l4306,3293,4306,3048,3624,3048,3624,3293xe" filled="true" fillcolor="#ffffdc" stroked="false">
                <v:path arrowok="t"/>
                <v:fill type="solid"/>
              </v:shape>
            </v:group>
            <v:group style="position:absolute;left:4332;top:3048;width:1143;height:274" coordorigin="4332,3048" coordsize="1143,274">
              <v:shape style="position:absolute;left:4332;top:3048;width:1143;height:274" coordorigin="4332,3048" coordsize="1143,274" path="m4332,3321l5475,3321,5475,3048,4332,3048,4332,3321xe" filled="true" fillcolor="#ffffdc" stroked="false">
                <v:path arrowok="t"/>
                <v:fill type="solid"/>
              </v:shape>
            </v:group>
            <v:group style="position:absolute;left:4332;top:3321;width:1143;height:219" coordorigin="4332,3321" coordsize="1143,219">
              <v:shape style="position:absolute;left:4332;top:3321;width:1143;height:219" coordorigin="4332,3321" coordsize="1143,219" path="m4332,3540l5475,3540,5475,3321,4332,3321,4332,3540xe" filled="true" fillcolor="#ffffdc" stroked="false">
                <v:path arrowok="t"/>
                <v:fill type="solid"/>
              </v:shape>
            </v:group>
            <v:group style="position:absolute;left:5497;top:3048;width:2;height:310" coordorigin="5497,3048" coordsize="2,310">
              <v:shape style="position:absolute;left:5497;top:3048;width:2;height:310" coordorigin="5497,3048" coordsize="0,310" path="m5497,3048l5497,3357e" filled="false" stroked="true" strokeweight=".58001pt" strokecolor="#ffffdc">
                <v:path arrowok="t"/>
              </v:shape>
            </v:group>
            <v:group style="position:absolute;left:5811;top:3048;width:2;height:310" coordorigin="5811,3048" coordsize="2,310">
              <v:shape style="position:absolute;left:5811;top:3048;width:2;height:310" coordorigin="5811,3048" coordsize="0,310" path="m5811,3048l5811,3357e" filled="false" stroked="true" strokeweight=".579980pt" strokecolor="#ffffdc">
                <v:path arrowok="t"/>
              </v:shape>
            </v:group>
            <v:group style="position:absolute;left:5492;top:3357;width:324;height:183" coordorigin="5492,3357" coordsize="324,183">
              <v:shape style="position:absolute;left:5492;top:3357;width:324;height:183" coordorigin="5492,3357" coordsize="324,183" path="m5492,3540l5816,3540,5816,3357,5492,3357,5492,3540xe" filled="true" fillcolor="#ffffdc" stroked="false">
                <v:path arrowok="t"/>
                <v:fill type="solid"/>
              </v:shape>
            </v:group>
            <v:group style="position:absolute;left:5502;top:3048;width:305;height:310" coordorigin="5502,3048" coordsize="305,310">
              <v:shape style="position:absolute;left:5502;top:3048;width:305;height:310" coordorigin="5502,3048" coordsize="305,310" path="m5502,3357l5806,3357,5806,3048,5502,3048,5502,3357xe" filled="true" fillcolor="#ffffdc" stroked="false">
                <v:path arrowok="t"/>
                <v:fill type="solid"/>
              </v:shape>
            </v:group>
            <v:group style="position:absolute;left:5821;top:3048;width:2;height:221" coordorigin="5821,3048" coordsize="2,221">
              <v:shape style="position:absolute;left:5821;top:3048;width:2;height:221" coordorigin="5821,3048" coordsize="0,221" path="m5821,3048l5821,3269e" filled="false" stroked="true" strokeweight=".58001pt" strokecolor="#ffffdc">
                <v:path arrowok="t"/>
              </v:shape>
            </v:group>
            <v:group style="position:absolute;left:5816;top:3269;width:689;height:272" coordorigin="5816,3269" coordsize="689,272">
              <v:shape style="position:absolute;left:5816;top:3269;width:689;height:272" coordorigin="5816,3269" coordsize="689,272" path="m5816,3540l6505,3540,6505,3269,5816,3269,5816,3540xe" filled="true" fillcolor="#ffffdc" stroked="false">
                <v:path arrowok="t"/>
                <v:fill type="solid"/>
              </v:shape>
            </v:group>
            <v:group style="position:absolute;left:5826;top:3048;width:680;height:221" coordorigin="5826,3048" coordsize="680,221">
              <v:shape style="position:absolute;left:5826;top:3048;width:680;height:221" coordorigin="5826,3048" coordsize="680,221" path="m5826,3269l6505,3269,6505,3048,5826,3048,5826,3269xe" filled="true" fillcolor="#ffffdc" stroked="false">
                <v:path arrowok="t"/>
                <v:fill type="solid"/>
              </v:shape>
            </v:group>
            <v:group style="position:absolute;left:2097;top:3047;width:4449;height:2" coordorigin="2097,3047" coordsize="4449,2">
              <v:shape style="position:absolute;left:2097;top:3047;width:4449;height:2" coordorigin="2097,3047" coordsize="4449,0" path="m2097,3047l6546,3047e" filled="false" stroked="true" strokeweight=".22pt" strokecolor="#000000">
                <v:path arrowok="t"/>
              </v:shape>
            </v:group>
            <v:group style="position:absolute;left:12;top:3541;width:9384;height:2" coordorigin="12,3541" coordsize="9384,2">
              <v:shape style="position:absolute;left:12;top:3541;width:9384;height:2" coordorigin="12,3541" coordsize="9384,0" path="m12,3541l9395,3541e" filled="false" stroked="true" strokeweight=".22pt" strokecolor="#000000">
                <v:path arrowok="t"/>
              </v:shape>
            </v:group>
            <v:group style="position:absolute;left:19;top:3789;width:2;height:219" coordorigin="19,3789" coordsize="2,219">
              <v:shape style="position:absolute;left:19;top:3789;width:2;height:219" coordorigin="19,3789" coordsize="0,219" path="m19,3789l19,4008e" filled="false" stroked="true" strokeweight=".580pt" strokecolor="#ffffdc">
                <v:path arrowok="t"/>
              </v:shape>
            </v:group>
            <v:group style="position:absolute;left:14;top:4020;width:2091;height:2" coordorigin="14,4020" coordsize="2091,2">
              <v:shape style="position:absolute;left:14;top:4020;width:2091;height:2" coordorigin="14,4020" coordsize="2091,0" path="m14,4020l2105,4020e" filled="false" stroked="true" strokeweight="1.3pt" strokecolor="#ffffdc">
                <v:path arrowok="t"/>
              </v:shape>
            </v:group>
            <v:group style="position:absolute;left:24;top:3789;width:2081;height:219" coordorigin="24,3789" coordsize="2081,219">
              <v:shape style="position:absolute;left:24;top:3789;width:2081;height:219" coordorigin="24,3789" coordsize="2081,219" path="m24,4008l2105,4008,2105,3789,24,3789,24,4008xe" filled="true" fillcolor="#ffffdc" stroked="false">
                <v:path arrowok="t"/>
                <v:fill type="solid"/>
              </v:shape>
            </v:group>
            <v:group style="position:absolute;left:2126;top:3789;width:2;height:243" coordorigin="2126,3789" coordsize="2,243">
              <v:shape style="position:absolute;left:2126;top:3789;width:2;height:243" coordorigin="2126,3789" coordsize="0,243" path="m2126,3789l2126,4032e" filled="false" stroked="true" strokeweight=".580pt" strokecolor="#ffffdc">
                <v:path arrowok="t"/>
              </v:shape>
            </v:group>
            <v:group style="position:absolute;left:3281;top:3789;width:2;height:243" coordorigin="3281,3789" coordsize="2,243">
              <v:shape style="position:absolute;left:3281;top:3789;width:2;height:243" coordorigin="3281,3789" coordsize="0,243" path="m3281,3789l3281,4032e" filled="false" stroked="true" strokeweight=".58001pt" strokecolor="#ffffdc">
                <v:path arrowok="t"/>
              </v:shape>
            </v:group>
            <v:group style="position:absolute;left:2131;top:3789;width:1146;height:243" coordorigin="2131,3789" coordsize="1146,243">
              <v:shape style="position:absolute;left:2131;top:3789;width:1146;height:243" coordorigin="2131,3789" coordsize="1146,243" path="m2131,4032l3276,4032,3276,3789,2131,3789,2131,4032xe" filled="true" fillcolor="#ffffdc" stroked="false">
                <v:path arrowok="t"/>
                <v:fill type="solid"/>
              </v:shape>
            </v:group>
            <v:group style="position:absolute;left:3296;top:3789;width:2;height:243" coordorigin="3296,3789" coordsize="2,243">
              <v:shape style="position:absolute;left:3296;top:3789;width:2;height:243" coordorigin="3296,3789" coordsize="0,243" path="m3296,3789l3296,4032e" filled="false" stroked="true" strokeweight=".58001pt" strokecolor="#ffffdc">
                <v:path arrowok="t"/>
              </v:shape>
            </v:group>
            <v:group style="position:absolute;left:3610;top:3789;width:2;height:243" coordorigin="3610,3789" coordsize="2,243">
              <v:shape style="position:absolute;left:3610;top:3789;width:2;height:243" coordorigin="3610,3789" coordsize="0,243" path="m3610,3789l3610,4032e" filled="false" stroked="true" strokeweight=".58001pt" strokecolor="#ffffdc">
                <v:path arrowok="t"/>
              </v:shape>
            </v:group>
            <v:group style="position:absolute;left:3300;top:3789;width:305;height:243" coordorigin="3300,3789" coordsize="305,243">
              <v:shape style="position:absolute;left:3300;top:3789;width:305;height:243" coordorigin="3300,3789" coordsize="305,243" path="m3300,4032l3605,4032,3605,3789,3300,3789,3300,4032xe" filled="true" fillcolor="#ffffdc" stroked="false">
                <v:path arrowok="t"/>
                <v:fill type="solid"/>
              </v:shape>
            </v:group>
            <v:group style="position:absolute;left:3621;top:3789;width:2;height:243" coordorigin="3621,3789" coordsize="2,243">
              <v:shape style="position:absolute;left:3621;top:3789;width:2;height:243" coordorigin="3621,3789" coordsize="0,243" path="m3621,3789l3621,4032e" filled="false" stroked="true" strokeweight=".46pt" strokecolor="#ffffdc">
                <v:path arrowok="t"/>
              </v:shape>
            </v:group>
            <v:group style="position:absolute;left:3624;top:3789;width:682;height:243" coordorigin="3624,3789" coordsize="682,243">
              <v:shape style="position:absolute;left:3624;top:3789;width:682;height:243" coordorigin="3624,3789" coordsize="682,243" path="m3624,4032l4306,4032,4306,3789,3624,3789,3624,4032xe" filled="true" fillcolor="#ffffdc" stroked="false">
                <v:path arrowok="t"/>
                <v:fill type="solid"/>
              </v:shape>
            </v:group>
            <v:group style="position:absolute;left:4326;top:3789;width:2;height:243" coordorigin="4326,3789" coordsize="2,243">
              <v:shape style="position:absolute;left:4326;top:3789;width:2;height:243" coordorigin="4326,3789" coordsize="0,243" path="m4326,3789l4326,4032e" filled="false" stroked="true" strokeweight=".70001pt" strokecolor="#ffffdc">
                <v:path arrowok="t"/>
              </v:shape>
            </v:group>
            <v:group style="position:absolute;left:5480;top:3789;width:2;height:243" coordorigin="5480,3789" coordsize="2,243">
              <v:shape style="position:absolute;left:5480;top:3789;width:2;height:243" coordorigin="5480,3789" coordsize="0,243" path="m5480,3789l5480,4032e" filled="false" stroked="true" strokeweight=".579980pt" strokecolor="#ffffdc">
                <v:path arrowok="t"/>
              </v:shape>
            </v:group>
            <v:group style="position:absolute;left:4332;top:3789;width:1143;height:243" coordorigin="4332,3789" coordsize="1143,243">
              <v:shape style="position:absolute;left:4332;top:3789;width:1143;height:243" coordorigin="4332,3789" coordsize="1143,243" path="m4332,4032l5475,4032,5475,3789,4332,3789,4332,4032xe" filled="true" fillcolor="#ffffdc" stroked="false">
                <v:path arrowok="t"/>
                <v:fill type="solid"/>
              </v:shape>
            </v:group>
            <v:group style="position:absolute;left:5497;top:3789;width:2;height:243" coordorigin="5497,3789" coordsize="2,243">
              <v:shape style="position:absolute;left:5497;top:3789;width:2;height:243" coordorigin="5497,3789" coordsize="0,243" path="m5497,3789l5497,4032e" filled="false" stroked="true" strokeweight=".58001pt" strokecolor="#ffffdc">
                <v:path arrowok="t"/>
              </v:shape>
            </v:group>
            <v:group style="position:absolute;left:5811;top:3789;width:2;height:243" coordorigin="5811,3789" coordsize="2,243">
              <v:shape style="position:absolute;left:5811;top:3789;width:2;height:243" coordorigin="5811,3789" coordsize="0,243" path="m5811,3789l5811,4032e" filled="false" stroked="true" strokeweight=".579980pt" strokecolor="#ffffdc">
                <v:path arrowok="t"/>
              </v:shape>
            </v:group>
            <v:group style="position:absolute;left:5502;top:3789;width:305;height:243" coordorigin="5502,3789" coordsize="305,243">
              <v:shape style="position:absolute;left:5502;top:3789;width:305;height:243" coordorigin="5502,3789" coordsize="305,243" path="m5502,4032l5806,4032,5806,3789,5502,3789,5502,4032xe" filled="true" fillcolor="#ffffdc" stroked="false">
                <v:path arrowok="t"/>
                <v:fill type="solid"/>
              </v:shape>
            </v:group>
            <v:group style="position:absolute;left:5821;top:3789;width:2;height:243" coordorigin="5821,3789" coordsize="2,243">
              <v:shape style="position:absolute;left:5821;top:3789;width:2;height:243" coordorigin="5821,3789" coordsize="0,243" path="m5821,3789l5821,4032e" filled="false" stroked="true" strokeweight=".58001pt" strokecolor="#ffffdc">
                <v:path arrowok="t"/>
              </v:shape>
            </v:group>
            <v:group style="position:absolute;left:5826;top:3789;width:680;height:243" coordorigin="5826,3789" coordsize="680,243">
              <v:shape style="position:absolute;left:5826;top:3789;width:680;height:243" coordorigin="5826,3789" coordsize="680,243" path="m5826,4032l6505,4032,6505,3789,5826,3789,5826,4032xe" filled="true" fillcolor="#ffffdc" stroked="false">
                <v:path arrowok="t"/>
                <v:fill type="solid"/>
              </v:shape>
            </v:group>
            <v:group style="position:absolute;left:6526;top:3789;width:2;height:243" coordorigin="6526,3789" coordsize="2,243">
              <v:shape style="position:absolute;left:6526;top:3789;width:2;height:243" coordorigin="6526,3789" coordsize="0,243" path="m6526,3789l6526,4032e" filled="false" stroked="true" strokeweight=".579980pt" strokecolor="#ffffdc">
                <v:path arrowok="t"/>
              </v:shape>
            </v:group>
            <v:group style="position:absolute;left:7587;top:3789;width:2;height:243" coordorigin="7587,3789" coordsize="2,243">
              <v:shape style="position:absolute;left:7587;top:3789;width:2;height:243" coordorigin="7587,3789" coordsize="0,243" path="m7587,3789l7587,4032e" filled="false" stroked="true" strokeweight=".58001pt" strokecolor="#ffffdc">
                <v:path arrowok="t"/>
              </v:shape>
            </v:group>
            <v:group style="position:absolute;left:6531;top:3789;width:1052;height:243" coordorigin="6531,3789" coordsize="1052,243">
              <v:shape style="position:absolute;left:6531;top:3789;width:1052;height:243" coordorigin="6531,3789" coordsize="1052,243" path="m6531,4032l7582,4032,7582,3789,6531,3789,6531,4032xe" filled="true" fillcolor="#ffffdc" stroked="false">
                <v:path arrowok="t"/>
                <v:fill type="solid"/>
              </v:shape>
            </v:group>
            <v:group style="position:absolute;left:7604;top:3789;width:2;height:243" coordorigin="7604,3789" coordsize="2,243">
              <v:shape style="position:absolute;left:7604;top:3789;width:2;height:243" coordorigin="7604,3789" coordsize="0,243" path="m7604,3789l7604,4032e" filled="false" stroked="true" strokeweight=".58001pt" strokecolor="#ffffdc">
                <v:path arrowok="t"/>
              </v:shape>
            </v:group>
            <v:group style="position:absolute;left:7609;top:3789;width:300;height:243" coordorigin="7609,3789" coordsize="300,243">
              <v:shape style="position:absolute;left:7609;top:3789;width:300;height:243" coordorigin="7609,3789" coordsize="300,243" path="m7609,4032l7909,4032,7909,3789,7609,3789,7609,4032xe" filled="true" fillcolor="#ffffdc" stroked="false">
                <v:path arrowok="t"/>
                <v:fill type="solid"/>
              </v:shape>
            </v:group>
            <v:group style="position:absolute;left:7930;top:3789;width:2;height:243" coordorigin="7930,3789" coordsize="2,243">
              <v:shape style="position:absolute;left:7930;top:3789;width:2;height:243" coordorigin="7930,3789" coordsize="0,243" path="m7930,3789l7930,4032e" filled="false" stroked="true" strokeweight=".58001pt" strokecolor="#ffffdc">
                <v:path arrowok="t"/>
              </v:shape>
            </v:group>
            <v:group style="position:absolute;left:9059;top:3789;width:2;height:243" coordorigin="9059,3789" coordsize="2,243">
              <v:shape style="position:absolute;left:9059;top:3789;width:2;height:243" coordorigin="9059,3789" coordsize="0,243" path="m9059,3789l9059,4032e" filled="false" stroked="true" strokeweight=".579980pt" strokecolor="#ffffdc">
                <v:path arrowok="t"/>
              </v:shape>
            </v:group>
            <v:group style="position:absolute;left:7935;top:3789;width:1119;height:243" coordorigin="7935,3789" coordsize="1119,243">
              <v:shape style="position:absolute;left:7935;top:3789;width:1119;height:243" coordorigin="7935,3789" coordsize="1119,243" path="m7935,4032l9054,4032,9054,3789,7935,3789,7935,4032xe" filled="true" fillcolor="#ffffdc" stroked="false">
                <v:path arrowok="t"/>
                <v:fill type="solid"/>
              </v:shape>
            </v:group>
            <v:group style="position:absolute;left:9073;top:3789;width:2;height:243" coordorigin="9073,3789" coordsize="2,243">
              <v:shape style="position:absolute;left:9073;top:3789;width:2;height:243" coordorigin="9073,3789" coordsize="0,243" path="m9073,3789l9073,4032e" filled="false" stroked="true" strokeweight=".58004pt" strokecolor="#ffffdc">
                <v:path arrowok="t"/>
              </v:shape>
            </v:group>
            <v:group style="position:absolute;left:9390;top:3789;width:2;height:243" coordorigin="9390,3789" coordsize="2,243">
              <v:shape style="position:absolute;left:9390;top:3789;width:2;height:243" coordorigin="9390,3789" coordsize="0,243" path="m9390,3789l9390,4032e" filled="false" stroked="true" strokeweight=".579980pt" strokecolor="#ffffdc">
                <v:path arrowok="t"/>
              </v:shape>
            </v:group>
            <v:group style="position:absolute;left:9078;top:3789;width:308;height:243" coordorigin="9078,3789" coordsize="308,243">
              <v:shape style="position:absolute;left:9078;top:3789;width:308;height:243" coordorigin="9078,3789" coordsize="308,243" path="m9078,4032l9385,4032,9385,3789,9078,3789,9078,4032xe" filled="true" fillcolor="#ffffdc" stroked="false">
                <v:path arrowok="t"/>
                <v:fill type="solid"/>
              </v:shape>
            </v:group>
            <v:group style="position:absolute;left:12;top:3788;width:9384;height:2" coordorigin="12,3788" coordsize="9384,2">
              <v:shape style="position:absolute;left:12;top:3788;width:9384;height:2" coordorigin="12,3788" coordsize="9384,0" path="m12,3788l9395,3788e" filled="false" stroked="true" strokeweight=".22pt" strokecolor="#000000">
                <v:path arrowok="t"/>
              </v:shape>
            </v:group>
            <v:group style="position:absolute;left:12;top:4033;width:9384;height:2" coordorigin="12,4033" coordsize="9384,2">
              <v:shape style="position:absolute;left:12;top:4033;width:9384;height:2" coordorigin="12,4033" coordsize="9384,0" path="m12,4033l9395,4033e" filled="false" stroked="true" strokeweight=".22006pt" strokecolor="#000000">
                <v:path arrowok="t"/>
              </v:shape>
            </v:group>
            <v:group style="position:absolute;left:19;top:4282;width:2;height:219" coordorigin="19,4282" coordsize="2,219">
              <v:shape style="position:absolute;left:19;top:4282;width:2;height:219" coordorigin="19,4282" coordsize="0,219" path="m19,4282l19,4500e" filled="false" stroked="true" strokeweight=".580pt" strokecolor="#ffffdc">
                <v:path arrowok="t"/>
              </v:shape>
            </v:group>
            <v:group style="position:absolute;left:14;top:4514;width:2091;height:2" coordorigin="14,4514" coordsize="2091,2">
              <v:shape style="position:absolute;left:14;top:4514;width:2091;height:2" coordorigin="14,4514" coordsize="2091,0" path="m14,4514l2105,4514e" filled="false" stroked="true" strokeweight="1.42pt" strokecolor="#ffffdc">
                <v:path arrowok="t"/>
              </v:shape>
            </v:group>
            <v:group style="position:absolute;left:24;top:4282;width:2081;height:219" coordorigin="24,4282" coordsize="2081,219">
              <v:shape style="position:absolute;left:24;top:4282;width:2081;height:219" coordorigin="24,4282" coordsize="2081,219" path="m24,4500l2105,4500,2105,4282,24,4282,24,4500xe" filled="true" fillcolor="#ffffdc" stroked="false">
                <v:path arrowok="t"/>
                <v:fill type="solid"/>
              </v:shape>
            </v:group>
            <v:group style="position:absolute;left:2126;top:4282;width:2;height:246" coordorigin="2126,4282" coordsize="2,246">
              <v:shape style="position:absolute;left:2126;top:4282;width:2;height:246" coordorigin="2126,4282" coordsize="0,246" path="m2126,4282l2126,4527e" filled="false" stroked="true" strokeweight=".580pt" strokecolor="#ffffdc">
                <v:path arrowok="t"/>
              </v:shape>
            </v:group>
            <v:group style="position:absolute;left:3281;top:4282;width:2;height:246" coordorigin="3281,4282" coordsize="2,246">
              <v:shape style="position:absolute;left:3281;top:4282;width:2;height:246" coordorigin="3281,4282" coordsize="0,246" path="m3281,4282l3281,4527e" filled="false" stroked="true" strokeweight=".58001pt" strokecolor="#ffffdc">
                <v:path arrowok="t"/>
              </v:shape>
            </v:group>
            <v:group style="position:absolute;left:2131;top:4282;width:1146;height:246" coordorigin="2131,4282" coordsize="1146,246">
              <v:shape style="position:absolute;left:2131;top:4282;width:1146;height:246" coordorigin="2131,4282" coordsize="1146,246" path="m2131,4527l3276,4527,3276,4282,2131,4282,2131,4527xe" filled="true" fillcolor="#ffffdc" stroked="false">
                <v:path arrowok="t"/>
                <v:fill type="solid"/>
              </v:shape>
            </v:group>
            <v:group style="position:absolute;left:3296;top:4282;width:2;height:246" coordorigin="3296,4282" coordsize="2,246">
              <v:shape style="position:absolute;left:3296;top:4282;width:2;height:246" coordorigin="3296,4282" coordsize="0,246" path="m3296,4282l3296,4527e" filled="false" stroked="true" strokeweight=".58001pt" strokecolor="#ffffdc">
                <v:path arrowok="t"/>
              </v:shape>
            </v:group>
            <v:group style="position:absolute;left:3610;top:4282;width:2;height:246" coordorigin="3610,4282" coordsize="2,246">
              <v:shape style="position:absolute;left:3610;top:4282;width:2;height:246" coordorigin="3610,4282" coordsize="0,246" path="m3610,4282l3610,4527e" filled="false" stroked="true" strokeweight=".58001pt" strokecolor="#ffffdc">
                <v:path arrowok="t"/>
              </v:shape>
            </v:group>
            <v:group style="position:absolute;left:3300;top:4282;width:305;height:246" coordorigin="3300,4282" coordsize="305,246">
              <v:shape style="position:absolute;left:3300;top:4282;width:305;height:246" coordorigin="3300,4282" coordsize="305,246" path="m3300,4527l3605,4527,3605,4282,3300,4282,3300,4527xe" filled="true" fillcolor="#ffffdc" stroked="false">
                <v:path arrowok="t"/>
                <v:fill type="solid"/>
              </v:shape>
            </v:group>
            <v:group style="position:absolute;left:3621;top:4282;width:2;height:246" coordorigin="3621,4282" coordsize="2,246">
              <v:shape style="position:absolute;left:3621;top:4282;width:2;height:246" coordorigin="3621,4282" coordsize="0,246" path="m3621,4282l3621,4527e" filled="false" stroked="true" strokeweight=".46pt" strokecolor="#ffffdc">
                <v:path arrowok="t"/>
              </v:shape>
            </v:group>
            <v:group style="position:absolute;left:3624;top:4282;width:682;height:246" coordorigin="3624,4282" coordsize="682,246">
              <v:shape style="position:absolute;left:3624;top:4282;width:682;height:246" coordorigin="3624,4282" coordsize="682,246" path="m3624,4527l4306,4527,4306,4282,3624,4282,3624,4527xe" filled="true" fillcolor="#ffffdc" stroked="false">
                <v:path arrowok="t"/>
                <v:fill type="solid"/>
              </v:shape>
            </v:group>
            <v:group style="position:absolute;left:4326;top:4282;width:2;height:246" coordorigin="4326,4282" coordsize="2,246">
              <v:shape style="position:absolute;left:4326;top:4282;width:2;height:246" coordorigin="4326,4282" coordsize="0,246" path="m4326,4282l4326,4527e" filled="false" stroked="true" strokeweight=".70001pt" strokecolor="#ffffdc">
                <v:path arrowok="t"/>
              </v:shape>
            </v:group>
            <v:group style="position:absolute;left:5480;top:4282;width:2;height:246" coordorigin="5480,4282" coordsize="2,246">
              <v:shape style="position:absolute;left:5480;top:4282;width:2;height:246" coordorigin="5480,4282" coordsize="0,246" path="m5480,4282l5480,4527e" filled="false" stroked="true" strokeweight=".579980pt" strokecolor="#ffffdc">
                <v:path arrowok="t"/>
              </v:shape>
            </v:group>
            <v:group style="position:absolute;left:4332;top:4282;width:1143;height:246" coordorigin="4332,4282" coordsize="1143,246">
              <v:shape style="position:absolute;left:4332;top:4282;width:1143;height:246" coordorigin="4332,4282" coordsize="1143,246" path="m4332,4527l5475,4527,5475,4282,4332,4282,4332,4527xe" filled="true" fillcolor="#ffffdc" stroked="false">
                <v:path arrowok="t"/>
                <v:fill type="solid"/>
              </v:shape>
            </v:group>
            <v:group style="position:absolute;left:5497;top:4282;width:2;height:246" coordorigin="5497,4282" coordsize="2,246">
              <v:shape style="position:absolute;left:5497;top:4282;width:2;height:246" coordorigin="5497,4282" coordsize="0,246" path="m5497,4282l5497,4527e" filled="false" stroked="true" strokeweight=".58001pt" strokecolor="#ffffdc">
                <v:path arrowok="t"/>
              </v:shape>
            </v:group>
            <v:group style="position:absolute;left:5811;top:4282;width:2;height:246" coordorigin="5811,4282" coordsize="2,246">
              <v:shape style="position:absolute;left:5811;top:4282;width:2;height:246" coordorigin="5811,4282" coordsize="0,246" path="m5811,4282l5811,4527e" filled="false" stroked="true" strokeweight=".579980pt" strokecolor="#ffffdc">
                <v:path arrowok="t"/>
              </v:shape>
            </v:group>
            <v:group style="position:absolute;left:5502;top:4282;width:305;height:246" coordorigin="5502,4282" coordsize="305,246">
              <v:shape style="position:absolute;left:5502;top:4282;width:305;height:246" coordorigin="5502,4282" coordsize="305,246" path="m5502,4527l5806,4527,5806,4282,5502,4282,5502,4527xe" filled="true" fillcolor="#ffffdc" stroked="false">
                <v:path arrowok="t"/>
                <v:fill type="solid"/>
              </v:shape>
            </v:group>
            <v:group style="position:absolute;left:5821;top:4282;width:2;height:246" coordorigin="5821,4282" coordsize="2,246">
              <v:shape style="position:absolute;left:5821;top:4282;width:2;height:246" coordorigin="5821,4282" coordsize="0,246" path="m5821,4282l5821,4527e" filled="false" stroked="true" strokeweight=".58001pt" strokecolor="#ffffdc">
                <v:path arrowok="t"/>
              </v:shape>
            </v:group>
            <v:group style="position:absolute;left:5826;top:4282;width:680;height:246" coordorigin="5826,4282" coordsize="680,246">
              <v:shape style="position:absolute;left:5826;top:4282;width:680;height:246" coordorigin="5826,4282" coordsize="680,246" path="m5826,4527l6505,4527,6505,4282,5826,4282,5826,4527xe" filled="true" fillcolor="#ffffdc" stroked="false">
                <v:path arrowok="t"/>
                <v:fill type="solid"/>
              </v:shape>
            </v:group>
            <v:group style="position:absolute;left:6526;top:4282;width:2;height:246" coordorigin="6526,4282" coordsize="2,246">
              <v:shape style="position:absolute;left:6526;top:4282;width:2;height:246" coordorigin="6526,4282" coordsize="0,246" path="m6526,4282l6526,4527e" filled="false" stroked="true" strokeweight=".579980pt" strokecolor="#ffffdc">
                <v:path arrowok="t"/>
              </v:shape>
            </v:group>
            <v:group style="position:absolute;left:7587;top:4282;width:2;height:246" coordorigin="7587,4282" coordsize="2,246">
              <v:shape style="position:absolute;left:7587;top:4282;width:2;height:246" coordorigin="7587,4282" coordsize="0,246" path="m7587,4282l7587,4527e" filled="false" stroked="true" strokeweight=".58001pt" strokecolor="#ffffdc">
                <v:path arrowok="t"/>
              </v:shape>
            </v:group>
            <v:group style="position:absolute;left:6531;top:4282;width:1052;height:246" coordorigin="6531,4282" coordsize="1052,246">
              <v:shape style="position:absolute;left:6531;top:4282;width:1052;height:246" coordorigin="6531,4282" coordsize="1052,246" path="m6531,4527l7582,4527,7582,4282,6531,4282,6531,4527xe" filled="true" fillcolor="#ffffdc" stroked="false">
                <v:path arrowok="t"/>
                <v:fill type="solid"/>
              </v:shape>
            </v:group>
            <v:group style="position:absolute;left:7604;top:4282;width:2;height:246" coordorigin="7604,4282" coordsize="2,246">
              <v:shape style="position:absolute;left:7604;top:4282;width:2;height:246" coordorigin="7604,4282" coordsize="0,246" path="m7604,4282l7604,4527e" filled="false" stroked="true" strokeweight=".58001pt" strokecolor="#ffffdc">
                <v:path arrowok="t"/>
              </v:shape>
            </v:group>
            <v:group style="position:absolute;left:7609;top:4282;width:300;height:246" coordorigin="7609,4282" coordsize="300,246">
              <v:shape style="position:absolute;left:7609;top:4282;width:300;height:246" coordorigin="7609,4282" coordsize="300,246" path="m7609,4527l7909,4527,7909,4282,7609,4282,7609,4527xe" filled="true" fillcolor="#ffffdc" stroked="false">
                <v:path arrowok="t"/>
                <v:fill type="solid"/>
              </v:shape>
            </v:group>
            <v:group style="position:absolute;left:7930;top:4282;width:2;height:246" coordorigin="7930,4282" coordsize="2,246">
              <v:shape style="position:absolute;left:7930;top:4282;width:2;height:246" coordorigin="7930,4282" coordsize="0,246" path="m7930,4282l7930,4527e" filled="false" stroked="true" strokeweight=".58001pt" strokecolor="#ffffdc">
                <v:path arrowok="t"/>
              </v:shape>
            </v:group>
            <v:group style="position:absolute;left:9059;top:4282;width:2;height:246" coordorigin="9059,4282" coordsize="2,246">
              <v:shape style="position:absolute;left:9059;top:4282;width:2;height:246" coordorigin="9059,4282" coordsize="0,246" path="m9059,4282l9059,4527e" filled="false" stroked="true" strokeweight=".579980pt" strokecolor="#ffffdc">
                <v:path arrowok="t"/>
              </v:shape>
            </v:group>
            <v:group style="position:absolute;left:7935;top:4282;width:1119;height:246" coordorigin="7935,4282" coordsize="1119,246">
              <v:shape style="position:absolute;left:7935;top:4282;width:1119;height:246" coordorigin="7935,4282" coordsize="1119,246" path="m7935,4527l9054,4527,9054,4282,7935,4282,7935,4527xe" filled="true" fillcolor="#ffffdc" stroked="false">
                <v:path arrowok="t"/>
                <v:fill type="solid"/>
              </v:shape>
            </v:group>
            <v:group style="position:absolute;left:9073;top:4282;width:2;height:246" coordorigin="9073,4282" coordsize="2,246">
              <v:shape style="position:absolute;left:9073;top:4282;width:2;height:246" coordorigin="9073,4282" coordsize="0,246" path="m9073,4282l9073,4527e" filled="false" stroked="true" strokeweight=".58004pt" strokecolor="#ffffdc">
                <v:path arrowok="t"/>
              </v:shape>
            </v:group>
            <v:group style="position:absolute;left:9390;top:4282;width:2;height:246" coordorigin="9390,4282" coordsize="2,246">
              <v:shape style="position:absolute;left:9390;top:4282;width:2;height:246" coordorigin="9390,4282" coordsize="0,246" path="m9390,4282l9390,4527e" filled="false" stroked="true" strokeweight=".579980pt" strokecolor="#ffffdc">
                <v:path arrowok="t"/>
              </v:shape>
            </v:group>
            <v:group style="position:absolute;left:9078;top:4282;width:308;height:246" coordorigin="9078,4282" coordsize="308,246">
              <v:shape style="position:absolute;left:9078;top:4282;width:308;height:246" coordorigin="9078,4282" coordsize="308,246" path="m9078,4527l9385,4527,9385,4282,9078,4282,9078,4527xe" filled="true" fillcolor="#ffffdc" stroked="false">
                <v:path arrowok="t"/>
                <v:fill type="solid"/>
              </v:shape>
            </v:group>
            <v:group style="position:absolute;left:12;top:4280;width:9384;height:2" coordorigin="12,4280" coordsize="9384,2">
              <v:shape style="position:absolute;left:12;top:4280;width:9384;height:2" coordorigin="12,4280" coordsize="9384,0" path="m12,4280l9395,4280e" filled="false" stroked="true" strokeweight=".22pt" strokecolor="#000000">
                <v:path arrowok="t"/>
              </v:shape>
            </v:group>
            <v:group style="position:absolute;left:12;top:4528;width:9384;height:2" coordorigin="12,4528" coordsize="9384,2">
              <v:shape style="position:absolute;left:12;top:4528;width:9384;height:2" coordorigin="12,4528" coordsize="9384,0" path="m12,4528l9395,4528e" filled="false" stroked="true" strokeweight=".22pt" strokecolor="#000000">
                <v:path arrowok="t"/>
              </v:shape>
            </v:group>
            <v:group style="position:absolute;left:19;top:4774;width:2;height:221" coordorigin="19,4774" coordsize="2,221">
              <v:shape style="position:absolute;left:19;top:4774;width:2;height:221" coordorigin="19,4774" coordsize="0,221" path="m19,4774l19,4995e" filled="false" stroked="true" strokeweight=".580pt" strokecolor="#ffffdc">
                <v:path arrowok="t"/>
              </v:shape>
            </v:group>
            <v:group style="position:absolute;left:14;top:5007;width:2091;height:2" coordorigin="14,5007" coordsize="2091,2">
              <v:shape style="position:absolute;left:14;top:5007;width:2091;height:2" coordorigin="14,5007" coordsize="2091,0" path="m14,5007l2105,5007e" filled="false" stroked="true" strokeweight="1.3pt" strokecolor="#ffffdc">
                <v:path arrowok="t"/>
              </v:shape>
            </v:group>
            <v:group style="position:absolute;left:24;top:4774;width:2081;height:221" coordorigin="24,4774" coordsize="2081,221">
              <v:shape style="position:absolute;left:24;top:4774;width:2081;height:221" coordorigin="24,4774" coordsize="2081,221" path="m24,4995l2105,4995,2105,4774,24,4774,24,4995xe" filled="true" fillcolor="#ffffdc" stroked="false">
                <v:path arrowok="t"/>
                <v:fill type="solid"/>
              </v:shape>
            </v:group>
            <v:group style="position:absolute;left:2126;top:4774;width:2;height:245" coordorigin="2126,4774" coordsize="2,245">
              <v:shape style="position:absolute;left:2126;top:4774;width:2;height:245" coordorigin="2126,4774" coordsize="0,245" path="m2126,4774l2126,5019e" filled="false" stroked="true" strokeweight=".580pt" strokecolor="#ffffdc">
                <v:path arrowok="t"/>
              </v:shape>
            </v:group>
            <v:group style="position:absolute;left:3281;top:4774;width:2;height:245" coordorigin="3281,4774" coordsize="2,245">
              <v:shape style="position:absolute;left:3281;top:4774;width:2;height:245" coordorigin="3281,4774" coordsize="0,245" path="m3281,4774l3281,5019e" filled="false" stroked="true" strokeweight=".58001pt" strokecolor="#ffffdc">
                <v:path arrowok="t"/>
              </v:shape>
            </v:group>
            <v:group style="position:absolute;left:2131;top:4774;width:1146;height:245" coordorigin="2131,4774" coordsize="1146,245">
              <v:shape style="position:absolute;left:2131;top:4774;width:1146;height:245" coordorigin="2131,4774" coordsize="1146,245" path="m2131,5019l3276,5019,3276,4774,2131,4774,2131,5019xe" filled="true" fillcolor="#ffffdc" stroked="false">
                <v:path arrowok="t"/>
                <v:fill type="solid"/>
              </v:shape>
            </v:group>
            <v:group style="position:absolute;left:3296;top:4774;width:2;height:245" coordorigin="3296,4774" coordsize="2,245">
              <v:shape style="position:absolute;left:3296;top:4774;width:2;height:245" coordorigin="3296,4774" coordsize="0,245" path="m3296,4774l3296,5019e" filled="false" stroked="true" strokeweight=".58001pt" strokecolor="#ffffdc">
                <v:path arrowok="t"/>
              </v:shape>
            </v:group>
            <v:group style="position:absolute;left:3610;top:4774;width:2;height:245" coordorigin="3610,4774" coordsize="2,245">
              <v:shape style="position:absolute;left:3610;top:4774;width:2;height:245" coordorigin="3610,4774" coordsize="0,245" path="m3610,4774l3610,5019e" filled="false" stroked="true" strokeweight=".58001pt" strokecolor="#ffffdc">
                <v:path arrowok="t"/>
              </v:shape>
            </v:group>
            <v:group style="position:absolute;left:3300;top:4774;width:305;height:245" coordorigin="3300,4774" coordsize="305,245">
              <v:shape style="position:absolute;left:3300;top:4774;width:305;height:245" coordorigin="3300,4774" coordsize="305,245" path="m3300,5019l3605,5019,3605,4774,3300,4774,3300,5019xe" filled="true" fillcolor="#ffffdc" stroked="false">
                <v:path arrowok="t"/>
                <v:fill type="solid"/>
              </v:shape>
            </v:group>
            <v:group style="position:absolute;left:3621;top:4774;width:2;height:245" coordorigin="3621,4774" coordsize="2,245">
              <v:shape style="position:absolute;left:3621;top:4774;width:2;height:245" coordorigin="3621,4774" coordsize="0,245" path="m3621,4774l3621,5019e" filled="false" stroked="true" strokeweight=".46pt" strokecolor="#ffffdc">
                <v:path arrowok="t"/>
              </v:shape>
            </v:group>
            <v:group style="position:absolute;left:3624;top:4774;width:682;height:245" coordorigin="3624,4774" coordsize="682,245">
              <v:shape style="position:absolute;left:3624;top:4774;width:682;height:245" coordorigin="3624,4774" coordsize="682,245" path="m3624,5019l4306,5019,4306,4774,3624,4774,3624,5019xe" filled="true" fillcolor="#ffffdc" stroked="false">
                <v:path arrowok="t"/>
                <v:fill type="solid"/>
              </v:shape>
            </v:group>
            <v:group style="position:absolute;left:4326;top:4774;width:2;height:245" coordorigin="4326,4774" coordsize="2,245">
              <v:shape style="position:absolute;left:4326;top:4774;width:2;height:245" coordorigin="4326,4774" coordsize="0,245" path="m4326,4774l4326,5019e" filled="false" stroked="true" strokeweight=".70001pt" strokecolor="#ffffdc">
                <v:path arrowok="t"/>
              </v:shape>
            </v:group>
            <v:group style="position:absolute;left:5480;top:4774;width:2;height:245" coordorigin="5480,4774" coordsize="2,245">
              <v:shape style="position:absolute;left:5480;top:4774;width:2;height:245" coordorigin="5480,4774" coordsize="0,245" path="m5480,4774l5480,5019e" filled="false" stroked="true" strokeweight=".579980pt" strokecolor="#ffffdc">
                <v:path arrowok="t"/>
              </v:shape>
            </v:group>
            <v:group style="position:absolute;left:4332;top:4774;width:1143;height:245" coordorigin="4332,4774" coordsize="1143,245">
              <v:shape style="position:absolute;left:4332;top:4774;width:1143;height:245" coordorigin="4332,4774" coordsize="1143,245" path="m4332,5019l5475,5019,5475,4774,4332,4774,4332,5019xe" filled="true" fillcolor="#ffffdc" stroked="false">
                <v:path arrowok="t"/>
                <v:fill type="solid"/>
              </v:shape>
            </v:group>
            <v:group style="position:absolute;left:5497;top:4774;width:2;height:245" coordorigin="5497,4774" coordsize="2,245">
              <v:shape style="position:absolute;left:5497;top:4774;width:2;height:245" coordorigin="5497,4774" coordsize="0,245" path="m5497,4774l5497,5019e" filled="false" stroked="true" strokeweight=".58001pt" strokecolor="#ffffdc">
                <v:path arrowok="t"/>
              </v:shape>
            </v:group>
            <v:group style="position:absolute;left:5811;top:4774;width:2;height:245" coordorigin="5811,4774" coordsize="2,245">
              <v:shape style="position:absolute;left:5811;top:4774;width:2;height:245" coordorigin="5811,4774" coordsize="0,245" path="m5811,4774l5811,5019e" filled="false" stroked="true" strokeweight=".579980pt" strokecolor="#ffffdc">
                <v:path arrowok="t"/>
              </v:shape>
            </v:group>
            <v:group style="position:absolute;left:5502;top:4774;width:305;height:245" coordorigin="5502,4774" coordsize="305,245">
              <v:shape style="position:absolute;left:5502;top:4774;width:305;height:245" coordorigin="5502,4774" coordsize="305,245" path="m5502,5019l5806,5019,5806,4774,5502,4774,5502,5019xe" filled="true" fillcolor="#ffffdc" stroked="false">
                <v:path arrowok="t"/>
                <v:fill type="solid"/>
              </v:shape>
            </v:group>
            <v:group style="position:absolute;left:5821;top:4774;width:2;height:245" coordorigin="5821,4774" coordsize="2,245">
              <v:shape style="position:absolute;left:5821;top:4774;width:2;height:245" coordorigin="5821,4774" coordsize="0,245" path="m5821,4774l5821,5019e" filled="false" stroked="true" strokeweight=".58001pt" strokecolor="#ffffdc">
                <v:path arrowok="t"/>
              </v:shape>
            </v:group>
            <v:group style="position:absolute;left:5826;top:4774;width:680;height:245" coordorigin="5826,4774" coordsize="680,245">
              <v:shape style="position:absolute;left:5826;top:4774;width:680;height:245" coordorigin="5826,4774" coordsize="680,245" path="m5826,5019l6505,5019,6505,4774,5826,4774,5826,5019xe" filled="true" fillcolor="#ffffdc" stroked="false">
                <v:path arrowok="t"/>
                <v:fill type="solid"/>
              </v:shape>
            </v:group>
            <v:group style="position:absolute;left:6526;top:4774;width:2;height:245" coordorigin="6526,4774" coordsize="2,245">
              <v:shape style="position:absolute;left:6526;top:4774;width:2;height:245" coordorigin="6526,4774" coordsize="0,245" path="m6526,4774l6526,5019e" filled="false" stroked="true" strokeweight=".579980pt" strokecolor="#ffffdc">
                <v:path arrowok="t"/>
              </v:shape>
            </v:group>
            <v:group style="position:absolute;left:7587;top:4774;width:2;height:245" coordorigin="7587,4774" coordsize="2,245">
              <v:shape style="position:absolute;left:7587;top:4774;width:2;height:245" coordorigin="7587,4774" coordsize="0,245" path="m7587,4774l7587,5019e" filled="false" stroked="true" strokeweight=".58001pt" strokecolor="#ffffdc">
                <v:path arrowok="t"/>
              </v:shape>
            </v:group>
            <v:group style="position:absolute;left:6531;top:4774;width:1052;height:245" coordorigin="6531,4774" coordsize="1052,245">
              <v:shape style="position:absolute;left:6531;top:4774;width:1052;height:245" coordorigin="6531,4774" coordsize="1052,245" path="m6531,5019l7582,5019,7582,4774,6531,4774,6531,5019xe" filled="true" fillcolor="#ffffdc" stroked="false">
                <v:path arrowok="t"/>
                <v:fill type="solid"/>
              </v:shape>
            </v:group>
            <v:group style="position:absolute;left:7604;top:4774;width:2;height:245" coordorigin="7604,4774" coordsize="2,245">
              <v:shape style="position:absolute;left:7604;top:4774;width:2;height:245" coordorigin="7604,4774" coordsize="0,245" path="m7604,4774l7604,5019e" filled="false" stroked="true" strokeweight=".58001pt" strokecolor="#ffffdc">
                <v:path arrowok="t"/>
              </v:shape>
            </v:group>
            <v:group style="position:absolute;left:7609;top:4774;width:300;height:245" coordorigin="7609,4774" coordsize="300,245">
              <v:shape style="position:absolute;left:7609;top:4774;width:300;height:245" coordorigin="7609,4774" coordsize="300,245" path="m7609,5019l7909,5019,7909,4774,7609,4774,7609,5019xe" filled="true" fillcolor="#ffffdc" stroked="false">
                <v:path arrowok="t"/>
                <v:fill type="solid"/>
              </v:shape>
            </v:group>
            <v:group style="position:absolute;left:7930;top:4774;width:2;height:245" coordorigin="7930,4774" coordsize="2,245">
              <v:shape style="position:absolute;left:7930;top:4774;width:2;height:245" coordorigin="7930,4774" coordsize="0,245" path="m7930,4774l7930,5019e" filled="false" stroked="true" strokeweight=".58001pt" strokecolor="#ffffdc">
                <v:path arrowok="t"/>
              </v:shape>
            </v:group>
            <v:group style="position:absolute;left:9059;top:4774;width:2;height:245" coordorigin="9059,4774" coordsize="2,245">
              <v:shape style="position:absolute;left:9059;top:4774;width:2;height:245" coordorigin="9059,4774" coordsize="0,245" path="m9059,4774l9059,5019e" filled="false" stroked="true" strokeweight=".579980pt" strokecolor="#ffffdc">
                <v:path arrowok="t"/>
              </v:shape>
            </v:group>
            <v:group style="position:absolute;left:7935;top:4774;width:1119;height:245" coordorigin="7935,4774" coordsize="1119,245">
              <v:shape style="position:absolute;left:7935;top:4774;width:1119;height:245" coordorigin="7935,4774" coordsize="1119,245" path="m7935,5019l9054,5019,9054,4774,7935,4774,7935,5019xe" filled="true" fillcolor="#ffffdc" stroked="false">
                <v:path arrowok="t"/>
                <v:fill type="solid"/>
              </v:shape>
            </v:group>
            <v:group style="position:absolute;left:9073;top:4774;width:2;height:245" coordorigin="9073,4774" coordsize="2,245">
              <v:shape style="position:absolute;left:9073;top:4774;width:2;height:245" coordorigin="9073,4774" coordsize="0,245" path="m9073,4774l9073,5019e" filled="false" stroked="true" strokeweight=".58004pt" strokecolor="#ffffdc">
                <v:path arrowok="t"/>
              </v:shape>
            </v:group>
            <v:group style="position:absolute;left:9390;top:4774;width:2;height:245" coordorigin="9390,4774" coordsize="2,245">
              <v:shape style="position:absolute;left:9390;top:4774;width:2;height:245" coordorigin="9390,4774" coordsize="0,245" path="m9390,4774l9390,5019e" filled="false" stroked="true" strokeweight=".579980pt" strokecolor="#ffffdc">
                <v:path arrowok="t"/>
              </v:shape>
            </v:group>
            <v:group style="position:absolute;left:9078;top:4774;width:308;height:245" coordorigin="9078,4774" coordsize="308,245">
              <v:shape style="position:absolute;left:9078;top:4774;width:308;height:245" coordorigin="9078,4774" coordsize="308,245" path="m9078,5019l9385,5019,9385,4774,9078,4774,9078,5019xe" filled="true" fillcolor="#ffffdc" stroked="false">
                <v:path arrowok="t"/>
                <v:fill type="solid"/>
              </v:shape>
            </v:group>
            <v:group style="position:absolute;left:12;top:4773;width:9384;height:2" coordorigin="12,4773" coordsize="9384,2">
              <v:shape style="position:absolute;left:12;top:4773;width:9384;height:2" coordorigin="12,4773" coordsize="9384,0" path="m12,4773l9395,4773e" filled="false" stroked="true" strokeweight=".22pt" strokecolor="#000000">
                <v:path arrowok="t"/>
              </v:shape>
            </v:group>
            <v:group style="position:absolute;left:12;top:5020;width:9384;height:2" coordorigin="12,5020" coordsize="9384,2">
              <v:shape style="position:absolute;left:12;top:5020;width:9384;height:2" coordorigin="12,5020" coordsize="9384,0" path="m12,5020l9395,5020e" filled="false" stroked="true" strokeweight=".22pt" strokecolor="#000000">
                <v:path arrowok="t"/>
              </v:shape>
            </v:group>
            <v:group style="position:absolute;left:19;top:5266;width:2;height:221" coordorigin="19,5266" coordsize="2,221">
              <v:shape style="position:absolute;left:19;top:5266;width:2;height:221" coordorigin="19,5266" coordsize="0,221" path="m19,5266l19,5487e" filled="false" stroked="true" strokeweight=".580pt" strokecolor="#ffffdc">
                <v:path arrowok="t"/>
              </v:shape>
            </v:group>
            <v:group style="position:absolute;left:14;top:5499;width:2091;height:2" coordorigin="14,5499" coordsize="2091,2">
              <v:shape style="position:absolute;left:14;top:5499;width:2091;height:2" coordorigin="14,5499" coordsize="2091,0" path="m14,5499l2105,5499e" filled="false" stroked="true" strokeweight="1.3pt" strokecolor="#ffffdc">
                <v:path arrowok="t"/>
              </v:shape>
            </v:group>
            <v:group style="position:absolute;left:24;top:5266;width:2081;height:221" coordorigin="24,5266" coordsize="2081,221">
              <v:shape style="position:absolute;left:24;top:5266;width:2081;height:221" coordorigin="24,5266" coordsize="2081,221" path="m24,5487l2105,5487,2105,5266,24,5266,24,5487xe" filled="true" fillcolor="#ffffdc" stroked="false">
                <v:path arrowok="t"/>
                <v:fill type="solid"/>
              </v:shape>
            </v:group>
            <v:group style="position:absolute;left:2126;top:5266;width:2;height:245" coordorigin="2126,5266" coordsize="2,245">
              <v:shape style="position:absolute;left:2126;top:5266;width:2;height:245" coordorigin="2126,5266" coordsize="0,245" path="m2126,5266l2126,5511e" filled="false" stroked="true" strokeweight=".580pt" strokecolor="#ffffdc">
                <v:path arrowok="t"/>
              </v:shape>
            </v:group>
            <v:group style="position:absolute;left:3281;top:5266;width:2;height:245" coordorigin="3281,5266" coordsize="2,245">
              <v:shape style="position:absolute;left:3281;top:5266;width:2;height:245" coordorigin="3281,5266" coordsize="0,245" path="m3281,5266l3281,5511e" filled="false" stroked="true" strokeweight=".58001pt" strokecolor="#ffffdc">
                <v:path arrowok="t"/>
              </v:shape>
            </v:group>
            <v:group style="position:absolute;left:2131;top:5266;width:1146;height:245" coordorigin="2131,5266" coordsize="1146,245">
              <v:shape style="position:absolute;left:2131;top:5266;width:1146;height:245" coordorigin="2131,5266" coordsize="1146,245" path="m2131,5511l3276,5511,3276,5266,2131,5266,2131,5511xe" filled="true" fillcolor="#ffffdc" stroked="false">
                <v:path arrowok="t"/>
                <v:fill type="solid"/>
              </v:shape>
            </v:group>
            <v:group style="position:absolute;left:3296;top:5266;width:2;height:245" coordorigin="3296,5266" coordsize="2,245">
              <v:shape style="position:absolute;left:3296;top:5266;width:2;height:245" coordorigin="3296,5266" coordsize="0,245" path="m3296,5266l3296,5511e" filled="false" stroked="true" strokeweight=".58001pt" strokecolor="#ffffdc">
                <v:path arrowok="t"/>
              </v:shape>
            </v:group>
            <v:group style="position:absolute;left:3610;top:5266;width:2;height:245" coordorigin="3610,5266" coordsize="2,245">
              <v:shape style="position:absolute;left:3610;top:5266;width:2;height:245" coordorigin="3610,5266" coordsize="0,245" path="m3610,5266l3610,5511e" filled="false" stroked="true" strokeweight=".58001pt" strokecolor="#ffffdc">
                <v:path arrowok="t"/>
              </v:shape>
            </v:group>
            <v:group style="position:absolute;left:3300;top:5266;width:305;height:245" coordorigin="3300,5266" coordsize="305,245">
              <v:shape style="position:absolute;left:3300;top:5266;width:305;height:245" coordorigin="3300,5266" coordsize="305,245" path="m3300,5511l3605,5511,3605,5266,3300,5266,3300,5511xe" filled="true" fillcolor="#ffffdc" stroked="false">
                <v:path arrowok="t"/>
                <v:fill type="solid"/>
              </v:shape>
            </v:group>
            <v:group style="position:absolute;left:3621;top:5266;width:2;height:245" coordorigin="3621,5266" coordsize="2,245">
              <v:shape style="position:absolute;left:3621;top:5266;width:2;height:245" coordorigin="3621,5266" coordsize="0,245" path="m3621,5266l3621,5511e" filled="false" stroked="true" strokeweight=".46pt" strokecolor="#ffffdc">
                <v:path arrowok="t"/>
              </v:shape>
            </v:group>
            <v:group style="position:absolute;left:3624;top:5266;width:682;height:245" coordorigin="3624,5266" coordsize="682,245">
              <v:shape style="position:absolute;left:3624;top:5266;width:682;height:245" coordorigin="3624,5266" coordsize="682,245" path="m3624,5511l4306,5511,4306,5266,3624,5266,3624,5511xe" filled="true" fillcolor="#ffffdc" stroked="false">
                <v:path arrowok="t"/>
                <v:fill type="solid"/>
              </v:shape>
            </v:group>
            <v:group style="position:absolute;left:4326;top:5266;width:2;height:245" coordorigin="4326,5266" coordsize="2,245">
              <v:shape style="position:absolute;left:4326;top:5266;width:2;height:245" coordorigin="4326,5266" coordsize="0,245" path="m4326,5266l4326,5511e" filled="false" stroked="true" strokeweight=".70001pt" strokecolor="#ffffdc">
                <v:path arrowok="t"/>
              </v:shape>
            </v:group>
            <v:group style="position:absolute;left:5480;top:5266;width:2;height:245" coordorigin="5480,5266" coordsize="2,245">
              <v:shape style="position:absolute;left:5480;top:5266;width:2;height:245" coordorigin="5480,5266" coordsize="0,245" path="m5480,5266l5480,5511e" filled="false" stroked="true" strokeweight=".579980pt" strokecolor="#ffffdc">
                <v:path arrowok="t"/>
              </v:shape>
            </v:group>
            <v:group style="position:absolute;left:4332;top:5266;width:1143;height:245" coordorigin="4332,5266" coordsize="1143,245">
              <v:shape style="position:absolute;left:4332;top:5266;width:1143;height:245" coordorigin="4332,5266" coordsize="1143,245" path="m4332,5511l5475,5511,5475,5266,4332,5266,4332,5511xe" filled="true" fillcolor="#ffffdc" stroked="false">
                <v:path arrowok="t"/>
                <v:fill type="solid"/>
              </v:shape>
            </v:group>
            <v:group style="position:absolute;left:5497;top:5266;width:2;height:245" coordorigin="5497,5266" coordsize="2,245">
              <v:shape style="position:absolute;left:5497;top:5266;width:2;height:245" coordorigin="5497,5266" coordsize="0,245" path="m5497,5266l5497,5511e" filled="false" stroked="true" strokeweight=".58001pt" strokecolor="#ffffdc">
                <v:path arrowok="t"/>
              </v:shape>
            </v:group>
            <v:group style="position:absolute;left:5811;top:5266;width:2;height:245" coordorigin="5811,5266" coordsize="2,245">
              <v:shape style="position:absolute;left:5811;top:5266;width:2;height:245" coordorigin="5811,5266" coordsize="0,245" path="m5811,5266l5811,5511e" filled="false" stroked="true" strokeweight=".579980pt" strokecolor="#ffffdc">
                <v:path arrowok="t"/>
              </v:shape>
            </v:group>
            <v:group style="position:absolute;left:5502;top:5266;width:305;height:245" coordorigin="5502,5266" coordsize="305,245">
              <v:shape style="position:absolute;left:5502;top:5266;width:305;height:245" coordorigin="5502,5266" coordsize="305,245" path="m5502,5511l5806,5511,5806,5266,5502,5266,5502,5511xe" filled="true" fillcolor="#ffffdc" stroked="false">
                <v:path arrowok="t"/>
                <v:fill type="solid"/>
              </v:shape>
            </v:group>
            <v:group style="position:absolute;left:5821;top:5266;width:2;height:245" coordorigin="5821,5266" coordsize="2,245">
              <v:shape style="position:absolute;left:5821;top:5266;width:2;height:245" coordorigin="5821,5266" coordsize="0,245" path="m5821,5266l5821,5511e" filled="false" stroked="true" strokeweight=".58001pt" strokecolor="#ffffdc">
                <v:path arrowok="t"/>
              </v:shape>
            </v:group>
            <v:group style="position:absolute;left:5826;top:5266;width:680;height:245" coordorigin="5826,5266" coordsize="680,245">
              <v:shape style="position:absolute;left:5826;top:5266;width:680;height:245" coordorigin="5826,5266" coordsize="680,245" path="m5826,5511l6505,5511,6505,5266,5826,5266,5826,5511xe" filled="true" fillcolor="#ffffdc" stroked="false">
                <v:path arrowok="t"/>
                <v:fill type="solid"/>
              </v:shape>
            </v:group>
            <v:group style="position:absolute;left:6526;top:5266;width:2;height:245" coordorigin="6526,5266" coordsize="2,245">
              <v:shape style="position:absolute;left:6526;top:5266;width:2;height:245" coordorigin="6526,5266" coordsize="0,245" path="m6526,5266l6526,5511e" filled="false" stroked="true" strokeweight=".579980pt" strokecolor="#ffffdc">
                <v:path arrowok="t"/>
              </v:shape>
            </v:group>
            <v:group style="position:absolute;left:7587;top:5266;width:2;height:245" coordorigin="7587,5266" coordsize="2,245">
              <v:shape style="position:absolute;left:7587;top:5266;width:2;height:245" coordorigin="7587,5266" coordsize="0,245" path="m7587,5266l7587,5511e" filled="false" stroked="true" strokeweight=".58001pt" strokecolor="#ffffdc">
                <v:path arrowok="t"/>
              </v:shape>
            </v:group>
            <v:group style="position:absolute;left:6531;top:5266;width:1052;height:245" coordorigin="6531,5266" coordsize="1052,245">
              <v:shape style="position:absolute;left:6531;top:5266;width:1052;height:245" coordorigin="6531,5266" coordsize="1052,245" path="m6531,5511l7582,5511,7582,5266,6531,5266,6531,5511xe" filled="true" fillcolor="#ffffdc" stroked="false">
                <v:path arrowok="t"/>
                <v:fill type="solid"/>
              </v:shape>
            </v:group>
            <v:group style="position:absolute;left:7604;top:5266;width:2;height:245" coordorigin="7604,5266" coordsize="2,245">
              <v:shape style="position:absolute;left:7604;top:5266;width:2;height:245" coordorigin="7604,5266" coordsize="0,245" path="m7604,5266l7604,5511e" filled="false" stroked="true" strokeweight=".58001pt" strokecolor="#ffffdc">
                <v:path arrowok="t"/>
              </v:shape>
            </v:group>
            <v:group style="position:absolute;left:7609;top:5266;width:300;height:245" coordorigin="7609,5266" coordsize="300,245">
              <v:shape style="position:absolute;left:7609;top:5266;width:300;height:245" coordorigin="7609,5266" coordsize="300,245" path="m7609,5511l7909,5511,7909,5266,7609,5266,7609,5511xe" filled="true" fillcolor="#ffffdc" stroked="false">
                <v:path arrowok="t"/>
                <v:fill type="solid"/>
              </v:shape>
            </v:group>
            <v:group style="position:absolute;left:7930;top:5266;width:2;height:245" coordorigin="7930,5266" coordsize="2,245">
              <v:shape style="position:absolute;left:7930;top:5266;width:2;height:245" coordorigin="7930,5266" coordsize="0,245" path="m7930,5266l7930,5511e" filled="false" stroked="true" strokeweight=".58001pt" strokecolor="#ffffdc">
                <v:path arrowok="t"/>
              </v:shape>
            </v:group>
            <v:group style="position:absolute;left:9059;top:5266;width:2;height:245" coordorigin="9059,5266" coordsize="2,245">
              <v:shape style="position:absolute;left:9059;top:5266;width:2;height:245" coordorigin="9059,5266" coordsize="0,245" path="m9059,5266l9059,5511e" filled="false" stroked="true" strokeweight=".579980pt" strokecolor="#ffffdc">
                <v:path arrowok="t"/>
              </v:shape>
            </v:group>
            <v:group style="position:absolute;left:7935;top:5266;width:1119;height:245" coordorigin="7935,5266" coordsize="1119,245">
              <v:shape style="position:absolute;left:7935;top:5266;width:1119;height:245" coordorigin="7935,5266" coordsize="1119,245" path="m7935,5511l9054,5511,9054,5266,7935,5266,7935,5511xe" filled="true" fillcolor="#ffffdc" stroked="false">
                <v:path arrowok="t"/>
                <v:fill type="solid"/>
              </v:shape>
            </v:group>
            <v:group style="position:absolute;left:9073;top:5266;width:2;height:245" coordorigin="9073,5266" coordsize="2,245">
              <v:shape style="position:absolute;left:9073;top:5266;width:2;height:245" coordorigin="9073,5266" coordsize="0,245" path="m9073,5266l9073,5511e" filled="false" stroked="true" strokeweight=".58004pt" strokecolor="#ffffdc">
                <v:path arrowok="t"/>
              </v:shape>
            </v:group>
            <v:group style="position:absolute;left:9390;top:5266;width:2;height:245" coordorigin="9390,5266" coordsize="2,245">
              <v:shape style="position:absolute;left:9390;top:5266;width:2;height:245" coordorigin="9390,5266" coordsize="0,245" path="m9390,5266l9390,5511e" filled="false" stroked="true" strokeweight=".579980pt" strokecolor="#ffffdc">
                <v:path arrowok="t"/>
              </v:shape>
            </v:group>
            <v:group style="position:absolute;left:9078;top:5266;width:308;height:245" coordorigin="9078,5266" coordsize="308,245">
              <v:shape style="position:absolute;left:9078;top:5266;width:308;height:245" coordorigin="9078,5266" coordsize="308,245" path="m9078,5511l9385,5511,9385,5266,9078,5266,9078,5511xe" filled="true" fillcolor="#ffffdc" stroked="false">
                <v:path arrowok="t"/>
                <v:fill type="solid"/>
              </v:shape>
            </v:group>
            <v:group style="position:absolute;left:12;top:5265;width:9384;height:2" coordorigin="12,5265" coordsize="9384,2">
              <v:shape style="position:absolute;left:12;top:5265;width:9384;height:2" coordorigin="12,5265" coordsize="9384,0" path="m12,5265l9395,5265e" filled="false" stroked="true" strokeweight=".22pt" strokecolor="#000000">
                <v:path arrowok="t"/>
              </v:shape>
            </v:group>
            <v:group style="position:absolute;left:12;top:5512;width:9384;height:2" coordorigin="12,5512" coordsize="9384,2">
              <v:shape style="position:absolute;left:12;top:5512;width:9384;height:2" coordorigin="12,5512" coordsize="9384,0" path="m12,5512l9395,5512e" filled="false" stroked="true" strokeweight=".22pt" strokecolor="#000000">
                <v:path arrowok="t"/>
              </v:shape>
            </v:group>
            <v:group style="position:absolute;left:19;top:6008;width:2;height:221" coordorigin="19,6008" coordsize="2,221">
              <v:shape style="position:absolute;left:19;top:6008;width:2;height:221" coordorigin="19,6008" coordsize="0,221" path="m19,6008l19,6228e" filled="false" stroked="true" strokeweight=".580pt" strokecolor="#ffffdc">
                <v:path arrowok="t"/>
              </v:shape>
            </v:group>
            <v:group style="position:absolute;left:14;top:6228;width:2091;height:272" coordorigin="14,6228" coordsize="2091,272">
              <v:shape style="position:absolute;left:14;top:6228;width:2091;height:272" coordorigin="14,6228" coordsize="2091,272" path="m14,6500l2105,6500,2105,6228,14,6228,14,6500xe" filled="true" fillcolor="#ffffdc" stroked="false">
                <v:path arrowok="t"/>
                <v:fill type="solid"/>
              </v:shape>
            </v:group>
            <v:group style="position:absolute;left:24;top:6008;width:2081;height:221" coordorigin="24,6008" coordsize="2081,221">
              <v:shape style="position:absolute;left:24;top:6008;width:2081;height:221" coordorigin="24,6008" coordsize="2081,221" path="m24,6228l2105,6228,2105,6008,24,6008,24,6228xe" filled="true" fillcolor="#ffffdc" stroked="false">
                <v:path arrowok="t"/>
                <v:fill type="solid"/>
              </v:shape>
            </v:group>
            <v:group style="position:absolute;left:2126;top:6008;width:2;height:221" coordorigin="2126,6008" coordsize="2,221">
              <v:shape style="position:absolute;left:2126;top:6008;width:2;height:221" coordorigin="2126,6008" coordsize="0,221" path="m2126,6008l2126,6228e" filled="false" stroked="true" strokeweight=".580pt" strokecolor="#ffffdc">
                <v:path arrowok="t"/>
              </v:shape>
            </v:group>
            <v:group style="position:absolute;left:3281;top:6008;width:2;height:221" coordorigin="3281,6008" coordsize="2,221">
              <v:shape style="position:absolute;left:3281;top:6008;width:2;height:221" coordorigin="3281,6008" coordsize="0,221" path="m3281,6008l3281,6228e" filled="false" stroked="true" strokeweight=".58001pt" strokecolor="#ffffdc">
                <v:path arrowok="t"/>
              </v:shape>
            </v:group>
            <v:group style="position:absolute;left:2121;top:6228;width:1165;height:272" coordorigin="2121,6228" coordsize="1165,272">
              <v:shape style="position:absolute;left:2121;top:6228;width:1165;height:272" coordorigin="2121,6228" coordsize="1165,272" path="m2121,6500l3286,6500,3286,6228,2121,6228,2121,6500xe" filled="true" fillcolor="#ffffdc" stroked="false">
                <v:path arrowok="t"/>
                <v:fill type="solid"/>
              </v:shape>
            </v:group>
            <v:group style="position:absolute;left:2131;top:6008;width:1146;height:221" coordorigin="2131,6008" coordsize="1146,221">
              <v:shape style="position:absolute;left:2131;top:6008;width:1146;height:221" coordorigin="2131,6008" coordsize="1146,221" path="m2131,6228l3276,6228,3276,6008,2131,6008,2131,6228xe" filled="true" fillcolor="#ffffdc" stroked="false">
                <v:path arrowok="t"/>
                <v:fill type="solid"/>
              </v:shape>
            </v:group>
            <v:group style="position:absolute;left:3296;top:6008;width:2;height:245" coordorigin="3296,6008" coordsize="2,245">
              <v:shape style="position:absolute;left:3296;top:6008;width:2;height:245" coordorigin="3296,6008" coordsize="0,245" path="m3296,6008l3296,6252e" filled="false" stroked="true" strokeweight=".58001pt" strokecolor="#ffffdc">
                <v:path arrowok="t"/>
              </v:shape>
            </v:group>
            <v:group style="position:absolute;left:3610;top:6008;width:2;height:245" coordorigin="3610,6008" coordsize="2,245">
              <v:shape style="position:absolute;left:3610;top:6008;width:2;height:245" coordorigin="3610,6008" coordsize="0,245" path="m3610,6008l3610,6252e" filled="false" stroked="true" strokeweight=".58001pt" strokecolor="#ffffdc">
                <v:path arrowok="t"/>
              </v:shape>
            </v:group>
            <v:group style="position:absolute;left:3291;top:6252;width:324;height:248" coordorigin="3291,6252" coordsize="324,248">
              <v:shape style="position:absolute;left:3291;top:6252;width:324;height:248" coordorigin="3291,6252" coordsize="324,248" path="m3291,6500l3615,6500,3615,6252,3291,6252,3291,6500xe" filled="true" fillcolor="#ffffdc" stroked="false">
                <v:path arrowok="t"/>
                <v:fill type="solid"/>
              </v:shape>
            </v:group>
            <v:group style="position:absolute;left:3300;top:6008;width:305;height:245" coordorigin="3300,6008" coordsize="305,245">
              <v:shape style="position:absolute;left:3300;top:6008;width:305;height:245" coordorigin="3300,6008" coordsize="305,245" path="m3300,6252l3605,6252,3605,6008,3300,6008,3300,6252xe" filled="true" fillcolor="#ffffdc" stroked="false">
                <v:path arrowok="t"/>
                <v:fill type="solid"/>
              </v:shape>
            </v:group>
            <v:group style="position:absolute;left:3621;top:6008;width:2;height:245" coordorigin="3621,6008" coordsize="2,245">
              <v:shape style="position:absolute;left:3621;top:6008;width:2;height:245" coordorigin="3621,6008" coordsize="0,245" path="m3621,6008l3621,6252e" filled="false" stroked="true" strokeweight=".46pt" strokecolor="#ffffdc">
                <v:path arrowok="t"/>
              </v:shape>
            </v:group>
            <v:group style="position:absolute;left:3617;top:6252;width:689;height:248" coordorigin="3617,6252" coordsize="689,248">
              <v:shape style="position:absolute;left:3617;top:6252;width:689;height:248" coordorigin="3617,6252" coordsize="689,248" path="m3617,6500l4306,6500,4306,6252,3617,6252,3617,6500xe" filled="true" fillcolor="#ffffdc" stroked="false">
                <v:path arrowok="t"/>
                <v:fill type="solid"/>
              </v:shape>
            </v:group>
            <v:group style="position:absolute;left:3624;top:6008;width:682;height:245" coordorigin="3624,6008" coordsize="682,245">
              <v:shape style="position:absolute;left:3624;top:6008;width:682;height:245" coordorigin="3624,6008" coordsize="682,245" path="m3624,6252l4306,6252,4306,6008,3624,6008,3624,6252xe" filled="true" fillcolor="#ffffdc" stroked="false">
                <v:path arrowok="t"/>
                <v:fill type="solid"/>
              </v:shape>
            </v:group>
            <v:group style="position:absolute;left:4326;top:6008;width:2;height:221" coordorigin="4326,6008" coordsize="2,221">
              <v:shape style="position:absolute;left:4326;top:6008;width:2;height:221" coordorigin="4326,6008" coordsize="0,221" path="m4326,6008l4326,6228e" filled="false" stroked="true" strokeweight=".70001pt" strokecolor="#ffffdc">
                <v:path arrowok="t"/>
              </v:shape>
            </v:group>
            <v:group style="position:absolute;left:5480;top:6008;width:2;height:221" coordorigin="5480,6008" coordsize="2,221">
              <v:shape style="position:absolute;left:5480;top:6008;width:2;height:221" coordorigin="5480,6008" coordsize="0,221" path="m5480,6008l5480,6228e" filled="false" stroked="true" strokeweight=".579980pt" strokecolor="#ffffdc">
                <v:path arrowok="t"/>
              </v:shape>
            </v:group>
            <v:group style="position:absolute;left:4320;top:6228;width:1165;height:272" coordorigin="4320,6228" coordsize="1165,272">
              <v:shape style="position:absolute;left:4320;top:6228;width:1165;height:272" coordorigin="4320,6228" coordsize="1165,272" path="m4320,6500l5485,6500,5485,6228,4320,6228,4320,6500xe" filled="true" fillcolor="#ffffdc" stroked="false">
                <v:path arrowok="t"/>
                <v:fill type="solid"/>
              </v:shape>
            </v:group>
            <v:group style="position:absolute;left:4332;top:6008;width:1143;height:221" coordorigin="4332,6008" coordsize="1143,221">
              <v:shape style="position:absolute;left:4332;top:6008;width:1143;height:221" coordorigin="4332,6008" coordsize="1143,221" path="m4332,6228l5475,6228,5475,6008,4332,6008,4332,6228xe" filled="true" fillcolor="#ffffdc" stroked="false">
                <v:path arrowok="t"/>
                <v:fill type="solid"/>
              </v:shape>
            </v:group>
            <v:group style="position:absolute;left:5497;top:6008;width:2;height:245" coordorigin="5497,6008" coordsize="2,245">
              <v:shape style="position:absolute;left:5497;top:6008;width:2;height:245" coordorigin="5497,6008" coordsize="0,245" path="m5497,6008l5497,6252e" filled="false" stroked="true" strokeweight=".58001pt" strokecolor="#ffffdc">
                <v:path arrowok="t"/>
              </v:shape>
            </v:group>
            <v:group style="position:absolute;left:5811;top:6008;width:2;height:245" coordorigin="5811,6008" coordsize="2,245">
              <v:shape style="position:absolute;left:5811;top:6008;width:2;height:245" coordorigin="5811,6008" coordsize="0,245" path="m5811,6008l5811,6252e" filled="false" stroked="true" strokeweight=".579980pt" strokecolor="#ffffdc">
                <v:path arrowok="t"/>
              </v:shape>
            </v:group>
            <v:group style="position:absolute;left:5492;top:6252;width:324;height:248" coordorigin="5492,6252" coordsize="324,248">
              <v:shape style="position:absolute;left:5492;top:6252;width:324;height:248" coordorigin="5492,6252" coordsize="324,248" path="m5492,6500l5816,6500,5816,6252,5492,6252,5492,6500xe" filled="true" fillcolor="#ffffdc" stroked="false">
                <v:path arrowok="t"/>
                <v:fill type="solid"/>
              </v:shape>
            </v:group>
            <v:group style="position:absolute;left:5502;top:6008;width:305;height:245" coordorigin="5502,6008" coordsize="305,245">
              <v:shape style="position:absolute;left:5502;top:6008;width:305;height:245" coordorigin="5502,6008" coordsize="305,245" path="m5502,6252l5806,6252,5806,6008,5502,6008,5502,6252xe" filled="true" fillcolor="#ffffdc" stroked="false">
                <v:path arrowok="t"/>
                <v:fill type="solid"/>
              </v:shape>
            </v:group>
            <v:group style="position:absolute;left:5821;top:6008;width:2;height:245" coordorigin="5821,6008" coordsize="2,245">
              <v:shape style="position:absolute;left:5821;top:6008;width:2;height:245" coordorigin="5821,6008" coordsize="0,245" path="m5821,6008l5821,6252e" filled="false" stroked="true" strokeweight=".58001pt" strokecolor="#ffffdc">
                <v:path arrowok="t"/>
              </v:shape>
            </v:group>
            <v:group style="position:absolute;left:5816;top:6252;width:689;height:248" coordorigin="5816,6252" coordsize="689,248">
              <v:shape style="position:absolute;left:5816;top:6252;width:689;height:248" coordorigin="5816,6252" coordsize="689,248" path="m5816,6500l6505,6500,6505,6252,5816,6252,5816,6500xe" filled="true" fillcolor="#ffffdc" stroked="false">
                <v:path arrowok="t"/>
                <v:fill type="solid"/>
              </v:shape>
            </v:group>
            <v:group style="position:absolute;left:5826;top:6008;width:680;height:245" coordorigin="5826,6008" coordsize="680,245">
              <v:shape style="position:absolute;left:5826;top:6008;width:680;height:245" coordorigin="5826,6008" coordsize="680,245" path="m5826,6252l6505,6252,6505,6008,5826,6008,5826,6252xe" filled="true" fillcolor="#ffffdc" stroked="false">
                <v:path arrowok="t"/>
                <v:fill type="solid"/>
              </v:shape>
            </v:group>
            <v:group style="position:absolute;left:6526;top:6008;width:2;height:492" coordorigin="6526,6008" coordsize="2,492">
              <v:shape style="position:absolute;left:6526;top:6008;width:2;height:492" coordorigin="6526,6008" coordsize="0,492" path="m6526,6008l6526,6500e" filled="false" stroked="true" strokeweight=".579980pt" strokecolor="#ffffdc">
                <v:path arrowok="t"/>
              </v:shape>
            </v:group>
            <v:group style="position:absolute;left:7587;top:6008;width:2;height:492" coordorigin="7587,6008" coordsize="2,492">
              <v:shape style="position:absolute;left:7587;top:6008;width:2;height:492" coordorigin="7587,6008" coordsize="0,492" path="m7587,6008l7587,6500e" filled="false" stroked="true" strokeweight=".58001pt" strokecolor="#ffffdc">
                <v:path arrowok="t"/>
              </v:shape>
            </v:group>
            <v:group style="position:absolute;left:6531;top:6008;width:1052;height:274" coordorigin="6531,6008" coordsize="1052,274">
              <v:shape style="position:absolute;left:6531;top:6008;width:1052;height:274" coordorigin="6531,6008" coordsize="1052,274" path="m6531,6281l7582,6281,7582,6008,6531,6008,6531,6281xe" filled="true" fillcolor="#ffffdc" stroked="false">
                <v:path arrowok="t"/>
                <v:fill type="solid"/>
              </v:shape>
            </v:group>
            <v:group style="position:absolute;left:6531;top:6281;width:1052;height:219" coordorigin="6531,6281" coordsize="1052,219">
              <v:shape style="position:absolute;left:6531;top:6281;width:1052;height:219" coordorigin="6531,6281" coordsize="1052,219" path="m6531,6500l7582,6500,7582,6281,6531,6281,6531,6500xe" filled="true" fillcolor="#ffffdc" stroked="false">
                <v:path arrowok="t"/>
                <v:fill type="solid"/>
              </v:shape>
            </v:group>
            <v:group style="position:absolute;left:7604;top:6008;width:2;height:221" coordorigin="7604,6008" coordsize="2,221">
              <v:shape style="position:absolute;left:7604;top:6008;width:2;height:221" coordorigin="7604,6008" coordsize="0,221" path="m7604,6008l7604,6228e" filled="false" stroked="true" strokeweight=".58001pt" strokecolor="#ffffdc">
                <v:path arrowok="t"/>
              </v:shape>
            </v:group>
            <v:group style="position:absolute;left:7599;top:6228;width:310;height:272" coordorigin="7599,6228" coordsize="310,272">
              <v:shape style="position:absolute;left:7599;top:6228;width:310;height:272" coordorigin="7599,6228" coordsize="310,272" path="m7599,6500l7909,6500,7909,6228,7599,6228,7599,6500xe" filled="true" fillcolor="#ffffdc" stroked="false">
                <v:path arrowok="t"/>
                <v:fill type="solid"/>
              </v:shape>
            </v:group>
            <v:group style="position:absolute;left:7609;top:6008;width:300;height:221" coordorigin="7609,6008" coordsize="300,221">
              <v:shape style="position:absolute;left:7609;top:6008;width:300;height:221" coordorigin="7609,6008" coordsize="300,221" path="m7609,6228l7909,6228,7909,6008,7609,6008,7609,6228xe" filled="true" fillcolor="#ffffdc" stroked="false">
                <v:path arrowok="t"/>
                <v:fill type="solid"/>
              </v:shape>
            </v:group>
            <v:group style="position:absolute;left:7930;top:6008;width:2;height:221" coordorigin="7930,6008" coordsize="2,221">
              <v:shape style="position:absolute;left:7930;top:6008;width:2;height:221" coordorigin="7930,6008" coordsize="0,221" path="m7930,6008l7930,6228e" filled="false" stroked="true" strokeweight=".58001pt" strokecolor="#ffffdc">
                <v:path arrowok="t"/>
              </v:shape>
            </v:group>
            <v:group style="position:absolute;left:9059;top:6008;width:2;height:221" coordorigin="9059,6008" coordsize="2,221">
              <v:shape style="position:absolute;left:9059;top:6008;width:2;height:221" coordorigin="9059,6008" coordsize="0,221" path="m9059,6008l9059,6228e" filled="false" stroked="true" strokeweight=".579980pt" strokecolor="#ffffdc">
                <v:path arrowok="t"/>
              </v:shape>
            </v:group>
            <v:group style="position:absolute;left:7926;top:6228;width:1139;height:272" coordorigin="7926,6228" coordsize="1139,272">
              <v:shape style="position:absolute;left:7926;top:6228;width:1139;height:272" coordorigin="7926,6228" coordsize="1139,272" path="m7926,6500l9064,6500,9064,6228,7926,6228,7926,6500xe" filled="true" fillcolor="#ffffdc" stroked="false">
                <v:path arrowok="t"/>
                <v:fill type="solid"/>
              </v:shape>
            </v:group>
            <v:group style="position:absolute;left:7935;top:6008;width:1119;height:221" coordorigin="7935,6008" coordsize="1119,221">
              <v:shape style="position:absolute;left:7935;top:6008;width:1119;height:221" coordorigin="7935,6008" coordsize="1119,221" path="m7935,6228l9054,6228,9054,6008,7935,6008,7935,6228xe" filled="true" fillcolor="#ffffdc" stroked="false">
                <v:path arrowok="t"/>
                <v:fill type="solid"/>
              </v:shape>
            </v:group>
            <v:group style="position:absolute;left:9073;top:6008;width:2;height:245" coordorigin="9073,6008" coordsize="2,245">
              <v:shape style="position:absolute;left:9073;top:6008;width:2;height:245" coordorigin="9073,6008" coordsize="0,245" path="m9073,6008l9073,6252e" filled="false" stroked="true" strokeweight=".58004pt" strokecolor="#ffffdc">
                <v:path arrowok="t"/>
              </v:shape>
            </v:group>
            <v:group style="position:absolute;left:9390;top:6008;width:2;height:245" coordorigin="9390,6008" coordsize="2,245">
              <v:shape style="position:absolute;left:9390;top:6008;width:2;height:245" coordorigin="9390,6008" coordsize="0,245" path="m9390,6008l9390,6252e" filled="false" stroked="true" strokeweight=".579980pt" strokecolor="#ffffdc">
                <v:path arrowok="t"/>
              </v:shape>
            </v:group>
            <v:group style="position:absolute;left:9069;top:6252;width:327;height:248" coordorigin="9069,6252" coordsize="327,248">
              <v:shape style="position:absolute;left:9069;top:6252;width:327;height:248" coordorigin="9069,6252" coordsize="327,248" path="m9069,6500l9395,6500,9395,6252,9069,6252,9069,6500xe" filled="true" fillcolor="#ffffdc" stroked="false">
                <v:path arrowok="t"/>
                <v:fill type="solid"/>
              </v:shape>
            </v:group>
            <v:group style="position:absolute;left:9078;top:6008;width:308;height:245" coordorigin="9078,6008" coordsize="308,245">
              <v:shape style="position:absolute;left:9078;top:6008;width:308;height:245" coordorigin="9078,6008" coordsize="308,245" path="m9078,6252l9385,6252,9385,6008,9078,6008,9078,6252xe" filled="true" fillcolor="#ffffdc" stroked="false">
                <v:path arrowok="t"/>
                <v:fill type="solid"/>
              </v:shape>
            </v:group>
            <v:group style="position:absolute;left:12;top:6006;width:9384;height:2" coordorigin="12,6006" coordsize="9384,2">
              <v:shape style="position:absolute;left:12;top:6006;width:9384;height:2" coordorigin="12,6006" coordsize="9384,0" path="m12,6006l9395,6006e" filled="false" stroked="true" strokeweight=".22006pt" strokecolor="#000000">
                <v:path arrowok="t"/>
              </v:shape>
            </v:group>
            <v:group style="position:absolute;left:12;top:6501;width:9384;height:2" coordorigin="12,6501" coordsize="9384,2">
              <v:shape style="position:absolute;left:12;top:6501;width:9384;height:2" coordorigin="12,6501" coordsize="9384,0" path="m12,6501l9395,6501e" filled="false" stroked="true" strokeweight=".22pt" strokecolor="#000000">
                <v:path arrowok="t"/>
              </v:shape>
              <v:shape style="position:absolute;left:2130;top:2056;width:225;height:225" type="#_x0000_t75" stroked="false">
                <v:imagedata r:id="rId16" o:title=""/>
              </v:shape>
              <v:shape style="position:absolute;left:4330;top:2056;width:225;height:225" type="#_x0000_t75" stroked="false">
                <v:imagedata r:id="rId16" o:title=""/>
              </v:shape>
              <v:shape style="position:absolute;left:6530;top:2056;width:225;height:225" type="#_x0000_t75" stroked="false">
                <v:imagedata r:id="rId15" o:title=""/>
              </v:shape>
              <v:shape style="position:absolute;left:2130;top:2552;width:225;height:224" type="#_x0000_t75" stroked="false">
                <v:imagedata r:id="rId15" o:title=""/>
              </v:shape>
              <v:shape style="position:absolute;left:4330;top:2552;width:225;height:224" type="#_x0000_t75" stroked="false">
                <v:imagedata r:id="rId15" o:title=""/>
              </v:shape>
              <v:shape style="position:absolute;left:4330;top:3046;width:225;height:225" type="#_x0000_t75" stroked="false">
                <v:imagedata r:id="rId15" o:title=""/>
              </v:shape>
              <v:shape style="position:absolute;left:6530;top:5511;width:225;height:224" type="#_x0000_t75" stroked="false">
                <v:imagedata r:id="rId15" o:title=""/>
              </v:shape>
              <v:shape style="position:absolute;left:6530;top:6006;width:225;height:225" type="#_x0000_t75" stroked="false">
                <v:imagedata r:id="rId15" o:title=""/>
              </v:shape>
              <v:shape style="position:absolute;left:13;top:289;width:2109;height:269" type="#_x0000_t202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b/>
                          <w:color w:val="585858"/>
                          <w:spacing w:val="-1"/>
                          <w:sz w:val="22"/>
                        </w:rPr>
                        <w:t>Computer</w:t>
                      </w:r>
                      <w:r>
                        <w:rPr>
                          <w:rFonts w:ascii="Calibri"/>
                          <w:b/>
                          <w:color w:val="585858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color w:val="585858"/>
                          <w:spacing w:val="-1"/>
                          <w:sz w:val="22"/>
                        </w:rPr>
                        <w:t>Name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121;top:289;width:2199;height:269" type="#_x0000_t202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9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b/>
                          <w:color w:val="585858"/>
                          <w:spacing w:val="-1"/>
                          <w:sz w:val="22"/>
                        </w:rPr>
                        <w:t>Antivirus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320;top:289;width:2202;height:269" type="#_x0000_t202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12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b/>
                          <w:color w:val="585858"/>
                          <w:spacing w:val="-1"/>
                          <w:sz w:val="22"/>
                        </w:rPr>
                        <w:t>Antispyware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522;top:289;width:1404;height:269" type="#_x0000_t202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9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b/>
                          <w:color w:val="585858"/>
                          <w:spacing w:val="-1"/>
                          <w:sz w:val="22"/>
                        </w:rPr>
                        <w:t>Firewall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926;top:289;width:1469;height:269" type="#_x0000_t202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9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b/>
                          <w:color w:val="585858"/>
                          <w:spacing w:val="-1"/>
                          <w:sz w:val="22"/>
                        </w:rPr>
                        <w:t>Backup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121;top:557;width:1169;height:269" type="#_x0000_t202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9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22"/>
                        </w:rPr>
                        <w:t>Name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290;top:557;width:324;height:269" type="#_x0000_t202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color w:val="585858"/>
                          <w:sz w:val="22"/>
                        </w:rPr>
                        <w:t>On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614;top:557;width:707;height:269" type="#_x0000_t202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22"/>
                        </w:rPr>
                        <w:t>Current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320;top:557;width:1171;height:269" type="#_x0000_t202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12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22"/>
                        </w:rPr>
                        <w:t>Name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491;top:557;width:324;height:269" type="#_x0000_t202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color w:val="585858"/>
                          <w:sz w:val="22"/>
                        </w:rPr>
                        <w:t>On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815;top:557;width:707;height:269" type="#_x0000_t202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22"/>
                        </w:rPr>
                        <w:t>Current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522;top:557;width:1077;height:269" type="#_x0000_t202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9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22"/>
                        </w:rPr>
                        <w:t>Name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598;top:557;width:328;height:269" type="#_x0000_t202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color w:val="585858"/>
                          <w:sz w:val="22"/>
                        </w:rPr>
                        <w:t>On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926;top:557;width:1142;height:269" type="#_x0000_t202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9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22"/>
                        </w:rPr>
                        <w:t>Name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9067;top:557;width:327;height:269" type="#_x0000_t202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color w:val="585858"/>
                          <w:sz w:val="22"/>
                        </w:rPr>
                        <w:t>On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;top:826;width:2109;height:246" type="#_x0000_t202" filled="false" stroked="false">
                <v:textbox inset="0,0,0,0">
                  <w:txbxContent>
                    <w:p>
                      <w:pPr>
                        <w:spacing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z w:val="18"/>
                        </w:rPr>
                        <w:t>1RB11D1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;top:1071;width:2109;height:248" type="#_x0000_t202" filled="false" stroked="false">
                <v:textbox inset="0,0,0,0">
                  <w:txbxContent>
                    <w:p>
                      <w:pPr>
                        <w:spacing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AGENT003-PC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;top:1319;width:2109;height:245" type="#_x0000_t202" filled="false" stroked="false">
                <v:textbox inset="0,0,0,0">
                  <w:txbxContent>
                    <w:p>
                      <w:pPr>
                        <w:spacing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APPV-MGMT-SRV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;top:1563;width:2109;height:248" type="#_x0000_t202" filled="false" stroked="false">
                <v:textbox inset="0,0,0,0">
                  <w:txbxContent>
                    <w:p>
                      <w:pPr>
                        <w:spacing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ATLDC01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;top:1811;width:2109;height:248" type="#_x0000_t202" filled="false" stroked="false">
                <v:textbox inset="0,0,0,0">
                  <w:txbxContent>
                    <w:p>
                      <w:pPr>
                        <w:spacing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z w:val="18"/>
                        </w:rPr>
                        <w:t>BHANKS-LTV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;top:2058;width:2109;height:495" type="#_x0000_t20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BKRICKEY-WIN7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121;top:2058;width:1169;height:495" type="#_x0000_t202" filled="false" stroked="false">
                <v:textbox inset="0,0,0,0">
                  <w:txbxContent>
                    <w:p>
                      <w:pPr>
                        <w:spacing w:before="50"/>
                        <w:ind w:left="0" w:right="460" w:firstLine="0"/>
                        <w:jc w:val="center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GFI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before="1"/>
                        <w:ind w:left="0" w:right="469" w:firstLine="0"/>
                        <w:jc w:val="center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Languard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290;top:2058;width:324;height:495" type="#_x0000_t202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82" w:right="0" w:firstLine="0"/>
                        <w:jc w:val="left"/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006300"/>
                          <w:sz w:val="20"/>
                          <w:szCs w:val="20"/>
                        </w:rPr>
                        <w:t></w:t>
                      </w:r>
                      <w:r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320;top:2058;width:1171;height:495" type="#_x0000_t202" filled="false" stroked="false">
                <v:textbox inset="0,0,0,0">
                  <w:txbxContent>
                    <w:p>
                      <w:pPr>
                        <w:spacing w:before="50"/>
                        <w:ind w:left="0" w:right="458" w:firstLine="0"/>
                        <w:jc w:val="center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GFI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before="1"/>
                        <w:ind w:left="0" w:right="466" w:firstLine="0"/>
                        <w:jc w:val="center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Languard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491;top:2058;width:324;height:495" type="#_x0000_t202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82" w:right="0" w:firstLine="0"/>
                        <w:jc w:val="left"/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006300"/>
                          <w:sz w:val="20"/>
                          <w:szCs w:val="20"/>
                        </w:rPr>
                        <w:t></w:t>
                      </w:r>
                      <w:r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522;top:2058;width:1077;height:495" type="#_x0000_t202" filled="false" stroked="false">
                <v:textbox inset="0,0,0,0">
                  <w:txbxContent>
                    <w:p>
                      <w:pPr>
                        <w:spacing w:before="50"/>
                        <w:ind w:left="9" w:right="157" w:firstLine="223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Windows</w:t>
                      </w:r>
                      <w:r>
                        <w:rPr>
                          <w:rFonts w:ascii="Calibri"/>
                          <w:color w:val="585858"/>
                          <w:spacing w:val="24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Firewall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598;top:2058;width:328;height:495" type="#_x0000_t202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80" w:right="0" w:firstLine="0"/>
                        <w:jc w:val="left"/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006300"/>
                          <w:sz w:val="20"/>
                          <w:szCs w:val="20"/>
                        </w:rPr>
                        <w:t></w:t>
                      </w:r>
                      <w:r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926;top:2058;width:1142;height:495" type="#_x0000_t20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9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0000"/>
                          <w:spacing w:val="-1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121;top:2552;width:1169;height:495" type="#_x0000_t202" filled="false" stroked="false">
                <v:textbox inset="0,0,0,0">
                  <w:txbxContent>
                    <w:p>
                      <w:pPr>
                        <w:spacing w:before="53"/>
                        <w:ind w:left="232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GFI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before="1"/>
                        <w:ind w:left="9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Software</w:t>
                      </w:r>
                      <w:r>
                        <w:rPr>
                          <w:rFonts w:ascii="Calibri"/>
                          <w:color w:val="585858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585858"/>
                          <w:sz w:val="18"/>
                        </w:rPr>
                        <w:t>VIPRE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290;top:2552;width:324;height:495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82" w:right="0" w:firstLine="0"/>
                        <w:jc w:val="left"/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006300"/>
                          <w:sz w:val="20"/>
                          <w:szCs w:val="20"/>
                        </w:rPr>
                        <w:t></w:t>
                      </w:r>
                      <w:r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614;top:2552;width:707;height:495" type="#_x0000_t202" filled="false" stroked="false">
                <v:textbox inset="0,0,0,0">
                  <w:txbxContent>
                    <w:p>
                      <w:pPr>
                        <w:spacing w:line="310" w:lineRule="exact" w:before="0"/>
                        <w:ind w:left="0" w:right="5" w:firstLine="0"/>
                        <w:jc w:val="center"/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FF0000"/>
                          <w:sz w:val="28"/>
                          <w:szCs w:val="28"/>
                        </w:rPr>
                        <w:t></w:t>
                      </w:r>
                      <w:r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shape>
              <v:shape style="position:absolute;left:4320;top:2552;width:1171;height:495" type="#_x0000_t202" filled="false" stroked="false">
                <v:textbox inset="0,0,0,0">
                  <w:txbxContent>
                    <w:p>
                      <w:pPr>
                        <w:spacing w:before="53"/>
                        <w:ind w:left="235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GFI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before="1"/>
                        <w:ind w:left="12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Software</w:t>
                      </w:r>
                      <w:r>
                        <w:rPr>
                          <w:rFonts w:ascii="Calibri"/>
                          <w:color w:val="585858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585858"/>
                          <w:sz w:val="18"/>
                        </w:rPr>
                        <w:t>VIPRE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491;top:2552;width:324;height:495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82" w:right="0" w:firstLine="0"/>
                        <w:jc w:val="left"/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006300"/>
                          <w:sz w:val="20"/>
                          <w:szCs w:val="20"/>
                        </w:rPr>
                        <w:t></w:t>
                      </w:r>
                      <w:r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815;top:2552;width:707;height:495" type="#_x0000_t202" filled="false" stroked="false">
                <v:textbox inset="0,0,0,0">
                  <w:txbxContent>
                    <w:p>
                      <w:pPr>
                        <w:spacing w:line="310" w:lineRule="exact" w:before="0"/>
                        <w:ind w:left="0" w:right="5" w:firstLine="0"/>
                        <w:jc w:val="center"/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FF0000"/>
                          <w:sz w:val="28"/>
                          <w:szCs w:val="28"/>
                        </w:rPr>
                        <w:t></w:t>
                      </w:r>
                      <w:r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shape>
              <v:shape style="position:absolute;left:4320;top:3047;width:1171;height:495" type="#_x0000_t202" filled="false" stroked="false">
                <v:textbox inset="0,0,0,0">
                  <w:txbxContent>
                    <w:p>
                      <w:pPr>
                        <w:spacing w:before="53"/>
                        <w:ind w:left="12" w:right="250" w:firstLine="223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Windows</w:t>
                      </w:r>
                      <w:r>
                        <w:rPr>
                          <w:rFonts w:ascii="Calibri"/>
                          <w:color w:val="585858"/>
                          <w:spacing w:val="24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Defender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491;top:3047;width:324;height:495" type="#_x0000_t202" filled="false" stroked="false">
                <v:textbox inset="0,0,0,0">
                  <w:txbxContent>
                    <w:p>
                      <w:pPr>
                        <w:spacing w:line="310" w:lineRule="exact" w:before="0"/>
                        <w:ind w:left="73" w:right="0" w:firstLine="0"/>
                        <w:jc w:val="left"/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FF0000"/>
                          <w:sz w:val="28"/>
                          <w:szCs w:val="28"/>
                        </w:rPr>
                        <w:t></w:t>
                      </w:r>
                      <w:r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shape>
              <v:shape style="position:absolute;left:5815;top:3047;width:707;height:495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8" w:firstLine="0"/>
                        <w:jc w:val="center"/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006300"/>
                          <w:sz w:val="20"/>
                          <w:szCs w:val="20"/>
                        </w:rPr>
                        <w:t></w:t>
                      </w:r>
                      <w:r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3;top:3541;width:2109;height:248" type="#_x0000_t202" filled="false" stroked="false">
                <v:textbox inset="0,0,0,0">
                  <w:txbxContent>
                    <w:p>
                      <w:pPr>
                        <w:spacing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z w:val="18"/>
                        </w:rPr>
                        <w:t>BEN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;top:3788;width:2109;height:245" type="#_x0000_t202" filled="false" stroked="false">
                <v:textbox inset="0,0,0,0">
                  <w:txbxContent>
                    <w:p>
                      <w:pPr>
                        <w:spacing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CLOVEPOWER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;top:4033;width:2109;height:248" type="#_x0000_t202" filled="false" stroked="false">
                <v:textbox inset="0,0,0,0">
                  <w:txbxContent>
                    <w:p>
                      <w:pPr>
                        <w:spacing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CLUSTHV01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;top:4280;width:2109;height:248" type="#_x0000_t202" filled="false" stroked="false">
                <v:textbox inset="0,0,0,0">
                  <w:txbxContent>
                    <w:p>
                      <w:pPr>
                        <w:spacing w:before="1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CONFERENCE1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;top:4528;width:2109;height:245" type="#_x0000_t20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CONFERENCEROOM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;top:4773;width:2109;height:248" type="#_x0000_t202" filled="false" stroked="false">
                <v:textbox inset="0,0,0,0">
                  <w:txbxContent>
                    <w:p>
                      <w:pPr>
                        <w:spacing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CRADEL-SG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;top:5020;width:2109;height:245" type="#_x0000_t202" filled="false" stroked="false">
                <v:textbox inset="0,0,0,0">
                  <w:txbxContent>
                    <w:p>
                      <w:pPr>
                        <w:spacing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D620-5P9W0C1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;top:5265;width:2109;height:248" type="#_x0000_t202" filled="false" stroked="false">
                <v:textbox inset="0,0,0,0">
                  <w:txbxContent>
                    <w:p>
                      <w:pPr>
                        <w:spacing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D620-8BCJVD1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;top:5512;width:2109;height:495" type="#_x0000_t202" filled="false" stroked="false">
                <v:textbox inset="0,0,0,0">
                  <w:txbxContent>
                    <w:p>
                      <w:pPr>
                        <w:spacing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DC01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121;top:5512;width:1169;height:495" type="#_x0000_t202" filled="false" stroked="false">
                <v:textbox inset="0,0,0,0">
                  <w:txbxContent>
                    <w:p>
                      <w:pPr>
                        <w:spacing w:before="0"/>
                        <w:ind w:left="9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0000"/>
                          <w:spacing w:val="-1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320;top:5512;width:1171;height:495" type="#_x0000_t202" filled="false" stroked="false">
                <v:textbox inset="0,0,0,0">
                  <w:txbxContent>
                    <w:p>
                      <w:pPr>
                        <w:spacing w:before="0"/>
                        <w:ind w:left="12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0000"/>
                          <w:spacing w:val="-1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522;top:5512;width:1077;height:495" type="#_x0000_t202" filled="false" stroked="false">
                <v:textbox inset="0,0,0,0">
                  <w:txbxContent>
                    <w:p>
                      <w:pPr>
                        <w:spacing w:before="53"/>
                        <w:ind w:left="9" w:right="157" w:firstLine="223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Windows</w:t>
                      </w:r>
                      <w:r>
                        <w:rPr>
                          <w:rFonts w:ascii="Calibri"/>
                          <w:color w:val="585858"/>
                          <w:spacing w:val="24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Firewall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598;top:5512;width:328;height:495" type="#_x0000_t202" filled="false" stroked="false">
                <v:textbox inset="0,0,0,0">
                  <w:txbxContent>
                    <w:p>
                      <w:pPr>
                        <w:spacing w:line="310" w:lineRule="exact" w:before="0"/>
                        <w:ind w:left="70" w:right="0" w:firstLine="0"/>
                        <w:jc w:val="left"/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FF0000"/>
                          <w:sz w:val="28"/>
                          <w:szCs w:val="28"/>
                        </w:rPr>
                        <w:t></w:t>
                      </w:r>
                      <w:r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shape>
              <v:shape style="position:absolute;left:7926;top:5512;width:1142;height:495" type="#_x0000_t202" filled="false" stroked="false">
                <v:textbox inset="0,0,0,0">
                  <w:txbxContent>
                    <w:p>
                      <w:pPr>
                        <w:spacing w:before="0"/>
                        <w:ind w:left="9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0000"/>
                          <w:spacing w:val="-1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;top:6006;width:2109;height:495" type="#_x0000_t202" filled="false" stroked="false">
                <v:textbox inset="0,0,0,0">
                  <w:txbxContent>
                    <w:p>
                      <w:pPr>
                        <w:spacing w:before="0"/>
                        <w:ind w:left="1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DC02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121;top:6006;width:1169;height:495" type="#_x0000_t202" filled="false" stroked="false">
                <v:textbox inset="0,0,0,0">
                  <w:txbxContent>
                    <w:p>
                      <w:pPr>
                        <w:spacing w:before="0"/>
                        <w:ind w:left="9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0000"/>
                          <w:spacing w:val="-1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320;top:6006;width:1171;height:495" type="#_x0000_t202" filled="false" stroked="false">
                <v:textbox inset="0,0,0,0">
                  <w:txbxContent>
                    <w:p>
                      <w:pPr>
                        <w:spacing w:before="0"/>
                        <w:ind w:left="12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0000"/>
                          <w:spacing w:val="-1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522;top:6006;width:1077;height:495" type="#_x0000_t202" filled="false" stroked="false">
                <v:textbox inset="0,0,0,0">
                  <w:txbxContent>
                    <w:p>
                      <w:pPr>
                        <w:spacing w:before="53"/>
                        <w:ind w:left="9" w:right="157" w:firstLine="223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Windows</w:t>
                      </w:r>
                      <w:r>
                        <w:rPr>
                          <w:rFonts w:ascii="Calibri"/>
                          <w:color w:val="585858"/>
                          <w:spacing w:val="24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Firewall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598;top:6006;width:328;height:495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80" w:right="0" w:firstLine="0"/>
                        <w:jc w:val="left"/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006300"/>
                          <w:sz w:val="20"/>
                          <w:szCs w:val="20"/>
                        </w:rPr>
                        <w:t></w:t>
                      </w:r>
                      <w:r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926;top:6006;width:1142;height:495" type="#_x0000_t202" filled="false" stroked="false">
                <v:textbox inset="0,0,0,0">
                  <w:txbxContent>
                    <w:p>
                      <w:pPr>
                        <w:spacing w:before="0"/>
                        <w:ind w:left="9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0000"/>
                          <w:spacing w:val="-1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4;top:0;width:2045;height:281" type="#_x0000_t202" filled="false" stroked="false">
                <v:textbox inset="0,0,0,0">
                  <w:txbxContent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/>
                          <w:i/>
                          <w:color w:val="545454"/>
                          <w:spacing w:val="-1"/>
                          <w:sz w:val="28"/>
                        </w:rPr>
                        <w:t>CORP.MYCO.COM</w:t>
                      </w:r>
                      <w:r>
                        <w:rPr>
                          <w:rFonts w:ascii="Calibri"/>
                          <w:sz w:val="2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2240" w:h="15840"/>
          <w:pgMar w:header="720" w:footer="723" w:top="1440" w:bottom="920" w:left="1280" w:right="1240"/>
        </w:sectPr>
      </w:pPr>
    </w:p>
    <w:p>
      <w:pPr>
        <w:spacing w:line="240" w:lineRule="auto" w:before="5"/>
        <w:rPr>
          <w:rFonts w:ascii="Calibri" w:hAnsi="Calibri" w:cs="Calibri" w:eastAsia="Calibri"/>
          <w:sz w:val="16"/>
          <w:szCs w:val="16"/>
        </w:rPr>
      </w:pPr>
    </w:p>
    <w:p>
      <w:pPr>
        <w:pStyle w:val="Heading3"/>
        <w:tabs>
          <w:tab w:pos="2247" w:val="left" w:leader="none"/>
          <w:tab w:pos="4448" w:val="left" w:leader="none"/>
          <w:tab w:pos="6647" w:val="left" w:leader="none"/>
          <w:tab w:pos="8051" w:val="left" w:leader="none"/>
        </w:tabs>
        <w:spacing w:line="240" w:lineRule="auto" w:before="56"/>
        <w:ind w:left="140" w:right="0"/>
        <w:jc w:val="left"/>
        <w:rPr>
          <w:b w:val="0"/>
          <w:bCs w:val="0"/>
        </w:rPr>
      </w:pPr>
      <w:r>
        <w:rPr>
          <w:color w:val="585858"/>
          <w:spacing w:val="-1"/>
        </w:rPr>
        <w:t>Computer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Name</w:t>
        <w:tab/>
        <w:t>Antivirus</w:t>
        <w:tab/>
        <w:t>Antispyware</w:t>
        <w:tab/>
        <w:t>Firewall</w:t>
        <w:tab/>
        <w:t>Backup</w:t>
      </w:r>
      <w:r>
        <w:rPr>
          <w:b w:val="0"/>
        </w:rPr>
      </w:r>
    </w:p>
    <w:p>
      <w:pPr>
        <w:pStyle w:val="BodyText"/>
        <w:tabs>
          <w:tab w:pos="3416" w:val="left" w:leader="none"/>
          <w:tab w:pos="5618" w:val="left" w:leader="none"/>
          <w:tab w:pos="7725" w:val="left" w:leader="none"/>
          <w:tab w:pos="9194" w:val="left" w:leader="none"/>
        </w:tabs>
        <w:spacing w:line="240" w:lineRule="auto"/>
        <w:ind w:left="2247" w:right="0"/>
        <w:jc w:val="left"/>
      </w:pPr>
      <w:r>
        <w:rPr>
          <w:color w:val="585858"/>
          <w:spacing w:val="-1"/>
          <w:w w:val="95"/>
        </w:rPr>
        <w:t>Name</w:t>
        <w:tab/>
      </w:r>
      <w:r>
        <w:rPr>
          <w:color w:val="585858"/>
        </w:rPr>
        <w:t>On</w:t>
      </w:r>
      <w:r>
        <w:rPr>
          <w:color w:val="585858"/>
          <w:spacing w:val="11"/>
        </w:rPr>
        <w:t> </w:t>
      </w:r>
      <w:r>
        <w:rPr>
          <w:color w:val="585858"/>
          <w:spacing w:val="-1"/>
        </w:rPr>
        <w:t>Current</w:t>
      </w:r>
      <w:r>
        <w:rPr>
          <w:color w:val="585858"/>
          <w:spacing w:val="-28"/>
        </w:rPr>
        <w:t> </w:t>
      </w:r>
      <w:r>
        <w:rPr>
          <w:color w:val="585858"/>
          <w:spacing w:val="-1"/>
        </w:rPr>
        <w:t>Name</w:t>
        <w:tab/>
      </w:r>
      <w:r>
        <w:rPr>
          <w:color w:val="585858"/>
        </w:rPr>
        <w:t>On</w:t>
      </w:r>
      <w:r>
        <w:rPr>
          <w:color w:val="585858"/>
          <w:spacing w:val="11"/>
        </w:rPr>
        <w:t> </w:t>
      </w:r>
      <w:r>
        <w:rPr>
          <w:color w:val="585858"/>
          <w:spacing w:val="-1"/>
        </w:rPr>
        <w:t>Current</w:t>
      </w:r>
      <w:r>
        <w:rPr>
          <w:color w:val="585858"/>
          <w:spacing w:val="-30"/>
        </w:rPr>
        <w:t> </w:t>
      </w:r>
      <w:r>
        <w:rPr>
          <w:color w:val="585858"/>
          <w:spacing w:val="-1"/>
        </w:rPr>
        <w:t>Name</w:t>
        <w:tab/>
      </w:r>
      <w:r>
        <w:rPr>
          <w:color w:val="585858"/>
        </w:rPr>
        <w:t>On</w:t>
      </w:r>
      <w:r>
        <w:rPr>
          <w:color w:val="585858"/>
          <w:spacing w:val="14"/>
        </w:rPr>
        <w:t> </w:t>
      </w:r>
      <w:r>
        <w:rPr>
          <w:color w:val="585858"/>
          <w:spacing w:val="-1"/>
        </w:rPr>
        <w:t>Name</w:t>
        <w:tab/>
      </w:r>
      <w:r>
        <w:rPr>
          <w:color w:val="585858"/>
        </w:rPr>
        <w:t>On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20" w:footer="723" w:top="1440" w:bottom="920" w:left="1300" w:right="1320"/>
        </w:sectPr>
      </w:pPr>
    </w:p>
    <w:p>
      <w:pPr>
        <w:tabs>
          <w:tab w:pos="2247" w:val="left" w:leader="none"/>
          <w:tab w:pos="4448" w:val="left" w:leader="none"/>
          <w:tab w:pos="6870" w:val="left" w:leader="none"/>
        </w:tabs>
        <w:spacing w:line="243" w:lineRule="auto" w:before="4"/>
        <w:ind w:left="6647" w:right="0" w:hanging="650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sz w:val="18"/>
        </w:rPr>
        <w:t>DC03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>None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30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Firewall</w:t>
      </w:r>
      <w:r>
        <w:rPr>
          <w:rFonts w:ascii="Calibri"/>
          <w:sz w:val="18"/>
        </w:rPr>
      </w:r>
    </w:p>
    <w:p>
      <w:pPr>
        <w:numPr>
          <w:ilvl w:val="0"/>
          <w:numId w:val="7"/>
        </w:numPr>
        <w:tabs>
          <w:tab w:pos="398" w:val="left" w:leader="none"/>
        </w:tabs>
        <w:spacing w:before="2"/>
        <w:ind w:left="1100" w:right="0" w:hanging="96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FF0000"/>
          <w:position w:val="1"/>
          <w:sz w:val="18"/>
        </w:rPr>
        <w:br w:type="column"/>
      </w:r>
      <w:r>
        <w:rPr>
          <w:rFonts w:ascii="Calibri"/>
          <w:color w:val="FF0000"/>
          <w:spacing w:val="-1"/>
          <w:position w:val="1"/>
          <w:sz w:val="18"/>
        </w:rPr>
        <w:t>None</w:t>
      </w:r>
      <w:r>
        <w:rPr>
          <w:rFonts w:ascii="Calibri"/>
          <w:sz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2" w:equalWidth="0">
            <w:col w:w="7556" w:space="99"/>
            <w:col w:w="1965"/>
          </w:cols>
        </w:sectPr>
      </w:pPr>
    </w:p>
    <w:p>
      <w:pPr>
        <w:spacing w:line="269" w:lineRule="auto" w:before="0"/>
        <w:ind w:left="140" w:right="6243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sz w:val="18"/>
        </w:rPr>
        <w:t>DELL_OFFICE</w:t>
      </w:r>
      <w:r>
        <w:rPr>
          <w:rFonts w:ascii="Calibri"/>
          <w:color w:val="B4B4B4"/>
          <w:spacing w:val="27"/>
          <w:sz w:val="18"/>
        </w:rPr>
        <w:t> </w:t>
      </w:r>
      <w:r>
        <w:rPr>
          <w:rFonts w:ascii="Calibri"/>
          <w:color w:val="B4B4B4"/>
          <w:sz w:val="18"/>
        </w:rPr>
        <w:t>DELL120720</w:t>
      </w:r>
      <w:r>
        <w:rPr>
          <w:rFonts w:ascii="Calibri"/>
          <w:color w:val="B4B4B4"/>
          <w:spacing w:val="21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DEMO5</w:t>
      </w:r>
      <w:r>
        <w:rPr>
          <w:rFonts w:ascii="Calibri"/>
          <w:color w:val="B4B4B4"/>
          <w:spacing w:val="24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DEONNE</w:t>
      </w:r>
      <w:r>
        <w:rPr>
          <w:rFonts w:ascii="Calibri"/>
          <w:sz w:val="18"/>
        </w:rPr>
      </w:r>
    </w:p>
    <w:p>
      <w:pPr>
        <w:tabs>
          <w:tab w:pos="2247" w:val="left" w:leader="none"/>
          <w:tab w:pos="4448" w:val="left" w:leader="none"/>
          <w:tab w:pos="6870" w:val="left" w:leader="none"/>
        </w:tabs>
        <w:spacing w:line="243" w:lineRule="auto" w:before="0"/>
        <w:ind w:left="6647" w:right="0" w:hanging="650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DEV_2012-CORE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>None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37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Firewall</w:t>
      </w:r>
      <w:r>
        <w:rPr>
          <w:rFonts w:ascii="Calibri"/>
          <w:sz w:val="18"/>
        </w:rPr>
      </w:r>
    </w:p>
    <w:p>
      <w:pPr>
        <w:tabs>
          <w:tab w:pos="2247" w:val="left" w:leader="none"/>
          <w:tab w:pos="4448" w:val="left" w:leader="none"/>
          <w:tab w:pos="6870" w:val="left" w:leader="none"/>
        </w:tabs>
        <w:spacing w:line="243" w:lineRule="auto" w:before="0"/>
        <w:ind w:left="6647" w:right="0" w:hanging="650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sz w:val="18"/>
        </w:rPr>
        <w:t>DEVTFS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>None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23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Firewall</w:t>
      </w:r>
      <w:r>
        <w:rPr>
          <w:rFonts w:ascii="Calibri"/>
          <w:sz w:val="18"/>
        </w:rPr>
      </w:r>
    </w:p>
    <w:p>
      <w:pPr>
        <w:tabs>
          <w:tab w:pos="2247" w:val="left" w:leader="none"/>
          <w:tab w:pos="4448" w:val="left" w:leader="none"/>
          <w:tab w:pos="6870" w:val="left" w:leader="none"/>
        </w:tabs>
        <w:spacing w:line="244" w:lineRule="auto" w:before="0"/>
        <w:ind w:left="6647" w:right="0" w:hanging="650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DEVWIKI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>None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29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Firewall</w:t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3"/>
        <w:rPr>
          <w:rFonts w:ascii="Calibri" w:hAnsi="Calibri" w:cs="Calibri" w:eastAsia="Calibri"/>
          <w:sz w:val="20"/>
          <w:szCs w:val="20"/>
        </w:rPr>
      </w:pPr>
    </w:p>
    <w:p>
      <w:pPr>
        <w:numPr>
          <w:ilvl w:val="0"/>
          <w:numId w:val="7"/>
        </w:numPr>
        <w:tabs>
          <w:tab w:pos="407" w:val="left" w:leader="none"/>
        </w:tabs>
        <w:spacing w:before="0"/>
        <w:ind w:left="406" w:right="0" w:hanging="256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FF0000"/>
          <w:spacing w:val="-1"/>
          <w:position w:val="1"/>
          <w:sz w:val="18"/>
        </w:rPr>
        <w:t>None</w:t>
      </w:r>
      <w:r>
        <w:rPr>
          <w:rFonts w:ascii="Calibri"/>
          <w:sz w:val="18"/>
        </w:rPr>
      </w:r>
    </w:p>
    <w:p>
      <w:pPr>
        <w:spacing w:line="240" w:lineRule="auto" w:before="7"/>
        <w:rPr>
          <w:rFonts w:ascii="Calibri" w:hAnsi="Calibri" w:cs="Calibri" w:eastAsia="Calibri"/>
          <w:sz w:val="22"/>
          <w:szCs w:val="22"/>
        </w:rPr>
      </w:pPr>
    </w:p>
    <w:p>
      <w:pPr>
        <w:spacing w:before="0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FF0000"/>
          <w:position w:val="-7"/>
          <w:sz w:val="28"/>
          <w:szCs w:val="28"/>
        </w:rPr>
        <w:t></w:t>
      </w:r>
      <w:r>
        <w:rPr>
          <w:rFonts w:ascii="Wingdings" w:hAnsi="Wingdings" w:cs="Wingdings" w:eastAsia="Wingdings"/>
          <w:b/>
          <w:bCs/>
          <w:color w:val="FF0000"/>
          <w:spacing w:val="-195"/>
          <w:position w:val="-7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b/>
          <w:bCs/>
          <w:color w:val="FF0000"/>
          <w:spacing w:val="-195"/>
          <w:position w:val="-7"/>
          <w:sz w:val="28"/>
          <w:szCs w:val="28"/>
        </w:rPr>
      </w:r>
      <w:r>
        <w:rPr>
          <w:rFonts w:ascii="Calibri" w:hAnsi="Calibri" w:cs="Calibri" w:eastAsia="Calibri"/>
          <w:color w:val="FF0000"/>
          <w:spacing w:val="-1"/>
          <w:sz w:val="18"/>
          <w:szCs w:val="18"/>
        </w:rPr>
        <w:t>None</w:t>
      </w:r>
      <w:r>
        <w:rPr>
          <w:rFonts w:ascii="Calibri" w:hAnsi="Calibri" w:cs="Calibri" w:eastAsia="Calibri"/>
          <w:sz w:val="18"/>
          <w:szCs w:val="18"/>
        </w:rPr>
      </w:r>
    </w:p>
    <w:p>
      <w:pPr>
        <w:tabs>
          <w:tab w:pos="630" w:val="left" w:leader="none"/>
          <w:tab w:pos="1624" w:val="left" w:leader="none"/>
        </w:tabs>
        <w:spacing w:line="299" w:lineRule="exact" w:before="178"/>
        <w:ind w:left="140" w:right="0" w:firstLine="0"/>
        <w:jc w:val="left"/>
        <w:rPr>
          <w:rFonts w:ascii="Wingdings" w:hAnsi="Wingdings" w:cs="Wingdings" w:eastAsia="Wingdings"/>
          <w:sz w:val="20"/>
          <w:szCs w:val="20"/>
        </w:rPr>
      </w:pPr>
      <w:r>
        <w:rPr>
          <w:rFonts w:ascii="Wingdings" w:hAnsi="Wingdings" w:cs="Wingdings" w:eastAsia="Wingdings"/>
          <w:b/>
          <w:bCs/>
          <w:color w:val="FF0000"/>
          <w:position w:val="-2"/>
          <w:sz w:val="28"/>
          <w:szCs w:val="28"/>
        </w:rPr>
        <w:t></w:t>
      </w:r>
      <w:r>
        <w:rPr>
          <w:rFonts w:ascii="Times New Roman" w:hAnsi="Times New Roman" w:cs="Times New Roman" w:eastAsia="Times New Roman"/>
          <w:b/>
          <w:bCs/>
          <w:color w:val="FF0000"/>
          <w:position w:val="-2"/>
          <w:sz w:val="28"/>
          <w:szCs w:val="28"/>
        </w:rPr>
        <w:tab/>
      </w:r>
      <w:r>
        <w:rPr>
          <w:rFonts w:ascii="Calibri" w:hAnsi="Calibri" w:cs="Calibri" w:eastAsia="Calibri"/>
          <w:color w:val="585858"/>
          <w:spacing w:val="-1"/>
          <w:w w:val="95"/>
          <w:sz w:val="18"/>
          <w:szCs w:val="18"/>
        </w:rPr>
        <w:t>Backup</w:t>
        <w:tab/>
      </w:r>
      <w:r>
        <w:rPr>
          <w:rFonts w:ascii="Wingdings" w:hAnsi="Wingdings" w:cs="Wingdings" w:eastAsia="Wingdings"/>
          <w:b/>
          <w:bCs/>
          <w:color w:val="006300"/>
          <w:position w:val="5"/>
          <w:sz w:val="20"/>
          <w:szCs w:val="20"/>
        </w:rPr>
        <w:t></w:t>
      </w:r>
      <w:r>
        <w:rPr>
          <w:rFonts w:ascii="Wingdings" w:hAnsi="Wingdings" w:cs="Wingdings" w:eastAsia="Wingdings"/>
          <w:sz w:val="20"/>
          <w:szCs w:val="20"/>
        </w:rPr>
      </w:r>
    </w:p>
    <w:p>
      <w:pPr>
        <w:spacing w:line="200" w:lineRule="exact" w:before="0"/>
        <w:ind w:left="406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sz w:val="18"/>
        </w:rPr>
        <w:t>Exec</w:t>
      </w:r>
      <w:r>
        <w:rPr>
          <w:rFonts w:ascii="Calibri"/>
          <w:sz w:val="18"/>
        </w:rPr>
      </w:r>
    </w:p>
    <w:p>
      <w:pPr>
        <w:spacing w:after="0" w:line="200" w:lineRule="exact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2" w:equalWidth="0">
            <w:col w:w="7556" w:space="89"/>
            <w:col w:w="1975"/>
          </w:cols>
        </w:sectPr>
      </w:pPr>
    </w:p>
    <w:p>
      <w:pPr>
        <w:spacing w:line="268" w:lineRule="auto" w:before="0"/>
        <w:ind w:left="140" w:right="1911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sz w:val="18"/>
        </w:rPr>
        <w:t>DHAROLD-PC</w:t>
      </w:r>
      <w:r>
        <w:rPr>
          <w:rFonts w:ascii="Calibri"/>
          <w:color w:val="585858"/>
          <w:spacing w:val="29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DIALTONE</w:t>
      </w:r>
      <w:r>
        <w:rPr>
          <w:rFonts w:ascii="Calibri"/>
          <w:color w:val="B4B4B4"/>
          <w:spacing w:val="25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DAVIS</w:t>
      </w:r>
      <w:r>
        <w:rPr>
          <w:rFonts w:ascii="Calibri"/>
          <w:sz w:val="18"/>
        </w:rPr>
      </w:r>
    </w:p>
    <w:p>
      <w:pPr>
        <w:tabs>
          <w:tab w:pos="2470" w:val="left" w:leader="none"/>
        </w:tabs>
        <w:spacing w:before="1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w w:val="95"/>
          <w:sz w:val="18"/>
        </w:rPr>
        <w:t>DAVIS-XP</w:t>
        <w:tab/>
      </w:r>
      <w:r>
        <w:rPr>
          <w:rFonts w:ascii="Calibri"/>
          <w:color w:val="B4B4B4"/>
          <w:spacing w:val="-1"/>
          <w:position w:val="-4"/>
          <w:sz w:val="18"/>
        </w:rPr>
        <w:t>Windows</w:t>
      </w:r>
      <w:r>
        <w:rPr>
          <w:rFonts w:ascii="Calibri"/>
          <w:sz w:val="18"/>
        </w:rPr>
      </w:r>
    </w:p>
    <w:p>
      <w:pPr>
        <w:spacing w:before="4"/>
        <w:ind w:left="0" w:right="221" w:firstLine="0"/>
        <w:jc w:val="righ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w w:val="95"/>
          <w:sz w:val="18"/>
        </w:rPr>
        <w:t>Defender</w:t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11"/>
        <w:rPr>
          <w:rFonts w:ascii="Calibri" w:hAnsi="Calibri" w:cs="Calibri" w:eastAsia="Calibri"/>
          <w:sz w:val="23"/>
          <w:szCs w:val="23"/>
        </w:rPr>
      </w:pPr>
    </w:p>
    <w:p>
      <w:pPr>
        <w:numPr>
          <w:ilvl w:val="0"/>
          <w:numId w:val="7"/>
        </w:numPr>
        <w:tabs>
          <w:tab w:pos="652" w:val="left" w:leader="none"/>
          <w:tab w:pos="1323" w:val="left" w:leader="none"/>
        </w:tabs>
        <w:spacing w:before="0"/>
        <w:ind w:left="1100" w:right="0" w:hanging="96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B4B4B4"/>
          <w:w w:val="95"/>
          <w:position w:val="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B4B4B4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B4B4B4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B4B4B4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B4B4B4"/>
          <w:spacing w:val="-1"/>
          <w:sz w:val="18"/>
          <w:szCs w:val="18"/>
        </w:rPr>
        <w:t>Defender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11"/>
        <w:rPr>
          <w:rFonts w:ascii="Calibri" w:hAnsi="Calibri" w:cs="Calibri" w:eastAsia="Calibri"/>
          <w:sz w:val="23"/>
          <w:szCs w:val="23"/>
        </w:rPr>
      </w:pPr>
    </w:p>
    <w:p>
      <w:pPr>
        <w:numPr>
          <w:ilvl w:val="0"/>
          <w:numId w:val="7"/>
        </w:numPr>
        <w:tabs>
          <w:tab w:pos="652" w:val="left" w:leader="none"/>
          <w:tab w:pos="1321" w:val="left" w:leader="none"/>
        </w:tabs>
        <w:spacing w:before="0"/>
        <w:ind w:left="1098" w:right="0" w:hanging="95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B4B4B4"/>
          <w:w w:val="95"/>
          <w:position w:val="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B4B4B4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B4B4B4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B4B4B4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B4B4B4"/>
          <w:spacing w:val="-1"/>
          <w:sz w:val="18"/>
          <w:szCs w:val="18"/>
        </w:rPr>
        <w:t>Firewall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numPr>
          <w:ilvl w:val="0"/>
          <w:numId w:val="7"/>
        </w:numPr>
        <w:tabs>
          <w:tab w:pos="398" w:val="left" w:leader="none"/>
        </w:tabs>
        <w:spacing w:before="0"/>
        <w:ind w:left="397" w:right="0" w:hanging="257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position w:val="1"/>
          <w:sz w:val="18"/>
        </w:rPr>
        <w:t>None</w:t>
      </w:r>
      <w:r>
        <w:rPr>
          <w:rFonts w:ascii="Calibri"/>
          <w:sz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4" w:equalWidth="0">
            <w:col w:w="3156" w:space="193"/>
            <w:col w:w="2008" w:space="193"/>
            <w:col w:w="2006" w:space="99"/>
            <w:col w:w="1965"/>
          </w:cols>
        </w:sectPr>
      </w:pPr>
    </w:p>
    <w:p>
      <w:pPr>
        <w:spacing w:line="269" w:lineRule="auto" w:before="1"/>
        <w:ind w:left="140" w:right="5987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sz w:val="18"/>
        </w:rPr>
        <w:t>DWILLIAMS2</w:t>
      </w:r>
      <w:r>
        <w:rPr>
          <w:rFonts w:ascii="Calibri"/>
          <w:color w:val="B4B4B4"/>
          <w:spacing w:val="29"/>
          <w:w w:val="99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EHAMMOND-WIN7</w:t>
      </w:r>
      <w:r>
        <w:rPr>
          <w:rFonts w:ascii="Calibri"/>
          <w:color w:val="585858"/>
          <w:spacing w:val="28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ENGINEERS</w:t>
      </w:r>
      <w:r>
        <w:rPr>
          <w:rFonts w:ascii="Calibri"/>
          <w:color w:val="B4B4B4"/>
          <w:spacing w:val="26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ENTCERTS</w:t>
      </w:r>
      <w:r>
        <w:rPr>
          <w:rFonts w:ascii="Calibri"/>
          <w:color w:val="B4B4B4"/>
          <w:spacing w:val="2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EPTOWER</w:t>
      </w:r>
      <w:r>
        <w:rPr>
          <w:rFonts w:ascii="Calibri"/>
          <w:sz w:val="18"/>
        </w:rPr>
      </w:r>
    </w:p>
    <w:p>
      <w:pPr>
        <w:spacing w:line="270" w:lineRule="auto" w:before="0"/>
        <w:ind w:left="140" w:right="5208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sz w:val="18"/>
        </w:rPr>
        <w:t>ERPI-MYCO-01</w:t>
      </w:r>
      <w:r>
        <w:rPr>
          <w:rFonts w:ascii="Calibri"/>
          <w:color w:val="B4B4B4"/>
          <w:spacing w:val="27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EXCHANGE2013</w:t>
      </w:r>
      <w:r>
        <w:rPr>
          <w:rFonts w:ascii="Calibri"/>
          <w:sz w:val="18"/>
        </w:rPr>
      </w:r>
    </w:p>
    <w:p>
      <w:pPr>
        <w:tabs>
          <w:tab w:pos="2247" w:val="left" w:leader="none"/>
          <w:tab w:pos="4448" w:val="left" w:leader="none"/>
          <w:tab w:pos="6870" w:val="left" w:leader="none"/>
        </w:tabs>
        <w:spacing w:line="243" w:lineRule="auto" w:before="0"/>
        <w:ind w:left="6647" w:right="0" w:hanging="650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FILE2012-1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>None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35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Firewall</w:t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1"/>
          <w:szCs w:val="21"/>
        </w:rPr>
      </w:pPr>
    </w:p>
    <w:p>
      <w:pPr>
        <w:numPr>
          <w:ilvl w:val="0"/>
          <w:numId w:val="7"/>
        </w:numPr>
        <w:tabs>
          <w:tab w:pos="398" w:val="left" w:leader="none"/>
        </w:tabs>
        <w:spacing w:before="0"/>
        <w:ind w:left="397" w:right="0" w:hanging="257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FF0000"/>
          <w:spacing w:val="-1"/>
          <w:position w:val="1"/>
          <w:sz w:val="18"/>
        </w:rPr>
        <w:t>None</w:t>
      </w:r>
      <w:r>
        <w:rPr>
          <w:rFonts w:ascii="Calibri"/>
          <w:sz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2" w:equalWidth="0">
            <w:col w:w="7556" w:space="99"/>
            <w:col w:w="1965"/>
          </w:cols>
        </w:sectPr>
      </w:pPr>
    </w:p>
    <w:p>
      <w:pPr>
        <w:spacing w:line="268" w:lineRule="auto" w:before="0"/>
        <w:ind w:left="140" w:right="5996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sz w:val="18"/>
        </w:rPr>
        <w:t>FTDELLLAPTOP</w:t>
      </w:r>
      <w:r>
        <w:rPr>
          <w:rFonts w:ascii="Calibri"/>
          <w:color w:val="B4B4B4"/>
          <w:spacing w:val="27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FTDESKTOPWORK</w:t>
      </w:r>
      <w:r>
        <w:rPr>
          <w:rFonts w:ascii="Calibri"/>
          <w:color w:val="B4B4B4"/>
          <w:spacing w:val="27"/>
          <w:w w:val="99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FT-LENOVO</w:t>
      </w:r>
      <w:r>
        <w:rPr>
          <w:rFonts w:ascii="Calibri"/>
          <w:color w:val="585858"/>
          <w:spacing w:val="26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GHAMMOND-LT</w:t>
      </w:r>
      <w:r>
        <w:rPr>
          <w:rFonts w:ascii="Calibri"/>
          <w:color w:val="585858"/>
          <w:spacing w:val="2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HJOEL-VM-WIN764</w:t>
      </w:r>
      <w:r>
        <w:rPr>
          <w:rFonts w:ascii="Calibri"/>
          <w:color w:val="B4B4B4"/>
          <w:spacing w:val="26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HJOEL-WIN764</w:t>
      </w:r>
      <w:r>
        <w:rPr>
          <w:rFonts w:ascii="Calibri"/>
          <w:color w:val="B4B4B4"/>
          <w:spacing w:val="20"/>
          <w:w w:val="99"/>
          <w:sz w:val="18"/>
        </w:rPr>
        <w:t> </w:t>
      </w:r>
      <w:r>
        <w:rPr>
          <w:rFonts w:ascii="Calibri"/>
          <w:color w:val="B4B4B4"/>
          <w:sz w:val="18"/>
        </w:rPr>
        <w:t>HP01</w:t>
      </w:r>
      <w:r>
        <w:rPr>
          <w:rFonts w:ascii="Calibri"/>
          <w:sz w:val="18"/>
        </w:rPr>
      </w:r>
    </w:p>
    <w:p>
      <w:pPr>
        <w:spacing w:line="270" w:lineRule="auto" w:before="0"/>
        <w:ind w:left="140" w:right="6555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z w:val="18"/>
        </w:rPr>
        <w:t>HP02</w:t>
      </w:r>
      <w:r>
        <w:rPr>
          <w:rFonts w:ascii="Calibri"/>
          <w:color w:val="B4B4B4"/>
          <w:w w:val="99"/>
          <w:sz w:val="18"/>
        </w:rPr>
        <w:t> </w:t>
      </w:r>
      <w:r>
        <w:rPr>
          <w:rFonts w:ascii="Calibri"/>
          <w:color w:val="B4B4B4"/>
          <w:sz w:val="18"/>
        </w:rPr>
        <w:t>HPV00</w:t>
      </w:r>
      <w:r>
        <w:rPr>
          <w:rFonts w:ascii="Calibri"/>
          <w:sz w:val="18"/>
        </w:rPr>
      </w:r>
    </w:p>
    <w:p>
      <w:pPr>
        <w:tabs>
          <w:tab w:pos="2247" w:val="left" w:leader="none"/>
          <w:tab w:pos="4448" w:val="left" w:leader="none"/>
          <w:tab w:pos="6870" w:val="left" w:leader="none"/>
        </w:tabs>
        <w:spacing w:before="0"/>
        <w:ind w:left="6647" w:right="0" w:hanging="650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w w:val="95"/>
          <w:sz w:val="18"/>
        </w:rPr>
        <w:t>HV01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>None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29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Firewall</w:t>
      </w:r>
      <w:r>
        <w:rPr>
          <w:rFonts w:ascii="Calibri"/>
          <w:sz w:val="18"/>
        </w:rPr>
      </w:r>
    </w:p>
    <w:p>
      <w:pPr>
        <w:tabs>
          <w:tab w:pos="2247" w:val="left" w:leader="none"/>
          <w:tab w:pos="4448" w:val="left" w:leader="none"/>
          <w:tab w:pos="6870" w:val="left" w:leader="none"/>
        </w:tabs>
        <w:spacing w:line="243" w:lineRule="auto" w:before="3"/>
        <w:ind w:left="6647" w:right="0" w:hanging="650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w w:val="95"/>
          <w:sz w:val="18"/>
        </w:rPr>
        <w:t>HV02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>None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29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Firewall</w:t>
      </w:r>
      <w:r>
        <w:rPr>
          <w:rFonts w:ascii="Calibri"/>
          <w:sz w:val="18"/>
        </w:rPr>
      </w:r>
    </w:p>
    <w:p>
      <w:pPr>
        <w:tabs>
          <w:tab w:pos="2247" w:val="left" w:leader="none"/>
          <w:tab w:pos="4448" w:val="left" w:leader="none"/>
          <w:tab w:pos="6870" w:val="left" w:leader="none"/>
        </w:tabs>
        <w:spacing w:line="243" w:lineRule="auto" w:before="0"/>
        <w:ind w:left="6647" w:right="0" w:hanging="650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w w:val="95"/>
          <w:sz w:val="18"/>
        </w:rPr>
        <w:t>HV03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>None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29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Firewall</w:t>
      </w:r>
      <w:r>
        <w:rPr>
          <w:rFonts w:ascii="Calibri"/>
          <w:sz w:val="18"/>
        </w:rPr>
      </w:r>
    </w:p>
    <w:p>
      <w:pPr>
        <w:tabs>
          <w:tab w:pos="2247" w:val="left" w:leader="none"/>
          <w:tab w:pos="4448" w:val="left" w:leader="none"/>
          <w:tab w:pos="6870" w:val="left" w:leader="none"/>
        </w:tabs>
        <w:spacing w:line="243" w:lineRule="auto" w:before="0"/>
        <w:ind w:left="6647" w:right="0" w:hanging="650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w w:val="95"/>
          <w:sz w:val="18"/>
        </w:rPr>
        <w:t>HV04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>None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29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Firewall</w:t>
      </w:r>
      <w:r>
        <w:rPr>
          <w:rFonts w:ascii="Calibri"/>
          <w:sz w:val="18"/>
        </w:rPr>
      </w:r>
    </w:p>
    <w:p>
      <w:pPr>
        <w:tabs>
          <w:tab w:pos="2247" w:val="left" w:leader="none"/>
          <w:tab w:pos="4448" w:val="left" w:leader="none"/>
          <w:tab w:pos="6870" w:val="left" w:leader="none"/>
        </w:tabs>
        <w:spacing w:line="243" w:lineRule="auto" w:before="0"/>
        <w:ind w:left="6647" w:right="0" w:hanging="650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w w:val="95"/>
          <w:sz w:val="18"/>
        </w:rPr>
        <w:t>HV05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>None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29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Firewall</w:t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3"/>
        <w:rPr>
          <w:rFonts w:ascii="Calibri" w:hAnsi="Calibri" w:cs="Calibri" w:eastAsia="Calibri"/>
          <w:sz w:val="21"/>
          <w:szCs w:val="21"/>
        </w:rPr>
      </w:pPr>
    </w:p>
    <w:p>
      <w:pPr>
        <w:numPr>
          <w:ilvl w:val="0"/>
          <w:numId w:val="7"/>
        </w:numPr>
        <w:tabs>
          <w:tab w:pos="407" w:val="left" w:leader="none"/>
        </w:tabs>
        <w:spacing w:before="0"/>
        <w:ind w:left="406" w:right="0" w:hanging="256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FF0000"/>
          <w:spacing w:val="-1"/>
          <w:position w:val="1"/>
          <w:sz w:val="18"/>
        </w:rPr>
        <w:t>None</w:t>
      </w:r>
      <w:r>
        <w:rPr>
          <w:rFonts w:ascii="Calibri"/>
          <w:sz w:val="18"/>
        </w:rPr>
      </w:r>
    </w:p>
    <w:p>
      <w:pPr>
        <w:spacing w:line="240" w:lineRule="auto" w:before="5"/>
        <w:rPr>
          <w:rFonts w:ascii="Calibri" w:hAnsi="Calibri" w:cs="Calibri" w:eastAsia="Calibri"/>
          <w:sz w:val="22"/>
          <w:szCs w:val="22"/>
        </w:rPr>
      </w:pPr>
    </w:p>
    <w:p>
      <w:pPr>
        <w:spacing w:before="0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FF0000"/>
          <w:position w:val="-7"/>
          <w:sz w:val="28"/>
          <w:szCs w:val="28"/>
        </w:rPr>
        <w:t></w:t>
      </w:r>
      <w:r>
        <w:rPr>
          <w:rFonts w:ascii="Wingdings" w:hAnsi="Wingdings" w:cs="Wingdings" w:eastAsia="Wingdings"/>
          <w:b/>
          <w:bCs/>
          <w:color w:val="FF0000"/>
          <w:spacing w:val="-195"/>
          <w:position w:val="-7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b/>
          <w:bCs/>
          <w:color w:val="FF0000"/>
          <w:spacing w:val="-195"/>
          <w:position w:val="-7"/>
          <w:sz w:val="28"/>
          <w:szCs w:val="28"/>
        </w:rPr>
      </w:r>
      <w:r>
        <w:rPr>
          <w:rFonts w:ascii="Calibri" w:hAnsi="Calibri" w:cs="Calibri" w:eastAsia="Calibri"/>
          <w:color w:val="FF0000"/>
          <w:spacing w:val="-1"/>
          <w:sz w:val="18"/>
          <w:szCs w:val="18"/>
        </w:rPr>
        <w:t>None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before="184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FF0000"/>
          <w:position w:val="-7"/>
          <w:sz w:val="28"/>
          <w:szCs w:val="28"/>
        </w:rPr>
        <w:t></w:t>
      </w:r>
      <w:r>
        <w:rPr>
          <w:rFonts w:ascii="Wingdings" w:hAnsi="Wingdings" w:cs="Wingdings" w:eastAsia="Wingdings"/>
          <w:b/>
          <w:bCs/>
          <w:color w:val="FF0000"/>
          <w:spacing w:val="-195"/>
          <w:position w:val="-7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b/>
          <w:bCs/>
          <w:color w:val="FF0000"/>
          <w:spacing w:val="-195"/>
          <w:position w:val="-7"/>
          <w:sz w:val="28"/>
          <w:szCs w:val="28"/>
        </w:rPr>
      </w:r>
      <w:r>
        <w:rPr>
          <w:rFonts w:ascii="Calibri" w:hAnsi="Calibri" w:cs="Calibri" w:eastAsia="Calibri"/>
          <w:color w:val="FF0000"/>
          <w:spacing w:val="-1"/>
          <w:sz w:val="18"/>
          <w:szCs w:val="18"/>
        </w:rPr>
        <w:t>None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before="183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FF0000"/>
          <w:position w:val="-7"/>
          <w:sz w:val="28"/>
          <w:szCs w:val="28"/>
        </w:rPr>
        <w:t></w:t>
      </w:r>
      <w:r>
        <w:rPr>
          <w:rFonts w:ascii="Wingdings" w:hAnsi="Wingdings" w:cs="Wingdings" w:eastAsia="Wingdings"/>
          <w:b/>
          <w:bCs/>
          <w:color w:val="FF0000"/>
          <w:spacing w:val="-195"/>
          <w:position w:val="-7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b/>
          <w:bCs/>
          <w:color w:val="FF0000"/>
          <w:spacing w:val="-195"/>
          <w:position w:val="-7"/>
          <w:sz w:val="28"/>
          <w:szCs w:val="28"/>
        </w:rPr>
      </w:r>
      <w:r>
        <w:rPr>
          <w:rFonts w:ascii="Calibri" w:hAnsi="Calibri" w:cs="Calibri" w:eastAsia="Calibri"/>
          <w:color w:val="FF0000"/>
          <w:spacing w:val="-1"/>
          <w:sz w:val="18"/>
          <w:szCs w:val="18"/>
        </w:rPr>
        <w:t>None</w:t>
      </w:r>
      <w:r>
        <w:rPr>
          <w:rFonts w:ascii="Calibri" w:hAnsi="Calibri" w:cs="Calibri" w:eastAsia="Calibri"/>
          <w:sz w:val="18"/>
          <w:szCs w:val="18"/>
        </w:rPr>
      </w:r>
    </w:p>
    <w:p>
      <w:pPr>
        <w:numPr>
          <w:ilvl w:val="0"/>
          <w:numId w:val="7"/>
        </w:numPr>
        <w:tabs>
          <w:tab w:pos="407" w:val="left" w:leader="none"/>
        </w:tabs>
        <w:spacing w:before="183"/>
        <w:ind w:left="406" w:right="0" w:hanging="256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FF0000"/>
          <w:spacing w:val="-1"/>
          <w:position w:val="1"/>
          <w:sz w:val="18"/>
        </w:rPr>
        <w:t>None</w:t>
      </w:r>
      <w:r>
        <w:rPr>
          <w:rFonts w:ascii="Calibri"/>
          <w:sz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2" w:equalWidth="0">
            <w:col w:w="7556" w:space="89"/>
            <w:col w:w="1975"/>
          </w:cols>
        </w:sectPr>
      </w:pPr>
    </w:p>
    <w:p>
      <w:pPr>
        <w:spacing w:line="269" w:lineRule="auto" w:before="0"/>
        <w:ind w:left="140" w:right="8656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pict>
          <v:group style="position:absolute;margin-left:70.834pt;margin-top:84.629997pt;width:469.9pt;height:633.15pt;mso-position-horizontal-relative:page;mso-position-vertical-relative:page;z-index:-185200" coordorigin="1417,1693" coordsize="9398,12663">
            <v:group style="position:absolute;left:1436;top:1700;width:2;height:514" coordorigin="1436,1700" coordsize="2,514">
              <v:shape style="position:absolute;left:1436;top:1700;width:2;height:514" coordorigin="1436,1700" coordsize="0,514" path="m1436,1700l1436,2213e" filled="false" stroked="true" strokeweight=".580pt" strokecolor="#d9d9d9">
                <v:path arrowok="t"/>
              </v:shape>
            </v:group>
            <v:group style="position:absolute;left:3533;top:1700;width:2;height:514" coordorigin="3533,1700" coordsize="2,514">
              <v:shape style="position:absolute;left:3533;top:1700;width:2;height:514" coordorigin="3533,1700" coordsize="0,514" path="m3533,1700l3533,2213e" filled="false" stroked="true" strokeweight=".58001pt" strokecolor="#d9d9d9">
                <v:path arrowok="t"/>
              </v:shape>
            </v:group>
            <v:group style="position:absolute;left:1440;top:1700;width:2088;height:269" coordorigin="1440,1700" coordsize="2088,269">
              <v:shape style="position:absolute;left:1440;top:1700;width:2088;height:269" coordorigin="1440,1700" coordsize="2088,269" path="m1440,1968l3528,1968,3528,1700,1440,1700,1440,1968xe" filled="true" fillcolor="#d9d9d9" stroked="false">
                <v:path arrowok="t"/>
                <v:fill type="solid"/>
              </v:shape>
            </v:group>
            <v:group style="position:absolute;left:3543;top:1700;width:2;height:538" coordorigin="3543,1700" coordsize="2,538">
              <v:shape style="position:absolute;left:3543;top:1700;width:2;height:538" coordorigin="3543,1700" coordsize="0,538" path="m3543,1700l3543,2237e" filled="false" stroked="true" strokeweight=".580pt" strokecolor="#d9d9d9">
                <v:path arrowok="t"/>
              </v:shape>
            </v:group>
            <v:group style="position:absolute;left:5732;top:1700;width:2;height:538" coordorigin="5732,1700" coordsize="2,538">
              <v:shape style="position:absolute;left:5732;top:1700;width:2;height:538" coordorigin="5732,1700" coordsize="0,538" path="m5732,1700l5732,2237e" filled="false" stroked="true" strokeweight=".579980pt" strokecolor="#d9d9d9">
                <v:path arrowok="t"/>
              </v:shape>
            </v:group>
            <v:group style="position:absolute;left:3548;top:1700;width:2180;height:269" coordorigin="3548,1700" coordsize="2180,269">
              <v:shape style="position:absolute;left:3548;top:1700;width:2180;height:269" coordorigin="3548,1700" coordsize="2180,269" path="m3548,1968l5727,1968,5727,1700,3548,1700,3548,1968xe" filled="true" fillcolor="#d9d9d9" stroked="false">
                <v:path arrowok="t"/>
                <v:fill type="solid"/>
              </v:shape>
            </v:group>
            <v:group style="position:absolute;left:5743;top:1700;width:2;height:538" coordorigin="5743,1700" coordsize="2,538">
              <v:shape style="position:absolute;left:5743;top:1700;width:2;height:538" coordorigin="5743,1700" coordsize="0,538" path="m5743,1700l5743,2237e" filled="false" stroked="true" strokeweight=".70001pt" strokecolor="#d9d9d9">
                <v:path arrowok="t"/>
              </v:shape>
            </v:group>
            <v:group style="position:absolute;left:7933;top:1700;width:2;height:538" coordorigin="7933,1700" coordsize="2,538">
              <v:shape style="position:absolute;left:7933;top:1700;width:2;height:538" coordorigin="7933,1700" coordsize="0,538" path="m7933,1700l7933,2237e" filled="false" stroked="true" strokeweight=".58001pt" strokecolor="#d9d9d9">
                <v:path arrowok="t"/>
              </v:shape>
            </v:group>
            <v:group style="position:absolute;left:5749;top:1700;width:2180;height:269" coordorigin="5749,1700" coordsize="2180,269">
              <v:shape style="position:absolute;left:5749;top:1700;width:2180;height:269" coordorigin="5749,1700" coordsize="2180,269" path="m5749,1968l7929,1968,7929,1700,5749,1700,5749,1968xe" filled="true" fillcolor="#d9d9d9" stroked="false">
                <v:path arrowok="t"/>
                <v:fill type="solid"/>
              </v:shape>
            </v:group>
            <v:group style="position:absolute;left:7943;top:1700;width:2;height:538" coordorigin="7943,1700" coordsize="2,538">
              <v:shape style="position:absolute;left:7943;top:1700;width:2;height:538" coordorigin="7943,1700" coordsize="0,538" path="m7943,1700l7943,2237e" filled="false" stroked="true" strokeweight=".579980pt" strokecolor="#d9d9d9">
                <v:path arrowok="t"/>
              </v:shape>
            </v:group>
            <v:group style="position:absolute;left:9337;top:1700;width:2;height:538" coordorigin="9337,1700" coordsize="2,538">
              <v:shape style="position:absolute;left:9337;top:1700;width:2;height:538" coordorigin="9337,1700" coordsize="0,538" path="m9337,1700l9337,2237e" filled="false" stroked="true" strokeweight=".579980pt" strokecolor="#d9d9d9">
                <v:path arrowok="t"/>
              </v:shape>
            </v:group>
            <v:group style="position:absolute;left:7948;top:1700;width:1385;height:269" coordorigin="7948,1700" coordsize="1385,269">
              <v:shape style="position:absolute;left:7948;top:1700;width:1385;height:269" coordorigin="7948,1700" coordsize="1385,269" path="m7948,1968l9333,1968,9333,1700,7948,1700,7948,1968xe" filled="true" fillcolor="#d9d9d9" stroked="false">
                <v:path arrowok="t"/>
                <v:fill type="solid"/>
              </v:shape>
            </v:group>
            <v:group style="position:absolute;left:9347;top:1700;width:2;height:538" coordorigin="9347,1700" coordsize="2,538">
              <v:shape style="position:absolute;left:9347;top:1700;width:2;height:538" coordorigin="9347,1700" coordsize="0,538" path="m9347,1700l9347,2237e" filled="false" stroked="true" strokeweight=".58001pt" strokecolor="#d9d9d9">
                <v:path arrowok="t"/>
              </v:shape>
            </v:group>
            <v:group style="position:absolute;left:10807;top:1700;width:2;height:538" coordorigin="10807,1700" coordsize="2,538">
              <v:shape style="position:absolute;left:10807;top:1700;width:2;height:538" coordorigin="10807,1700" coordsize="0,538" path="m10807,1700l10807,2237e" filled="false" stroked="true" strokeweight=".579980pt" strokecolor="#d9d9d9">
                <v:path arrowok="t"/>
              </v:shape>
            </v:group>
            <v:group style="position:absolute;left:9352;top:1700;width:1451;height:269" coordorigin="9352,1700" coordsize="1451,269">
              <v:shape style="position:absolute;left:9352;top:1700;width:1451;height:269" coordorigin="9352,1700" coordsize="1451,269" path="m9352,1968l10802,1968,10802,1700,9352,1700,9352,1968xe" filled="true" fillcolor="#d9d9d9" stroked="false">
                <v:path arrowok="t"/>
                <v:fill type="solid"/>
              </v:shape>
            </v:group>
            <v:group style="position:absolute;left:1428;top:1701;width:9384;height:2" coordorigin="1428,1701" coordsize="9384,2">
              <v:shape style="position:absolute;left:1428;top:1701;width:9384;height:2" coordorigin="1428,1701" coordsize="9384,0" path="m1428,1701l10812,1701e" filled="false" stroked="true" strokeweight=".22pt" strokecolor="#000000">
                <v:path arrowok="t"/>
              </v:shape>
            </v:group>
            <v:group style="position:absolute;left:1430;top:1702;width:2;height:12628" coordorigin="1430,1702" coordsize="2,12628">
              <v:shape style="position:absolute;left:1430;top:1702;width:2;height:12628" coordorigin="1430,1702" coordsize="0,12628" path="m1430,1702l1430,14330e" filled="false" stroked="true" strokeweight=".22pt" strokecolor="#000000">
                <v:path arrowok="t"/>
              </v:shape>
            </v:group>
            <v:group style="position:absolute;left:3537;top:1702;width:2;height:536" coordorigin="3537,1702" coordsize="2,536">
              <v:shape style="position:absolute;left:3537;top:1702;width:2;height:536" coordorigin="3537,1702" coordsize="0,536" path="m3537,1702l3537,2237e" filled="false" stroked="true" strokeweight=".22001pt" strokecolor="#000000">
                <v:path arrowok="t"/>
              </v:shape>
            </v:group>
            <v:group style="position:absolute;left:5736;top:1702;width:2;height:536" coordorigin="5736,1702" coordsize="2,536">
              <v:shape style="position:absolute;left:5736;top:1702;width:2;height:536" coordorigin="5736,1702" coordsize="0,536" path="m5736,1702l5736,2237e" filled="false" stroked="true" strokeweight=".22pt" strokecolor="#000000">
                <v:path arrowok="t"/>
              </v:shape>
            </v:group>
            <v:group style="position:absolute;left:7937;top:1702;width:2;height:536" coordorigin="7937,1702" coordsize="2,536">
              <v:shape style="position:absolute;left:7937;top:1702;width:2;height:536" coordorigin="7937,1702" coordsize="0,536" path="m7937,1702l7937,2237e" filled="false" stroked="true" strokeweight=".22003pt" strokecolor="#000000">
                <v:path arrowok="t"/>
              </v:shape>
            </v:group>
            <v:group style="position:absolute;left:9341;top:1702;width:2;height:536" coordorigin="9341,1702" coordsize="2,536">
              <v:shape style="position:absolute;left:9341;top:1702;width:2;height:536" coordorigin="9341,1702" coordsize="0,536" path="m9341,1702l9341,2237e" filled="false" stroked="true" strokeweight=".22pt" strokecolor="#000000">
                <v:path arrowok="t"/>
              </v:shape>
            </v:group>
            <v:group style="position:absolute;left:10810;top:1702;width:2;height:12628" coordorigin="10810,1702" coordsize="2,12628">
              <v:shape style="position:absolute;left:10810;top:1702;width:2;height:12628" coordorigin="10810,1702" coordsize="0,12628" path="m10810,1702l10810,14330e" filled="false" stroked="true" strokeweight=".22pt" strokecolor="#000000">
                <v:path arrowok="t"/>
              </v:shape>
            </v:group>
            <v:group style="position:absolute;left:1431;top:2225;width:2108;height:2" coordorigin="1431,2225" coordsize="2108,2">
              <v:shape style="position:absolute;left:1431;top:2225;width:2108;height:2" coordorigin="1431,2225" coordsize="2108,0" path="m1431,2225l3538,2225e" filled="false" stroked="true" strokeweight="1.3pt" strokecolor="#d9d9d9">
                <v:path arrowok="t"/>
              </v:shape>
            </v:group>
            <v:group style="position:absolute;left:1440;top:1968;width:2088;height:245" coordorigin="1440,1968" coordsize="2088,245">
              <v:shape style="position:absolute;left:1440;top:1968;width:2088;height:245" coordorigin="1440,1968" coordsize="2088,245" path="m1440,2213l3528,2213,3528,1968,1440,1968,1440,2213xe" filled="true" fillcolor="#d9d9d9" stroked="false">
                <v:path arrowok="t"/>
                <v:fill type="solid"/>
              </v:shape>
            </v:group>
            <v:group style="position:absolute;left:4703;top:1968;width:2;height:269" coordorigin="4703,1968" coordsize="2,269">
              <v:shape style="position:absolute;left:4703;top:1968;width:2;height:269" coordorigin="4703,1968" coordsize="0,269" path="m4703,1968l4703,2237e" filled="false" stroked="true" strokeweight=".580pt" strokecolor="#d9d9d9">
                <v:path arrowok="t"/>
              </v:shape>
            </v:group>
            <v:group style="position:absolute;left:3548;top:1968;width:1151;height:269" coordorigin="3548,1968" coordsize="1151,269">
              <v:shape style="position:absolute;left:3548;top:1968;width:1151;height:269" coordorigin="3548,1968" coordsize="1151,269" path="m3548,2237l4698,2237,4698,1968,3548,1968,3548,2237xe" filled="true" fillcolor="#d9d9d9" stroked="false">
                <v:path arrowok="t"/>
                <v:fill type="solid"/>
              </v:shape>
            </v:group>
            <v:group style="position:absolute;left:4712;top:1968;width:2;height:269" coordorigin="4712,1968" coordsize="2,269">
              <v:shape style="position:absolute;left:4712;top:1968;width:2;height:269" coordorigin="4712,1968" coordsize="0,269" path="m4712,1968l4712,2237e" filled="false" stroked="true" strokeweight=".58001pt" strokecolor="#d9d9d9">
                <v:path arrowok="t"/>
              </v:shape>
            </v:group>
            <v:group style="position:absolute;left:5027;top:1968;width:2;height:269" coordorigin="5027,1968" coordsize="2,269">
              <v:shape style="position:absolute;left:5027;top:1968;width:2;height:269" coordorigin="5027,1968" coordsize="0,269" path="m5027,1968l5027,2237e" filled="false" stroked="true" strokeweight=".58001pt" strokecolor="#d9d9d9">
                <v:path arrowok="t"/>
              </v:shape>
            </v:group>
            <v:group style="position:absolute;left:4717;top:1968;width:305;height:269" coordorigin="4717,1968" coordsize="305,269">
              <v:shape style="position:absolute;left:4717;top:1968;width:305;height:269" coordorigin="4717,1968" coordsize="305,269" path="m4717,2237l5022,2237,5022,1968,4717,1968,4717,2237xe" filled="true" fillcolor="#d9d9d9" stroked="false">
                <v:path arrowok="t"/>
                <v:fill type="solid"/>
              </v:shape>
            </v:group>
            <v:group style="position:absolute;left:5036;top:1968;width:2;height:269" coordorigin="5036,1968" coordsize="2,269">
              <v:shape style="position:absolute;left:5036;top:1968;width:2;height:269" coordorigin="5036,1968" coordsize="0,269" path="m5036,1968l5036,2237e" filled="false" stroked="true" strokeweight=".580pt" strokecolor="#d9d9d9">
                <v:path arrowok="t"/>
              </v:shape>
            </v:group>
            <v:group style="position:absolute;left:5041;top:1968;width:687;height:269" coordorigin="5041,1968" coordsize="687,269">
              <v:shape style="position:absolute;left:5041;top:1968;width:687;height:269" coordorigin="5041,1968" coordsize="687,269" path="m5041,2237l5727,2237,5727,1968,5041,1968,5041,2237xe" filled="true" fillcolor="#d9d9d9" stroked="false">
                <v:path arrowok="t"/>
                <v:fill type="solid"/>
              </v:shape>
            </v:group>
            <v:group style="position:absolute;left:6903;top:1968;width:2;height:269" coordorigin="6903,1968" coordsize="2,269">
              <v:shape style="position:absolute;left:6903;top:1968;width:2;height:269" coordorigin="6903,1968" coordsize="0,269" path="m6903,1968l6903,2237e" filled="false" stroked="true" strokeweight=".70001pt" strokecolor="#d9d9d9">
                <v:path arrowok="t"/>
              </v:shape>
            </v:group>
            <v:group style="position:absolute;left:5749;top:1968;width:1148;height:269" coordorigin="5749,1968" coordsize="1148,269">
              <v:shape style="position:absolute;left:5749;top:1968;width:1148;height:269" coordorigin="5749,1968" coordsize="1148,269" path="m5749,2237l6897,2237,6897,1968,5749,1968,5749,2237xe" filled="true" fillcolor="#d9d9d9" stroked="false">
                <v:path arrowok="t"/>
                <v:fill type="solid"/>
              </v:shape>
            </v:group>
            <v:group style="position:absolute;left:6913;top:1968;width:2;height:269" coordorigin="6913,1968" coordsize="2,269">
              <v:shape style="position:absolute;left:6913;top:1968;width:2;height:269" coordorigin="6913,1968" coordsize="0,269" path="m6913,1968l6913,2237e" filled="false" stroked="true" strokeweight=".58001pt" strokecolor="#d9d9d9">
                <v:path arrowok="t"/>
              </v:shape>
            </v:group>
            <v:group style="position:absolute;left:7228;top:1968;width:2;height:269" coordorigin="7228,1968" coordsize="2,269">
              <v:shape style="position:absolute;left:7228;top:1968;width:2;height:269" coordorigin="7228,1968" coordsize="0,269" path="m7228,1968l7228,2237e" filled="false" stroked="true" strokeweight=".579980pt" strokecolor="#d9d9d9">
                <v:path arrowok="t"/>
              </v:shape>
            </v:group>
            <v:group style="position:absolute;left:6918;top:1968;width:305;height:269" coordorigin="6918,1968" coordsize="305,269">
              <v:shape style="position:absolute;left:6918;top:1968;width:305;height:269" coordorigin="6918,1968" coordsize="305,269" path="m6918,2237l7223,2237,7223,1968,6918,1968,6918,2237xe" filled="true" fillcolor="#d9d9d9" stroked="false">
                <v:path arrowok="t"/>
                <v:fill type="solid"/>
              </v:shape>
            </v:group>
            <v:group style="position:absolute;left:7237;top:1968;width:2;height:269" coordorigin="7237,1968" coordsize="2,269">
              <v:shape style="position:absolute;left:7237;top:1968;width:2;height:269" coordorigin="7237,1968" coordsize="0,269" path="m7237,1968l7237,2237e" filled="false" stroked="true" strokeweight=".58001pt" strokecolor="#d9d9d9">
                <v:path arrowok="t"/>
              </v:shape>
            </v:group>
            <v:group style="position:absolute;left:7242;top:1968;width:687;height:269" coordorigin="7242,1968" coordsize="687,269">
              <v:shape style="position:absolute;left:7242;top:1968;width:687;height:269" coordorigin="7242,1968" coordsize="687,269" path="m7242,2237l7929,2237,7929,1968,7242,1968,7242,2237xe" filled="true" fillcolor="#d9d9d9" stroked="false">
                <v:path arrowok="t"/>
                <v:fill type="solid"/>
              </v:shape>
            </v:group>
            <v:group style="position:absolute;left:9011;top:1968;width:2;height:269" coordorigin="9011,1968" coordsize="2,269">
              <v:shape style="position:absolute;left:9011;top:1968;width:2;height:269" coordorigin="9011,1968" coordsize="0,269" path="m9011,1968l9011,2237e" filled="false" stroked="true" strokeweight=".579980pt" strokecolor="#d9d9d9">
                <v:path arrowok="t"/>
              </v:shape>
            </v:group>
            <v:group style="position:absolute;left:7948;top:1968;width:1059;height:269" coordorigin="7948,1968" coordsize="1059,269">
              <v:shape style="position:absolute;left:7948;top:1968;width:1059;height:269" coordorigin="7948,1968" coordsize="1059,269" path="m7948,2237l9006,2237,9006,1968,7948,1968,7948,2237xe" filled="true" fillcolor="#d9d9d9" stroked="false">
                <v:path arrowok="t"/>
                <v:fill type="solid"/>
              </v:shape>
            </v:group>
            <v:group style="position:absolute;left:9021;top:1968;width:2;height:269" coordorigin="9021,1968" coordsize="2,269">
              <v:shape style="position:absolute;left:9021;top:1968;width:2;height:269" coordorigin="9021,1968" coordsize="0,269" path="m9021,1968l9021,2237e" filled="false" stroked="true" strokeweight=".58001pt" strokecolor="#d9d9d9">
                <v:path arrowok="t"/>
              </v:shape>
            </v:group>
            <v:group style="position:absolute;left:9025;top:1968;width:308;height:269" coordorigin="9025,1968" coordsize="308,269">
              <v:shape style="position:absolute;left:9025;top:1968;width:308;height:269" coordorigin="9025,1968" coordsize="308,269" path="m9025,2237l9333,2237,9333,1968,9025,1968,9025,2237xe" filled="true" fillcolor="#d9d9d9" stroked="false">
                <v:path arrowok="t"/>
                <v:fill type="solid"/>
              </v:shape>
            </v:group>
            <v:group style="position:absolute;left:10480;top:1968;width:2;height:269" coordorigin="10480,1968" coordsize="2,269">
              <v:shape style="position:absolute;left:10480;top:1968;width:2;height:269" coordorigin="10480,1968" coordsize="0,269" path="m10480,1968l10480,2237e" filled="false" stroked="true" strokeweight=".579980pt" strokecolor="#d9d9d9">
                <v:path arrowok="t"/>
              </v:shape>
            </v:group>
            <v:group style="position:absolute;left:9352;top:1968;width:1124;height:269" coordorigin="9352,1968" coordsize="1124,269">
              <v:shape style="position:absolute;left:9352;top:1968;width:1124;height:269" coordorigin="9352,1968" coordsize="1124,269" path="m9352,2237l10475,2237,10475,1968,9352,1968,9352,2237xe" filled="true" fillcolor="#d9d9d9" stroked="false">
                <v:path arrowok="t"/>
                <v:fill type="solid"/>
              </v:shape>
            </v:group>
            <v:group style="position:absolute;left:10490;top:1968;width:2;height:269" coordorigin="10490,1968" coordsize="2,269">
              <v:shape style="position:absolute;left:10490;top:1968;width:2;height:269" coordorigin="10490,1968" coordsize="0,269" path="m10490,1968l10490,2237e" filled="false" stroked="true" strokeweight=".58004pt" strokecolor="#d9d9d9">
                <v:path arrowok="t"/>
              </v:shape>
            </v:group>
            <v:group style="position:absolute;left:10495;top:1968;width:308;height:269" coordorigin="10495,1968" coordsize="308,269">
              <v:shape style="position:absolute;left:10495;top:1968;width:308;height:269" coordorigin="10495,1968" coordsize="308,269" path="m10495,2237l10802,2237,10802,1968,10495,1968,10495,2237xe" filled="true" fillcolor="#d9d9d9" stroked="false">
                <v:path arrowok="t"/>
                <v:fill type="solid"/>
              </v:shape>
            </v:group>
            <v:group style="position:absolute;left:1428;top:1970;width:9384;height:2" coordorigin="1428,1970" coordsize="9384,2">
              <v:shape style="position:absolute;left:1428;top:1970;width:9384;height:2" coordorigin="1428,1970" coordsize="9384,0" path="m1428,1970l10812,1970e" filled="false" stroked="true" strokeweight=".22pt" strokecolor="#000000">
                <v:path arrowok="t"/>
              </v:shape>
            </v:group>
            <v:group style="position:absolute;left:4706;top:1971;width:2;height:12360" coordorigin="4706,1971" coordsize="2,12360">
              <v:shape style="position:absolute;left:4706;top:1971;width:2;height:12360" coordorigin="4706,1971" coordsize="0,12360" path="m4706,1971l4706,14330e" filled="false" stroked="true" strokeweight=".22pt" strokecolor="#000000">
                <v:path arrowok="t"/>
              </v:shape>
            </v:group>
            <v:group style="position:absolute;left:5030;top:1971;width:2;height:12360" coordorigin="5030,1971" coordsize="2,12360">
              <v:shape style="position:absolute;left:5030;top:1971;width:2;height:12360" coordorigin="5030,1971" coordsize="0,12360" path="m5030,1971l5030,14330e" filled="false" stroked="true" strokeweight=".22001pt" strokecolor="#000000">
                <v:path arrowok="t"/>
              </v:shape>
            </v:group>
            <v:group style="position:absolute;left:6907;top:1971;width:2;height:12360" coordorigin="6907,1971" coordsize="2,12360">
              <v:shape style="position:absolute;left:6907;top:1971;width:2;height:12360" coordorigin="6907,1971" coordsize="0,12360" path="m6907,1971l6907,14330e" filled="false" stroked="true" strokeweight=".22pt" strokecolor="#000000">
                <v:path arrowok="t"/>
              </v:shape>
            </v:group>
            <v:group style="position:absolute;left:7231;top:1971;width:2;height:12360" coordorigin="7231,1971" coordsize="2,12360">
              <v:shape style="position:absolute;left:7231;top:1971;width:2;height:12360" coordorigin="7231,1971" coordsize="0,12360" path="m7231,1971l7231,14330e" filled="false" stroked="true" strokeweight=".22pt" strokecolor="#000000">
                <v:path arrowok="t"/>
              </v:shape>
            </v:group>
            <v:group style="position:absolute;left:9015;top:1971;width:2;height:12360" coordorigin="9015,1971" coordsize="2,12360">
              <v:shape style="position:absolute;left:9015;top:1971;width:2;height:12360" coordorigin="9015,1971" coordsize="0,12360" path="m9015,1971l9015,14330e" filled="false" stroked="true" strokeweight=".22pt" strokecolor="#000000">
                <v:path arrowok="t"/>
              </v:shape>
            </v:group>
            <v:group style="position:absolute;left:10484;top:1971;width:2;height:12360" coordorigin="10484,1971" coordsize="2,12360">
              <v:shape style="position:absolute;left:10484;top:1971;width:2;height:12360" coordorigin="10484,1971" coordsize="0,12360" path="m10484,1971l10484,14330e" filled="false" stroked="true" strokeweight=".22pt" strokecolor="#000000">
                <v:path arrowok="t"/>
              </v:shape>
            </v:group>
            <v:group style="position:absolute;left:1428;top:2238;width:9384;height:2" coordorigin="1428,2238" coordsize="9384,2">
              <v:shape style="position:absolute;left:1428;top:2238;width:9384;height:2" coordorigin="1428,2238" coordsize="9384,0" path="m1428,2238l10812,2238e" filled="false" stroked="true" strokeweight=".22pt" strokecolor="#000000">
                <v:path arrowok="t"/>
              </v:shape>
            </v:group>
            <v:group style="position:absolute;left:3538;top:2240;width:2;height:12091" coordorigin="3538,2240" coordsize="2,12091">
              <v:shape style="position:absolute;left:3538;top:2240;width:2;height:12091" coordorigin="3538,2240" coordsize="0,12091" path="m3538,2240l3538,14330e" filled="false" stroked="true" strokeweight="2.5pt" strokecolor="#000000">
                <v:path arrowok="t"/>
              </v:shape>
            </v:group>
            <v:group style="position:absolute;left:5737;top:2240;width:2;height:12091" coordorigin="5737,2240" coordsize="2,12091">
              <v:shape style="position:absolute;left:5737;top:2240;width:2;height:12091" coordorigin="5737,2240" coordsize="0,12091" path="m5737,2240l5737,14330e" filled="false" stroked="true" strokeweight="2.5pt" strokecolor="#000000">
                <v:path arrowok="t"/>
              </v:shape>
            </v:group>
            <v:group style="position:absolute;left:7938;top:2240;width:2;height:12091" coordorigin="7938,2240" coordsize="2,12091">
              <v:shape style="position:absolute;left:7938;top:2240;width:2;height:12091" coordorigin="7938,2240" coordsize="0,12091" path="m7938,2240l7938,14330e" filled="false" stroked="true" strokeweight="2.5pt" strokecolor="#000000">
                <v:path arrowok="t"/>
              </v:shape>
            </v:group>
            <v:group style="position:absolute;left:9342;top:2240;width:2;height:12091" coordorigin="9342,2240" coordsize="2,12091">
              <v:shape style="position:absolute;left:9342;top:2240;width:2;height:12091" coordorigin="9342,2240" coordsize="0,12091" path="m9342,2240l9342,14330e" filled="false" stroked="true" strokeweight="2.5pt" strokecolor="#000000">
                <v:path arrowok="t"/>
              </v:shape>
            </v:group>
            <v:group style="position:absolute;left:1436;top:2734;width:2;height:221" coordorigin="1436,2734" coordsize="2,221">
              <v:shape style="position:absolute;left:1436;top:2734;width:2;height:221" coordorigin="1436,2734" coordsize="0,221" path="m1436,2734l1436,2955e" filled="false" stroked="true" strokeweight=".580pt" strokecolor="#ffffdc">
                <v:path arrowok="t"/>
              </v:shape>
            </v:group>
            <v:group style="position:absolute;left:1431;top:2967;width:2091;height:2" coordorigin="1431,2967" coordsize="2091,2">
              <v:shape style="position:absolute;left:1431;top:2967;width:2091;height:2" coordorigin="1431,2967" coordsize="2091,0" path="m1431,2967l3521,2967e" filled="false" stroked="true" strokeweight="1.3pt" strokecolor="#ffffdc">
                <v:path arrowok="t"/>
              </v:shape>
            </v:group>
            <v:group style="position:absolute;left:1440;top:2734;width:2081;height:221" coordorigin="1440,2734" coordsize="2081,221">
              <v:shape style="position:absolute;left:1440;top:2734;width:2081;height:221" coordorigin="1440,2734" coordsize="2081,221" path="m1440,2955l3521,2955,3521,2734,1440,2734,1440,2955xe" filled="true" fillcolor="#ffffdc" stroked="false">
                <v:path arrowok="t"/>
                <v:fill type="solid"/>
              </v:shape>
            </v:group>
            <v:group style="position:absolute;left:3543;top:2734;width:2;height:245" coordorigin="3543,2734" coordsize="2,245">
              <v:shape style="position:absolute;left:3543;top:2734;width:2;height:245" coordorigin="3543,2734" coordsize="0,245" path="m3543,2734l3543,2979e" filled="false" stroked="true" strokeweight=".580pt" strokecolor="#ffffdc">
                <v:path arrowok="t"/>
              </v:shape>
            </v:group>
            <v:group style="position:absolute;left:4698;top:2734;width:2;height:245" coordorigin="4698,2734" coordsize="2,245">
              <v:shape style="position:absolute;left:4698;top:2734;width:2;height:245" coordorigin="4698,2734" coordsize="0,245" path="m4698,2734l4698,2979e" filled="false" stroked="true" strokeweight=".58001pt" strokecolor="#ffffdc">
                <v:path arrowok="t"/>
              </v:shape>
            </v:group>
            <v:group style="position:absolute;left:3548;top:2734;width:1146;height:245" coordorigin="3548,2734" coordsize="1146,245">
              <v:shape style="position:absolute;left:3548;top:2734;width:1146;height:245" coordorigin="3548,2734" coordsize="1146,245" path="m3548,2979l4693,2979,4693,2734,3548,2734,3548,2979xe" filled="true" fillcolor="#ffffdc" stroked="false">
                <v:path arrowok="t"/>
                <v:fill type="solid"/>
              </v:shape>
            </v:group>
            <v:group style="position:absolute;left:4712;top:2734;width:2;height:245" coordorigin="4712,2734" coordsize="2,245">
              <v:shape style="position:absolute;left:4712;top:2734;width:2;height:245" coordorigin="4712,2734" coordsize="0,245" path="m4712,2734l4712,2979e" filled="false" stroked="true" strokeweight=".58001pt" strokecolor="#ffffdc">
                <v:path arrowok="t"/>
              </v:shape>
            </v:group>
            <v:group style="position:absolute;left:5027;top:2734;width:2;height:245" coordorigin="5027,2734" coordsize="2,245">
              <v:shape style="position:absolute;left:5027;top:2734;width:2;height:245" coordorigin="5027,2734" coordsize="0,245" path="m5027,2734l5027,2979e" filled="false" stroked="true" strokeweight=".58001pt" strokecolor="#ffffdc">
                <v:path arrowok="t"/>
              </v:shape>
            </v:group>
            <v:group style="position:absolute;left:4717;top:2734;width:305;height:245" coordorigin="4717,2734" coordsize="305,245">
              <v:shape style="position:absolute;left:4717;top:2734;width:305;height:245" coordorigin="4717,2734" coordsize="305,245" path="m4717,2979l5022,2979,5022,2734,4717,2734,4717,2979xe" filled="true" fillcolor="#ffffdc" stroked="false">
                <v:path arrowok="t"/>
                <v:fill type="solid"/>
              </v:shape>
            </v:group>
            <v:group style="position:absolute;left:5037;top:2734;width:2;height:245" coordorigin="5037,2734" coordsize="2,245">
              <v:shape style="position:absolute;left:5037;top:2734;width:2;height:245" coordorigin="5037,2734" coordsize="0,245" path="m5037,2734l5037,2979e" filled="false" stroked="true" strokeweight=".46pt" strokecolor="#ffffdc">
                <v:path arrowok="t"/>
              </v:shape>
            </v:group>
            <v:group style="position:absolute;left:5041;top:2734;width:682;height:245" coordorigin="5041,2734" coordsize="682,245">
              <v:shape style="position:absolute;left:5041;top:2734;width:682;height:245" coordorigin="5041,2734" coordsize="682,245" path="m5041,2979l5723,2979,5723,2734,5041,2734,5041,2979xe" filled="true" fillcolor="#ffffdc" stroked="false">
                <v:path arrowok="t"/>
                <v:fill type="solid"/>
              </v:shape>
            </v:group>
            <v:group style="position:absolute;left:5743;top:2734;width:2;height:245" coordorigin="5743,2734" coordsize="2,245">
              <v:shape style="position:absolute;left:5743;top:2734;width:2;height:245" coordorigin="5743,2734" coordsize="0,245" path="m5743,2734l5743,2979e" filled="false" stroked="true" strokeweight=".70001pt" strokecolor="#ffffdc">
                <v:path arrowok="t"/>
              </v:shape>
            </v:group>
            <v:group style="position:absolute;left:6897;top:2734;width:2;height:245" coordorigin="6897,2734" coordsize="2,245">
              <v:shape style="position:absolute;left:6897;top:2734;width:2;height:245" coordorigin="6897,2734" coordsize="0,245" path="m6897,2734l6897,2979e" filled="false" stroked="true" strokeweight=".579980pt" strokecolor="#ffffdc">
                <v:path arrowok="t"/>
              </v:shape>
            </v:group>
            <v:group style="position:absolute;left:5749;top:2734;width:1143;height:245" coordorigin="5749,2734" coordsize="1143,245">
              <v:shape style="position:absolute;left:5749;top:2734;width:1143;height:245" coordorigin="5749,2734" coordsize="1143,245" path="m5749,2979l6892,2979,6892,2734,5749,2734,5749,2979xe" filled="true" fillcolor="#ffffdc" stroked="false">
                <v:path arrowok="t"/>
                <v:fill type="solid"/>
              </v:shape>
            </v:group>
            <v:group style="position:absolute;left:6913;top:2734;width:2;height:245" coordorigin="6913,2734" coordsize="2,245">
              <v:shape style="position:absolute;left:6913;top:2734;width:2;height:245" coordorigin="6913,2734" coordsize="0,245" path="m6913,2734l6913,2979e" filled="false" stroked="true" strokeweight=".58001pt" strokecolor="#ffffdc">
                <v:path arrowok="t"/>
              </v:shape>
            </v:group>
            <v:group style="position:absolute;left:7228;top:2734;width:2;height:245" coordorigin="7228,2734" coordsize="2,245">
              <v:shape style="position:absolute;left:7228;top:2734;width:2;height:245" coordorigin="7228,2734" coordsize="0,245" path="m7228,2734l7228,2979e" filled="false" stroked="true" strokeweight=".579980pt" strokecolor="#ffffdc">
                <v:path arrowok="t"/>
              </v:shape>
            </v:group>
            <v:group style="position:absolute;left:6918;top:2734;width:305;height:245" coordorigin="6918,2734" coordsize="305,245">
              <v:shape style="position:absolute;left:6918;top:2734;width:305;height:245" coordorigin="6918,2734" coordsize="305,245" path="m6918,2979l7223,2979,7223,2734,6918,2734,6918,2979xe" filled="true" fillcolor="#ffffdc" stroked="false">
                <v:path arrowok="t"/>
                <v:fill type="solid"/>
              </v:shape>
            </v:group>
            <v:group style="position:absolute;left:7237;top:2734;width:2;height:245" coordorigin="7237,2734" coordsize="2,245">
              <v:shape style="position:absolute;left:7237;top:2734;width:2;height:245" coordorigin="7237,2734" coordsize="0,245" path="m7237,2734l7237,2979e" filled="false" stroked="true" strokeweight=".58001pt" strokecolor="#ffffdc">
                <v:path arrowok="t"/>
              </v:shape>
            </v:group>
            <v:group style="position:absolute;left:7242;top:2734;width:680;height:245" coordorigin="7242,2734" coordsize="680,245">
              <v:shape style="position:absolute;left:7242;top:2734;width:680;height:245" coordorigin="7242,2734" coordsize="680,245" path="m7242,2979l7921,2979,7921,2734,7242,2734,7242,2979xe" filled="true" fillcolor="#ffffdc" stroked="false">
                <v:path arrowok="t"/>
                <v:fill type="solid"/>
              </v:shape>
            </v:group>
            <v:group style="position:absolute;left:7943;top:2734;width:2;height:245" coordorigin="7943,2734" coordsize="2,245">
              <v:shape style="position:absolute;left:7943;top:2734;width:2;height:245" coordorigin="7943,2734" coordsize="0,245" path="m7943,2734l7943,2979e" filled="false" stroked="true" strokeweight=".579980pt" strokecolor="#ffffdc">
                <v:path arrowok="t"/>
              </v:shape>
            </v:group>
            <v:group style="position:absolute;left:9004;top:2734;width:2;height:245" coordorigin="9004,2734" coordsize="2,245">
              <v:shape style="position:absolute;left:9004;top:2734;width:2;height:245" coordorigin="9004,2734" coordsize="0,245" path="m9004,2734l9004,2979e" filled="false" stroked="true" strokeweight=".58001pt" strokecolor="#ffffdc">
                <v:path arrowok="t"/>
              </v:shape>
            </v:group>
            <v:group style="position:absolute;left:7948;top:2734;width:1052;height:245" coordorigin="7948,2734" coordsize="1052,245">
              <v:shape style="position:absolute;left:7948;top:2734;width:1052;height:245" coordorigin="7948,2734" coordsize="1052,245" path="m7948,2979l8999,2979,8999,2734,7948,2734,7948,2979xe" filled="true" fillcolor="#ffffdc" stroked="false">
                <v:path arrowok="t"/>
                <v:fill type="solid"/>
              </v:shape>
            </v:group>
            <v:group style="position:absolute;left:9021;top:2734;width:2;height:245" coordorigin="9021,2734" coordsize="2,245">
              <v:shape style="position:absolute;left:9021;top:2734;width:2;height:245" coordorigin="9021,2734" coordsize="0,245" path="m9021,2734l9021,2979e" filled="false" stroked="true" strokeweight=".58001pt" strokecolor="#ffffdc">
                <v:path arrowok="t"/>
              </v:shape>
            </v:group>
            <v:group style="position:absolute;left:9025;top:2734;width:300;height:245" coordorigin="9025,2734" coordsize="300,245">
              <v:shape style="position:absolute;left:9025;top:2734;width:300;height:245" coordorigin="9025,2734" coordsize="300,245" path="m9025,2979l9325,2979,9325,2734,9025,2734,9025,2979xe" filled="true" fillcolor="#ffffdc" stroked="false">
                <v:path arrowok="t"/>
                <v:fill type="solid"/>
              </v:shape>
            </v:group>
            <v:group style="position:absolute;left:9347;top:2734;width:2;height:245" coordorigin="9347,2734" coordsize="2,245">
              <v:shape style="position:absolute;left:9347;top:2734;width:2;height:245" coordorigin="9347,2734" coordsize="0,245" path="m9347,2734l9347,2979e" filled="false" stroked="true" strokeweight=".58001pt" strokecolor="#ffffdc">
                <v:path arrowok="t"/>
              </v:shape>
            </v:group>
            <v:group style="position:absolute;left:10476;top:2734;width:2;height:245" coordorigin="10476,2734" coordsize="2,245">
              <v:shape style="position:absolute;left:10476;top:2734;width:2;height:245" coordorigin="10476,2734" coordsize="0,245" path="m10476,2734l10476,2979e" filled="false" stroked="true" strokeweight=".579980pt" strokecolor="#ffffdc">
                <v:path arrowok="t"/>
              </v:shape>
            </v:group>
            <v:group style="position:absolute;left:9352;top:2734;width:1119;height:245" coordorigin="9352,2734" coordsize="1119,245">
              <v:shape style="position:absolute;left:9352;top:2734;width:1119;height:245" coordorigin="9352,2734" coordsize="1119,245" path="m9352,2979l10471,2979,10471,2734,9352,2734,9352,2979xe" filled="true" fillcolor="#ffffdc" stroked="false">
                <v:path arrowok="t"/>
                <v:fill type="solid"/>
              </v:shape>
            </v:group>
            <v:group style="position:absolute;left:10490;top:2734;width:2;height:245" coordorigin="10490,2734" coordsize="2,245">
              <v:shape style="position:absolute;left:10490;top:2734;width:2;height:245" coordorigin="10490,2734" coordsize="0,245" path="m10490,2734l10490,2979e" filled="false" stroked="true" strokeweight=".58004pt" strokecolor="#ffffdc">
                <v:path arrowok="t"/>
              </v:shape>
            </v:group>
            <v:group style="position:absolute;left:10807;top:2734;width:2;height:245" coordorigin="10807,2734" coordsize="2,245">
              <v:shape style="position:absolute;left:10807;top:2734;width:2;height:245" coordorigin="10807,2734" coordsize="0,245" path="m10807,2734l10807,2979e" filled="false" stroked="true" strokeweight=".579980pt" strokecolor="#ffffdc">
                <v:path arrowok="t"/>
              </v:shape>
            </v:group>
            <v:group style="position:absolute;left:10495;top:2734;width:308;height:245" coordorigin="10495,2734" coordsize="308,245">
              <v:shape style="position:absolute;left:10495;top:2734;width:308;height:245" coordorigin="10495,2734" coordsize="308,245" path="m10495,2979l10802,2979,10802,2734,10495,2734,10495,2979xe" filled="true" fillcolor="#ffffdc" stroked="false">
                <v:path arrowok="t"/>
                <v:fill type="solid"/>
              </v:shape>
            </v:group>
            <v:group style="position:absolute;left:1428;top:2733;width:9384;height:2" coordorigin="1428,2733" coordsize="9384,2">
              <v:shape style="position:absolute;left:1428;top:2733;width:9384;height:2" coordorigin="1428,2733" coordsize="9384,0" path="m1428,2733l10812,2733e" filled="false" stroked="true" strokeweight=".22pt" strokecolor="#000000">
                <v:path arrowok="t"/>
              </v:shape>
            </v:group>
            <v:group style="position:absolute;left:1428;top:2980;width:9384;height:2" coordorigin="1428,2980" coordsize="9384,2">
              <v:shape style="position:absolute;left:1428;top:2980;width:9384;height:2" coordorigin="1428,2980" coordsize="9384,0" path="m1428,2980l10812,2980e" filled="false" stroked="true" strokeweight=".22pt" strokecolor="#000000">
                <v:path arrowok="t"/>
              </v:shape>
            </v:group>
            <v:group style="position:absolute;left:1436;top:3226;width:2;height:221" coordorigin="1436,3226" coordsize="2,221">
              <v:shape style="position:absolute;left:1436;top:3226;width:2;height:221" coordorigin="1436,3226" coordsize="0,221" path="m1436,3226l1436,3447e" filled="false" stroked="true" strokeweight=".580pt" strokecolor="#ffffdc">
                <v:path arrowok="t"/>
              </v:shape>
            </v:group>
            <v:group style="position:absolute;left:1431;top:3459;width:2091;height:2" coordorigin="1431,3459" coordsize="2091,2">
              <v:shape style="position:absolute;left:1431;top:3459;width:2091;height:2" coordorigin="1431,3459" coordsize="2091,0" path="m1431,3459l3521,3459e" filled="false" stroked="true" strokeweight="1.3pt" strokecolor="#ffffdc">
                <v:path arrowok="t"/>
              </v:shape>
            </v:group>
            <v:group style="position:absolute;left:1440;top:3226;width:2081;height:221" coordorigin="1440,3226" coordsize="2081,221">
              <v:shape style="position:absolute;left:1440;top:3226;width:2081;height:221" coordorigin="1440,3226" coordsize="2081,221" path="m1440,3447l3521,3447,3521,3226,1440,3226,1440,3447xe" filled="true" fillcolor="#ffffdc" stroked="false">
                <v:path arrowok="t"/>
                <v:fill type="solid"/>
              </v:shape>
            </v:group>
            <v:group style="position:absolute;left:3543;top:3226;width:2;height:245" coordorigin="3543,3226" coordsize="2,245">
              <v:shape style="position:absolute;left:3543;top:3226;width:2;height:245" coordorigin="3543,3226" coordsize="0,245" path="m3543,3226l3543,3471e" filled="false" stroked="true" strokeweight=".580pt" strokecolor="#ffffdc">
                <v:path arrowok="t"/>
              </v:shape>
            </v:group>
            <v:group style="position:absolute;left:4698;top:3226;width:2;height:245" coordorigin="4698,3226" coordsize="2,245">
              <v:shape style="position:absolute;left:4698;top:3226;width:2;height:245" coordorigin="4698,3226" coordsize="0,245" path="m4698,3226l4698,3471e" filled="false" stroked="true" strokeweight=".58001pt" strokecolor="#ffffdc">
                <v:path arrowok="t"/>
              </v:shape>
            </v:group>
            <v:group style="position:absolute;left:3548;top:3226;width:1146;height:245" coordorigin="3548,3226" coordsize="1146,245">
              <v:shape style="position:absolute;left:3548;top:3226;width:1146;height:245" coordorigin="3548,3226" coordsize="1146,245" path="m3548,3471l4693,3471,4693,3226,3548,3226,3548,3471xe" filled="true" fillcolor="#ffffdc" stroked="false">
                <v:path arrowok="t"/>
                <v:fill type="solid"/>
              </v:shape>
            </v:group>
            <v:group style="position:absolute;left:4712;top:3226;width:2;height:245" coordorigin="4712,3226" coordsize="2,245">
              <v:shape style="position:absolute;left:4712;top:3226;width:2;height:245" coordorigin="4712,3226" coordsize="0,245" path="m4712,3226l4712,3471e" filled="false" stroked="true" strokeweight=".58001pt" strokecolor="#ffffdc">
                <v:path arrowok="t"/>
              </v:shape>
            </v:group>
            <v:group style="position:absolute;left:5027;top:3226;width:2;height:245" coordorigin="5027,3226" coordsize="2,245">
              <v:shape style="position:absolute;left:5027;top:3226;width:2;height:245" coordorigin="5027,3226" coordsize="0,245" path="m5027,3226l5027,3471e" filled="false" stroked="true" strokeweight=".58001pt" strokecolor="#ffffdc">
                <v:path arrowok="t"/>
              </v:shape>
            </v:group>
            <v:group style="position:absolute;left:4717;top:3226;width:305;height:245" coordorigin="4717,3226" coordsize="305,245">
              <v:shape style="position:absolute;left:4717;top:3226;width:305;height:245" coordorigin="4717,3226" coordsize="305,245" path="m4717,3471l5022,3471,5022,3226,4717,3226,4717,3471xe" filled="true" fillcolor="#ffffdc" stroked="false">
                <v:path arrowok="t"/>
                <v:fill type="solid"/>
              </v:shape>
            </v:group>
            <v:group style="position:absolute;left:5037;top:3226;width:2;height:245" coordorigin="5037,3226" coordsize="2,245">
              <v:shape style="position:absolute;left:5037;top:3226;width:2;height:245" coordorigin="5037,3226" coordsize="0,245" path="m5037,3226l5037,3471e" filled="false" stroked="true" strokeweight=".46pt" strokecolor="#ffffdc">
                <v:path arrowok="t"/>
              </v:shape>
            </v:group>
            <v:group style="position:absolute;left:5041;top:3226;width:682;height:245" coordorigin="5041,3226" coordsize="682,245">
              <v:shape style="position:absolute;left:5041;top:3226;width:682;height:245" coordorigin="5041,3226" coordsize="682,245" path="m5041,3471l5723,3471,5723,3226,5041,3226,5041,3471xe" filled="true" fillcolor="#ffffdc" stroked="false">
                <v:path arrowok="t"/>
                <v:fill type="solid"/>
              </v:shape>
            </v:group>
            <v:group style="position:absolute;left:5743;top:3226;width:2;height:245" coordorigin="5743,3226" coordsize="2,245">
              <v:shape style="position:absolute;left:5743;top:3226;width:2;height:245" coordorigin="5743,3226" coordsize="0,245" path="m5743,3226l5743,3471e" filled="false" stroked="true" strokeweight=".70001pt" strokecolor="#ffffdc">
                <v:path arrowok="t"/>
              </v:shape>
            </v:group>
            <v:group style="position:absolute;left:6897;top:3226;width:2;height:245" coordorigin="6897,3226" coordsize="2,245">
              <v:shape style="position:absolute;left:6897;top:3226;width:2;height:245" coordorigin="6897,3226" coordsize="0,245" path="m6897,3226l6897,3471e" filled="false" stroked="true" strokeweight=".579980pt" strokecolor="#ffffdc">
                <v:path arrowok="t"/>
              </v:shape>
            </v:group>
            <v:group style="position:absolute;left:5749;top:3226;width:1143;height:245" coordorigin="5749,3226" coordsize="1143,245">
              <v:shape style="position:absolute;left:5749;top:3226;width:1143;height:245" coordorigin="5749,3226" coordsize="1143,245" path="m5749,3471l6892,3471,6892,3226,5749,3226,5749,3471xe" filled="true" fillcolor="#ffffdc" stroked="false">
                <v:path arrowok="t"/>
                <v:fill type="solid"/>
              </v:shape>
            </v:group>
            <v:group style="position:absolute;left:6913;top:3226;width:2;height:245" coordorigin="6913,3226" coordsize="2,245">
              <v:shape style="position:absolute;left:6913;top:3226;width:2;height:245" coordorigin="6913,3226" coordsize="0,245" path="m6913,3226l6913,3471e" filled="false" stroked="true" strokeweight=".58001pt" strokecolor="#ffffdc">
                <v:path arrowok="t"/>
              </v:shape>
            </v:group>
            <v:group style="position:absolute;left:7228;top:3226;width:2;height:245" coordorigin="7228,3226" coordsize="2,245">
              <v:shape style="position:absolute;left:7228;top:3226;width:2;height:245" coordorigin="7228,3226" coordsize="0,245" path="m7228,3226l7228,3471e" filled="false" stroked="true" strokeweight=".579980pt" strokecolor="#ffffdc">
                <v:path arrowok="t"/>
              </v:shape>
            </v:group>
            <v:group style="position:absolute;left:6918;top:3226;width:305;height:245" coordorigin="6918,3226" coordsize="305,245">
              <v:shape style="position:absolute;left:6918;top:3226;width:305;height:245" coordorigin="6918,3226" coordsize="305,245" path="m6918,3471l7223,3471,7223,3226,6918,3226,6918,3471xe" filled="true" fillcolor="#ffffdc" stroked="false">
                <v:path arrowok="t"/>
                <v:fill type="solid"/>
              </v:shape>
            </v:group>
            <v:group style="position:absolute;left:7237;top:3226;width:2;height:245" coordorigin="7237,3226" coordsize="2,245">
              <v:shape style="position:absolute;left:7237;top:3226;width:2;height:245" coordorigin="7237,3226" coordsize="0,245" path="m7237,3226l7237,3471e" filled="false" stroked="true" strokeweight=".58001pt" strokecolor="#ffffdc">
                <v:path arrowok="t"/>
              </v:shape>
            </v:group>
            <v:group style="position:absolute;left:7242;top:3226;width:680;height:245" coordorigin="7242,3226" coordsize="680,245">
              <v:shape style="position:absolute;left:7242;top:3226;width:680;height:245" coordorigin="7242,3226" coordsize="680,245" path="m7242,3471l7921,3471,7921,3226,7242,3226,7242,3471xe" filled="true" fillcolor="#ffffdc" stroked="false">
                <v:path arrowok="t"/>
                <v:fill type="solid"/>
              </v:shape>
            </v:group>
            <v:group style="position:absolute;left:7943;top:3226;width:2;height:245" coordorigin="7943,3226" coordsize="2,245">
              <v:shape style="position:absolute;left:7943;top:3226;width:2;height:245" coordorigin="7943,3226" coordsize="0,245" path="m7943,3226l7943,3471e" filled="false" stroked="true" strokeweight=".579980pt" strokecolor="#ffffdc">
                <v:path arrowok="t"/>
              </v:shape>
            </v:group>
            <v:group style="position:absolute;left:9004;top:3226;width:2;height:245" coordorigin="9004,3226" coordsize="2,245">
              <v:shape style="position:absolute;left:9004;top:3226;width:2;height:245" coordorigin="9004,3226" coordsize="0,245" path="m9004,3226l9004,3471e" filled="false" stroked="true" strokeweight=".58001pt" strokecolor="#ffffdc">
                <v:path arrowok="t"/>
              </v:shape>
            </v:group>
            <v:group style="position:absolute;left:7948;top:3226;width:1052;height:245" coordorigin="7948,3226" coordsize="1052,245">
              <v:shape style="position:absolute;left:7948;top:3226;width:1052;height:245" coordorigin="7948,3226" coordsize="1052,245" path="m7948,3471l8999,3471,8999,3226,7948,3226,7948,3471xe" filled="true" fillcolor="#ffffdc" stroked="false">
                <v:path arrowok="t"/>
                <v:fill type="solid"/>
              </v:shape>
            </v:group>
            <v:group style="position:absolute;left:9021;top:3226;width:2;height:245" coordorigin="9021,3226" coordsize="2,245">
              <v:shape style="position:absolute;left:9021;top:3226;width:2;height:245" coordorigin="9021,3226" coordsize="0,245" path="m9021,3226l9021,3471e" filled="false" stroked="true" strokeweight=".58001pt" strokecolor="#ffffdc">
                <v:path arrowok="t"/>
              </v:shape>
            </v:group>
            <v:group style="position:absolute;left:9025;top:3226;width:300;height:245" coordorigin="9025,3226" coordsize="300,245">
              <v:shape style="position:absolute;left:9025;top:3226;width:300;height:245" coordorigin="9025,3226" coordsize="300,245" path="m9025,3471l9325,3471,9325,3226,9025,3226,9025,3471xe" filled="true" fillcolor="#ffffdc" stroked="false">
                <v:path arrowok="t"/>
                <v:fill type="solid"/>
              </v:shape>
            </v:group>
            <v:group style="position:absolute;left:9347;top:3226;width:2;height:245" coordorigin="9347,3226" coordsize="2,245">
              <v:shape style="position:absolute;left:9347;top:3226;width:2;height:245" coordorigin="9347,3226" coordsize="0,245" path="m9347,3226l9347,3471e" filled="false" stroked="true" strokeweight=".58001pt" strokecolor="#ffffdc">
                <v:path arrowok="t"/>
              </v:shape>
            </v:group>
            <v:group style="position:absolute;left:10476;top:3226;width:2;height:245" coordorigin="10476,3226" coordsize="2,245">
              <v:shape style="position:absolute;left:10476;top:3226;width:2;height:245" coordorigin="10476,3226" coordsize="0,245" path="m10476,3226l10476,3471e" filled="false" stroked="true" strokeweight=".579980pt" strokecolor="#ffffdc">
                <v:path arrowok="t"/>
              </v:shape>
            </v:group>
            <v:group style="position:absolute;left:9352;top:3226;width:1119;height:245" coordorigin="9352,3226" coordsize="1119,245">
              <v:shape style="position:absolute;left:9352;top:3226;width:1119;height:245" coordorigin="9352,3226" coordsize="1119,245" path="m9352,3471l10471,3471,10471,3226,9352,3226,9352,3471xe" filled="true" fillcolor="#ffffdc" stroked="false">
                <v:path arrowok="t"/>
                <v:fill type="solid"/>
              </v:shape>
            </v:group>
            <v:group style="position:absolute;left:10490;top:3226;width:2;height:245" coordorigin="10490,3226" coordsize="2,245">
              <v:shape style="position:absolute;left:10490;top:3226;width:2;height:245" coordorigin="10490,3226" coordsize="0,245" path="m10490,3226l10490,3471e" filled="false" stroked="true" strokeweight=".58004pt" strokecolor="#ffffdc">
                <v:path arrowok="t"/>
              </v:shape>
            </v:group>
            <v:group style="position:absolute;left:10807;top:3226;width:2;height:245" coordorigin="10807,3226" coordsize="2,245">
              <v:shape style="position:absolute;left:10807;top:3226;width:2;height:245" coordorigin="10807,3226" coordsize="0,245" path="m10807,3226l10807,3471e" filled="false" stroked="true" strokeweight=".579980pt" strokecolor="#ffffdc">
                <v:path arrowok="t"/>
              </v:shape>
            </v:group>
            <v:group style="position:absolute;left:10495;top:3226;width:308;height:245" coordorigin="10495,3226" coordsize="308,245">
              <v:shape style="position:absolute;left:10495;top:3226;width:308;height:245" coordorigin="10495,3226" coordsize="308,245" path="m10495,3471l10802,3471,10802,3226,10495,3226,10495,3471xe" filled="true" fillcolor="#ffffdc" stroked="false">
                <v:path arrowok="t"/>
                <v:fill type="solid"/>
              </v:shape>
            </v:group>
            <v:group style="position:absolute;left:1428;top:3227;width:9384;height:2" coordorigin="1428,3227" coordsize="9384,2">
              <v:shape style="position:absolute;left:1428;top:3227;width:9384;height:2" coordorigin="1428,3227" coordsize="9384,0" path="m1428,3227l10812,3227e" filled="false" stroked="true" strokeweight=".22pt" strokecolor="#000000">
                <v:path arrowok="t"/>
              </v:shape>
            </v:group>
            <v:group style="position:absolute;left:1428;top:3472;width:9384;height:2" coordorigin="1428,3472" coordsize="9384,2">
              <v:shape style="position:absolute;left:1428;top:3472;width:9384;height:2" coordorigin="1428,3472" coordsize="9384,0" path="m1428,3472l10812,3472e" filled="false" stroked="true" strokeweight=".22pt" strokecolor="#000000">
                <v:path arrowok="t"/>
              </v:shape>
            </v:group>
            <v:group style="position:absolute;left:1436;top:3718;width:2;height:221" coordorigin="1436,3718" coordsize="2,221">
              <v:shape style="position:absolute;left:1436;top:3718;width:2;height:221" coordorigin="1436,3718" coordsize="0,221" path="m1436,3718l1436,3939e" filled="false" stroked="true" strokeweight=".580pt" strokecolor="#ffffdc">
                <v:path arrowok="t"/>
              </v:shape>
            </v:group>
            <v:group style="position:absolute;left:1431;top:3939;width:2091;height:274" coordorigin="1431,3939" coordsize="2091,274">
              <v:shape style="position:absolute;left:1431;top:3939;width:2091;height:274" coordorigin="1431,3939" coordsize="2091,274" path="m1431,4212l3521,4212,3521,3939,1431,3939,1431,4212xe" filled="true" fillcolor="#ffffdc" stroked="false">
                <v:path arrowok="t"/>
                <v:fill type="solid"/>
              </v:shape>
            </v:group>
            <v:group style="position:absolute;left:1440;top:3718;width:2081;height:221" coordorigin="1440,3718" coordsize="2081,221">
              <v:shape style="position:absolute;left:1440;top:3718;width:2081;height:221" coordorigin="1440,3718" coordsize="2081,221" path="m1440,3939l3521,3939,3521,3718,1440,3718,1440,3939xe" filled="true" fillcolor="#ffffdc" stroked="false">
                <v:path arrowok="t"/>
                <v:fill type="solid"/>
              </v:shape>
            </v:group>
            <v:group style="position:absolute;left:3543;top:3718;width:2;height:221" coordorigin="3543,3718" coordsize="2,221">
              <v:shape style="position:absolute;left:3543;top:3718;width:2;height:221" coordorigin="3543,3718" coordsize="0,221" path="m3543,3718l3543,3939e" filled="false" stroked="true" strokeweight=".580pt" strokecolor="#ffffdc">
                <v:path arrowok="t"/>
              </v:shape>
            </v:group>
            <v:group style="position:absolute;left:4698;top:3718;width:2;height:221" coordorigin="4698,3718" coordsize="2,221">
              <v:shape style="position:absolute;left:4698;top:3718;width:2;height:221" coordorigin="4698,3718" coordsize="0,221" path="m4698,3718l4698,3939e" filled="false" stroked="true" strokeweight=".58001pt" strokecolor="#ffffdc">
                <v:path arrowok="t"/>
              </v:shape>
            </v:group>
            <v:group style="position:absolute;left:3538;top:3939;width:1165;height:274" coordorigin="3538,3939" coordsize="1165,274">
              <v:shape style="position:absolute;left:3538;top:3939;width:1165;height:274" coordorigin="3538,3939" coordsize="1165,274" path="m3538,4212l4702,4212,4702,3939,3538,3939,3538,4212xe" filled="true" fillcolor="#ffffdc" stroked="false">
                <v:path arrowok="t"/>
                <v:fill type="solid"/>
              </v:shape>
            </v:group>
            <v:group style="position:absolute;left:3548;top:3718;width:1146;height:221" coordorigin="3548,3718" coordsize="1146,221">
              <v:shape style="position:absolute;left:3548;top:3718;width:1146;height:221" coordorigin="3548,3718" coordsize="1146,221" path="m3548,3939l4693,3939,4693,3718,3548,3718,3548,3939xe" filled="true" fillcolor="#ffffdc" stroked="false">
                <v:path arrowok="t"/>
                <v:fill type="solid"/>
              </v:shape>
            </v:group>
            <v:group style="position:absolute;left:4712;top:3718;width:2;height:245" coordorigin="4712,3718" coordsize="2,245">
              <v:shape style="position:absolute;left:4712;top:3718;width:2;height:245" coordorigin="4712,3718" coordsize="0,245" path="m4712,3718l4712,3963e" filled="false" stroked="true" strokeweight=".58001pt" strokecolor="#ffffdc">
                <v:path arrowok="t"/>
              </v:shape>
            </v:group>
            <v:group style="position:absolute;left:5027;top:3718;width:2;height:245" coordorigin="5027,3718" coordsize="2,245">
              <v:shape style="position:absolute;left:5027;top:3718;width:2;height:245" coordorigin="5027,3718" coordsize="0,245" path="m5027,3718l5027,3963e" filled="false" stroked="true" strokeweight=".58001pt" strokecolor="#ffffdc">
                <v:path arrowok="t"/>
              </v:shape>
            </v:group>
            <v:group style="position:absolute;left:4707;top:3963;width:324;height:250" coordorigin="4707,3963" coordsize="324,250">
              <v:shape style="position:absolute;left:4707;top:3963;width:324;height:250" coordorigin="4707,3963" coordsize="324,250" path="m4707,4212l5031,4212,5031,3963,4707,3963,4707,4212xe" filled="true" fillcolor="#ffffdc" stroked="false">
                <v:path arrowok="t"/>
                <v:fill type="solid"/>
              </v:shape>
            </v:group>
            <v:group style="position:absolute;left:4717;top:3718;width:305;height:245" coordorigin="4717,3718" coordsize="305,245">
              <v:shape style="position:absolute;left:4717;top:3718;width:305;height:245" coordorigin="4717,3718" coordsize="305,245" path="m4717,3963l5022,3963,5022,3718,4717,3718,4717,3963xe" filled="true" fillcolor="#ffffdc" stroked="false">
                <v:path arrowok="t"/>
                <v:fill type="solid"/>
              </v:shape>
            </v:group>
            <v:group style="position:absolute;left:5037;top:3718;width:2;height:245" coordorigin="5037,3718" coordsize="2,245">
              <v:shape style="position:absolute;left:5037;top:3718;width:2;height:245" coordorigin="5037,3718" coordsize="0,245" path="m5037,3718l5037,3963e" filled="false" stroked="true" strokeweight=".46pt" strokecolor="#ffffdc">
                <v:path arrowok="t"/>
              </v:shape>
            </v:group>
            <v:group style="position:absolute;left:5034;top:3963;width:689;height:250" coordorigin="5034,3963" coordsize="689,250">
              <v:shape style="position:absolute;left:5034;top:3963;width:689;height:250" coordorigin="5034,3963" coordsize="689,250" path="m5034,4212l5723,4212,5723,3963,5034,3963,5034,4212xe" filled="true" fillcolor="#ffffdc" stroked="false">
                <v:path arrowok="t"/>
                <v:fill type="solid"/>
              </v:shape>
            </v:group>
            <v:group style="position:absolute;left:5041;top:3718;width:682;height:245" coordorigin="5041,3718" coordsize="682,245">
              <v:shape style="position:absolute;left:5041;top:3718;width:682;height:245" coordorigin="5041,3718" coordsize="682,245" path="m5041,3963l5723,3963,5723,3718,5041,3718,5041,3963xe" filled="true" fillcolor="#ffffdc" stroked="false">
                <v:path arrowok="t"/>
                <v:fill type="solid"/>
              </v:shape>
            </v:group>
            <v:group style="position:absolute;left:5743;top:3718;width:2;height:221" coordorigin="5743,3718" coordsize="2,221">
              <v:shape style="position:absolute;left:5743;top:3718;width:2;height:221" coordorigin="5743,3718" coordsize="0,221" path="m5743,3718l5743,3939e" filled="false" stroked="true" strokeweight=".70001pt" strokecolor="#ffffdc">
                <v:path arrowok="t"/>
              </v:shape>
            </v:group>
            <v:group style="position:absolute;left:6897;top:3718;width:2;height:221" coordorigin="6897,3718" coordsize="2,221">
              <v:shape style="position:absolute;left:6897;top:3718;width:2;height:221" coordorigin="6897,3718" coordsize="0,221" path="m6897,3718l6897,3939e" filled="false" stroked="true" strokeweight=".579980pt" strokecolor="#ffffdc">
                <v:path arrowok="t"/>
              </v:shape>
            </v:group>
            <v:group style="position:absolute;left:5737;top:3939;width:1165;height:274" coordorigin="5737,3939" coordsize="1165,274">
              <v:shape style="position:absolute;left:5737;top:3939;width:1165;height:274" coordorigin="5737,3939" coordsize="1165,274" path="m5737,4212l6901,4212,6901,3939,5737,3939,5737,4212xe" filled="true" fillcolor="#ffffdc" stroked="false">
                <v:path arrowok="t"/>
                <v:fill type="solid"/>
              </v:shape>
            </v:group>
            <v:group style="position:absolute;left:5749;top:3718;width:1143;height:221" coordorigin="5749,3718" coordsize="1143,221">
              <v:shape style="position:absolute;left:5749;top:3718;width:1143;height:221" coordorigin="5749,3718" coordsize="1143,221" path="m5749,3939l6892,3939,6892,3718,5749,3718,5749,3939xe" filled="true" fillcolor="#ffffdc" stroked="false">
                <v:path arrowok="t"/>
                <v:fill type="solid"/>
              </v:shape>
            </v:group>
            <v:group style="position:absolute;left:6913;top:3718;width:2;height:245" coordorigin="6913,3718" coordsize="2,245">
              <v:shape style="position:absolute;left:6913;top:3718;width:2;height:245" coordorigin="6913,3718" coordsize="0,245" path="m6913,3718l6913,3963e" filled="false" stroked="true" strokeweight=".58001pt" strokecolor="#ffffdc">
                <v:path arrowok="t"/>
              </v:shape>
            </v:group>
            <v:group style="position:absolute;left:7228;top:3718;width:2;height:245" coordorigin="7228,3718" coordsize="2,245">
              <v:shape style="position:absolute;left:7228;top:3718;width:2;height:245" coordorigin="7228,3718" coordsize="0,245" path="m7228,3718l7228,3963e" filled="false" stroked="true" strokeweight=".579980pt" strokecolor="#ffffdc">
                <v:path arrowok="t"/>
              </v:shape>
            </v:group>
            <v:group style="position:absolute;left:6909;top:3963;width:324;height:250" coordorigin="6909,3963" coordsize="324,250">
              <v:shape style="position:absolute;left:6909;top:3963;width:324;height:250" coordorigin="6909,3963" coordsize="324,250" path="m6909,4212l7233,4212,7233,3963,6909,3963,6909,4212xe" filled="true" fillcolor="#ffffdc" stroked="false">
                <v:path arrowok="t"/>
                <v:fill type="solid"/>
              </v:shape>
            </v:group>
            <v:group style="position:absolute;left:6918;top:3718;width:305;height:245" coordorigin="6918,3718" coordsize="305,245">
              <v:shape style="position:absolute;left:6918;top:3718;width:305;height:245" coordorigin="6918,3718" coordsize="305,245" path="m6918,3963l7223,3963,7223,3718,6918,3718,6918,3963xe" filled="true" fillcolor="#ffffdc" stroked="false">
                <v:path arrowok="t"/>
                <v:fill type="solid"/>
              </v:shape>
            </v:group>
            <v:group style="position:absolute;left:7237;top:3718;width:2;height:245" coordorigin="7237,3718" coordsize="2,245">
              <v:shape style="position:absolute;left:7237;top:3718;width:2;height:245" coordorigin="7237,3718" coordsize="0,245" path="m7237,3718l7237,3963e" filled="false" stroked="true" strokeweight=".58001pt" strokecolor="#ffffdc">
                <v:path arrowok="t"/>
              </v:shape>
            </v:group>
            <v:group style="position:absolute;left:7233;top:3963;width:689;height:250" coordorigin="7233,3963" coordsize="689,250">
              <v:shape style="position:absolute;left:7233;top:3963;width:689;height:250" coordorigin="7233,3963" coordsize="689,250" path="m7233,4212l7921,4212,7921,3963,7233,3963,7233,4212xe" filled="true" fillcolor="#ffffdc" stroked="false">
                <v:path arrowok="t"/>
                <v:fill type="solid"/>
              </v:shape>
            </v:group>
            <v:group style="position:absolute;left:7242;top:3718;width:680;height:245" coordorigin="7242,3718" coordsize="680,245">
              <v:shape style="position:absolute;left:7242;top:3718;width:680;height:245" coordorigin="7242,3718" coordsize="680,245" path="m7242,3963l7921,3963,7921,3718,7242,3718,7242,3963xe" filled="true" fillcolor="#ffffdc" stroked="false">
                <v:path arrowok="t"/>
                <v:fill type="solid"/>
              </v:shape>
            </v:group>
            <v:group style="position:absolute;left:7943;top:3718;width:2;height:495" coordorigin="7943,3718" coordsize="2,495">
              <v:shape style="position:absolute;left:7943;top:3718;width:2;height:495" coordorigin="7943,3718" coordsize="0,495" path="m7943,3718l7943,4212e" filled="false" stroked="true" strokeweight=".579980pt" strokecolor="#ffffdc">
                <v:path arrowok="t"/>
              </v:shape>
            </v:group>
            <v:group style="position:absolute;left:9004;top:3718;width:2;height:495" coordorigin="9004,3718" coordsize="2,495">
              <v:shape style="position:absolute;left:9004;top:3718;width:2;height:495" coordorigin="9004,3718" coordsize="0,495" path="m9004,3718l9004,4212e" filled="false" stroked="true" strokeweight=".58001pt" strokecolor="#ffffdc">
                <v:path arrowok="t"/>
              </v:shape>
            </v:group>
            <v:group style="position:absolute;left:7948;top:3718;width:1052;height:274" coordorigin="7948,3718" coordsize="1052,274">
              <v:shape style="position:absolute;left:7948;top:3718;width:1052;height:274" coordorigin="7948,3718" coordsize="1052,274" path="m7948,3992l8999,3992,8999,3718,7948,3718,7948,3992xe" filled="true" fillcolor="#ffffdc" stroked="false">
                <v:path arrowok="t"/>
                <v:fill type="solid"/>
              </v:shape>
            </v:group>
            <v:group style="position:absolute;left:7948;top:3992;width:1052;height:221" coordorigin="7948,3992" coordsize="1052,221">
              <v:shape style="position:absolute;left:7948;top:3992;width:1052;height:221" coordorigin="7948,3992" coordsize="1052,221" path="m7948,4212l8999,4212,8999,3992,7948,3992,7948,4212xe" filled="true" fillcolor="#ffffdc" stroked="false">
                <v:path arrowok="t"/>
                <v:fill type="solid"/>
              </v:shape>
            </v:group>
            <v:group style="position:absolute;left:9021;top:3718;width:2;height:224" coordorigin="9021,3718" coordsize="2,224">
              <v:shape style="position:absolute;left:9021;top:3718;width:2;height:224" coordorigin="9021,3718" coordsize="0,224" path="m9021,3718l9021,3941e" filled="false" stroked="true" strokeweight=".58001pt" strokecolor="#ffffdc">
                <v:path arrowok="t"/>
              </v:shape>
            </v:group>
            <v:group style="position:absolute;left:9016;top:3941;width:310;height:272" coordorigin="9016,3941" coordsize="310,272">
              <v:shape style="position:absolute;left:9016;top:3941;width:310;height:272" coordorigin="9016,3941" coordsize="310,272" path="m9016,4212l9325,4212,9325,3941,9016,3941,9016,4212xe" filled="true" fillcolor="#ffffdc" stroked="false">
                <v:path arrowok="t"/>
                <v:fill type="solid"/>
              </v:shape>
            </v:group>
            <v:group style="position:absolute;left:9025;top:3718;width:300;height:224" coordorigin="9025,3718" coordsize="300,224">
              <v:shape style="position:absolute;left:9025;top:3718;width:300;height:224" coordorigin="9025,3718" coordsize="300,224" path="m9025,3941l9325,3941,9325,3718,9025,3718,9025,3941xe" filled="true" fillcolor="#ffffdc" stroked="false">
                <v:path arrowok="t"/>
                <v:fill type="solid"/>
              </v:shape>
            </v:group>
            <v:group style="position:absolute;left:9347;top:3718;width:2;height:221" coordorigin="9347,3718" coordsize="2,221">
              <v:shape style="position:absolute;left:9347;top:3718;width:2;height:221" coordorigin="9347,3718" coordsize="0,221" path="m9347,3718l9347,3939e" filled="false" stroked="true" strokeweight=".58001pt" strokecolor="#ffffdc">
                <v:path arrowok="t"/>
              </v:shape>
            </v:group>
            <v:group style="position:absolute;left:10476;top:3718;width:2;height:221" coordorigin="10476,3718" coordsize="2,221">
              <v:shape style="position:absolute;left:10476;top:3718;width:2;height:221" coordorigin="10476,3718" coordsize="0,221" path="m10476,3718l10476,3939e" filled="false" stroked="true" strokeweight=".579980pt" strokecolor="#ffffdc">
                <v:path arrowok="t"/>
              </v:shape>
            </v:group>
            <v:group style="position:absolute;left:9342;top:3939;width:1139;height:274" coordorigin="9342,3939" coordsize="1139,274">
              <v:shape style="position:absolute;left:9342;top:3939;width:1139;height:274" coordorigin="9342,3939" coordsize="1139,274" path="m9342,4212l10480,4212,10480,3939,9342,3939,9342,4212xe" filled="true" fillcolor="#ffffdc" stroked="false">
                <v:path arrowok="t"/>
                <v:fill type="solid"/>
              </v:shape>
            </v:group>
            <v:group style="position:absolute;left:9352;top:3718;width:1119;height:221" coordorigin="9352,3718" coordsize="1119,221">
              <v:shape style="position:absolute;left:9352;top:3718;width:1119;height:221" coordorigin="9352,3718" coordsize="1119,221" path="m9352,3939l10471,3939,10471,3718,9352,3718,9352,3939xe" filled="true" fillcolor="#ffffdc" stroked="false">
                <v:path arrowok="t"/>
                <v:fill type="solid"/>
              </v:shape>
            </v:group>
            <v:group style="position:absolute;left:10490;top:3718;width:2;height:245" coordorigin="10490,3718" coordsize="2,245">
              <v:shape style="position:absolute;left:10490;top:3718;width:2;height:245" coordorigin="10490,3718" coordsize="0,245" path="m10490,3718l10490,3963e" filled="false" stroked="true" strokeweight=".58004pt" strokecolor="#ffffdc">
                <v:path arrowok="t"/>
              </v:shape>
            </v:group>
            <v:group style="position:absolute;left:10807;top:3718;width:2;height:245" coordorigin="10807,3718" coordsize="2,245">
              <v:shape style="position:absolute;left:10807;top:3718;width:2;height:245" coordorigin="10807,3718" coordsize="0,245" path="m10807,3718l10807,3963e" filled="false" stroked="true" strokeweight=".579980pt" strokecolor="#ffffdc">
                <v:path arrowok="t"/>
              </v:shape>
            </v:group>
            <v:group style="position:absolute;left:10485;top:3963;width:327;height:250" coordorigin="10485,3963" coordsize="327,250">
              <v:shape style="position:absolute;left:10485;top:3963;width:327;height:250" coordorigin="10485,3963" coordsize="327,250" path="m10485,4212l10812,4212,10812,3963,10485,3963,10485,4212xe" filled="true" fillcolor="#ffffdc" stroked="false">
                <v:path arrowok="t"/>
                <v:fill type="solid"/>
              </v:shape>
            </v:group>
            <v:group style="position:absolute;left:10495;top:3718;width:308;height:245" coordorigin="10495,3718" coordsize="308,245">
              <v:shape style="position:absolute;left:10495;top:3718;width:308;height:245" coordorigin="10495,3718" coordsize="308,245" path="m10495,3963l10802,3963,10802,3718,10495,3718,10495,3963xe" filled="true" fillcolor="#ffffdc" stroked="false">
                <v:path arrowok="t"/>
                <v:fill type="solid"/>
              </v:shape>
            </v:group>
            <v:group style="position:absolute;left:1428;top:3719;width:9384;height:2" coordorigin="1428,3719" coordsize="9384,2">
              <v:shape style="position:absolute;left:1428;top:3719;width:9384;height:2" coordorigin="1428,3719" coordsize="9384,0" path="m1428,3719l10812,3719e" filled="false" stroked="true" strokeweight=".22pt" strokecolor="#000000">
                <v:path arrowok="t"/>
              </v:shape>
            </v:group>
            <v:group style="position:absolute;left:1428;top:4214;width:9384;height:2" coordorigin="1428,4214" coordsize="9384,2">
              <v:shape style="position:absolute;left:1428;top:4214;width:9384;height:2" coordorigin="1428,4214" coordsize="9384,0" path="m1428,4214l10812,4214e" filled="false" stroked="true" strokeweight=".22pt" strokecolor="#000000">
                <v:path arrowok="t"/>
              </v:shape>
            </v:group>
            <v:group style="position:absolute;left:1436;top:4709;width:2;height:221" coordorigin="1436,4709" coordsize="2,221">
              <v:shape style="position:absolute;left:1436;top:4709;width:2;height:221" coordorigin="1436,4709" coordsize="0,221" path="m1436,4709l1436,4930e" filled="false" stroked="true" strokeweight=".580pt" strokecolor="#ffffdc">
                <v:path arrowok="t"/>
              </v:shape>
            </v:group>
            <v:group style="position:absolute;left:1431;top:4930;width:2091;height:272" coordorigin="1431,4930" coordsize="2091,272">
              <v:shape style="position:absolute;left:1431;top:4930;width:2091;height:272" coordorigin="1431,4930" coordsize="2091,272" path="m1431,5202l3521,5202,3521,4930,1431,4930,1431,5202xe" filled="true" fillcolor="#ffffdc" stroked="false">
                <v:path arrowok="t"/>
                <v:fill type="solid"/>
              </v:shape>
            </v:group>
            <v:group style="position:absolute;left:1440;top:4709;width:2081;height:221" coordorigin="1440,4709" coordsize="2081,221">
              <v:shape style="position:absolute;left:1440;top:4709;width:2081;height:221" coordorigin="1440,4709" coordsize="2081,221" path="m1440,4930l3521,4930,3521,4709,1440,4709,1440,4930xe" filled="true" fillcolor="#ffffdc" stroked="false">
                <v:path arrowok="t"/>
                <v:fill type="solid"/>
              </v:shape>
            </v:group>
            <v:group style="position:absolute;left:3543;top:4709;width:2;height:221" coordorigin="3543,4709" coordsize="2,221">
              <v:shape style="position:absolute;left:3543;top:4709;width:2;height:221" coordorigin="3543,4709" coordsize="0,221" path="m3543,4709l3543,4930e" filled="false" stroked="true" strokeweight=".580pt" strokecolor="#ffffdc">
                <v:path arrowok="t"/>
              </v:shape>
            </v:group>
            <v:group style="position:absolute;left:4698;top:4709;width:2;height:221" coordorigin="4698,4709" coordsize="2,221">
              <v:shape style="position:absolute;left:4698;top:4709;width:2;height:221" coordorigin="4698,4709" coordsize="0,221" path="m4698,4709l4698,4930e" filled="false" stroked="true" strokeweight=".58001pt" strokecolor="#ffffdc">
                <v:path arrowok="t"/>
              </v:shape>
            </v:group>
            <v:group style="position:absolute;left:3538;top:4930;width:1165;height:272" coordorigin="3538,4930" coordsize="1165,272">
              <v:shape style="position:absolute;left:3538;top:4930;width:1165;height:272" coordorigin="3538,4930" coordsize="1165,272" path="m3538,5202l4702,5202,4702,4930,3538,4930,3538,5202xe" filled="true" fillcolor="#ffffdc" stroked="false">
                <v:path arrowok="t"/>
                <v:fill type="solid"/>
              </v:shape>
            </v:group>
            <v:group style="position:absolute;left:3548;top:4709;width:1146;height:221" coordorigin="3548,4709" coordsize="1146,221">
              <v:shape style="position:absolute;left:3548;top:4709;width:1146;height:221" coordorigin="3548,4709" coordsize="1146,221" path="m3548,4930l4693,4930,4693,4709,3548,4709,3548,4930xe" filled="true" fillcolor="#ffffdc" stroked="false">
                <v:path arrowok="t"/>
                <v:fill type="solid"/>
              </v:shape>
            </v:group>
            <v:group style="position:absolute;left:4712;top:4709;width:2;height:245" coordorigin="4712,4709" coordsize="2,245">
              <v:shape style="position:absolute;left:4712;top:4709;width:2;height:245" coordorigin="4712,4709" coordsize="0,245" path="m4712,4709l4712,4954e" filled="false" stroked="true" strokeweight=".58001pt" strokecolor="#ffffdc">
                <v:path arrowok="t"/>
              </v:shape>
            </v:group>
            <v:group style="position:absolute;left:5027;top:4709;width:2;height:245" coordorigin="5027,4709" coordsize="2,245">
              <v:shape style="position:absolute;left:5027;top:4709;width:2;height:245" coordorigin="5027,4709" coordsize="0,245" path="m5027,4709l5027,4954e" filled="false" stroked="true" strokeweight=".58001pt" strokecolor="#ffffdc">
                <v:path arrowok="t"/>
              </v:shape>
            </v:group>
            <v:group style="position:absolute;left:4707;top:4954;width:324;height:248" coordorigin="4707,4954" coordsize="324,248">
              <v:shape style="position:absolute;left:4707;top:4954;width:324;height:248" coordorigin="4707,4954" coordsize="324,248" path="m4707,5202l5031,5202,5031,4954,4707,4954,4707,5202xe" filled="true" fillcolor="#ffffdc" stroked="false">
                <v:path arrowok="t"/>
                <v:fill type="solid"/>
              </v:shape>
            </v:group>
            <v:group style="position:absolute;left:4717;top:4709;width:305;height:245" coordorigin="4717,4709" coordsize="305,245">
              <v:shape style="position:absolute;left:4717;top:4709;width:305;height:245" coordorigin="4717,4709" coordsize="305,245" path="m4717,4954l5022,4954,5022,4709,4717,4709,4717,4954xe" filled="true" fillcolor="#ffffdc" stroked="false">
                <v:path arrowok="t"/>
                <v:fill type="solid"/>
              </v:shape>
            </v:group>
            <v:group style="position:absolute;left:5037;top:4709;width:2;height:245" coordorigin="5037,4709" coordsize="2,245">
              <v:shape style="position:absolute;left:5037;top:4709;width:2;height:245" coordorigin="5037,4709" coordsize="0,245" path="m5037,4709l5037,4954e" filled="false" stroked="true" strokeweight=".46pt" strokecolor="#ffffdc">
                <v:path arrowok="t"/>
              </v:shape>
            </v:group>
            <v:group style="position:absolute;left:5034;top:4954;width:689;height:248" coordorigin="5034,4954" coordsize="689,248">
              <v:shape style="position:absolute;left:5034;top:4954;width:689;height:248" coordorigin="5034,4954" coordsize="689,248" path="m5034,5202l5723,5202,5723,4954,5034,4954,5034,5202xe" filled="true" fillcolor="#ffffdc" stroked="false">
                <v:path arrowok="t"/>
                <v:fill type="solid"/>
              </v:shape>
            </v:group>
            <v:group style="position:absolute;left:5041;top:4709;width:682;height:245" coordorigin="5041,4709" coordsize="682,245">
              <v:shape style="position:absolute;left:5041;top:4709;width:682;height:245" coordorigin="5041,4709" coordsize="682,245" path="m5041,4954l5723,4954,5723,4709,5041,4709,5041,4954xe" filled="true" fillcolor="#ffffdc" stroked="false">
                <v:path arrowok="t"/>
                <v:fill type="solid"/>
              </v:shape>
            </v:group>
            <v:group style="position:absolute;left:5743;top:4709;width:2;height:221" coordorigin="5743,4709" coordsize="2,221">
              <v:shape style="position:absolute;left:5743;top:4709;width:2;height:221" coordorigin="5743,4709" coordsize="0,221" path="m5743,4709l5743,4930e" filled="false" stroked="true" strokeweight=".70001pt" strokecolor="#ffffdc">
                <v:path arrowok="t"/>
              </v:shape>
            </v:group>
            <v:group style="position:absolute;left:6897;top:4709;width:2;height:221" coordorigin="6897,4709" coordsize="2,221">
              <v:shape style="position:absolute;left:6897;top:4709;width:2;height:221" coordorigin="6897,4709" coordsize="0,221" path="m6897,4709l6897,4930e" filled="false" stroked="true" strokeweight=".579980pt" strokecolor="#ffffdc">
                <v:path arrowok="t"/>
              </v:shape>
            </v:group>
            <v:group style="position:absolute;left:5737;top:4930;width:1165;height:272" coordorigin="5737,4930" coordsize="1165,272">
              <v:shape style="position:absolute;left:5737;top:4930;width:1165;height:272" coordorigin="5737,4930" coordsize="1165,272" path="m5737,5202l6901,5202,6901,4930,5737,4930,5737,5202xe" filled="true" fillcolor="#ffffdc" stroked="false">
                <v:path arrowok="t"/>
                <v:fill type="solid"/>
              </v:shape>
            </v:group>
            <v:group style="position:absolute;left:5749;top:4709;width:1143;height:221" coordorigin="5749,4709" coordsize="1143,221">
              <v:shape style="position:absolute;left:5749;top:4709;width:1143;height:221" coordorigin="5749,4709" coordsize="1143,221" path="m5749,4930l6892,4930,6892,4709,5749,4709,5749,4930xe" filled="true" fillcolor="#ffffdc" stroked="false">
                <v:path arrowok="t"/>
                <v:fill type="solid"/>
              </v:shape>
            </v:group>
            <v:group style="position:absolute;left:6913;top:4709;width:2;height:245" coordorigin="6913,4709" coordsize="2,245">
              <v:shape style="position:absolute;left:6913;top:4709;width:2;height:245" coordorigin="6913,4709" coordsize="0,245" path="m6913,4709l6913,4954e" filled="false" stroked="true" strokeweight=".58001pt" strokecolor="#ffffdc">
                <v:path arrowok="t"/>
              </v:shape>
            </v:group>
            <v:group style="position:absolute;left:7228;top:4709;width:2;height:245" coordorigin="7228,4709" coordsize="2,245">
              <v:shape style="position:absolute;left:7228;top:4709;width:2;height:245" coordorigin="7228,4709" coordsize="0,245" path="m7228,4709l7228,4954e" filled="false" stroked="true" strokeweight=".579980pt" strokecolor="#ffffdc">
                <v:path arrowok="t"/>
              </v:shape>
            </v:group>
            <v:group style="position:absolute;left:6909;top:4954;width:324;height:248" coordorigin="6909,4954" coordsize="324,248">
              <v:shape style="position:absolute;left:6909;top:4954;width:324;height:248" coordorigin="6909,4954" coordsize="324,248" path="m6909,5202l7233,5202,7233,4954,6909,4954,6909,5202xe" filled="true" fillcolor="#ffffdc" stroked="false">
                <v:path arrowok="t"/>
                <v:fill type="solid"/>
              </v:shape>
            </v:group>
            <v:group style="position:absolute;left:6918;top:4709;width:305;height:245" coordorigin="6918,4709" coordsize="305,245">
              <v:shape style="position:absolute;left:6918;top:4709;width:305;height:245" coordorigin="6918,4709" coordsize="305,245" path="m6918,4954l7223,4954,7223,4709,6918,4709,6918,4954xe" filled="true" fillcolor="#ffffdc" stroked="false">
                <v:path arrowok="t"/>
                <v:fill type="solid"/>
              </v:shape>
            </v:group>
            <v:group style="position:absolute;left:7237;top:4709;width:2;height:245" coordorigin="7237,4709" coordsize="2,245">
              <v:shape style="position:absolute;left:7237;top:4709;width:2;height:245" coordorigin="7237,4709" coordsize="0,245" path="m7237,4709l7237,4954e" filled="false" stroked="true" strokeweight=".58001pt" strokecolor="#ffffdc">
                <v:path arrowok="t"/>
              </v:shape>
            </v:group>
            <v:group style="position:absolute;left:7233;top:4954;width:689;height:248" coordorigin="7233,4954" coordsize="689,248">
              <v:shape style="position:absolute;left:7233;top:4954;width:689;height:248" coordorigin="7233,4954" coordsize="689,248" path="m7233,5202l7921,5202,7921,4954,7233,4954,7233,5202xe" filled="true" fillcolor="#ffffdc" stroked="false">
                <v:path arrowok="t"/>
                <v:fill type="solid"/>
              </v:shape>
            </v:group>
            <v:group style="position:absolute;left:7242;top:4709;width:680;height:245" coordorigin="7242,4709" coordsize="680,245">
              <v:shape style="position:absolute;left:7242;top:4709;width:680;height:245" coordorigin="7242,4709" coordsize="680,245" path="m7242,4954l7921,4954,7921,4709,7242,4709,7242,4954xe" filled="true" fillcolor="#ffffdc" stroked="false">
                <v:path arrowok="t"/>
                <v:fill type="solid"/>
              </v:shape>
            </v:group>
            <v:group style="position:absolute;left:7943;top:4709;width:2;height:493" coordorigin="7943,4709" coordsize="2,493">
              <v:shape style="position:absolute;left:7943;top:4709;width:2;height:493" coordorigin="7943,4709" coordsize="0,493" path="m7943,4709l7943,5202e" filled="false" stroked="true" strokeweight=".579980pt" strokecolor="#ffffdc">
                <v:path arrowok="t"/>
              </v:shape>
            </v:group>
            <v:group style="position:absolute;left:9004;top:4709;width:2;height:493" coordorigin="9004,4709" coordsize="2,493">
              <v:shape style="position:absolute;left:9004;top:4709;width:2;height:493" coordorigin="9004,4709" coordsize="0,493" path="m9004,4709l9004,5202e" filled="false" stroked="true" strokeweight=".58001pt" strokecolor="#ffffdc">
                <v:path arrowok="t"/>
              </v:shape>
            </v:group>
            <v:group style="position:absolute;left:7948;top:4709;width:1052;height:274" coordorigin="7948,4709" coordsize="1052,274">
              <v:shape style="position:absolute;left:7948;top:4709;width:1052;height:274" coordorigin="7948,4709" coordsize="1052,274" path="m7948,4983l8999,4983,8999,4709,7948,4709,7948,4983xe" filled="true" fillcolor="#ffffdc" stroked="false">
                <v:path arrowok="t"/>
                <v:fill type="solid"/>
              </v:shape>
            </v:group>
            <v:group style="position:absolute;left:7948;top:4983;width:1052;height:219" coordorigin="7948,4983" coordsize="1052,219">
              <v:shape style="position:absolute;left:7948;top:4983;width:1052;height:219" coordorigin="7948,4983" coordsize="1052,219" path="m7948,5202l8999,5202,8999,4983,7948,4983,7948,5202xe" filled="true" fillcolor="#ffffdc" stroked="false">
                <v:path arrowok="t"/>
                <v:fill type="solid"/>
              </v:shape>
            </v:group>
            <v:group style="position:absolute;left:9021;top:4709;width:2;height:312" coordorigin="9021,4709" coordsize="2,312">
              <v:shape style="position:absolute;left:9021;top:4709;width:2;height:312" coordorigin="9021,4709" coordsize="0,312" path="m9021,4709l9021,5021e" filled="false" stroked="true" strokeweight=".58001pt" strokecolor="#ffffdc">
                <v:path arrowok="t"/>
              </v:shape>
            </v:group>
            <v:group style="position:absolute;left:9016;top:5021;width:310;height:181" coordorigin="9016,5021" coordsize="310,181">
              <v:shape style="position:absolute;left:9016;top:5021;width:310;height:181" coordorigin="9016,5021" coordsize="310,181" path="m9016,5202l9325,5202,9325,5021,9016,5021,9016,5202xe" filled="true" fillcolor="#ffffdc" stroked="false">
                <v:path arrowok="t"/>
                <v:fill type="solid"/>
              </v:shape>
            </v:group>
            <v:group style="position:absolute;left:9025;top:4709;width:300;height:312" coordorigin="9025,4709" coordsize="300,312">
              <v:shape style="position:absolute;left:9025;top:4709;width:300;height:312" coordorigin="9025,4709" coordsize="300,312" path="m9025,5021l9325,5021,9325,4709,9025,4709,9025,5021xe" filled="true" fillcolor="#ffffdc" stroked="false">
                <v:path arrowok="t"/>
                <v:fill type="solid"/>
              </v:shape>
            </v:group>
            <v:group style="position:absolute;left:9347;top:4709;width:2;height:493" coordorigin="9347,4709" coordsize="2,493">
              <v:shape style="position:absolute;left:9347;top:4709;width:2;height:493" coordorigin="9347,4709" coordsize="0,493" path="m9347,4709l9347,5202e" filled="false" stroked="true" strokeweight=".58001pt" strokecolor="#ffffdc">
                <v:path arrowok="t"/>
              </v:shape>
            </v:group>
            <v:group style="position:absolute;left:10476;top:4709;width:2;height:493" coordorigin="10476,4709" coordsize="2,493">
              <v:shape style="position:absolute;left:10476;top:4709;width:2;height:493" coordorigin="10476,4709" coordsize="0,493" path="m10476,4709l10476,5202e" filled="false" stroked="true" strokeweight=".579980pt" strokecolor="#ffffdc">
                <v:path arrowok="t"/>
              </v:shape>
            </v:group>
            <v:group style="position:absolute;left:9352;top:4709;width:1119;height:274" coordorigin="9352,4709" coordsize="1119,274">
              <v:shape style="position:absolute;left:9352;top:4709;width:1119;height:274" coordorigin="9352,4709" coordsize="1119,274" path="m9352,4983l10471,4983,10471,4709,9352,4709,9352,4983xe" filled="true" fillcolor="#ffffdc" stroked="false">
                <v:path arrowok="t"/>
                <v:fill type="solid"/>
              </v:shape>
            </v:group>
            <v:group style="position:absolute;left:9352;top:4983;width:1119;height:219" coordorigin="9352,4983" coordsize="1119,219">
              <v:shape style="position:absolute;left:9352;top:4983;width:1119;height:219" coordorigin="9352,4983" coordsize="1119,219" path="m9352,5202l10471,5202,10471,4983,9352,4983,9352,5202xe" filled="true" fillcolor="#ffffdc" stroked="false">
                <v:path arrowok="t"/>
                <v:fill type="solid"/>
              </v:shape>
            </v:group>
            <v:group style="position:absolute;left:10490;top:4709;width:2;height:224" coordorigin="10490,4709" coordsize="2,224">
              <v:shape style="position:absolute;left:10490;top:4709;width:2;height:224" coordorigin="10490,4709" coordsize="0,224" path="m10490,4709l10490,4932e" filled="false" stroked="true" strokeweight=".58004pt" strokecolor="#ffffdc">
                <v:path arrowok="t"/>
              </v:shape>
            </v:group>
            <v:group style="position:absolute;left:10807;top:4709;width:2;height:224" coordorigin="10807,4709" coordsize="2,224">
              <v:shape style="position:absolute;left:10807;top:4709;width:2;height:224" coordorigin="10807,4709" coordsize="0,224" path="m10807,4709l10807,4932e" filled="false" stroked="true" strokeweight=".579980pt" strokecolor="#ffffdc">
                <v:path arrowok="t"/>
              </v:shape>
            </v:group>
            <v:group style="position:absolute;left:10485;top:4933;width:327;height:270" coordorigin="10485,4933" coordsize="327,270">
              <v:shape style="position:absolute;left:10485;top:4933;width:327;height:270" coordorigin="10485,4933" coordsize="327,270" path="m10485,5202l10812,5202,10812,4933,10485,4933,10485,5202xe" filled="true" fillcolor="#ffffdc" stroked="false">
                <v:path arrowok="t"/>
                <v:fill type="solid"/>
              </v:shape>
            </v:group>
            <v:group style="position:absolute;left:10495;top:4709;width:308;height:224" coordorigin="10495,4709" coordsize="308,224">
              <v:shape style="position:absolute;left:10495;top:4709;width:308;height:224" coordorigin="10495,4709" coordsize="308,224" path="m10495,4932l10802,4932,10802,4709,10495,4709,10495,4932xe" filled="true" fillcolor="#ffffdc" stroked="false">
                <v:path arrowok="t"/>
                <v:fill type="solid"/>
              </v:shape>
            </v:group>
            <v:group style="position:absolute;left:1428;top:4708;width:9384;height:2" coordorigin="1428,4708" coordsize="9384,2">
              <v:shape style="position:absolute;left:1428;top:4708;width:9384;height:2" coordorigin="1428,4708" coordsize="9384,0" path="m1428,4708l10812,4708e" filled="false" stroked="true" strokeweight=".22pt" strokecolor="#000000">
                <v:path arrowok="t"/>
              </v:shape>
            </v:group>
            <v:group style="position:absolute;left:1428;top:5205;width:9384;height:2" coordorigin="1428,5205" coordsize="9384,2">
              <v:shape style="position:absolute;left:1428;top:5205;width:9384;height:2" coordorigin="1428,5205" coordsize="9384,0" path="m1428,5205l10812,5205e" filled="false" stroked="true" strokeweight=".22pt" strokecolor="#000000">
                <v:path arrowok="t"/>
              </v:shape>
            </v:group>
            <v:group style="position:absolute;left:1436;top:5451;width:2;height:219" coordorigin="1436,5451" coordsize="2,219">
              <v:shape style="position:absolute;left:1436;top:5451;width:2;height:219" coordorigin="1436,5451" coordsize="0,219" path="m1436,5451l1436,5670e" filled="false" stroked="true" strokeweight=".580pt" strokecolor="#ffffdc">
                <v:path arrowok="t"/>
              </v:shape>
            </v:group>
            <v:group style="position:absolute;left:1431;top:5683;width:2091;height:2" coordorigin="1431,5683" coordsize="2091,2">
              <v:shape style="position:absolute;left:1431;top:5683;width:2091;height:2" coordorigin="1431,5683" coordsize="2091,0" path="m1431,5683l3521,5683e" filled="false" stroked="true" strokeweight="1.42pt" strokecolor="#ffffdc">
                <v:path arrowok="t"/>
              </v:shape>
            </v:group>
            <v:group style="position:absolute;left:1440;top:5451;width:2081;height:219" coordorigin="1440,5451" coordsize="2081,219">
              <v:shape style="position:absolute;left:1440;top:5451;width:2081;height:219" coordorigin="1440,5451" coordsize="2081,219" path="m1440,5670l3521,5670,3521,5451,1440,5451,1440,5670xe" filled="true" fillcolor="#ffffdc" stroked="false">
                <v:path arrowok="t"/>
                <v:fill type="solid"/>
              </v:shape>
            </v:group>
            <v:group style="position:absolute;left:3543;top:5451;width:2;height:245" coordorigin="3543,5451" coordsize="2,245">
              <v:shape style="position:absolute;left:3543;top:5451;width:2;height:245" coordorigin="3543,5451" coordsize="0,245" path="m3543,5451l3543,5696e" filled="false" stroked="true" strokeweight=".580pt" strokecolor="#ffffdc">
                <v:path arrowok="t"/>
              </v:shape>
            </v:group>
            <v:group style="position:absolute;left:4698;top:5451;width:2;height:245" coordorigin="4698,5451" coordsize="2,245">
              <v:shape style="position:absolute;left:4698;top:5451;width:2;height:245" coordorigin="4698,5451" coordsize="0,245" path="m4698,5451l4698,5696e" filled="false" stroked="true" strokeweight=".58001pt" strokecolor="#ffffdc">
                <v:path arrowok="t"/>
              </v:shape>
            </v:group>
            <v:group style="position:absolute;left:3548;top:5451;width:1146;height:245" coordorigin="3548,5451" coordsize="1146,245">
              <v:shape style="position:absolute;left:3548;top:5451;width:1146;height:245" coordorigin="3548,5451" coordsize="1146,245" path="m3548,5696l4693,5696,4693,5451,3548,5451,3548,5696xe" filled="true" fillcolor="#ffffdc" stroked="false">
                <v:path arrowok="t"/>
                <v:fill type="solid"/>
              </v:shape>
            </v:group>
            <v:group style="position:absolute;left:4712;top:5451;width:2;height:245" coordorigin="4712,5451" coordsize="2,245">
              <v:shape style="position:absolute;left:4712;top:5451;width:2;height:245" coordorigin="4712,5451" coordsize="0,245" path="m4712,5451l4712,5696e" filled="false" stroked="true" strokeweight=".58001pt" strokecolor="#ffffdc">
                <v:path arrowok="t"/>
              </v:shape>
            </v:group>
            <v:group style="position:absolute;left:5027;top:5451;width:2;height:245" coordorigin="5027,5451" coordsize="2,245">
              <v:shape style="position:absolute;left:5027;top:5451;width:2;height:245" coordorigin="5027,5451" coordsize="0,245" path="m5027,5451l5027,5696e" filled="false" stroked="true" strokeweight=".58001pt" strokecolor="#ffffdc">
                <v:path arrowok="t"/>
              </v:shape>
            </v:group>
            <v:group style="position:absolute;left:4717;top:5451;width:305;height:245" coordorigin="4717,5451" coordsize="305,245">
              <v:shape style="position:absolute;left:4717;top:5451;width:305;height:245" coordorigin="4717,5451" coordsize="305,245" path="m4717,5696l5022,5696,5022,5451,4717,5451,4717,5696xe" filled="true" fillcolor="#ffffdc" stroked="false">
                <v:path arrowok="t"/>
                <v:fill type="solid"/>
              </v:shape>
            </v:group>
            <v:group style="position:absolute;left:5037;top:5451;width:2;height:245" coordorigin="5037,5451" coordsize="2,245">
              <v:shape style="position:absolute;left:5037;top:5451;width:2;height:245" coordorigin="5037,5451" coordsize="0,245" path="m5037,5451l5037,5696e" filled="false" stroked="true" strokeweight=".46pt" strokecolor="#ffffdc">
                <v:path arrowok="t"/>
              </v:shape>
            </v:group>
            <v:group style="position:absolute;left:5041;top:5451;width:682;height:245" coordorigin="5041,5451" coordsize="682,245">
              <v:shape style="position:absolute;left:5041;top:5451;width:682;height:245" coordorigin="5041,5451" coordsize="682,245" path="m5041,5696l5723,5696,5723,5451,5041,5451,5041,5696xe" filled="true" fillcolor="#ffffdc" stroked="false">
                <v:path arrowok="t"/>
                <v:fill type="solid"/>
              </v:shape>
            </v:group>
            <v:group style="position:absolute;left:5743;top:5451;width:2;height:245" coordorigin="5743,5451" coordsize="2,245">
              <v:shape style="position:absolute;left:5743;top:5451;width:2;height:245" coordorigin="5743,5451" coordsize="0,245" path="m5743,5451l5743,5696e" filled="false" stroked="true" strokeweight=".70001pt" strokecolor="#ffffdc">
                <v:path arrowok="t"/>
              </v:shape>
            </v:group>
            <v:group style="position:absolute;left:6897;top:5451;width:2;height:245" coordorigin="6897,5451" coordsize="2,245">
              <v:shape style="position:absolute;left:6897;top:5451;width:2;height:245" coordorigin="6897,5451" coordsize="0,245" path="m6897,5451l6897,5696e" filled="false" stroked="true" strokeweight=".579980pt" strokecolor="#ffffdc">
                <v:path arrowok="t"/>
              </v:shape>
            </v:group>
            <v:group style="position:absolute;left:5749;top:5451;width:1143;height:245" coordorigin="5749,5451" coordsize="1143,245">
              <v:shape style="position:absolute;left:5749;top:5451;width:1143;height:245" coordorigin="5749,5451" coordsize="1143,245" path="m5749,5696l6892,5696,6892,5451,5749,5451,5749,5696xe" filled="true" fillcolor="#ffffdc" stroked="false">
                <v:path arrowok="t"/>
                <v:fill type="solid"/>
              </v:shape>
            </v:group>
            <v:group style="position:absolute;left:6913;top:5451;width:2;height:245" coordorigin="6913,5451" coordsize="2,245">
              <v:shape style="position:absolute;left:6913;top:5451;width:2;height:245" coordorigin="6913,5451" coordsize="0,245" path="m6913,5451l6913,5696e" filled="false" stroked="true" strokeweight=".58001pt" strokecolor="#ffffdc">
                <v:path arrowok="t"/>
              </v:shape>
            </v:group>
            <v:group style="position:absolute;left:7228;top:5451;width:2;height:245" coordorigin="7228,5451" coordsize="2,245">
              <v:shape style="position:absolute;left:7228;top:5451;width:2;height:245" coordorigin="7228,5451" coordsize="0,245" path="m7228,5451l7228,5696e" filled="false" stroked="true" strokeweight=".579980pt" strokecolor="#ffffdc">
                <v:path arrowok="t"/>
              </v:shape>
            </v:group>
            <v:group style="position:absolute;left:6918;top:5451;width:305;height:245" coordorigin="6918,5451" coordsize="305,245">
              <v:shape style="position:absolute;left:6918;top:5451;width:305;height:245" coordorigin="6918,5451" coordsize="305,245" path="m6918,5696l7223,5696,7223,5451,6918,5451,6918,5696xe" filled="true" fillcolor="#ffffdc" stroked="false">
                <v:path arrowok="t"/>
                <v:fill type="solid"/>
              </v:shape>
            </v:group>
            <v:group style="position:absolute;left:7237;top:5451;width:2;height:245" coordorigin="7237,5451" coordsize="2,245">
              <v:shape style="position:absolute;left:7237;top:5451;width:2;height:245" coordorigin="7237,5451" coordsize="0,245" path="m7237,5451l7237,5696e" filled="false" stroked="true" strokeweight=".58001pt" strokecolor="#ffffdc">
                <v:path arrowok="t"/>
              </v:shape>
            </v:group>
            <v:group style="position:absolute;left:7242;top:5451;width:680;height:245" coordorigin="7242,5451" coordsize="680,245">
              <v:shape style="position:absolute;left:7242;top:5451;width:680;height:245" coordorigin="7242,5451" coordsize="680,245" path="m7242,5696l7921,5696,7921,5451,7242,5451,7242,5696xe" filled="true" fillcolor="#ffffdc" stroked="false">
                <v:path arrowok="t"/>
                <v:fill type="solid"/>
              </v:shape>
            </v:group>
            <v:group style="position:absolute;left:7943;top:5451;width:2;height:245" coordorigin="7943,5451" coordsize="2,245">
              <v:shape style="position:absolute;left:7943;top:5451;width:2;height:245" coordorigin="7943,5451" coordsize="0,245" path="m7943,5451l7943,5696e" filled="false" stroked="true" strokeweight=".579980pt" strokecolor="#ffffdc">
                <v:path arrowok="t"/>
              </v:shape>
            </v:group>
            <v:group style="position:absolute;left:9004;top:5451;width:2;height:245" coordorigin="9004,5451" coordsize="2,245">
              <v:shape style="position:absolute;left:9004;top:5451;width:2;height:245" coordorigin="9004,5451" coordsize="0,245" path="m9004,5451l9004,5696e" filled="false" stroked="true" strokeweight=".58001pt" strokecolor="#ffffdc">
                <v:path arrowok="t"/>
              </v:shape>
            </v:group>
            <v:group style="position:absolute;left:7948;top:5451;width:1052;height:245" coordorigin="7948,5451" coordsize="1052,245">
              <v:shape style="position:absolute;left:7948;top:5451;width:1052;height:245" coordorigin="7948,5451" coordsize="1052,245" path="m7948,5696l8999,5696,8999,5451,7948,5451,7948,5696xe" filled="true" fillcolor="#ffffdc" stroked="false">
                <v:path arrowok="t"/>
                <v:fill type="solid"/>
              </v:shape>
            </v:group>
            <v:group style="position:absolute;left:9021;top:5451;width:2;height:245" coordorigin="9021,5451" coordsize="2,245">
              <v:shape style="position:absolute;left:9021;top:5451;width:2;height:245" coordorigin="9021,5451" coordsize="0,245" path="m9021,5451l9021,5696e" filled="false" stroked="true" strokeweight=".58001pt" strokecolor="#ffffdc">
                <v:path arrowok="t"/>
              </v:shape>
            </v:group>
            <v:group style="position:absolute;left:9025;top:5451;width:300;height:245" coordorigin="9025,5451" coordsize="300,245">
              <v:shape style="position:absolute;left:9025;top:5451;width:300;height:245" coordorigin="9025,5451" coordsize="300,245" path="m9025,5696l9325,5696,9325,5451,9025,5451,9025,5696xe" filled="true" fillcolor="#ffffdc" stroked="false">
                <v:path arrowok="t"/>
                <v:fill type="solid"/>
              </v:shape>
            </v:group>
            <v:group style="position:absolute;left:9347;top:5451;width:2;height:245" coordorigin="9347,5451" coordsize="2,245">
              <v:shape style="position:absolute;left:9347;top:5451;width:2;height:245" coordorigin="9347,5451" coordsize="0,245" path="m9347,5451l9347,5696e" filled="false" stroked="true" strokeweight=".58001pt" strokecolor="#ffffdc">
                <v:path arrowok="t"/>
              </v:shape>
            </v:group>
            <v:group style="position:absolute;left:10476;top:5451;width:2;height:245" coordorigin="10476,5451" coordsize="2,245">
              <v:shape style="position:absolute;left:10476;top:5451;width:2;height:245" coordorigin="10476,5451" coordsize="0,245" path="m10476,5451l10476,5696e" filled="false" stroked="true" strokeweight=".579980pt" strokecolor="#ffffdc">
                <v:path arrowok="t"/>
              </v:shape>
            </v:group>
            <v:group style="position:absolute;left:9352;top:5451;width:1119;height:245" coordorigin="9352,5451" coordsize="1119,245">
              <v:shape style="position:absolute;left:9352;top:5451;width:1119;height:245" coordorigin="9352,5451" coordsize="1119,245" path="m9352,5696l10471,5696,10471,5451,9352,5451,9352,5696xe" filled="true" fillcolor="#ffffdc" stroked="false">
                <v:path arrowok="t"/>
                <v:fill type="solid"/>
              </v:shape>
            </v:group>
            <v:group style="position:absolute;left:10490;top:5451;width:2;height:245" coordorigin="10490,5451" coordsize="2,245">
              <v:shape style="position:absolute;left:10490;top:5451;width:2;height:245" coordorigin="10490,5451" coordsize="0,245" path="m10490,5451l10490,5696e" filled="false" stroked="true" strokeweight=".58004pt" strokecolor="#ffffdc">
                <v:path arrowok="t"/>
              </v:shape>
            </v:group>
            <v:group style="position:absolute;left:10807;top:5451;width:2;height:245" coordorigin="10807,5451" coordsize="2,245">
              <v:shape style="position:absolute;left:10807;top:5451;width:2;height:245" coordorigin="10807,5451" coordsize="0,245" path="m10807,5451l10807,5696e" filled="false" stroked="true" strokeweight=".579980pt" strokecolor="#ffffdc">
                <v:path arrowok="t"/>
              </v:shape>
            </v:group>
            <v:group style="position:absolute;left:10495;top:5451;width:308;height:245" coordorigin="10495,5451" coordsize="308,245">
              <v:shape style="position:absolute;left:10495;top:5451;width:308;height:245" coordorigin="10495,5451" coordsize="308,245" path="m10495,5696l10802,5696,10802,5451,10495,5451,10495,5696xe" filled="true" fillcolor="#ffffdc" stroked="false">
                <v:path arrowok="t"/>
                <v:fill type="solid"/>
              </v:shape>
            </v:group>
            <v:group style="position:absolute;left:1428;top:5450;width:9384;height:2" coordorigin="1428,5450" coordsize="9384,2">
              <v:shape style="position:absolute;left:1428;top:5450;width:9384;height:2" coordorigin="1428,5450" coordsize="9384,0" path="m1428,5450l10812,5450e" filled="false" stroked="true" strokeweight=".22pt" strokecolor="#000000">
                <v:path arrowok="t"/>
              </v:shape>
            </v:group>
            <v:group style="position:absolute;left:1428;top:5697;width:9384;height:2" coordorigin="1428,5697" coordsize="9384,2">
              <v:shape style="position:absolute;left:1428;top:5697;width:9384;height:2" coordorigin="1428,5697" coordsize="9384,0" path="m1428,5697l10812,5697e" filled="false" stroked="true" strokeweight=".22pt" strokecolor="#000000">
                <v:path arrowok="t"/>
              </v:shape>
            </v:group>
            <v:group style="position:absolute;left:1436;top:5943;width:2;height:221" coordorigin="1436,5943" coordsize="2,221">
              <v:shape style="position:absolute;left:1436;top:5943;width:2;height:221" coordorigin="1436,5943" coordsize="0,221" path="m1436,5943l1436,6164e" filled="false" stroked="true" strokeweight=".580pt" strokecolor="#ffffdc">
                <v:path arrowok="t"/>
              </v:shape>
            </v:group>
            <v:group style="position:absolute;left:1431;top:6164;width:2091;height:272" coordorigin="1431,6164" coordsize="2091,272">
              <v:shape style="position:absolute;left:1431;top:6164;width:2091;height:272" coordorigin="1431,6164" coordsize="2091,272" path="m1431,6435l3521,6435,3521,6164,1431,6164,1431,6435xe" filled="true" fillcolor="#ffffdc" stroked="false">
                <v:path arrowok="t"/>
                <v:fill type="solid"/>
              </v:shape>
            </v:group>
            <v:group style="position:absolute;left:1440;top:5943;width:2081;height:221" coordorigin="1440,5943" coordsize="2081,221">
              <v:shape style="position:absolute;left:1440;top:5943;width:2081;height:221" coordorigin="1440,5943" coordsize="2081,221" path="m1440,6164l3521,6164,3521,5943,1440,5943,1440,6164xe" filled="true" fillcolor="#ffffdc" stroked="false">
                <v:path arrowok="t"/>
                <v:fill type="solid"/>
              </v:shape>
            </v:group>
            <v:group style="position:absolute;left:3543;top:5943;width:2;height:492" coordorigin="3543,5943" coordsize="2,492">
              <v:shape style="position:absolute;left:3543;top:5943;width:2;height:492" coordorigin="3543,5943" coordsize="0,492" path="m3543,5943l3543,6435e" filled="false" stroked="true" strokeweight=".580pt" strokecolor="#ffffdc">
                <v:path arrowok="t"/>
              </v:shape>
            </v:group>
            <v:group style="position:absolute;left:4698;top:5943;width:2;height:492" coordorigin="4698,5943" coordsize="2,492">
              <v:shape style="position:absolute;left:4698;top:5943;width:2;height:492" coordorigin="4698,5943" coordsize="0,492" path="m4698,5943l4698,6435e" filled="false" stroked="true" strokeweight=".58001pt" strokecolor="#ffffdc">
                <v:path arrowok="t"/>
              </v:shape>
            </v:group>
            <v:group style="position:absolute;left:3548;top:5943;width:1146;height:274" coordorigin="3548,5943" coordsize="1146,274">
              <v:shape style="position:absolute;left:3548;top:5943;width:1146;height:274" coordorigin="3548,5943" coordsize="1146,274" path="m3548,6217l4693,6217,4693,5943,3548,5943,3548,6217xe" filled="true" fillcolor="#ffffdc" stroked="false">
                <v:path arrowok="t"/>
                <v:fill type="solid"/>
              </v:shape>
            </v:group>
            <v:group style="position:absolute;left:3548;top:6217;width:1146;height:219" coordorigin="3548,6217" coordsize="1146,219">
              <v:shape style="position:absolute;left:3548;top:6217;width:1146;height:219" coordorigin="3548,6217" coordsize="1146,219" path="m3548,6435l4693,6435,4693,6217,3548,6217,3548,6435xe" filled="true" fillcolor="#ffffdc" stroked="false">
                <v:path arrowok="t"/>
                <v:fill type="solid"/>
              </v:shape>
            </v:group>
            <v:group style="position:absolute;left:4712;top:5943;width:2;height:224" coordorigin="4712,5943" coordsize="2,224">
              <v:shape style="position:absolute;left:4712;top:5943;width:2;height:224" coordorigin="4712,5943" coordsize="0,224" path="m4712,5943l4712,6167e" filled="false" stroked="true" strokeweight=".58001pt" strokecolor="#ffffdc">
                <v:path arrowok="t"/>
              </v:shape>
            </v:group>
            <v:group style="position:absolute;left:5027;top:5943;width:2;height:224" coordorigin="5027,5943" coordsize="2,224">
              <v:shape style="position:absolute;left:5027;top:5943;width:2;height:224" coordorigin="5027,5943" coordsize="0,224" path="m5027,5943l5027,6167e" filled="false" stroked="true" strokeweight=".58001pt" strokecolor="#ffffdc">
                <v:path arrowok="t"/>
              </v:shape>
            </v:group>
            <v:group style="position:absolute;left:4707;top:6167;width:324;height:269" coordorigin="4707,6167" coordsize="324,269">
              <v:shape style="position:absolute;left:4707;top:6167;width:324;height:269" coordorigin="4707,6167" coordsize="324,269" path="m4707,6435l5031,6435,5031,6167,4707,6167,4707,6435xe" filled="true" fillcolor="#ffffdc" stroked="false">
                <v:path arrowok="t"/>
                <v:fill type="solid"/>
              </v:shape>
            </v:group>
            <v:group style="position:absolute;left:4717;top:5943;width:305;height:224" coordorigin="4717,5943" coordsize="305,224">
              <v:shape style="position:absolute;left:4717;top:5943;width:305;height:224" coordorigin="4717,5943" coordsize="305,224" path="m4717,6167l5022,6167,5022,5943,4717,5943,4717,6167xe" filled="true" fillcolor="#ffffdc" stroked="false">
                <v:path arrowok="t"/>
                <v:fill type="solid"/>
              </v:shape>
            </v:group>
            <v:group style="position:absolute;left:5037;top:5943;width:2;height:224" coordorigin="5037,5943" coordsize="2,224">
              <v:shape style="position:absolute;left:5037;top:5943;width:2;height:224" coordorigin="5037,5943" coordsize="0,224" path="m5037,5943l5037,6167e" filled="false" stroked="true" strokeweight=".46pt" strokecolor="#ffffdc">
                <v:path arrowok="t"/>
              </v:shape>
            </v:group>
            <v:group style="position:absolute;left:5034;top:6167;width:689;height:269" coordorigin="5034,6167" coordsize="689,269">
              <v:shape style="position:absolute;left:5034;top:6167;width:689;height:269" coordorigin="5034,6167" coordsize="689,269" path="m5034,6435l5723,6435,5723,6167,5034,6167,5034,6435xe" filled="true" fillcolor="#ffffdc" stroked="false">
                <v:path arrowok="t"/>
                <v:fill type="solid"/>
              </v:shape>
            </v:group>
            <v:group style="position:absolute;left:5041;top:5943;width:682;height:224" coordorigin="5041,5943" coordsize="682,224">
              <v:shape style="position:absolute;left:5041;top:5943;width:682;height:224" coordorigin="5041,5943" coordsize="682,224" path="m5041,6167l5723,6167,5723,5943,5041,5943,5041,6167xe" filled="true" fillcolor="#ffffdc" stroked="false">
                <v:path arrowok="t"/>
                <v:fill type="solid"/>
              </v:shape>
            </v:group>
            <v:group style="position:absolute;left:5743;top:5943;width:2;height:492" coordorigin="5743,5943" coordsize="2,492">
              <v:shape style="position:absolute;left:5743;top:5943;width:2;height:492" coordorigin="5743,5943" coordsize="0,492" path="m5743,5943l5743,6435e" filled="false" stroked="true" strokeweight=".70001pt" strokecolor="#ffffdc">
                <v:path arrowok="t"/>
              </v:shape>
            </v:group>
            <v:group style="position:absolute;left:6897;top:5943;width:2;height:492" coordorigin="6897,5943" coordsize="2,492">
              <v:shape style="position:absolute;left:6897;top:5943;width:2;height:492" coordorigin="6897,5943" coordsize="0,492" path="m6897,5943l6897,6435e" filled="false" stroked="true" strokeweight=".579980pt" strokecolor="#ffffdc">
                <v:path arrowok="t"/>
              </v:shape>
            </v:group>
            <v:group style="position:absolute;left:5749;top:5943;width:1143;height:274" coordorigin="5749,5943" coordsize="1143,274">
              <v:shape style="position:absolute;left:5749;top:5943;width:1143;height:274" coordorigin="5749,5943" coordsize="1143,274" path="m5749,6217l6892,6217,6892,5943,5749,5943,5749,6217xe" filled="true" fillcolor="#ffffdc" stroked="false">
                <v:path arrowok="t"/>
                <v:fill type="solid"/>
              </v:shape>
            </v:group>
            <v:group style="position:absolute;left:5749;top:6217;width:1143;height:219" coordorigin="5749,6217" coordsize="1143,219">
              <v:shape style="position:absolute;left:5749;top:6217;width:1143;height:219" coordorigin="5749,6217" coordsize="1143,219" path="m5749,6435l6892,6435,6892,6217,5749,6217,5749,6435xe" filled="true" fillcolor="#ffffdc" stroked="false">
                <v:path arrowok="t"/>
                <v:fill type="solid"/>
              </v:shape>
            </v:group>
            <v:group style="position:absolute;left:6913;top:5943;width:2;height:224" coordorigin="6913,5943" coordsize="2,224">
              <v:shape style="position:absolute;left:6913;top:5943;width:2;height:224" coordorigin="6913,5943" coordsize="0,224" path="m6913,5943l6913,6167e" filled="false" stroked="true" strokeweight=".58001pt" strokecolor="#ffffdc">
                <v:path arrowok="t"/>
              </v:shape>
            </v:group>
            <v:group style="position:absolute;left:7228;top:5943;width:2;height:224" coordorigin="7228,5943" coordsize="2,224">
              <v:shape style="position:absolute;left:7228;top:5943;width:2;height:224" coordorigin="7228,5943" coordsize="0,224" path="m7228,5943l7228,6167e" filled="false" stroked="true" strokeweight=".579980pt" strokecolor="#ffffdc">
                <v:path arrowok="t"/>
              </v:shape>
            </v:group>
            <v:group style="position:absolute;left:6909;top:6167;width:324;height:269" coordorigin="6909,6167" coordsize="324,269">
              <v:shape style="position:absolute;left:6909;top:6167;width:324;height:269" coordorigin="6909,6167" coordsize="324,269" path="m6909,6435l7233,6435,7233,6167,6909,6167,6909,6435xe" filled="true" fillcolor="#ffffdc" stroked="false">
                <v:path arrowok="t"/>
                <v:fill type="solid"/>
              </v:shape>
            </v:group>
            <v:group style="position:absolute;left:6918;top:5943;width:305;height:224" coordorigin="6918,5943" coordsize="305,224">
              <v:shape style="position:absolute;left:6918;top:5943;width:305;height:224" coordorigin="6918,5943" coordsize="305,224" path="m6918,6167l7223,6167,7223,5943,6918,5943,6918,6167xe" filled="true" fillcolor="#ffffdc" stroked="false">
                <v:path arrowok="t"/>
                <v:fill type="solid"/>
              </v:shape>
            </v:group>
            <v:group style="position:absolute;left:7237;top:5943;width:2;height:224" coordorigin="7237,5943" coordsize="2,224">
              <v:shape style="position:absolute;left:7237;top:5943;width:2;height:224" coordorigin="7237,5943" coordsize="0,224" path="m7237,5943l7237,6167e" filled="false" stroked="true" strokeweight=".58001pt" strokecolor="#ffffdc">
                <v:path arrowok="t"/>
              </v:shape>
            </v:group>
            <v:group style="position:absolute;left:7233;top:6167;width:689;height:269" coordorigin="7233,6167" coordsize="689,269">
              <v:shape style="position:absolute;left:7233;top:6167;width:689;height:269" coordorigin="7233,6167" coordsize="689,269" path="m7233,6435l7921,6435,7921,6167,7233,6167,7233,6435xe" filled="true" fillcolor="#ffffdc" stroked="false">
                <v:path arrowok="t"/>
                <v:fill type="solid"/>
              </v:shape>
            </v:group>
            <v:group style="position:absolute;left:7242;top:5943;width:680;height:224" coordorigin="7242,5943" coordsize="680,224">
              <v:shape style="position:absolute;left:7242;top:5943;width:680;height:224" coordorigin="7242,5943" coordsize="680,224" path="m7242,6167l7921,6167,7921,5943,7242,5943,7242,6167xe" filled="true" fillcolor="#ffffdc" stroked="false">
                <v:path arrowok="t"/>
                <v:fill type="solid"/>
              </v:shape>
            </v:group>
            <v:group style="position:absolute;left:7943;top:5943;width:2;height:492" coordorigin="7943,5943" coordsize="2,492">
              <v:shape style="position:absolute;left:7943;top:5943;width:2;height:492" coordorigin="7943,5943" coordsize="0,492" path="m7943,5943l7943,6435e" filled="false" stroked="true" strokeweight=".579980pt" strokecolor="#ffffdc">
                <v:path arrowok="t"/>
              </v:shape>
            </v:group>
            <v:group style="position:absolute;left:9004;top:5943;width:2;height:492" coordorigin="9004,5943" coordsize="2,492">
              <v:shape style="position:absolute;left:9004;top:5943;width:2;height:492" coordorigin="9004,5943" coordsize="0,492" path="m9004,5943l9004,6435e" filled="false" stroked="true" strokeweight=".58001pt" strokecolor="#ffffdc">
                <v:path arrowok="t"/>
              </v:shape>
            </v:group>
            <v:group style="position:absolute;left:7948;top:5943;width:1052;height:274" coordorigin="7948,5943" coordsize="1052,274">
              <v:shape style="position:absolute;left:7948;top:5943;width:1052;height:274" coordorigin="7948,5943" coordsize="1052,274" path="m7948,6217l8999,6217,8999,5943,7948,5943,7948,6217xe" filled="true" fillcolor="#ffffdc" stroked="false">
                <v:path arrowok="t"/>
                <v:fill type="solid"/>
              </v:shape>
            </v:group>
            <v:group style="position:absolute;left:7948;top:6217;width:1052;height:219" coordorigin="7948,6217" coordsize="1052,219">
              <v:shape style="position:absolute;left:7948;top:6217;width:1052;height:219" coordorigin="7948,6217" coordsize="1052,219" path="m7948,6435l8999,6435,8999,6217,7948,6217,7948,6435xe" filled="true" fillcolor="#ffffdc" stroked="false">
                <v:path arrowok="t"/>
                <v:fill type="solid"/>
              </v:shape>
            </v:group>
            <v:group style="position:absolute;left:9021;top:5943;width:2;height:224" coordorigin="9021,5943" coordsize="2,224">
              <v:shape style="position:absolute;left:9021;top:5943;width:2;height:224" coordorigin="9021,5943" coordsize="0,224" path="m9021,5943l9021,6167e" filled="false" stroked="true" strokeweight=".58001pt" strokecolor="#ffffdc">
                <v:path arrowok="t"/>
              </v:shape>
            </v:group>
            <v:group style="position:absolute;left:9016;top:6167;width:310;height:269" coordorigin="9016,6167" coordsize="310,269">
              <v:shape style="position:absolute;left:9016;top:6167;width:310;height:269" coordorigin="9016,6167" coordsize="310,269" path="m9016,6435l9325,6435,9325,6167,9016,6167,9016,6435xe" filled="true" fillcolor="#ffffdc" stroked="false">
                <v:path arrowok="t"/>
                <v:fill type="solid"/>
              </v:shape>
            </v:group>
            <v:group style="position:absolute;left:9025;top:5943;width:300;height:224" coordorigin="9025,5943" coordsize="300,224">
              <v:shape style="position:absolute;left:9025;top:5943;width:300;height:224" coordorigin="9025,5943" coordsize="300,224" path="m9025,6167l9325,6167,9325,5943,9025,5943,9025,6167xe" filled="true" fillcolor="#ffffdc" stroked="false">
                <v:path arrowok="t"/>
                <v:fill type="solid"/>
              </v:shape>
            </v:group>
            <v:group style="position:absolute;left:9347;top:5943;width:2;height:221" coordorigin="9347,5943" coordsize="2,221">
              <v:shape style="position:absolute;left:9347;top:5943;width:2;height:221" coordorigin="9347,5943" coordsize="0,221" path="m9347,5943l9347,6164e" filled="false" stroked="true" strokeweight=".58001pt" strokecolor="#ffffdc">
                <v:path arrowok="t"/>
              </v:shape>
            </v:group>
            <v:group style="position:absolute;left:10476;top:5943;width:2;height:221" coordorigin="10476,5943" coordsize="2,221">
              <v:shape style="position:absolute;left:10476;top:5943;width:2;height:221" coordorigin="10476,5943" coordsize="0,221" path="m10476,5943l10476,6164e" filled="false" stroked="true" strokeweight=".579980pt" strokecolor="#ffffdc">
                <v:path arrowok="t"/>
              </v:shape>
            </v:group>
            <v:group style="position:absolute;left:9342;top:6164;width:1139;height:272" coordorigin="9342,6164" coordsize="1139,272">
              <v:shape style="position:absolute;left:9342;top:6164;width:1139;height:272" coordorigin="9342,6164" coordsize="1139,272" path="m9342,6435l10480,6435,10480,6164,9342,6164,9342,6435xe" filled="true" fillcolor="#ffffdc" stroked="false">
                <v:path arrowok="t"/>
                <v:fill type="solid"/>
              </v:shape>
            </v:group>
            <v:group style="position:absolute;left:9352;top:5943;width:1119;height:221" coordorigin="9352,5943" coordsize="1119,221">
              <v:shape style="position:absolute;left:9352;top:5943;width:1119;height:221" coordorigin="9352,5943" coordsize="1119,221" path="m9352,6164l10471,6164,10471,5943,9352,5943,9352,6164xe" filled="true" fillcolor="#ffffdc" stroked="false">
                <v:path arrowok="t"/>
                <v:fill type="solid"/>
              </v:shape>
            </v:group>
            <v:group style="position:absolute;left:10490;top:5943;width:2;height:245" coordorigin="10490,5943" coordsize="2,245">
              <v:shape style="position:absolute;left:10490;top:5943;width:2;height:245" coordorigin="10490,5943" coordsize="0,245" path="m10490,5943l10490,6188e" filled="false" stroked="true" strokeweight=".58004pt" strokecolor="#ffffdc">
                <v:path arrowok="t"/>
              </v:shape>
            </v:group>
            <v:group style="position:absolute;left:10807;top:5943;width:2;height:245" coordorigin="10807,5943" coordsize="2,245">
              <v:shape style="position:absolute;left:10807;top:5943;width:2;height:245" coordorigin="10807,5943" coordsize="0,245" path="m10807,5943l10807,6188e" filled="false" stroked="true" strokeweight=".579980pt" strokecolor="#ffffdc">
                <v:path arrowok="t"/>
              </v:shape>
            </v:group>
            <v:group style="position:absolute;left:10485;top:6188;width:327;height:248" coordorigin="10485,6188" coordsize="327,248">
              <v:shape style="position:absolute;left:10485;top:6188;width:327;height:248" coordorigin="10485,6188" coordsize="327,248" path="m10485,6435l10812,6435,10812,6188,10485,6188,10485,6435xe" filled="true" fillcolor="#ffffdc" stroked="false">
                <v:path arrowok="t"/>
                <v:fill type="solid"/>
              </v:shape>
            </v:group>
            <v:group style="position:absolute;left:10495;top:5943;width:308;height:245" coordorigin="10495,5943" coordsize="308,245">
              <v:shape style="position:absolute;left:10495;top:5943;width:308;height:245" coordorigin="10495,5943" coordsize="308,245" path="m10495,6188l10802,6188,10802,5943,10495,5943,10495,6188xe" filled="true" fillcolor="#ffffdc" stroked="false">
                <v:path arrowok="t"/>
                <v:fill type="solid"/>
              </v:shape>
            </v:group>
            <v:group style="position:absolute;left:1428;top:5942;width:9384;height:2" coordorigin="1428,5942" coordsize="9384,2">
              <v:shape style="position:absolute;left:1428;top:5942;width:9384;height:2" coordorigin="1428,5942" coordsize="9384,0" path="m1428,5942l10812,5942e" filled="false" stroked="true" strokeweight=".22pt" strokecolor="#000000">
                <v:path arrowok="t"/>
              </v:shape>
            </v:group>
            <v:group style="position:absolute;left:1428;top:6437;width:9384;height:2" coordorigin="1428,6437" coordsize="9384,2">
              <v:shape style="position:absolute;left:1428;top:6437;width:9384;height:2" coordorigin="1428,6437" coordsize="9384,0" path="m1428,6437l10812,6437e" filled="false" stroked="true" strokeweight=".22pt" strokecolor="#000000">
                <v:path arrowok="t"/>
              </v:shape>
            </v:group>
            <v:group style="position:absolute;left:1436;top:6685;width:2;height:219" coordorigin="1436,6685" coordsize="2,219">
              <v:shape style="position:absolute;left:1436;top:6685;width:2;height:219" coordorigin="1436,6685" coordsize="0,219" path="m1436,6685l1436,6903e" filled="false" stroked="true" strokeweight=".580pt" strokecolor="#ffffdc">
                <v:path arrowok="t"/>
              </v:shape>
            </v:group>
            <v:group style="position:absolute;left:1431;top:6917;width:2091;height:2" coordorigin="1431,6917" coordsize="2091,2">
              <v:shape style="position:absolute;left:1431;top:6917;width:2091;height:2" coordorigin="1431,6917" coordsize="2091,0" path="m1431,6917l3521,6917e" filled="false" stroked="true" strokeweight="1.42pt" strokecolor="#ffffdc">
                <v:path arrowok="t"/>
              </v:shape>
            </v:group>
            <v:group style="position:absolute;left:1440;top:6685;width:2081;height:219" coordorigin="1440,6685" coordsize="2081,219">
              <v:shape style="position:absolute;left:1440;top:6685;width:2081;height:219" coordorigin="1440,6685" coordsize="2081,219" path="m1440,6903l3521,6903,3521,6685,1440,6685,1440,6903xe" filled="true" fillcolor="#ffffdc" stroked="false">
                <v:path arrowok="t"/>
                <v:fill type="solid"/>
              </v:shape>
            </v:group>
            <v:group style="position:absolute;left:3543;top:6685;width:2;height:245" coordorigin="3543,6685" coordsize="2,245">
              <v:shape style="position:absolute;left:3543;top:6685;width:2;height:245" coordorigin="3543,6685" coordsize="0,245" path="m3543,6685l3543,6930e" filled="false" stroked="true" strokeweight=".580pt" strokecolor="#ffffdc">
                <v:path arrowok="t"/>
              </v:shape>
            </v:group>
            <v:group style="position:absolute;left:4698;top:6685;width:2;height:245" coordorigin="4698,6685" coordsize="2,245">
              <v:shape style="position:absolute;left:4698;top:6685;width:2;height:245" coordorigin="4698,6685" coordsize="0,245" path="m4698,6685l4698,6930e" filled="false" stroked="true" strokeweight=".58001pt" strokecolor="#ffffdc">
                <v:path arrowok="t"/>
              </v:shape>
            </v:group>
            <v:group style="position:absolute;left:3548;top:6685;width:1146;height:245" coordorigin="3548,6685" coordsize="1146,245">
              <v:shape style="position:absolute;left:3548;top:6685;width:1146;height:245" coordorigin="3548,6685" coordsize="1146,245" path="m3548,6930l4693,6930,4693,6685,3548,6685,3548,6930xe" filled="true" fillcolor="#ffffdc" stroked="false">
                <v:path arrowok="t"/>
                <v:fill type="solid"/>
              </v:shape>
            </v:group>
            <v:group style="position:absolute;left:4712;top:6685;width:2;height:245" coordorigin="4712,6685" coordsize="2,245">
              <v:shape style="position:absolute;left:4712;top:6685;width:2;height:245" coordorigin="4712,6685" coordsize="0,245" path="m4712,6685l4712,6930e" filled="false" stroked="true" strokeweight=".58001pt" strokecolor="#ffffdc">
                <v:path arrowok="t"/>
              </v:shape>
            </v:group>
            <v:group style="position:absolute;left:5027;top:6685;width:2;height:245" coordorigin="5027,6685" coordsize="2,245">
              <v:shape style="position:absolute;left:5027;top:6685;width:2;height:245" coordorigin="5027,6685" coordsize="0,245" path="m5027,6685l5027,6930e" filled="false" stroked="true" strokeweight=".58001pt" strokecolor="#ffffdc">
                <v:path arrowok="t"/>
              </v:shape>
            </v:group>
            <v:group style="position:absolute;left:4717;top:6685;width:305;height:245" coordorigin="4717,6685" coordsize="305,245">
              <v:shape style="position:absolute;left:4717;top:6685;width:305;height:245" coordorigin="4717,6685" coordsize="305,245" path="m4717,6930l5022,6930,5022,6685,4717,6685,4717,6930xe" filled="true" fillcolor="#ffffdc" stroked="false">
                <v:path arrowok="t"/>
                <v:fill type="solid"/>
              </v:shape>
            </v:group>
            <v:group style="position:absolute;left:5037;top:6685;width:2;height:245" coordorigin="5037,6685" coordsize="2,245">
              <v:shape style="position:absolute;left:5037;top:6685;width:2;height:245" coordorigin="5037,6685" coordsize="0,245" path="m5037,6685l5037,6930e" filled="false" stroked="true" strokeweight=".46pt" strokecolor="#ffffdc">
                <v:path arrowok="t"/>
              </v:shape>
            </v:group>
            <v:group style="position:absolute;left:5041;top:6685;width:682;height:245" coordorigin="5041,6685" coordsize="682,245">
              <v:shape style="position:absolute;left:5041;top:6685;width:682;height:245" coordorigin="5041,6685" coordsize="682,245" path="m5041,6930l5723,6930,5723,6685,5041,6685,5041,6930xe" filled="true" fillcolor="#ffffdc" stroked="false">
                <v:path arrowok="t"/>
                <v:fill type="solid"/>
              </v:shape>
            </v:group>
            <v:group style="position:absolute;left:5743;top:6685;width:2;height:245" coordorigin="5743,6685" coordsize="2,245">
              <v:shape style="position:absolute;left:5743;top:6685;width:2;height:245" coordorigin="5743,6685" coordsize="0,245" path="m5743,6685l5743,6930e" filled="false" stroked="true" strokeweight=".70001pt" strokecolor="#ffffdc">
                <v:path arrowok="t"/>
              </v:shape>
            </v:group>
            <v:group style="position:absolute;left:6897;top:6685;width:2;height:245" coordorigin="6897,6685" coordsize="2,245">
              <v:shape style="position:absolute;left:6897;top:6685;width:2;height:245" coordorigin="6897,6685" coordsize="0,245" path="m6897,6685l6897,6930e" filled="false" stroked="true" strokeweight=".579980pt" strokecolor="#ffffdc">
                <v:path arrowok="t"/>
              </v:shape>
            </v:group>
            <v:group style="position:absolute;left:5749;top:6685;width:1143;height:245" coordorigin="5749,6685" coordsize="1143,245">
              <v:shape style="position:absolute;left:5749;top:6685;width:1143;height:245" coordorigin="5749,6685" coordsize="1143,245" path="m5749,6930l6892,6930,6892,6685,5749,6685,5749,6930xe" filled="true" fillcolor="#ffffdc" stroked="false">
                <v:path arrowok="t"/>
                <v:fill type="solid"/>
              </v:shape>
            </v:group>
            <v:group style="position:absolute;left:6913;top:6685;width:2;height:245" coordorigin="6913,6685" coordsize="2,245">
              <v:shape style="position:absolute;left:6913;top:6685;width:2;height:245" coordorigin="6913,6685" coordsize="0,245" path="m6913,6685l6913,6930e" filled="false" stroked="true" strokeweight=".58001pt" strokecolor="#ffffdc">
                <v:path arrowok="t"/>
              </v:shape>
            </v:group>
            <v:group style="position:absolute;left:7228;top:6685;width:2;height:245" coordorigin="7228,6685" coordsize="2,245">
              <v:shape style="position:absolute;left:7228;top:6685;width:2;height:245" coordorigin="7228,6685" coordsize="0,245" path="m7228,6685l7228,6930e" filled="false" stroked="true" strokeweight=".579980pt" strokecolor="#ffffdc">
                <v:path arrowok="t"/>
              </v:shape>
            </v:group>
            <v:group style="position:absolute;left:6918;top:6685;width:305;height:245" coordorigin="6918,6685" coordsize="305,245">
              <v:shape style="position:absolute;left:6918;top:6685;width:305;height:245" coordorigin="6918,6685" coordsize="305,245" path="m6918,6930l7223,6930,7223,6685,6918,6685,6918,6930xe" filled="true" fillcolor="#ffffdc" stroked="false">
                <v:path arrowok="t"/>
                <v:fill type="solid"/>
              </v:shape>
            </v:group>
            <v:group style="position:absolute;left:7237;top:6685;width:2;height:245" coordorigin="7237,6685" coordsize="2,245">
              <v:shape style="position:absolute;left:7237;top:6685;width:2;height:245" coordorigin="7237,6685" coordsize="0,245" path="m7237,6685l7237,6930e" filled="false" stroked="true" strokeweight=".58001pt" strokecolor="#ffffdc">
                <v:path arrowok="t"/>
              </v:shape>
            </v:group>
            <v:group style="position:absolute;left:7242;top:6685;width:680;height:245" coordorigin="7242,6685" coordsize="680,245">
              <v:shape style="position:absolute;left:7242;top:6685;width:680;height:245" coordorigin="7242,6685" coordsize="680,245" path="m7242,6930l7921,6930,7921,6685,7242,6685,7242,6930xe" filled="true" fillcolor="#ffffdc" stroked="false">
                <v:path arrowok="t"/>
                <v:fill type="solid"/>
              </v:shape>
            </v:group>
            <v:group style="position:absolute;left:7943;top:6685;width:2;height:245" coordorigin="7943,6685" coordsize="2,245">
              <v:shape style="position:absolute;left:7943;top:6685;width:2;height:245" coordorigin="7943,6685" coordsize="0,245" path="m7943,6685l7943,6930e" filled="false" stroked="true" strokeweight=".579980pt" strokecolor="#ffffdc">
                <v:path arrowok="t"/>
              </v:shape>
            </v:group>
            <v:group style="position:absolute;left:9004;top:6685;width:2;height:245" coordorigin="9004,6685" coordsize="2,245">
              <v:shape style="position:absolute;left:9004;top:6685;width:2;height:245" coordorigin="9004,6685" coordsize="0,245" path="m9004,6685l9004,6930e" filled="false" stroked="true" strokeweight=".58001pt" strokecolor="#ffffdc">
                <v:path arrowok="t"/>
              </v:shape>
            </v:group>
            <v:group style="position:absolute;left:7948;top:6685;width:1052;height:245" coordorigin="7948,6685" coordsize="1052,245">
              <v:shape style="position:absolute;left:7948;top:6685;width:1052;height:245" coordorigin="7948,6685" coordsize="1052,245" path="m7948,6930l8999,6930,8999,6685,7948,6685,7948,6930xe" filled="true" fillcolor="#ffffdc" stroked="false">
                <v:path arrowok="t"/>
                <v:fill type="solid"/>
              </v:shape>
            </v:group>
            <v:group style="position:absolute;left:9021;top:6685;width:2;height:245" coordorigin="9021,6685" coordsize="2,245">
              <v:shape style="position:absolute;left:9021;top:6685;width:2;height:245" coordorigin="9021,6685" coordsize="0,245" path="m9021,6685l9021,6930e" filled="false" stroked="true" strokeweight=".58001pt" strokecolor="#ffffdc">
                <v:path arrowok="t"/>
              </v:shape>
            </v:group>
            <v:group style="position:absolute;left:9025;top:6685;width:300;height:245" coordorigin="9025,6685" coordsize="300,245">
              <v:shape style="position:absolute;left:9025;top:6685;width:300;height:245" coordorigin="9025,6685" coordsize="300,245" path="m9025,6930l9325,6930,9325,6685,9025,6685,9025,6930xe" filled="true" fillcolor="#ffffdc" stroked="false">
                <v:path arrowok="t"/>
                <v:fill type="solid"/>
              </v:shape>
            </v:group>
            <v:group style="position:absolute;left:9347;top:6685;width:2;height:245" coordorigin="9347,6685" coordsize="2,245">
              <v:shape style="position:absolute;left:9347;top:6685;width:2;height:245" coordorigin="9347,6685" coordsize="0,245" path="m9347,6685l9347,6930e" filled="false" stroked="true" strokeweight=".58001pt" strokecolor="#ffffdc">
                <v:path arrowok="t"/>
              </v:shape>
            </v:group>
            <v:group style="position:absolute;left:10476;top:6685;width:2;height:245" coordorigin="10476,6685" coordsize="2,245">
              <v:shape style="position:absolute;left:10476;top:6685;width:2;height:245" coordorigin="10476,6685" coordsize="0,245" path="m10476,6685l10476,6930e" filled="false" stroked="true" strokeweight=".579980pt" strokecolor="#ffffdc">
                <v:path arrowok="t"/>
              </v:shape>
            </v:group>
            <v:group style="position:absolute;left:9352;top:6685;width:1119;height:245" coordorigin="9352,6685" coordsize="1119,245">
              <v:shape style="position:absolute;left:9352;top:6685;width:1119;height:245" coordorigin="9352,6685" coordsize="1119,245" path="m9352,6930l10471,6930,10471,6685,9352,6685,9352,6930xe" filled="true" fillcolor="#ffffdc" stroked="false">
                <v:path arrowok="t"/>
                <v:fill type="solid"/>
              </v:shape>
            </v:group>
            <v:group style="position:absolute;left:10490;top:6685;width:2;height:245" coordorigin="10490,6685" coordsize="2,245">
              <v:shape style="position:absolute;left:10490;top:6685;width:2;height:245" coordorigin="10490,6685" coordsize="0,245" path="m10490,6685l10490,6930e" filled="false" stroked="true" strokeweight=".58004pt" strokecolor="#ffffdc">
                <v:path arrowok="t"/>
              </v:shape>
            </v:group>
            <v:group style="position:absolute;left:10807;top:6685;width:2;height:245" coordorigin="10807,6685" coordsize="2,245">
              <v:shape style="position:absolute;left:10807;top:6685;width:2;height:245" coordorigin="10807,6685" coordsize="0,245" path="m10807,6685l10807,6930e" filled="false" stroked="true" strokeweight=".579980pt" strokecolor="#ffffdc">
                <v:path arrowok="t"/>
              </v:shape>
            </v:group>
            <v:group style="position:absolute;left:10495;top:6685;width:308;height:245" coordorigin="10495,6685" coordsize="308,245">
              <v:shape style="position:absolute;left:10495;top:6685;width:308;height:245" coordorigin="10495,6685" coordsize="308,245" path="m10495,6930l10802,6930,10802,6685,10495,6685,10495,6930xe" filled="true" fillcolor="#ffffdc" stroked="false">
                <v:path arrowok="t"/>
                <v:fill type="solid"/>
              </v:shape>
            </v:group>
            <v:group style="position:absolute;left:1428;top:6684;width:9384;height:2" coordorigin="1428,6684" coordsize="9384,2">
              <v:shape style="position:absolute;left:1428;top:6684;width:9384;height:2" coordorigin="1428,6684" coordsize="9384,0" path="m1428,6684l10812,6684e" filled="false" stroked="true" strokeweight=".22003pt" strokecolor="#000000">
                <v:path arrowok="t"/>
              </v:shape>
            </v:group>
            <v:group style="position:absolute;left:1428;top:6931;width:9384;height:2" coordorigin="1428,6931" coordsize="9384,2">
              <v:shape style="position:absolute;left:1428;top:6931;width:9384;height:2" coordorigin="1428,6931" coordsize="9384,0" path="m1428,6931l10812,6931e" filled="false" stroked="true" strokeweight=".22pt" strokecolor="#000000">
                <v:path arrowok="t"/>
              </v:shape>
            </v:group>
            <v:group style="position:absolute;left:1436;top:7177;width:2;height:221" coordorigin="1436,7177" coordsize="2,221">
              <v:shape style="position:absolute;left:1436;top:7177;width:2;height:221" coordorigin="1436,7177" coordsize="0,221" path="m1436,7177l1436,7398e" filled="false" stroked="true" strokeweight=".580pt" strokecolor="#ffffdc">
                <v:path arrowok="t"/>
              </v:shape>
            </v:group>
            <v:group style="position:absolute;left:1431;top:7410;width:2091;height:2" coordorigin="1431,7410" coordsize="2091,2">
              <v:shape style="position:absolute;left:1431;top:7410;width:2091;height:2" coordorigin="1431,7410" coordsize="2091,0" path="m1431,7410l3521,7410e" filled="false" stroked="true" strokeweight="1.3pt" strokecolor="#ffffdc">
                <v:path arrowok="t"/>
              </v:shape>
            </v:group>
            <v:group style="position:absolute;left:1440;top:7177;width:2081;height:221" coordorigin="1440,7177" coordsize="2081,221">
              <v:shape style="position:absolute;left:1440;top:7177;width:2081;height:221" coordorigin="1440,7177" coordsize="2081,221" path="m1440,7398l3521,7398,3521,7177,1440,7177,1440,7398xe" filled="true" fillcolor="#ffffdc" stroked="false">
                <v:path arrowok="t"/>
                <v:fill type="solid"/>
              </v:shape>
            </v:group>
            <v:group style="position:absolute;left:3543;top:7177;width:2;height:245" coordorigin="3543,7177" coordsize="2,245">
              <v:shape style="position:absolute;left:3543;top:7177;width:2;height:245" coordorigin="3543,7177" coordsize="0,245" path="m3543,7177l3543,7422e" filled="false" stroked="true" strokeweight=".580pt" strokecolor="#ffffdc">
                <v:path arrowok="t"/>
              </v:shape>
            </v:group>
            <v:group style="position:absolute;left:4698;top:7177;width:2;height:245" coordorigin="4698,7177" coordsize="2,245">
              <v:shape style="position:absolute;left:4698;top:7177;width:2;height:245" coordorigin="4698,7177" coordsize="0,245" path="m4698,7177l4698,7422e" filled="false" stroked="true" strokeweight=".58001pt" strokecolor="#ffffdc">
                <v:path arrowok="t"/>
              </v:shape>
            </v:group>
            <v:group style="position:absolute;left:3548;top:7177;width:1146;height:245" coordorigin="3548,7177" coordsize="1146,245">
              <v:shape style="position:absolute;left:3548;top:7177;width:1146;height:245" coordorigin="3548,7177" coordsize="1146,245" path="m3548,7422l4693,7422,4693,7177,3548,7177,3548,7422xe" filled="true" fillcolor="#ffffdc" stroked="false">
                <v:path arrowok="t"/>
                <v:fill type="solid"/>
              </v:shape>
            </v:group>
            <v:group style="position:absolute;left:4712;top:7177;width:2;height:245" coordorigin="4712,7177" coordsize="2,245">
              <v:shape style="position:absolute;left:4712;top:7177;width:2;height:245" coordorigin="4712,7177" coordsize="0,245" path="m4712,7177l4712,7422e" filled="false" stroked="true" strokeweight=".58001pt" strokecolor="#ffffdc">
                <v:path arrowok="t"/>
              </v:shape>
            </v:group>
            <v:group style="position:absolute;left:5027;top:7177;width:2;height:245" coordorigin="5027,7177" coordsize="2,245">
              <v:shape style="position:absolute;left:5027;top:7177;width:2;height:245" coordorigin="5027,7177" coordsize="0,245" path="m5027,7177l5027,7422e" filled="false" stroked="true" strokeweight=".58001pt" strokecolor="#ffffdc">
                <v:path arrowok="t"/>
              </v:shape>
            </v:group>
            <v:group style="position:absolute;left:4717;top:7177;width:305;height:245" coordorigin="4717,7177" coordsize="305,245">
              <v:shape style="position:absolute;left:4717;top:7177;width:305;height:245" coordorigin="4717,7177" coordsize="305,245" path="m4717,7422l5022,7422,5022,7177,4717,7177,4717,7422xe" filled="true" fillcolor="#ffffdc" stroked="false">
                <v:path arrowok="t"/>
                <v:fill type="solid"/>
              </v:shape>
            </v:group>
            <v:group style="position:absolute;left:5037;top:7177;width:2;height:245" coordorigin="5037,7177" coordsize="2,245">
              <v:shape style="position:absolute;left:5037;top:7177;width:2;height:245" coordorigin="5037,7177" coordsize="0,245" path="m5037,7177l5037,7422e" filled="false" stroked="true" strokeweight=".46pt" strokecolor="#ffffdc">
                <v:path arrowok="t"/>
              </v:shape>
            </v:group>
            <v:group style="position:absolute;left:5041;top:7177;width:682;height:245" coordorigin="5041,7177" coordsize="682,245">
              <v:shape style="position:absolute;left:5041;top:7177;width:682;height:245" coordorigin="5041,7177" coordsize="682,245" path="m5041,7422l5723,7422,5723,7177,5041,7177,5041,7422xe" filled="true" fillcolor="#ffffdc" stroked="false">
                <v:path arrowok="t"/>
                <v:fill type="solid"/>
              </v:shape>
            </v:group>
            <v:group style="position:absolute;left:5743;top:7177;width:2;height:245" coordorigin="5743,7177" coordsize="2,245">
              <v:shape style="position:absolute;left:5743;top:7177;width:2;height:245" coordorigin="5743,7177" coordsize="0,245" path="m5743,7177l5743,7422e" filled="false" stroked="true" strokeweight=".70001pt" strokecolor="#ffffdc">
                <v:path arrowok="t"/>
              </v:shape>
            </v:group>
            <v:group style="position:absolute;left:6897;top:7177;width:2;height:245" coordorigin="6897,7177" coordsize="2,245">
              <v:shape style="position:absolute;left:6897;top:7177;width:2;height:245" coordorigin="6897,7177" coordsize="0,245" path="m6897,7177l6897,7422e" filled="false" stroked="true" strokeweight=".579980pt" strokecolor="#ffffdc">
                <v:path arrowok="t"/>
              </v:shape>
            </v:group>
            <v:group style="position:absolute;left:5749;top:7177;width:1143;height:245" coordorigin="5749,7177" coordsize="1143,245">
              <v:shape style="position:absolute;left:5749;top:7177;width:1143;height:245" coordorigin="5749,7177" coordsize="1143,245" path="m5749,7422l6892,7422,6892,7177,5749,7177,5749,7422xe" filled="true" fillcolor="#ffffdc" stroked="false">
                <v:path arrowok="t"/>
                <v:fill type="solid"/>
              </v:shape>
            </v:group>
            <v:group style="position:absolute;left:6913;top:7177;width:2;height:245" coordorigin="6913,7177" coordsize="2,245">
              <v:shape style="position:absolute;left:6913;top:7177;width:2;height:245" coordorigin="6913,7177" coordsize="0,245" path="m6913,7177l6913,7422e" filled="false" stroked="true" strokeweight=".58001pt" strokecolor="#ffffdc">
                <v:path arrowok="t"/>
              </v:shape>
            </v:group>
            <v:group style="position:absolute;left:7228;top:7177;width:2;height:245" coordorigin="7228,7177" coordsize="2,245">
              <v:shape style="position:absolute;left:7228;top:7177;width:2;height:245" coordorigin="7228,7177" coordsize="0,245" path="m7228,7177l7228,7422e" filled="false" stroked="true" strokeweight=".579980pt" strokecolor="#ffffdc">
                <v:path arrowok="t"/>
              </v:shape>
            </v:group>
            <v:group style="position:absolute;left:6918;top:7177;width:305;height:245" coordorigin="6918,7177" coordsize="305,245">
              <v:shape style="position:absolute;left:6918;top:7177;width:305;height:245" coordorigin="6918,7177" coordsize="305,245" path="m6918,7422l7223,7422,7223,7177,6918,7177,6918,7422xe" filled="true" fillcolor="#ffffdc" stroked="false">
                <v:path arrowok="t"/>
                <v:fill type="solid"/>
              </v:shape>
            </v:group>
            <v:group style="position:absolute;left:7237;top:7177;width:2;height:245" coordorigin="7237,7177" coordsize="2,245">
              <v:shape style="position:absolute;left:7237;top:7177;width:2;height:245" coordorigin="7237,7177" coordsize="0,245" path="m7237,7177l7237,7422e" filled="false" stroked="true" strokeweight=".58001pt" strokecolor="#ffffdc">
                <v:path arrowok="t"/>
              </v:shape>
            </v:group>
            <v:group style="position:absolute;left:7242;top:7177;width:680;height:245" coordorigin="7242,7177" coordsize="680,245">
              <v:shape style="position:absolute;left:7242;top:7177;width:680;height:245" coordorigin="7242,7177" coordsize="680,245" path="m7242,7422l7921,7422,7921,7177,7242,7177,7242,7422xe" filled="true" fillcolor="#ffffdc" stroked="false">
                <v:path arrowok="t"/>
                <v:fill type="solid"/>
              </v:shape>
            </v:group>
            <v:group style="position:absolute;left:7943;top:7177;width:2;height:245" coordorigin="7943,7177" coordsize="2,245">
              <v:shape style="position:absolute;left:7943;top:7177;width:2;height:245" coordorigin="7943,7177" coordsize="0,245" path="m7943,7177l7943,7422e" filled="false" stroked="true" strokeweight=".579980pt" strokecolor="#ffffdc">
                <v:path arrowok="t"/>
              </v:shape>
            </v:group>
            <v:group style="position:absolute;left:9004;top:7177;width:2;height:245" coordorigin="9004,7177" coordsize="2,245">
              <v:shape style="position:absolute;left:9004;top:7177;width:2;height:245" coordorigin="9004,7177" coordsize="0,245" path="m9004,7177l9004,7422e" filled="false" stroked="true" strokeweight=".58001pt" strokecolor="#ffffdc">
                <v:path arrowok="t"/>
              </v:shape>
            </v:group>
            <v:group style="position:absolute;left:7948;top:7177;width:1052;height:245" coordorigin="7948,7177" coordsize="1052,245">
              <v:shape style="position:absolute;left:7948;top:7177;width:1052;height:245" coordorigin="7948,7177" coordsize="1052,245" path="m7948,7422l8999,7422,8999,7177,7948,7177,7948,7422xe" filled="true" fillcolor="#ffffdc" stroked="false">
                <v:path arrowok="t"/>
                <v:fill type="solid"/>
              </v:shape>
            </v:group>
            <v:group style="position:absolute;left:9021;top:7177;width:2;height:245" coordorigin="9021,7177" coordsize="2,245">
              <v:shape style="position:absolute;left:9021;top:7177;width:2;height:245" coordorigin="9021,7177" coordsize="0,245" path="m9021,7177l9021,7422e" filled="false" stroked="true" strokeweight=".58001pt" strokecolor="#ffffdc">
                <v:path arrowok="t"/>
              </v:shape>
            </v:group>
            <v:group style="position:absolute;left:9025;top:7177;width:300;height:245" coordorigin="9025,7177" coordsize="300,245">
              <v:shape style="position:absolute;left:9025;top:7177;width:300;height:245" coordorigin="9025,7177" coordsize="300,245" path="m9025,7422l9325,7422,9325,7177,9025,7177,9025,7422xe" filled="true" fillcolor="#ffffdc" stroked="false">
                <v:path arrowok="t"/>
                <v:fill type="solid"/>
              </v:shape>
            </v:group>
            <v:group style="position:absolute;left:9347;top:7177;width:2;height:245" coordorigin="9347,7177" coordsize="2,245">
              <v:shape style="position:absolute;left:9347;top:7177;width:2;height:245" coordorigin="9347,7177" coordsize="0,245" path="m9347,7177l9347,7422e" filled="false" stroked="true" strokeweight=".58001pt" strokecolor="#ffffdc">
                <v:path arrowok="t"/>
              </v:shape>
            </v:group>
            <v:group style="position:absolute;left:10476;top:7177;width:2;height:245" coordorigin="10476,7177" coordsize="2,245">
              <v:shape style="position:absolute;left:10476;top:7177;width:2;height:245" coordorigin="10476,7177" coordsize="0,245" path="m10476,7177l10476,7422e" filled="false" stroked="true" strokeweight=".579980pt" strokecolor="#ffffdc">
                <v:path arrowok="t"/>
              </v:shape>
            </v:group>
            <v:group style="position:absolute;left:9352;top:7177;width:1119;height:245" coordorigin="9352,7177" coordsize="1119,245">
              <v:shape style="position:absolute;left:9352;top:7177;width:1119;height:245" coordorigin="9352,7177" coordsize="1119,245" path="m9352,7422l10471,7422,10471,7177,9352,7177,9352,7422xe" filled="true" fillcolor="#ffffdc" stroked="false">
                <v:path arrowok="t"/>
                <v:fill type="solid"/>
              </v:shape>
            </v:group>
            <v:group style="position:absolute;left:10490;top:7177;width:2;height:245" coordorigin="10490,7177" coordsize="2,245">
              <v:shape style="position:absolute;left:10490;top:7177;width:2;height:245" coordorigin="10490,7177" coordsize="0,245" path="m10490,7177l10490,7422e" filled="false" stroked="true" strokeweight=".58004pt" strokecolor="#ffffdc">
                <v:path arrowok="t"/>
              </v:shape>
            </v:group>
            <v:group style="position:absolute;left:10807;top:7177;width:2;height:245" coordorigin="10807,7177" coordsize="2,245">
              <v:shape style="position:absolute;left:10807;top:7177;width:2;height:245" coordorigin="10807,7177" coordsize="0,245" path="m10807,7177l10807,7422e" filled="false" stroked="true" strokeweight=".579980pt" strokecolor="#ffffdc">
                <v:path arrowok="t"/>
              </v:shape>
            </v:group>
            <v:group style="position:absolute;left:10495;top:7177;width:308;height:245" coordorigin="10495,7177" coordsize="308,245">
              <v:shape style="position:absolute;left:10495;top:7177;width:308;height:245" coordorigin="10495,7177" coordsize="308,245" path="m10495,7422l10802,7422,10802,7177,10495,7177,10495,7422xe" filled="true" fillcolor="#ffffdc" stroked="false">
                <v:path arrowok="t"/>
                <v:fill type="solid"/>
              </v:shape>
            </v:group>
            <v:group style="position:absolute;left:1428;top:7176;width:9384;height:2" coordorigin="1428,7176" coordsize="9384,2">
              <v:shape style="position:absolute;left:1428;top:7176;width:9384;height:2" coordorigin="1428,7176" coordsize="9384,0" path="m1428,7176l10812,7176e" filled="false" stroked="true" strokeweight=".22pt" strokecolor="#000000">
                <v:path arrowok="t"/>
              </v:shape>
            </v:group>
            <v:group style="position:absolute;left:1428;top:7423;width:9384;height:2" coordorigin="1428,7423" coordsize="9384,2">
              <v:shape style="position:absolute;left:1428;top:7423;width:9384;height:2" coordorigin="1428,7423" coordsize="9384,0" path="m1428,7423l10812,7423e" filled="false" stroked="true" strokeweight=".22pt" strokecolor="#000000">
                <v:path arrowok="t"/>
              </v:shape>
            </v:group>
            <v:group style="position:absolute;left:1436;top:7669;width:2;height:221" coordorigin="1436,7669" coordsize="2,221">
              <v:shape style="position:absolute;left:1436;top:7669;width:2;height:221" coordorigin="1436,7669" coordsize="0,221" path="m1436,7669l1436,7890e" filled="false" stroked="true" strokeweight=".580pt" strokecolor="#ffffdc">
                <v:path arrowok="t"/>
              </v:shape>
            </v:group>
            <v:group style="position:absolute;left:1431;top:7902;width:2091;height:2" coordorigin="1431,7902" coordsize="2091,2">
              <v:shape style="position:absolute;left:1431;top:7902;width:2091;height:2" coordorigin="1431,7902" coordsize="2091,0" path="m1431,7902l3521,7902e" filled="false" stroked="true" strokeweight="1.3pt" strokecolor="#ffffdc">
                <v:path arrowok="t"/>
              </v:shape>
            </v:group>
            <v:group style="position:absolute;left:1440;top:7669;width:2081;height:221" coordorigin="1440,7669" coordsize="2081,221">
              <v:shape style="position:absolute;left:1440;top:7669;width:2081;height:221" coordorigin="1440,7669" coordsize="2081,221" path="m1440,7890l3521,7890,3521,7669,1440,7669,1440,7890xe" filled="true" fillcolor="#ffffdc" stroked="false">
                <v:path arrowok="t"/>
                <v:fill type="solid"/>
              </v:shape>
            </v:group>
            <v:group style="position:absolute;left:3543;top:7669;width:2;height:245" coordorigin="3543,7669" coordsize="2,245">
              <v:shape style="position:absolute;left:3543;top:7669;width:2;height:245" coordorigin="3543,7669" coordsize="0,245" path="m3543,7669l3543,7914e" filled="false" stroked="true" strokeweight=".580pt" strokecolor="#ffffdc">
                <v:path arrowok="t"/>
              </v:shape>
            </v:group>
            <v:group style="position:absolute;left:4698;top:7669;width:2;height:245" coordorigin="4698,7669" coordsize="2,245">
              <v:shape style="position:absolute;left:4698;top:7669;width:2;height:245" coordorigin="4698,7669" coordsize="0,245" path="m4698,7669l4698,7914e" filled="false" stroked="true" strokeweight=".58001pt" strokecolor="#ffffdc">
                <v:path arrowok="t"/>
              </v:shape>
            </v:group>
            <v:group style="position:absolute;left:3548;top:7669;width:1146;height:245" coordorigin="3548,7669" coordsize="1146,245">
              <v:shape style="position:absolute;left:3548;top:7669;width:1146;height:245" coordorigin="3548,7669" coordsize="1146,245" path="m3548,7914l4693,7914,4693,7669,3548,7669,3548,7914xe" filled="true" fillcolor="#ffffdc" stroked="false">
                <v:path arrowok="t"/>
                <v:fill type="solid"/>
              </v:shape>
            </v:group>
            <v:group style="position:absolute;left:4712;top:7669;width:2;height:245" coordorigin="4712,7669" coordsize="2,245">
              <v:shape style="position:absolute;left:4712;top:7669;width:2;height:245" coordorigin="4712,7669" coordsize="0,245" path="m4712,7669l4712,7914e" filled="false" stroked="true" strokeweight=".58001pt" strokecolor="#ffffdc">
                <v:path arrowok="t"/>
              </v:shape>
            </v:group>
            <v:group style="position:absolute;left:5027;top:7669;width:2;height:245" coordorigin="5027,7669" coordsize="2,245">
              <v:shape style="position:absolute;left:5027;top:7669;width:2;height:245" coordorigin="5027,7669" coordsize="0,245" path="m5027,7669l5027,7914e" filled="false" stroked="true" strokeweight=".58001pt" strokecolor="#ffffdc">
                <v:path arrowok="t"/>
              </v:shape>
            </v:group>
            <v:group style="position:absolute;left:4717;top:7669;width:305;height:245" coordorigin="4717,7669" coordsize="305,245">
              <v:shape style="position:absolute;left:4717;top:7669;width:305;height:245" coordorigin="4717,7669" coordsize="305,245" path="m4717,7914l5022,7914,5022,7669,4717,7669,4717,7914xe" filled="true" fillcolor="#ffffdc" stroked="false">
                <v:path arrowok="t"/>
                <v:fill type="solid"/>
              </v:shape>
            </v:group>
            <v:group style="position:absolute;left:5037;top:7669;width:2;height:245" coordorigin="5037,7669" coordsize="2,245">
              <v:shape style="position:absolute;left:5037;top:7669;width:2;height:245" coordorigin="5037,7669" coordsize="0,245" path="m5037,7669l5037,7914e" filled="false" stroked="true" strokeweight=".46pt" strokecolor="#ffffdc">
                <v:path arrowok="t"/>
              </v:shape>
            </v:group>
            <v:group style="position:absolute;left:5041;top:7669;width:682;height:245" coordorigin="5041,7669" coordsize="682,245">
              <v:shape style="position:absolute;left:5041;top:7669;width:682;height:245" coordorigin="5041,7669" coordsize="682,245" path="m5041,7914l5723,7914,5723,7669,5041,7669,5041,7914xe" filled="true" fillcolor="#ffffdc" stroked="false">
                <v:path arrowok="t"/>
                <v:fill type="solid"/>
              </v:shape>
            </v:group>
            <v:group style="position:absolute;left:5743;top:7669;width:2;height:245" coordorigin="5743,7669" coordsize="2,245">
              <v:shape style="position:absolute;left:5743;top:7669;width:2;height:245" coordorigin="5743,7669" coordsize="0,245" path="m5743,7669l5743,7914e" filled="false" stroked="true" strokeweight=".70001pt" strokecolor="#ffffdc">
                <v:path arrowok="t"/>
              </v:shape>
            </v:group>
            <v:group style="position:absolute;left:6897;top:7669;width:2;height:245" coordorigin="6897,7669" coordsize="2,245">
              <v:shape style="position:absolute;left:6897;top:7669;width:2;height:245" coordorigin="6897,7669" coordsize="0,245" path="m6897,7669l6897,7914e" filled="false" stroked="true" strokeweight=".579980pt" strokecolor="#ffffdc">
                <v:path arrowok="t"/>
              </v:shape>
            </v:group>
            <v:group style="position:absolute;left:5749;top:7669;width:1143;height:245" coordorigin="5749,7669" coordsize="1143,245">
              <v:shape style="position:absolute;left:5749;top:7669;width:1143;height:245" coordorigin="5749,7669" coordsize="1143,245" path="m5749,7914l6892,7914,6892,7669,5749,7669,5749,7914xe" filled="true" fillcolor="#ffffdc" stroked="false">
                <v:path arrowok="t"/>
                <v:fill type="solid"/>
              </v:shape>
            </v:group>
            <v:group style="position:absolute;left:6913;top:7669;width:2;height:245" coordorigin="6913,7669" coordsize="2,245">
              <v:shape style="position:absolute;left:6913;top:7669;width:2;height:245" coordorigin="6913,7669" coordsize="0,245" path="m6913,7669l6913,7914e" filled="false" stroked="true" strokeweight=".58001pt" strokecolor="#ffffdc">
                <v:path arrowok="t"/>
              </v:shape>
            </v:group>
            <v:group style="position:absolute;left:7228;top:7669;width:2;height:245" coordorigin="7228,7669" coordsize="2,245">
              <v:shape style="position:absolute;left:7228;top:7669;width:2;height:245" coordorigin="7228,7669" coordsize="0,245" path="m7228,7669l7228,7914e" filled="false" stroked="true" strokeweight=".579980pt" strokecolor="#ffffdc">
                <v:path arrowok="t"/>
              </v:shape>
            </v:group>
            <v:group style="position:absolute;left:6918;top:7669;width:305;height:245" coordorigin="6918,7669" coordsize="305,245">
              <v:shape style="position:absolute;left:6918;top:7669;width:305;height:245" coordorigin="6918,7669" coordsize="305,245" path="m6918,7914l7223,7914,7223,7669,6918,7669,6918,7914xe" filled="true" fillcolor="#ffffdc" stroked="false">
                <v:path arrowok="t"/>
                <v:fill type="solid"/>
              </v:shape>
            </v:group>
            <v:group style="position:absolute;left:7237;top:7669;width:2;height:245" coordorigin="7237,7669" coordsize="2,245">
              <v:shape style="position:absolute;left:7237;top:7669;width:2;height:245" coordorigin="7237,7669" coordsize="0,245" path="m7237,7669l7237,7914e" filled="false" stroked="true" strokeweight=".58001pt" strokecolor="#ffffdc">
                <v:path arrowok="t"/>
              </v:shape>
            </v:group>
            <v:group style="position:absolute;left:7242;top:7669;width:680;height:245" coordorigin="7242,7669" coordsize="680,245">
              <v:shape style="position:absolute;left:7242;top:7669;width:680;height:245" coordorigin="7242,7669" coordsize="680,245" path="m7242,7914l7921,7914,7921,7669,7242,7669,7242,7914xe" filled="true" fillcolor="#ffffdc" stroked="false">
                <v:path arrowok="t"/>
                <v:fill type="solid"/>
              </v:shape>
            </v:group>
            <v:group style="position:absolute;left:7943;top:7669;width:2;height:245" coordorigin="7943,7669" coordsize="2,245">
              <v:shape style="position:absolute;left:7943;top:7669;width:2;height:245" coordorigin="7943,7669" coordsize="0,245" path="m7943,7669l7943,7914e" filled="false" stroked="true" strokeweight=".579980pt" strokecolor="#ffffdc">
                <v:path arrowok="t"/>
              </v:shape>
            </v:group>
            <v:group style="position:absolute;left:9004;top:7669;width:2;height:245" coordorigin="9004,7669" coordsize="2,245">
              <v:shape style="position:absolute;left:9004;top:7669;width:2;height:245" coordorigin="9004,7669" coordsize="0,245" path="m9004,7669l9004,7914e" filled="false" stroked="true" strokeweight=".58001pt" strokecolor="#ffffdc">
                <v:path arrowok="t"/>
              </v:shape>
            </v:group>
            <v:group style="position:absolute;left:7948;top:7669;width:1052;height:245" coordorigin="7948,7669" coordsize="1052,245">
              <v:shape style="position:absolute;left:7948;top:7669;width:1052;height:245" coordorigin="7948,7669" coordsize="1052,245" path="m7948,7914l8999,7914,8999,7669,7948,7669,7948,7914xe" filled="true" fillcolor="#ffffdc" stroked="false">
                <v:path arrowok="t"/>
                <v:fill type="solid"/>
              </v:shape>
            </v:group>
            <v:group style="position:absolute;left:9021;top:7669;width:2;height:245" coordorigin="9021,7669" coordsize="2,245">
              <v:shape style="position:absolute;left:9021;top:7669;width:2;height:245" coordorigin="9021,7669" coordsize="0,245" path="m9021,7669l9021,7914e" filled="false" stroked="true" strokeweight=".58001pt" strokecolor="#ffffdc">
                <v:path arrowok="t"/>
              </v:shape>
            </v:group>
            <v:group style="position:absolute;left:9025;top:7669;width:300;height:245" coordorigin="9025,7669" coordsize="300,245">
              <v:shape style="position:absolute;left:9025;top:7669;width:300;height:245" coordorigin="9025,7669" coordsize="300,245" path="m9025,7914l9325,7914,9325,7669,9025,7669,9025,7914xe" filled="true" fillcolor="#ffffdc" stroked="false">
                <v:path arrowok="t"/>
                <v:fill type="solid"/>
              </v:shape>
            </v:group>
            <v:group style="position:absolute;left:9347;top:7669;width:2;height:245" coordorigin="9347,7669" coordsize="2,245">
              <v:shape style="position:absolute;left:9347;top:7669;width:2;height:245" coordorigin="9347,7669" coordsize="0,245" path="m9347,7669l9347,7914e" filled="false" stroked="true" strokeweight=".58001pt" strokecolor="#ffffdc">
                <v:path arrowok="t"/>
              </v:shape>
            </v:group>
            <v:group style="position:absolute;left:10476;top:7669;width:2;height:245" coordorigin="10476,7669" coordsize="2,245">
              <v:shape style="position:absolute;left:10476;top:7669;width:2;height:245" coordorigin="10476,7669" coordsize="0,245" path="m10476,7669l10476,7914e" filled="false" stroked="true" strokeweight=".579980pt" strokecolor="#ffffdc">
                <v:path arrowok="t"/>
              </v:shape>
            </v:group>
            <v:group style="position:absolute;left:9352;top:7669;width:1119;height:245" coordorigin="9352,7669" coordsize="1119,245">
              <v:shape style="position:absolute;left:9352;top:7669;width:1119;height:245" coordorigin="9352,7669" coordsize="1119,245" path="m9352,7914l10471,7914,10471,7669,9352,7669,9352,7914xe" filled="true" fillcolor="#ffffdc" stroked="false">
                <v:path arrowok="t"/>
                <v:fill type="solid"/>
              </v:shape>
            </v:group>
            <v:group style="position:absolute;left:10490;top:7669;width:2;height:245" coordorigin="10490,7669" coordsize="2,245">
              <v:shape style="position:absolute;left:10490;top:7669;width:2;height:245" coordorigin="10490,7669" coordsize="0,245" path="m10490,7669l10490,7914e" filled="false" stroked="true" strokeweight=".58004pt" strokecolor="#ffffdc">
                <v:path arrowok="t"/>
              </v:shape>
            </v:group>
            <v:group style="position:absolute;left:10807;top:7669;width:2;height:245" coordorigin="10807,7669" coordsize="2,245">
              <v:shape style="position:absolute;left:10807;top:7669;width:2;height:245" coordorigin="10807,7669" coordsize="0,245" path="m10807,7669l10807,7914e" filled="false" stroked="true" strokeweight=".579980pt" strokecolor="#ffffdc">
                <v:path arrowok="t"/>
              </v:shape>
            </v:group>
            <v:group style="position:absolute;left:10495;top:7669;width:308;height:245" coordorigin="10495,7669" coordsize="308,245">
              <v:shape style="position:absolute;left:10495;top:7669;width:308;height:245" coordorigin="10495,7669" coordsize="308,245" path="m10495,7914l10802,7914,10802,7669,10495,7669,10495,7914xe" filled="true" fillcolor="#ffffdc" stroked="false">
                <v:path arrowok="t"/>
                <v:fill type="solid"/>
              </v:shape>
            </v:group>
            <v:group style="position:absolute;left:1428;top:7668;width:9384;height:2" coordorigin="1428,7668" coordsize="9384,2">
              <v:shape style="position:absolute;left:1428;top:7668;width:9384;height:2" coordorigin="1428,7668" coordsize="9384,0" path="m1428,7668l10812,7668e" filled="false" stroked="true" strokeweight=".22pt" strokecolor="#000000">
                <v:path arrowok="t"/>
              </v:shape>
            </v:group>
            <v:group style="position:absolute;left:1428;top:7915;width:9384;height:2" coordorigin="1428,7915" coordsize="9384,2">
              <v:shape style="position:absolute;left:1428;top:7915;width:9384;height:2" coordorigin="1428,7915" coordsize="9384,0" path="m1428,7915l10812,7915e" filled="false" stroked="true" strokeweight=".22003pt" strokecolor="#000000">
                <v:path arrowok="t"/>
              </v:shape>
            </v:group>
            <v:group style="position:absolute;left:1436;top:8161;width:2;height:221" coordorigin="1436,8161" coordsize="2,221">
              <v:shape style="position:absolute;left:1436;top:8161;width:2;height:221" coordorigin="1436,8161" coordsize="0,221" path="m1436,8161l1436,8382e" filled="false" stroked="true" strokeweight=".580pt" strokecolor="#ffffdc">
                <v:path arrowok="t"/>
              </v:shape>
            </v:group>
            <v:group style="position:absolute;left:1431;top:8382;width:2091;height:275" coordorigin="1431,8382" coordsize="2091,275">
              <v:shape style="position:absolute;left:1431;top:8382;width:2091;height:275" coordorigin="1431,8382" coordsize="2091,275" path="m1431,8656l3521,8656,3521,8382,1431,8382,1431,8656xe" filled="true" fillcolor="#ffffdc" stroked="false">
                <v:path arrowok="t"/>
                <v:fill type="solid"/>
              </v:shape>
            </v:group>
            <v:group style="position:absolute;left:1440;top:8161;width:2081;height:221" coordorigin="1440,8161" coordsize="2081,221">
              <v:shape style="position:absolute;left:1440;top:8161;width:2081;height:221" coordorigin="1440,8161" coordsize="2081,221" path="m1440,8382l3521,8382,3521,8161,1440,8161,1440,8382xe" filled="true" fillcolor="#ffffdc" stroked="false">
                <v:path arrowok="t"/>
                <v:fill type="solid"/>
              </v:shape>
            </v:group>
            <v:group style="position:absolute;left:3543;top:8161;width:2;height:221" coordorigin="3543,8161" coordsize="2,221">
              <v:shape style="position:absolute;left:3543;top:8161;width:2;height:221" coordorigin="3543,8161" coordsize="0,221" path="m3543,8161l3543,8382e" filled="false" stroked="true" strokeweight=".580pt" strokecolor="#ffffdc">
                <v:path arrowok="t"/>
              </v:shape>
            </v:group>
            <v:group style="position:absolute;left:4698;top:8161;width:2;height:221" coordorigin="4698,8161" coordsize="2,221">
              <v:shape style="position:absolute;left:4698;top:8161;width:2;height:221" coordorigin="4698,8161" coordsize="0,221" path="m4698,8161l4698,8382e" filled="false" stroked="true" strokeweight=".58001pt" strokecolor="#ffffdc">
                <v:path arrowok="t"/>
              </v:shape>
            </v:group>
            <v:group style="position:absolute;left:3538;top:8382;width:1165;height:275" coordorigin="3538,8382" coordsize="1165,275">
              <v:shape style="position:absolute;left:3538;top:8382;width:1165;height:275" coordorigin="3538,8382" coordsize="1165,275" path="m3538,8656l4702,8656,4702,8382,3538,8382,3538,8656xe" filled="true" fillcolor="#ffffdc" stroked="false">
                <v:path arrowok="t"/>
                <v:fill type="solid"/>
              </v:shape>
            </v:group>
            <v:group style="position:absolute;left:3548;top:8161;width:1146;height:221" coordorigin="3548,8161" coordsize="1146,221">
              <v:shape style="position:absolute;left:3548;top:8161;width:1146;height:221" coordorigin="3548,8161" coordsize="1146,221" path="m3548,8382l4693,8382,4693,8161,3548,8161,3548,8382xe" filled="true" fillcolor="#ffffdc" stroked="false">
                <v:path arrowok="t"/>
                <v:fill type="solid"/>
              </v:shape>
            </v:group>
            <v:group style="position:absolute;left:4712;top:8161;width:2;height:245" coordorigin="4712,8161" coordsize="2,245">
              <v:shape style="position:absolute;left:4712;top:8161;width:2;height:245" coordorigin="4712,8161" coordsize="0,245" path="m4712,8161l4712,8406e" filled="false" stroked="true" strokeweight=".58001pt" strokecolor="#ffffdc">
                <v:path arrowok="t"/>
              </v:shape>
            </v:group>
            <v:group style="position:absolute;left:5027;top:8161;width:2;height:245" coordorigin="5027,8161" coordsize="2,245">
              <v:shape style="position:absolute;left:5027;top:8161;width:2;height:245" coordorigin="5027,8161" coordsize="0,245" path="m5027,8161l5027,8406e" filled="false" stroked="true" strokeweight=".58001pt" strokecolor="#ffffdc">
                <v:path arrowok="t"/>
              </v:shape>
            </v:group>
            <v:group style="position:absolute;left:4707;top:8406;width:324;height:251" coordorigin="4707,8406" coordsize="324,251">
              <v:shape style="position:absolute;left:4707;top:8406;width:324;height:251" coordorigin="4707,8406" coordsize="324,251" path="m4707,8656l5031,8656,5031,8406,4707,8406,4707,8656xe" filled="true" fillcolor="#ffffdc" stroked="false">
                <v:path arrowok="t"/>
                <v:fill type="solid"/>
              </v:shape>
            </v:group>
            <v:group style="position:absolute;left:4717;top:8161;width:305;height:245" coordorigin="4717,8161" coordsize="305,245">
              <v:shape style="position:absolute;left:4717;top:8161;width:305;height:245" coordorigin="4717,8161" coordsize="305,245" path="m4717,8406l5022,8406,5022,8161,4717,8161,4717,8406xe" filled="true" fillcolor="#ffffdc" stroked="false">
                <v:path arrowok="t"/>
                <v:fill type="solid"/>
              </v:shape>
            </v:group>
            <v:group style="position:absolute;left:5037;top:8161;width:2;height:245" coordorigin="5037,8161" coordsize="2,245">
              <v:shape style="position:absolute;left:5037;top:8161;width:2;height:245" coordorigin="5037,8161" coordsize="0,245" path="m5037,8161l5037,8406e" filled="false" stroked="true" strokeweight=".46pt" strokecolor="#ffffdc">
                <v:path arrowok="t"/>
              </v:shape>
            </v:group>
            <v:group style="position:absolute;left:5034;top:8406;width:689;height:251" coordorigin="5034,8406" coordsize="689,251">
              <v:shape style="position:absolute;left:5034;top:8406;width:689;height:251" coordorigin="5034,8406" coordsize="689,251" path="m5034,8656l5723,8656,5723,8406,5034,8406,5034,8656xe" filled="true" fillcolor="#ffffdc" stroked="false">
                <v:path arrowok="t"/>
                <v:fill type="solid"/>
              </v:shape>
            </v:group>
            <v:group style="position:absolute;left:5041;top:8161;width:682;height:245" coordorigin="5041,8161" coordsize="682,245">
              <v:shape style="position:absolute;left:5041;top:8161;width:682;height:245" coordorigin="5041,8161" coordsize="682,245" path="m5041,8406l5723,8406,5723,8161,5041,8161,5041,8406xe" filled="true" fillcolor="#ffffdc" stroked="false">
                <v:path arrowok="t"/>
                <v:fill type="solid"/>
              </v:shape>
            </v:group>
            <v:group style="position:absolute;left:5743;top:8161;width:2;height:221" coordorigin="5743,8161" coordsize="2,221">
              <v:shape style="position:absolute;left:5743;top:8161;width:2;height:221" coordorigin="5743,8161" coordsize="0,221" path="m5743,8161l5743,8382e" filled="false" stroked="true" strokeweight=".70001pt" strokecolor="#ffffdc">
                <v:path arrowok="t"/>
              </v:shape>
            </v:group>
            <v:group style="position:absolute;left:6897;top:8161;width:2;height:221" coordorigin="6897,8161" coordsize="2,221">
              <v:shape style="position:absolute;left:6897;top:8161;width:2;height:221" coordorigin="6897,8161" coordsize="0,221" path="m6897,8161l6897,8382e" filled="false" stroked="true" strokeweight=".579980pt" strokecolor="#ffffdc">
                <v:path arrowok="t"/>
              </v:shape>
            </v:group>
            <v:group style="position:absolute;left:5737;top:8382;width:1165;height:275" coordorigin="5737,8382" coordsize="1165,275">
              <v:shape style="position:absolute;left:5737;top:8382;width:1165;height:275" coordorigin="5737,8382" coordsize="1165,275" path="m5737,8656l6901,8656,6901,8382,5737,8382,5737,8656xe" filled="true" fillcolor="#ffffdc" stroked="false">
                <v:path arrowok="t"/>
                <v:fill type="solid"/>
              </v:shape>
            </v:group>
            <v:group style="position:absolute;left:5749;top:8161;width:1143;height:221" coordorigin="5749,8161" coordsize="1143,221">
              <v:shape style="position:absolute;left:5749;top:8161;width:1143;height:221" coordorigin="5749,8161" coordsize="1143,221" path="m5749,8382l6892,8382,6892,8161,5749,8161,5749,8382xe" filled="true" fillcolor="#ffffdc" stroked="false">
                <v:path arrowok="t"/>
                <v:fill type="solid"/>
              </v:shape>
            </v:group>
            <v:group style="position:absolute;left:6913;top:8161;width:2;height:245" coordorigin="6913,8161" coordsize="2,245">
              <v:shape style="position:absolute;left:6913;top:8161;width:2;height:245" coordorigin="6913,8161" coordsize="0,245" path="m6913,8161l6913,8406e" filled="false" stroked="true" strokeweight=".58001pt" strokecolor="#ffffdc">
                <v:path arrowok="t"/>
              </v:shape>
            </v:group>
            <v:group style="position:absolute;left:7228;top:8161;width:2;height:245" coordorigin="7228,8161" coordsize="2,245">
              <v:shape style="position:absolute;left:7228;top:8161;width:2;height:245" coordorigin="7228,8161" coordsize="0,245" path="m7228,8161l7228,8406e" filled="false" stroked="true" strokeweight=".579980pt" strokecolor="#ffffdc">
                <v:path arrowok="t"/>
              </v:shape>
            </v:group>
            <v:group style="position:absolute;left:6909;top:8406;width:324;height:251" coordorigin="6909,8406" coordsize="324,251">
              <v:shape style="position:absolute;left:6909;top:8406;width:324;height:251" coordorigin="6909,8406" coordsize="324,251" path="m6909,8656l7233,8656,7233,8406,6909,8406,6909,8656xe" filled="true" fillcolor="#ffffdc" stroked="false">
                <v:path arrowok="t"/>
                <v:fill type="solid"/>
              </v:shape>
            </v:group>
            <v:group style="position:absolute;left:6918;top:8161;width:305;height:245" coordorigin="6918,8161" coordsize="305,245">
              <v:shape style="position:absolute;left:6918;top:8161;width:305;height:245" coordorigin="6918,8161" coordsize="305,245" path="m6918,8406l7223,8406,7223,8161,6918,8161,6918,8406xe" filled="true" fillcolor="#ffffdc" stroked="false">
                <v:path arrowok="t"/>
                <v:fill type="solid"/>
              </v:shape>
            </v:group>
            <v:group style="position:absolute;left:7237;top:8161;width:2;height:245" coordorigin="7237,8161" coordsize="2,245">
              <v:shape style="position:absolute;left:7237;top:8161;width:2;height:245" coordorigin="7237,8161" coordsize="0,245" path="m7237,8161l7237,8406e" filled="false" stroked="true" strokeweight=".58001pt" strokecolor="#ffffdc">
                <v:path arrowok="t"/>
              </v:shape>
            </v:group>
            <v:group style="position:absolute;left:7233;top:8406;width:689;height:251" coordorigin="7233,8406" coordsize="689,251">
              <v:shape style="position:absolute;left:7233;top:8406;width:689;height:251" coordorigin="7233,8406" coordsize="689,251" path="m7233,8656l7921,8656,7921,8406,7233,8406,7233,8656xe" filled="true" fillcolor="#ffffdc" stroked="false">
                <v:path arrowok="t"/>
                <v:fill type="solid"/>
              </v:shape>
            </v:group>
            <v:group style="position:absolute;left:7242;top:8161;width:680;height:245" coordorigin="7242,8161" coordsize="680,245">
              <v:shape style="position:absolute;left:7242;top:8161;width:680;height:245" coordorigin="7242,8161" coordsize="680,245" path="m7242,8406l7921,8406,7921,8161,7242,8161,7242,8406xe" filled="true" fillcolor="#ffffdc" stroked="false">
                <v:path arrowok="t"/>
                <v:fill type="solid"/>
              </v:shape>
            </v:group>
            <v:group style="position:absolute;left:7943;top:8161;width:2;height:495" coordorigin="7943,8161" coordsize="2,495">
              <v:shape style="position:absolute;left:7943;top:8161;width:2;height:495" coordorigin="7943,8161" coordsize="0,495" path="m7943,8161l7943,8656e" filled="false" stroked="true" strokeweight=".579980pt" strokecolor="#ffffdc">
                <v:path arrowok="t"/>
              </v:shape>
            </v:group>
            <v:group style="position:absolute;left:9004;top:8161;width:2;height:495" coordorigin="9004,8161" coordsize="2,495">
              <v:shape style="position:absolute;left:9004;top:8161;width:2;height:495" coordorigin="9004,8161" coordsize="0,495" path="m9004,8161l9004,8656e" filled="false" stroked="true" strokeweight=".58001pt" strokecolor="#ffffdc">
                <v:path arrowok="t"/>
              </v:shape>
            </v:group>
            <v:group style="position:absolute;left:7948;top:8161;width:1052;height:274" coordorigin="7948,8161" coordsize="1052,274">
              <v:shape style="position:absolute;left:7948;top:8161;width:1052;height:274" coordorigin="7948,8161" coordsize="1052,274" path="m7948,8435l8999,8435,8999,8161,7948,8161,7948,8435xe" filled="true" fillcolor="#ffffdc" stroked="false">
                <v:path arrowok="t"/>
                <v:fill type="solid"/>
              </v:shape>
            </v:group>
            <v:group style="position:absolute;left:7948;top:8435;width:1052;height:222" coordorigin="7948,8435" coordsize="1052,222">
              <v:shape style="position:absolute;left:7948;top:8435;width:1052;height:222" coordorigin="7948,8435" coordsize="1052,222" path="m7948,8656l8999,8656,8999,8435,7948,8435,7948,8656xe" filled="true" fillcolor="#ffffdc" stroked="false">
                <v:path arrowok="t"/>
                <v:fill type="solid"/>
              </v:shape>
            </v:group>
            <v:group style="position:absolute;left:9021;top:8161;width:2;height:224" coordorigin="9021,8161" coordsize="2,224">
              <v:shape style="position:absolute;left:9021;top:8161;width:2;height:224" coordorigin="9021,8161" coordsize="0,224" path="m9021,8161l9021,8384e" filled="false" stroked="true" strokeweight=".58001pt" strokecolor="#ffffdc">
                <v:path arrowok="t"/>
              </v:shape>
            </v:group>
            <v:group style="position:absolute;left:9016;top:8384;width:310;height:272" coordorigin="9016,8384" coordsize="310,272">
              <v:shape style="position:absolute;left:9016;top:8384;width:310;height:272" coordorigin="9016,8384" coordsize="310,272" path="m9016,8656l9325,8656,9325,8384,9016,8384,9016,8656xe" filled="true" fillcolor="#ffffdc" stroked="false">
                <v:path arrowok="t"/>
                <v:fill type="solid"/>
              </v:shape>
            </v:group>
            <v:group style="position:absolute;left:9025;top:8161;width:300;height:224" coordorigin="9025,8161" coordsize="300,224">
              <v:shape style="position:absolute;left:9025;top:8161;width:300;height:224" coordorigin="9025,8161" coordsize="300,224" path="m9025,8384l9325,8384,9325,8161,9025,8161,9025,8384xe" filled="true" fillcolor="#ffffdc" stroked="false">
                <v:path arrowok="t"/>
                <v:fill type="solid"/>
              </v:shape>
            </v:group>
            <v:group style="position:absolute;left:9347;top:8161;width:2;height:221" coordorigin="9347,8161" coordsize="2,221">
              <v:shape style="position:absolute;left:9347;top:8161;width:2;height:221" coordorigin="9347,8161" coordsize="0,221" path="m9347,8161l9347,8382e" filled="false" stroked="true" strokeweight=".58001pt" strokecolor="#ffffdc">
                <v:path arrowok="t"/>
              </v:shape>
            </v:group>
            <v:group style="position:absolute;left:10476;top:8161;width:2;height:221" coordorigin="10476,8161" coordsize="2,221">
              <v:shape style="position:absolute;left:10476;top:8161;width:2;height:221" coordorigin="10476,8161" coordsize="0,221" path="m10476,8161l10476,8382e" filled="false" stroked="true" strokeweight=".579980pt" strokecolor="#ffffdc">
                <v:path arrowok="t"/>
              </v:shape>
            </v:group>
            <v:group style="position:absolute;left:9342;top:8382;width:1139;height:275" coordorigin="9342,8382" coordsize="1139,275">
              <v:shape style="position:absolute;left:9342;top:8382;width:1139;height:275" coordorigin="9342,8382" coordsize="1139,275" path="m9342,8656l10480,8656,10480,8382,9342,8382,9342,8656xe" filled="true" fillcolor="#ffffdc" stroked="false">
                <v:path arrowok="t"/>
                <v:fill type="solid"/>
              </v:shape>
            </v:group>
            <v:group style="position:absolute;left:9352;top:8161;width:1119;height:221" coordorigin="9352,8161" coordsize="1119,221">
              <v:shape style="position:absolute;left:9352;top:8161;width:1119;height:221" coordorigin="9352,8161" coordsize="1119,221" path="m9352,8382l10471,8382,10471,8161,9352,8161,9352,8382xe" filled="true" fillcolor="#ffffdc" stroked="false">
                <v:path arrowok="t"/>
                <v:fill type="solid"/>
              </v:shape>
            </v:group>
            <v:group style="position:absolute;left:10490;top:8161;width:2;height:245" coordorigin="10490,8161" coordsize="2,245">
              <v:shape style="position:absolute;left:10490;top:8161;width:2;height:245" coordorigin="10490,8161" coordsize="0,245" path="m10490,8161l10490,8406e" filled="false" stroked="true" strokeweight=".58004pt" strokecolor="#ffffdc">
                <v:path arrowok="t"/>
              </v:shape>
            </v:group>
            <v:group style="position:absolute;left:10807;top:8161;width:2;height:245" coordorigin="10807,8161" coordsize="2,245">
              <v:shape style="position:absolute;left:10807;top:8161;width:2;height:245" coordorigin="10807,8161" coordsize="0,245" path="m10807,8161l10807,8406e" filled="false" stroked="true" strokeweight=".579980pt" strokecolor="#ffffdc">
                <v:path arrowok="t"/>
              </v:shape>
            </v:group>
            <v:group style="position:absolute;left:10485;top:8406;width:327;height:251" coordorigin="10485,8406" coordsize="327,251">
              <v:shape style="position:absolute;left:10485;top:8406;width:327;height:251" coordorigin="10485,8406" coordsize="327,251" path="m10485,8656l10812,8656,10812,8406,10485,8406,10485,8656xe" filled="true" fillcolor="#ffffdc" stroked="false">
                <v:path arrowok="t"/>
                <v:fill type="solid"/>
              </v:shape>
            </v:group>
            <v:group style="position:absolute;left:10495;top:8161;width:308;height:245" coordorigin="10495,8161" coordsize="308,245">
              <v:shape style="position:absolute;left:10495;top:8161;width:308;height:245" coordorigin="10495,8161" coordsize="308,245" path="m10495,8406l10802,8406,10802,8161,10495,8161,10495,8406xe" filled="true" fillcolor="#ffffdc" stroked="false">
                <v:path arrowok="t"/>
                <v:fill type="solid"/>
              </v:shape>
            </v:group>
            <v:group style="position:absolute;left:1428;top:8160;width:9384;height:2" coordorigin="1428,8160" coordsize="9384,2">
              <v:shape style="position:absolute;left:1428;top:8160;width:9384;height:2" coordorigin="1428,8160" coordsize="9384,0" path="m1428,8160l10812,8160e" filled="false" stroked="true" strokeweight=".22pt" strokecolor="#000000">
                <v:path arrowok="t"/>
              </v:shape>
            </v:group>
            <v:group style="position:absolute;left:1428;top:8657;width:9384;height:2" coordorigin="1428,8657" coordsize="9384,2">
              <v:shape style="position:absolute;left:1428;top:8657;width:9384;height:2" coordorigin="1428,8657" coordsize="9384,0" path="m1428,8657l10812,8657e" filled="false" stroked="true" strokeweight=".22003pt" strokecolor="#000000">
                <v:path arrowok="t"/>
              </v:shape>
            </v:group>
            <v:group style="position:absolute;left:1436;top:8903;width:2;height:221" coordorigin="1436,8903" coordsize="2,221">
              <v:shape style="position:absolute;left:1436;top:8903;width:2;height:221" coordorigin="1436,8903" coordsize="0,221" path="m1436,8903l1436,9124e" filled="false" stroked="true" strokeweight=".580pt" strokecolor="#ffffdc">
                <v:path arrowok="t"/>
              </v:shape>
            </v:group>
            <v:group style="position:absolute;left:1431;top:9136;width:2091;height:2" coordorigin="1431,9136" coordsize="2091,2">
              <v:shape style="position:absolute;left:1431;top:9136;width:2091;height:2" coordorigin="1431,9136" coordsize="2091,0" path="m1431,9136l3521,9136e" filled="false" stroked="true" strokeweight="1.3pt" strokecolor="#ffffdc">
                <v:path arrowok="t"/>
              </v:shape>
            </v:group>
            <v:group style="position:absolute;left:1440;top:8903;width:2081;height:221" coordorigin="1440,8903" coordsize="2081,221">
              <v:shape style="position:absolute;left:1440;top:8903;width:2081;height:221" coordorigin="1440,8903" coordsize="2081,221" path="m1440,9124l3521,9124,3521,8903,1440,8903,1440,9124xe" filled="true" fillcolor="#ffffdc" stroked="false">
                <v:path arrowok="t"/>
                <v:fill type="solid"/>
              </v:shape>
            </v:group>
            <v:group style="position:absolute;left:3543;top:8903;width:2;height:245" coordorigin="3543,8903" coordsize="2,245">
              <v:shape style="position:absolute;left:3543;top:8903;width:2;height:245" coordorigin="3543,8903" coordsize="0,245" path="m3543,8903l3543,9148e" filled="false" stroked="true" strokeweight=".580pt" strokecolor="#ffffdc">
                <v:path arrowok="t"/>
              </v:shape>
            </v:group>
            <v:group style="position:absolute;left:4698;top:8903;width:2;height:245" coordorigin="4698,8903" coordsize="2,245">
              <v:shape style="position:absolute;left:4698;top:8903;width:2;height:245" coordorigin="4698,8903" coordsize="0,245" path="m4698,8903l4698,9148e" filled="false" stroked="true" strokeweight=".58001pt" strokecolor="#ffffdc">
                <v:path arrowok="t"/>
              </v:shape>
            </v:group>
            <v:group style="position:absolute;left:3548;top:8903;width:1146;height:245" coordorigin="3548,8903" coordsize="1146,245">
              <v:shape style="position:absolute;left:3548;top:8903;width:1146;height:245" coordorigin="3548,8903" coordsize="1146,245" path="m3548,9148l4693,9148,4693,8903,3548,8903,3548,9148xe" filled="true" fillcolor="#ffffdc" stroked="false">
                <v:path arrowok="t"/>
                <v:fill type="solid"/>
              </v:shape>
            </v:group>
            <v:group style="position:absolute;left:4712;top:8903;width:2;height:245" coordorigin="4712,8903" coordsize="2,245">
              <v:shape style="position:absolute;left:4712;top:8903;width:2;height:245" coordorigin="4712,8903" coordsize="0,245" path="m4712,8903l4712,9148e" filled="false" stroked="true" strokeweight=".58001pt" strokecolor="#ffffdc">
                <v:path arrowok="t"/>
              </v:shape>
            </v:group>
            <v:group style="position:absolute;left:5027;top:8903;width:2;height:245" coordorigin="5027,8903" coordsize="2,245">
              <v:shape style="position:absolute;left:5027;top:8903;width:2;height:245" coordorigin="5027,8903" coordsize="0,245" path="m5027,8903l5027,9148e" filled="false" stroked="true" strokeweight=".58001pt" strokecolor="#ffffdc">
                <v:path arrowok="t"/>
              </v:shape>
            </v:group>
            <v:group style="position:absolute;left:4717;top:8903;width:305;height:245" coordorigin="4717,8903" coordsize="305,245">
              <v:shape style="position:absolute;left:4717;top:8903;width:305;height:245" coordorigin="4717,8903" coordsize="305,245" path="m4717,9148l5022,9148,5022,8903,4717,8903,4717,9148xe" filled="true" fillcolor="#ffffdc" stroked="false">
                <v:path arrowok="t"/>
                <v:fill type="solid"/>
              </v:shape>
            </v:group>
            <v:group style="position:absolute;left:5037;top:8903;width:2;height:245" coordorigin="5037,8903" coordsize="2,245">
              <v:shape style="position:absolute;left:5037;top:8903;width:2;height:245" coordorigin="5037,8903" coordsize="0,245" path="m5037,8903l5037,9148e" filled="false" stroked="true" strokeweight=".46pt" strokecolor="#ffffdc">
                <v:path arrowok="t"/>
              </v:shape>
            </v:group>
            <v:group style="position:absolute;left:5041;top:8903;width:682;height:245" coordorigin="5041,8903" coordsize="682,245">
              <v:shape style="position:absolute;left:5041;top:8903;width:682;height:245" coordorigin="5041,8903" coordsize="682,245" path="m5041,9148l5723,9148,5723,8903,5041,8903,5041,9148xe" filled="true" fillcolor="#ffffdc" stroked="false">
                <v:path arrowok="t"/>
                <v:fill type="solid"/>
              </v:shape>
            </v:group>
            <v:group style="position:absolute;left:5743;top:8903;width:2;height:245" coordorigin="5743,8903" coordsize="2,245">
              <v:shape style="position:absolute;left:5743;top:8903;width:2;height:245" coordorigin="5743,8903" coordsize="0,245" path="m5743,8903l5743,9148e" filled="false" stroked="true" strokeweight=".70001pt" strokecolor="#ffffdc">
                <v:path arrowok="t"/>
              </v:shape>
            </v:group>
            <v:group style="position:absolute;left:6897;top:8903;width:2;height:245" coordorigin="6897,8903" coordsize="2,245">
              <v:shape style="position:absolute;left:6897;top:8903;width:2;height:245" coordorigin="6897,8903" coordsize="0,245" path="m6897,8903l6897,9148e" filled="false" stroked="true" strokeweight=".579980pt" strokecolor="#ffffdc">
                <v:path arrowok="t"/>
              </v:shape>
            </v:group>
            <v:group style="position:absolute;left:5749;top:8903;width:1143;height:245" coordorigin="5749,8903" coordsize="1143,245">
              <v:shape style="position:absolute;left:5749;top:8903;width:1143;height:245" coordorigin="5749,8903" coordsize="1143,245" path="m5749,9148l6892,9148,6892,8903,5749,8903,5749,9148xe" filled="true" fillcolor="#ffffdc" stroked="false">
                <v:path arrowok="t"/>
                <v:fill type="solid"/>
              </v:shape>
            </v:group>
            <v:group style="position:absolute;left:6913;top:8903;width:2;height:245" coordorigin="6913,8903" coordsize="2,245">
              <v:shape style="position:absolute;left:6913;top:8903;width:2;height:245" coordorigin="6913,8903" coordsize="0,245" path="m6913,8903l6913,9148e" filled="false" stroked="true" strokeweight=".58001pt" strokecolor="#ffffdc">
                <v:path arrowok="t"/>
              </v:shape>
            </v:group>
            <v:group style="position:absolute;left:7228;top:8903;width:2;height:245" coordorigin="7228,8903" coordsize="2,245">
              <v:shape style="position:absolute;left:7228;top:8903;width:2;height:245" coordorigin="7228,8903" coordsize="0,245" path="m7228,8903l7228,9148e" filled="false" stroked="true" strokeweight=".579980pt" strokecolor="#ffffdc">
                <v:path arrowok="t"/>
              </v:shape>
            </v:group>
            <v:group style="position:absolute;left:6918;top:8903;width:305;height:245" coordorigin="6918,8903" coordsize="305,245">
              <v:shape style="position:absolute;left:6918;top:8903;width:305;height:245" coordorigin="6918,8903" coordsize="305,245" path="m6918,9148l7223,9148,7223,8903,6918,8903,6918,9148xe" filled="true" fillcolor="#ffffdc" stroked="false">
                <v:path arrowok="t"/>
                <v:fill type="solid"/>
              </v:shape>
            </v:group>
            <v:group style="position:absolute;left:7237;top:8903;width:2;height:245" coordorigin="7237,8903" coordsize="2,245">
              <v:shape style="position:absolute;left:7237;top:8903;width:2;height:245" coordorigin="7237,8903" coordsize="0,245" path="m7237,8903l7237,9148e" filled="false" stroked="true" strokeweight=".58001pt" strokecolor="#ffffdc">
                <v:path arrowok="t"/>
              </v:shape>
            </v:group>
            <v:group style="position:absolute;left:7242;top:8903;width:680;height:245" coordorigin="7242,8903" coordsize="680,245">
              <v:shape style="position:absolute;left:7242;top:8903;width:680;height:245" coordorigin="7242,8903" coordsize="680,245" path="m7242,9148l7921,9148,7921,8903,7242,8903,7242,9148xe" filled="true" fillcolor="#ffffdc" stroked="false">
                <v:path arrowok="t"/>
                <v:fill type="solid"/>
              </v:shape>
            </v:group>
            <v:group style="position:absolute;left:7943;top:8903;width:2;height:245" coordorigin="7943,8903" coordsize="2,245">
              <v:shape style="position:absolute;left:7943;top:8903;width:2;height:245" coordorigin="7943,8903" coordsize="0,245" path="m7943,8903l7943,9148e" filled="false" stroked="true" strokeweight=".579980pt" strokecolor="#ffffdc">
                <v:path arrowok="t"/>
              </v:shape>
            </v:group>
            <v:group style="position:absolute;left:9004;top:8903;width:2;height:245" coordorigin="9004,8903" coordsize="2,245">
              <v:shape style="position:absolute;left:9004;top:8903;width:2;height:245" coordorigin="9004,8903" coordsize="0,245" path="m9004,8903l9004,9148e" filled="false" stroked="true" strokeweight=".58001pt" strokecolor="#ffffdc">
                <v:path arrowok="t"/>
              </v:shape>
            </v:group>
            <v:group style="position:absolute;left:7948;top:8903;width:1052;height:245" coordorigin="7948,8903" coordsize="1052,245">
              <v:shape style="position:absolute;left:7948;top:8903;width:1052;height:245" coordorigin="7948,8903" coordsize="1052,245" path="m7948,9148l8999,9148,8999,8903,7948,8903,7948,9148xe" filled="true" fillcolor="#ffffdc" stroked="false">
                <v:path arrowok="t"/>
                <v:fill type="solid"/>
              </v:shape>
            </v:group>
            <v:group style="position:absolute;left:9021;top:8903;width:2;height:245" coordorigin="9021,8903" coordsize="2,245">
              <v:shape style="position:absolute;left:9021;top:8903;width:2;height:245" coordorigin="9021,8903" coordsize="0,245" path="m9021,8903l9021,9148e" filled="false" stroked="true" strokeweight=".58001pt" strokecolor="#ffffdc">
                <v:path arrowok="t"/>
              </v:shape>
            </v:group>
            <v:group style="position:absolute;left:9025;top:8903;width:300;height:245" coordorigin="9025,8903" coordsize="300,245">
              <v:shape style="position:absolute;left:9025;top:8903;width:300;height:245" coordorigin="9025,8903" coordsize="300,245" path="m9025,9148l9325,9148,9325,8903,9025,8903,9025,9148xe" filled="true" fillcolor="#ffffdc" stroked="false">
                <v:path arrowok="t"/>
                <v:fill type="solid"/>
              </v:shape>
            </v:group>
            <v:group style="position:absolute;left:9347;top:8903;width:2;height:245" coordorigin="9347,8903" coordsize="2,245">
              <v:shape style="position:absolute;left:9347;top:8903;width:2;height:245" coordorigin="9347,8903" coordsize="0,245" path="m9347,8903l9347,9148e" filled="false" stroked="true" strokeweight=".58001pt" strokecolor="#ffffdc">
                <v:path arrowok="t"/>
              </v:shape>
            </v:group>
            <v:group style="position:absolute;left:10476;top:8903;width:2;height:245" coordorigin="10476,8903" coordsize="2,245">
              <v:shape style="position:absolute;left:10476;top:8903;width:2;height:245" coordorigin="10476,8903" coordsize="0,245" path="m10476,8903l10476,9148e" filled="false" stroked="true" strokeweight=".579980pt" strokecolor="#ffffdc">
                <v:path arrowok="t"/>
              </v:shape>
            </v:group>
            <v:group style="position:absolute;left:9352;top:8903;width:1119;height:245" coordorigin="9352,8903" coordsize="1119,245">
              <v:shape style="position:absolute;left:9352;top:8903;width:1119;height:245" coordorigin="9352,8903" coordsize="1119,245" path="m9352,9148l10471,9148,10471,8903,9352,8903,9352,9148xe" filled="true" fillcolor="#ffffdc" stroked="false">
                <v:path arrowok="t"/>
                <v:fill type="solid"/>
              </v:shape>
            </v:group>
            <v:group style="position:absolute;left:10490;top:8903;width:2;height:245" coordorigin="10490,8903" coordsize="2,245">
              <v:shape style="position:absolute;left:10490;top:8903;width:2;height:245" coordorigin="10490,8903" coordsize="0,245" path="m10490,8903l10490,9148e" filled="false" stroked="true" strokeweight=".58004pt" strokecolor="#ffffdc">
                <v:path arrowok="t"/>
              </v:shape>
            </v:group>
            <v:group style="position:absolute;left:10807;top:8903;width:2;height:245" coordorigin="10807,8903" coordsize="2,245">
              <v:shape style="position:absolute;left:10807;top:8903;width:2;height:245" coordorigin="10807,8903" coordsize="0,245" path="m10807,8903l10807,9148e" filled="false" stroked="true" strokeweight=".579980pt" strokecolor="#ffffdc">
                <v:path arrowok="t"/>
              </v:shape>
            </v:group>
            <v:group style="position:absolute;left:10495;top:8903;width:308;height:245" coordorigin="10495,8903" coordsize="308,245">
              <v:shape style="position:absolute;left:10495;top:8903;width:308;height:245" coordorigin="10495,8903" coordsize="308,245" path="m10495,9148l10802,9148,10802,8903,10495,8903,10495,9148xe" filled="true" fillcolor="#ffffdc" stroked="false">
                <v:path arrowok="t"/>
                <v:fill type="solid"/>
              </v:shape>
            </v:group>
            <v:group style="position:absolute;left:1428;top:8902;width:9384;height:2" coordorigin="1428,8902" coordsize="9384,2">
              <v:shape style="position:absolute;left:1428;top:8902;width:9384;height:2" coordorigin="1428,8902" coordsize="9384,0" path="m1428,8902l10812,8902e" filled="false" stroked="true" strokeweight=".22pt" strokecolor="#000000">
                <v:path arrowok="t"/>
              </v:shape>
            </v:group>
            <v:group style="position:absolute;left:1428;top:9149;width:9384;height:2" coordorigin="1428,9149" coordsize="9384,2">
              <v:shape style="position:absolute;left:1428;top:9149;width:9384;height:2" coordorigin="1428,9149" coordsize="9384,0" path="m1428,9149l10812,9149e" filled="false" stroked="true" strokeweight=".22pt" strokecolor="#000000">
                <v:path arrowok="t"/>
              </v:shape>
            </v:group>
            <v:group style="position:absolute;left:1436;top:9395;width:2;height:221" coordorigin="1436,9395" coordsize="2,221">
              <v:shape style="position:absolute;left:1436;top:9395;width:2;height:221" coordorigin="1436,9395" coordsize="0,221" path="m1436,9395l1436,9616e" filled="false" stroked="true" strokeweight=".580pt" strokecolor="#ffffdc">
                <v:path arrowok="t"/>
              </v:shape>
            </v:group>
            <v:group style="position:absolute;left:1431;top:9628;width:2091;height:2" coordorigin="1431,9628" coordsize="2091,2">
              <v:shape style="position:absolute;left:1431;top:9628;width:2091;height:2" coordorigin="1431,9628" coordsize="2091,0" path="m1431,9628l3521,9628e" filled="false" stroked="true" strokeweight="1.3pt" strokecolor="#ffffdc">
                <v:path arrowok="t"/>
              </v:shape>
            </v:group>
            <v:group style="position:absolute;left:1440;top:9395;width:2081;height:221" coordorigin="1440,9395" coordsize="2081,221">
              <v:shape style="position:absolute;left:1440;top:9395;width:2081;height:221" coordorigin="1440,9395" coordsize="2081,221" path="m1440,9616l3521,9616,3521,9395,1440,9395,1440,9616xe" filled="true" fillcolor="#ffffdc" stroked="false">
                <v:path arrowok="t"/>
                <v:fill type="solid"/>
              </v:shape>
            </v:group>
            <v:group style="position:absolute;left:3543;top:9395;width:2;height:245" coordorigin="3543,9395" coordsize="2,245">
              <v:shape style="position:absolute;left:3543;top:9395;width:2;height:245" coordorigin="3543,9395" coordsize="0,245" path="m3543,9395l3543,9640e" filled="false" stroked="true" strokeweight=".580pt" strokecolor="#ffffdc">
                <v:path arrowok="t"/>
              </v:shape>
            </v:group>
            <v:group style="position:absolute;left:4698;top:9395;width:2;height:245" coordorigin="4698,9395" coordsize="2,245">
              <v:shape style="position:absolute;left:4698;top:9395;width:2;height:245" coordorigin="4698,9395" coordsize="0,245" path="m4698,9395l4698,9640e" filled="false" stroked="true" strokeweight=".58001pt" strokecolor="#ffffdc">
                <v:path arrowok="t"/>
              </v:shape>
            </v:group>
            <v:group style="position:absolute;left:3548;top:9395;width:1146;height:245" coordorigin="3548,9395" coordsize="1146,245">
              <v:shape style="position:absolute;left:3548;top:9395;width:1146;height:245" coordorigin="3548,9395" coordsize="1146,245" path="m3548,9640l4693,9640,4693,9395,3548,9395,3548,9640xe" filled="true" fillcolor="#ffffdc" stroked="false">
                <v:path arrowok="t"/>
                <v:fill type="solid"/>
              </v:shape>
            </v:group>
            <v:group style="position:absolute;left:4712;top:9395;width:2;height:245" coordorigin="4712,9395" coordsize="2,245">
              <v:shape style="position:absolute;left:4712;top:9395;width:2;height:245" coordorigin="4712,9395" coordsize="0,245" path="m4712,9395l4712,9640e" filled="false" stroked="true" strokeweight=".58001pt" strokecolor="#ffffdc">
                <v:path arrowok="t"/>
              </v:shape>
            </v:group>
            <v:group style="position:absolute;left:5027;top:9395;width:2;height:245" coordorigin="5027,9395" coordsize="2,245">
              <v:shape style="position:absolute;left:5027;top:9395;width:2;height:245" coordorigin="5027,9395" coordsize="0,245" path="m5027,9395l5027,9640e" filled="false" stroked="true" strokeweight=".58001pt" strokecolor="#ffffdc">
                <v:path arrowok="t"/>
              </v:shape>
            </v:group>
            <v:group style="position:absolute;left:4717;top:9395;width:305;height:245" coordorigin="4717,9395" coordsize="305,245">
              <v:shape style="position:absolute;left:4717;top:9395;width:305;height:245" coordorigin="4717,9395" coordsize="305,245" path="m4717,9640l5022,9640,5022,9395,4717,9395,4717,9640xe" filled="true" fillcolor="#ffffdc" stroked="false">
                <v:path arrowok="t"/>
                <v:fill type="solid"/>
              </v:shape>
            </v:group>
            <v:group style="position:absolute;left:5037;top:9395;width:2;height:245" coordorigin="5037,9395" coordsize="2,245">
              <v:shape style="position:absolute;left:5037;top:9395;width:2;height:245" coordorigin="5037,9395" coordsize="0,245" path="m5037,9395l5037,9640e" filled="false" stroked="true" strokeweight=".46pt" strokecolor="#ffffdc">
                <v:path arrowok="t"/>
              </v:shape>
            </v:group>
            <v:group style="position:absolute;left:5041;top:9395;width:682;height:245" coordorigin="5041,9395" coordsize="682,245">
              <v:shape style="position:absolute;left:5041;top:9395;width:682;height:245" coordorigin="5041,9395" coordsize="682,245" path="m5041,9640l5723,9640,5723,9395,5041,9395,5041,9640xe" filled="true" fillcolor="#ffffdc" stroked="false">
                <v:path arrowok="t"/>
                <v:fill type="solid"/>
              </v:shape>
            </v:group>
            <v:group style="position:absolute;left:5743;top:9395;width:2;height:245" coordorigin="5743,9395" coordsize="2,245">
              <v:shape style="position:absolute;left:5743;top:9395;width:2;height:245" coordorigin="5743,9395" coordsize="0,245" path="m5743,9395l5743,9640e" filled="false" stroked="true" strokeweight=".70001pt" strokecolor="#ffffdc">
                <v:path arrowok="t"/>
              </v:shape>
            </v:group>
            <v:group style="position:absolute;left:6897;top:9395;width:2;height:245" coordorigin="6897,9395" coordsize="2,245">
              <v:shape style="position:absolute;left:6897;top:9395;width:2;height:245" coordorigin="6897,9395" coordsize="0,245" path="m6897,9395l6897,9640e" filled="false" stroked="true" strokeweight=".579980pt" strokecolor="#ffffdc">
                <v:path arrowok="t"/>
              </v:shape>
            </v:group>
            <v:group style="position:absolute;left:5749;top:9395;width:1143;height:245" coordorigin="5749,9395" coordsize="1143,245">
              <v:shape style="position:absolute;left:5749;top:9395;width:1143;height:245" coordorigin="5749,9395" coordsize="1143,245" path="m5749,9640l6892,9640,6892,9395,5749,9395,5749,9640xe" filled="true" fillcolor="#ffffdc" stroked="false">
                <v:path arrowok="t"/>
                <v:fill type="solid"/>
              </v:shape>
            </v:group>
            <v:group style="position:absolute;left:6913;top:9395;width:2;height:245" coordorigin="6913,9395" coordsize="2,245">
              <v:shape style="position:absolute;left:6913;top:9395;width:2;height:245" coordorigin="6913,9395" coordsize="0,245" path="m6913,9395l6913,9640e" filled="false" stroked="true" strokeweight=".58001pt" strokecolor="#ffffdc">
                <v:path arrowok="t"/>
              </v:shape>
            </v:group>
            <v:group style="position:absolute;left:7228;top:9395;width:2;height:245" coordorigin="7228,9395" coordsize="2,245">
              <v:shape style="position:absolute;left:7228;top:9395;width:2;height:245" coordorigin="7228,9395" coordsize="0,245" path="m7228,9395l7228,9640e" filled="false" stroked="true" strokeweight=".579980pt" strokecolor="#ffffdc">
                <v:path arrowok="t"/>
              </v:shape>
            </v:group>
            <v:group style="position:absolute;left:6918;top:9395;width:305;height:245" coordorigin="6918,9395" coordsize="305,245">
              <v:shape style="position:absolute;left:6918;top:9395;width:305;height:245" coordorigin="6918,9395" coordsize="305,245" path="m6918,9640l7223,9640,7223,9395,6918,9395,6918,9640xe" filled="true" fillcolor="#ffffdc" stroked="false">
                <v:path arrowok="t"/>
                <v:fill type="solid"/>
              </v:shape>
            </v:group>
            <v:group style="position:absolute;left:7237;top:9395;width:2;height:245" coordorigin="7237,9395" coordsize="2,245">
              <v:shape style="position:absolute;left:7237;top:9395;width:2;height:245" coordorigin="7237,9395" coordsize="0,245" path="m7237,9395l7237,9640e" filled="false" stroked="true" strokeweight=".58001pt" strokecolor="#ffffdc">
                <v:path arrowok="t"/>
              </v:shape>
            </v:group>
            <v:group style="position:absolute;left:7242;top:9395;width:680;height:245" coordorigin="7242,9395" coordsize="680,245">
              <v:shape style="position:absolute;left:7242;top:9395;width:680;height:245" coordorigin="7242,9395" coordsize="680,245" path="m7242,9640l7921,9640,7921,9395,7242,9395,7242,9640xe" filled="true" fillcolor="#ffffdc" stroked="false">
                <v:path arrowok="t"/>
                <v:fill type="solid"/>
              </v:shape>
            </v:group>
            <v:group style="position:absolute;left:7943;top:9395;width:2;height:245" coordorigin="7943,9395" coordsize="2,245">
              <v:shape style="position:absolute;left:7943;top:9395;width:2;height:245" coordorigin="7943,9395" coordsize="0,245" path="m7943,9395l7943,9640e" filled="false" stroked="true" strokeweight=".579980pt" strokecolor="#ffffdc">
                <v:path arrowok="t"/>
              </v:shape>
            </v:group>
            <v:group style="position:absolute;left:9004;top:9395;width:2;height:245" coordorigin="9004,9395" coordsize="2,245">
              <v:shape style="position:absolute;left:9004;top:9395;width:2;height:245" coordorigin="9004,9395" coordsize="0,245" path="m9004,9395l9004,9640e" filled="false" stroked="true" strokeweight=".58001pt" strokecolor="#ffffdc">
                <v:path arrowok="t"/>
              </v:shape>
            </v:group>
            <v:group style="position:absolute;left:7948;top:9395;width:1052;height:245" coordorigin="7948,9395" coordsize="1052,245">
              <v:shape style="position:absolute;left:7948;top:9395;width:1052;height:245" coordorigin="7948,9395" coordsize="1052,245" path="m7948,9640l8999,9640,8999,9395,7948,9395,7948,9640xe" filled="true" fillcolor="#ffffdc" stroked="false">
                <v:path arrowok="t"/>
                <v:fill type="solid"/>
              </v:shape>
            </v:group>
            <v:group style="position:absolute;left:9021;top:9395;width:2;height:245" coordorigin="9021,9395" coordsize="2,245">
              <v:shape style="position:absolute;left:9021;top:9395;width:2;height:245" coordorigin="9021,9395" coordsize="0,245" path="m9021,9395l9021,9640e" filled="false" stroked="true" strokeweight=".58001pt" strokecolor="#ffffdc">
                <v:path arrowok="t"/>
              </v:shape>
            </v:group>
            <v:group style="position:absolute;left:9025;top:9395;width:300;height:245" coordorigin="9025,9395" coordsize="300,245">
              <v:shape style="position:absolute;left:9025;top:9395;width:300;height:245" coordorigin="9025,9395" coordsize="300,245" path="m9025,9640l9325,9640,9325,9395,9025,9395,9025,9640xe" filled="true" fillcolor="#ffffdc" stroked="false">
                <v:path arrowok="t"/>
                <v:fill type="solid"/>
              </v:shape>
            </v:group>
            <v:group style="position:absolute;left:9347;top:9395;width:2;height:245" coordorigin="9347,9395" coordsize="2,245">
              <v:shape style="position:absolute;left:9347;top:9395;width:2;height:245" coordorigin="9347,9395" coordsize="0,245" path="m9347,9395l9347,9640e" filled="false" stroked="true" strokeweight=".58001pt" strokecolor="#ffffdc">
                <v:path arrowok="t"/>
              </v:shape>
            </v:group>
            <v:group style="position:absolute;left:10476;top:9395;width:2;height:245" coordorigin="10476,9395" coordsize="2,245">
              <v:shape style="position:absolute;left:10476;top:9395;width:2;height:245" coordorigin="10476,9395" coordsize="0,245" path="m10476,9395l10476,9640e" filled="false" stroked="true" strokeweight=".579980pt" strokecolor="#ffffdc">
                <v:path arrowok="t"/>
              </v:shape>
            </v:group>
            <v:group style="position:absolute;left:9352;top:9395;width:1119;height:245" coordorigin="9352,9395" coordsize="1119,245">
              <v:shape style="position:absolute;left:9352;top:9395;width:1119;height:245" coordorigin="9352,9395" coordsize="1119,245" path="m9352,9640l10471,9640,10471,9395,9352,9395,9352,9640xe" filled="true" fillcolor="#ffffdc" stroked="false">
                <v:path arrowok="t"/>
                <v:fill type="solid"/>
              </v:shape>
            </v:group>
            <v:group style="position:absolute;left:10490;top:9395;width:2;height:245" coordorigin="10490,9395" coordsize="2,245">
              <v:shape style="position:absolute;left:10490;top:9395;width:2;height:245" coordorigin="10490,9395" coordsize="0,245" path="m10490,9395l10490,9640e" filled="false" stroked="true" strokeweight=".58004pt" strokecolor="#ffffdc">
                <v:path arrowok="t"/>
              </v:shape>
            </v:group>
            <v:group style="position:absolute;left:10807;top:9395;width:2;height:245" coordorigin="10807,9395" coordsize="2,245">
              <v:shape style="position:absolute;left:10807;top:9395;width:2;height:245" coordorigin="10807,9395" coordsize="0,245" path="m10807,9395l10807,9640e" filled="false" stroked="true" strokeweight=".579980pt" strokecolor="#ffffdc">
                <v:path arrowok="t"/>
              </v:shape>
            </v:group>
            <v:group style="position:absolute;left:10495;top:9395;width:308;height:245" coordorigin="10495,9395" coordsize="308,245">
              <v:shape style="position:absolute;left:10495;top:9395;width:308;height:245" coordorigin="10495,9395" coordsize="308,245" path="m10495,9640l10802,9640,10802,9395,10495,9395,10495,9640xe" filled="true" fillcolor="#ffffdc" stroked="false">
                <v:path arrowok="t"/>
                <v:fill type="solid"/>
              </v:shape>
            </v:group>
            <v:group style="position:absolute;left:1428;top:9394;width:9384;height:2" coordorigin="1428,9394" coordsize="9384,2">
              <v:shape style="position:absolute;left:1428;top:9394;width:9384;height:2" coordorigin="1428,9394" coordsize="9384,0" path="m1428,9394l10812,9394e" filled="false" stroked="true" strokeweight=".22pt" strokecolor="#000000">
                <v:path arrowok="t"/>
              </v:shape>
            </v:group>
            <v:group style="position:absolute;left:1428;top:9641;width:9384;height:2" coordorigin="1428,9641" coordsize="9384,2">
              <v:shape style="position:absolute;left:1428;top:9641;width:9384;height:2" coordorigin="1428,9641" coordsize="9384,0" path="m1428,9641l10812,9641e" filled="false" stroked="true" strokeweight=".22pt" strokecolor="#000000">
                <v:path arrowok="t"/>
              </v:shape>
            </v:group>
            <v:group style="position:absolute;left:1436;top:9887;width:2;height:221" coordorigin="1436,9887" coordsize="2,221">
              <v:shape style="position:absolute;left:1436;top:9887;width:2;height:221" coordorigin="1436,9887" coordsize="0,221" path="m1436,9887l1436,10108e" filled="false" stroked="true" strokeweight=".580pt" strokecolor="#ffffdc">
                <v:path arrowok="t"/>
              </v:shape>
            </v:group>
            <v:group style="position:absolute;left:1431;top:10120;width:2091;height:2" coordorigin="1431,10120" coordsize="2091,2">
              <v:shape style="position:absolute;left:1431;top:10120;width:2091;height:2" coordorigin="1431,10120" coordsize="2091,0" path="m1431,10120l3521,10120e" filled="false" stroked="true" strokeweight="1.3pt" strokecolor="#ffffdc">
                <v:path arrowok="t"/>
              </v:shape>
            </v:group>
            <v:group style="position:absolute;left:1440;top:9887;width:2081;height:221" coordorigin="1440,9887" coordsize="2081,221">
              <v:shape style="position:absolute;left:1440;top:9887;width:2081;height:221" coordorigin="1440,9887" coordsize="2081,221" path="m1440,10108l3521,10108,3521,9887,1440,9887,1440,10108xe" filled="true" fillcolor="#ffffdc" stroked="false">
                <v:path arrowok="t"/>
                <v:fill type="solid"/>
              </v:shape>
            </v:group>
            <v:group style="position:absolute;left:3543;top:9887;width:2;height:245" coordorigin="3543,9887" coordsize="2,245">
              <v:shape style="position:absolute;left:3543;top:9887;width:2;height:245" coordorigin="3543,9887" coordsize="0,245" path="m3543,9887l3543,10132e" filled="false" stroked="true" strokeweight=".580pt" strokecolor="#ffffdc">
                <v:path arrowok="t"/>
              </v:shape>
            </v:group>
            <v:group style="position:absolute;left:4698;top:9887;width:2;height:245" coordorigin="4698,9887" coordsize="2,245">
              <v:shape style="position:absolute;left:4698;top:9887;width:2;height:245" coordorigin="4698,9887" coordsize="0,245" path="m4698,9887l4698,10132e" filled="false" stroked="true" strokeweight=".58001pt" strokecolor="#ffffdc">
                <v:path arrowok="t"/>
              </v:shape>
            </v:group>
            <v:group style="position:absolute;left:3548;top:9887;width:1146;height:245" coordorigin="3548,9887" coordsize="1146,245">
              <v:shape style="position:absolute;left:3548;top:9887;width:1146;height:245" coordorigin="3548,9887" coordsize="1146,245" path="m3548,10132l4693,10132,4693,9887,3548,9887,3548,10132xe" filled="true" fillcolor="#ffffdc" stroked="false">
                <v:path arrowok="t"/>
                <v:fill type="solid"/>
              </v:shape>
            </v:group>
            <v:group style="position:absolute;left:4712;top:9887;width:2;height:245" coordorigin="4712,9887" coordsize="2,245">
              <v:shape style="position:absolute;left:4712;top:9887;width:2;height:245" coordorigin="4712,9887" coordsize="0,245" path="m4712,9887l4712,10132e" filled="false" stroked="true" strokeweight=".58001pt" strokecolor="#ffffdc">
                <v:path arrowok="t"/>
              </v:shape>
            </v:group>
            <v:group style="position:absolute;left:5027;top:9887;width:2;height:245" coordorigin="5027,9887" coordsize="2,245">
              <v:shape style="position:absolute;left:5027;top:9887;width:2;height:245" coordorigin="5027,9887" coordsize="0,245" path="m5027,9887l5027,10132e" filled="false" stroked="true" strokeweight=".58001pt" strokecolor="#ffffdc">
                <v:path arrowok="t"/>
              </v:shape>
            </v:group>
            <v:group style="position:absolute;left:4717;top:9887;width:305;height:245" coordorigin="4717,9887" coordsize="305,245">
              <v:shape style="position:absolute;left:4717;top:9887;width:305;height:245" coordorigin="4717,9887" coordsize="305,245" path="m4717,10132l5022,10132,5022,9887,4717,9887,4717,10132xe" filled="true" fillcolor="#ffffdc" stroked="false">
                <v:path arrowok="t"/>
                <v:fill type="solid"/>
              </v:shape>
            </v:group>
            <v:group style="position:absolute;left:5037;top:9887;width:2;height:245" coordorigin="5037,9887" coordsize="2,245">
              <v:shape style="position:absolute;left:5037;top:9887;width:2;height:245" coordorigin="5037,9887" coordsize="0,245" path="m5037,9887l5037,10132e" filled="false" stroked="true" strokeweight=".46pt" strokecolor="#ffffdc">
                <v:path arrowok="t"/>
              </v:shape>
            </v:group>
            <v:group style="position:absolute;left:5041;top:9887;width:682;height:245" coordorigin="5041,9887" coordsize="682,245">
              <v:shape style="position:absolute;left:5041;top:9887;width:682;height:245" coordorigin="5041,9887" coordsize="682,245" path="m5041,10132l5723,10132,5723,9887,5041,9887,5041,10132xe" filled="true" fillcolor="#ffffdc" stroked="false">
                <v:path arrowok="t"/>
                <v:fill type="solid"/>
              </v:shape>
            </v:group>
            <v:group style="position:absolute;left:5743;top:9887;width:2;height:245" coordorigin="5743,9887" coordsize="2,245">
              <v:shape style="position:absolute;left:5743;top:9887;width:2;height:245" coordorigin="5743,9887" coordsize="0,245" path="m5743,9887l5743,10132e" filled="false" stroked="true" strokeweight=".70001pt" strokecolor="#ffffdc">
                <v:path arrowok="t"/>
              </v:shape>
            </v:group>
            <v:group style="position:absolute;left:6897;top:9887;width:2;height:245" coordorigin="6897,9887" coordsize="2,245">
              <v:shape style="position:absolute;left:6897;top:9887;width:2;height:245" coordorigin="6897,9887" coordsize="0,245" path="m6897,9887l6897,10132e" filled="false" stroked="true" strokeweight=".579980pt" strokecolor="#ffffdc">
                <v:path arrowok="t"/>
              </v:shape>
            </v:group>
            <v:group style="position:absolute;left:5749;top:9887;width:1143;height:245" coordorigin="5749,9887" coordsize="1143,245">
              <v:shape style="position:absolute;left:5749;top:9887;width:1143;height:245" coordorigin="5749,9887" coordsize="1143,245" path="m5749,10132l6892,10132,6892,9887,5749,9887,5749,10132xe" filled="true" fillcolor="#ffffdc" stroked="false">
                <v:path arrowok="t"/>
                <v:fill type="solid"/>
              </v:shape>
            </v:group>
            <v:group style="position:absolute;left:6913;top:9887;width:2;height:245" coordorigin="6913,9887" coordsize="2,245">
              <v:shape style="position:absolute;left:6913;top:9887;width:2;height:245" coordorigin="6913,9887" coordsize="0,245" path="m6913,9887l6913,10132e" filled="false" stroked="true" strokeweight=".58001pt" strokecolor="#ffffdc">
                <v:path arrowok="t"/>
              </v:shape>
            </v:group>
            <v:group style="position:absolute;left:7228;top:9887;width:2;height:245" coordorigin="7228,9887" coordsize="2,245">
              <v:shape style="position:absolute;left:7228;top:9887;width:2;height:245" coordorigin="7228,9887" coordsize="0,245" path="m7228,9887l7228,10132e" filled="false" stroked="true" strokeweight=".579980pt" strokecolor="#ffffdc">
                <v:path arrowok="t"/>
              </v:shape>
            </v:group>
            <v:group style="position:absolute;left:6918;top:9887;width:305;height:245" coordorigin="6918,9887" coordsize="305,245">
              <v:shape style="position:absolute;left:6918;top:9887;width:305;height:245" coordorigin="6918,9887" coordsize="305,245" path="m6918,10132l7223,10132,7223,9887,6918,9887,6918,10132xe" filled="true" fillcolor="#ffffdc" stroked="false">
                <v:path arrowok="t"/>
                <v:fill type="solid"/>
              </v:shape>
            </v:group>
            <v:group style="position:absolute;left:7237;top:9887;width:2;height:245" coordorigin="7237,9887" coordsize="2,245">
              <v:shape style="position:absolute;left:7237;top:9887;width:2;height:245" coordorigin="7237,9887" coordsize="0,245" path="m7237,9887l7237,10132e" filled="false" stroked="true" strokeweight=".58001pt" strokecolor="#ffffdc">
                <v:path arrowok="t"/>
              </v:shape>
            </v:group>
            <v:group style="position:absolute;left:7242;top:9887;width:680;height:245" coordorigin="7242,9887" coordsize="680,245">
              <v:shape style="position:absolute;left:7242;top:9887;width:680;height:245" coordorigin="7242,9887" coordsize="680,245" path="m7242,10132l7921,10132,7921,9887,7242,9887,7242,10132xe" filled="true" fillcolor="#ffffdc" stroked="false">
                <v:path arrowok="t"/>
                <v:fill type="solid"/>
              </v:shape>
            </v:group>
            <v:group style="position:absolute;left:7943;top:9887;width:2;height:245" coordorigin="7943,9887" coordsize="2,245">
              <v:shape style="position:absolute;left:7943;top:9887;width:2;height:245" coordorigin="7943,9887" coordsize="0,245" path="m7943,9887l7943,10132e" filled="false" stroked="true" strokeweight=".579980pt" strokecolor="#ffffdc">
                <v:path arrowok="t"/>
              </v:shape>
            </v:group>
            <v:group style="position:absolute;left:9004;top:9887;width:2;height:245" coordorigin="9004,9887" coordsize="2,245">
              <v:shape style="position:absolute;left:9004;top:9887;width:2;height:245" coordorigin="9004,9887" coordsize="0,245" path="m9004,9887l9004,10132e" filled="false" stroked="true" strokeweight=".58001pt" strokecolor="#ffffdc">
                <v:path arrowok="t"/>
              </v:shape>
            </v:group>
            <v:group style="position:absolute;left:7948;top:9887;width:1052;height:245" coordorigin="7948,9887" coordsize="1052,245">
              <v:shape style="position:absolute;left:7948;top:9887;width:1052;height:245" coordorigin="7948,9887" coordsize="1052,245" path="m7948,10132l8999,10132,8999,9887,7948,9887,7948,10132xe" filled="true" fillcolor="#ffffdc" stroked="false">
                <v:path arrowok="t"/>
                <v:fill type="solid"/>
              </v:shape>
            </v:group>
            <v:group style="position:absolute;left:9021;top:9887;width:2;height:245" coordorigin="9021,9887" coordsize="2,245">
              <v:shape style="position:absolute;left:9021;top:9887;width:2;height:245" coordorigin="9021,9887" coordsize="0,245" path="m9021,9887l9021,10132e" filled="false" stroked="true" strokeweight=".58001pt" strokecolor="#ffffdc">
                <v:path arrowok="t"/>
              </v:shape>
            </v:group>
            <v:group style="position:absolute;left:9025;top:9887;width:300;height:245" coordorigin="9025,9887" coordsize="300,245">
              <v:shape style="position:absolute;left:9025;top:9887;width:300;height:245" coordorigin="9025,9887" coordsize="300,245" path="m9025,10132l9325,10132,9325,9887,9025,9887,9025,10132xe" filled="true" fillcolor="#ffffdc" stroked="false">
                <v:path arrowok="t"/>
                <v:fill type="solid"/>
              </v:shape>
            </v:group>
            <v:group style="position:absolute;left:9347;top:9887;width:2;height:245" coordorigin="9347,9887" coordsize="2,245">
              <v:shape style="position:absolute;left:9347;top:9887;width:2;height:245" coordorigin="9347,9887" coordsize="0,245" path="m9347,9887l9347,10132e" filled="false" stroked="true" strokeweight=".58001pt" strokecolor="#ffffdc">
                <v:path arrowok="t"/>
              </v:shape>
            </v:group>
            <v:group style="position:absolute;left:10476;top:9887;width:2;height:245" coordorigin="10476,9887" coordsize="2,245">
              <v:shape style="position:absolute;left:10476;top:9887;width:2;height:245" coordorigin="10476,9887" coordsize="0,245" path="m10476,9887l10476,10132e" filled="false" stroked="true" strokeweight=".579980pt" strokecolor="#ffffdc">
                <v:path arrowok="t"/>
              </v:shape>
            </v:group>
            <v:group style="position:absolute;left:9352;top:9887;width:1119;height:245" coordorigin="9352,9887" coordsize="1119,245">
              <v:shape style="position:absolute;left:9352;top:9887;width:1119;height:245" coordorigin="9352,9887" coordsize="1119,245" path="m9352,10132l10471,10132,10471,9887,9352,9887,9352,10132xe" filled="true" fillcolor="#ffffdc" stroked="false">
                <v:path arrowok="t"/>
                <v:fill type="solid"/>
              </v:shape>
            </v:group>
            <v:group style="position:absolute;left:10490;top:9887;width:2;height:245" coordorigin="10490,9887" coordsize="2,245">
              <v:shape style="position:absolute;left:10490;top:9887;width:2;height:245" coordorigin="10490,9887" coordsize="0,245" path="m10490,9887l10490,10132e" filled="false" stroked="true" strokeweight=".58004pt" strokecolor="#ffffdc">
                <v:path arrowok="t"/>
              </v:shape>
            </v:group>
            <v:group style="position:absolute;left:10807;top:9887;width:2;height:245" coordorigin="10807,9887" coordsize="2,245">
              <v:shape style="position:absolute;left:10807;top:9887;width:2;height:245" coordorigin="10807,9887" coordsize="0,245" path="m10807,9887l10807,10132e" filled="false" stroked="true" strokeweight=".579980pt" strokecolor="#ffffdc">
                <v:path arrowok="t"/>
              </v:shape>
            </v:group>
            <v:group style="position:absolute;left:10495;top:9887;width:308;height:245" coordorigin="10495,9887" coordsize="308,245">
              <v:shape style="position:absolute;left:10495;top:9887;width:308;height:245" coordorigin="10495,9887" coordsize="308,245" path="m10495,10132l10802,10132,10802,9887,10495,9887,10495,10132xe" filled="true" fillcolor="#ffffdc" stroked="false">
                <v:path arrowok="t"/>
                <v:fill type="solid"/>
              </v:shape>
            </v:group>
            <v:group style="position:absolute;left:1428;top:9886;width:9384;height:2" coordorigin="1428,9886" coordsize="9384,2">
              <v:shape style="position:absolute;left:1428;top:9886;width:9384;height:2" coordorigin="1428,9886" coordsize="9384,0" path="m1428,9886l10812,9886e" filled="false" stroked="true" strokeweight=".22pt" strokecolor="#000000">
                <v:path arrowok="t"/>
              </v:shape>
            </v:group>
            <v:group style="position:absolute;left:1428;top:10133;width:9384;height:2" coordorigin="1428,10133" coordsize="9384,2">
              <v:shape style="position:absolute;left:1428;top:10133;width:9384;height:2" coordorigin="1428,10133" coordsize="9384,0" path="m1428,10133l10812,10133e" filled="false" stroked="true" strokeweight=".22pt" strokecolor="#000000">
                <v:path arrowok="t"/>
              </v:shape>
            </v:group>
            <v:group style="position:absolute;left:1436;top:10379;width:2;height:221" coordorigin="1436,10379" coordsize="2,221">
              <v:shape style="position:absolute;left:1436;top:10379;width:2;height:221" coordorigin="1436,10379" coordsize="0,221" path="m1436,10379l1436,10600e" filled="false" stroked="true" strokeweight=".580pt" strokecolor="#ffffdc">
                <v:path arrowok="t"/>
              </v:shape>
            </v:group>
            <v:group style="position:absolute;left:1431;top:10612;width:2091;height:2" coordorigin="1431,10612" coordsize="2091,2">
              <v:shape style="position:absolute;left:1431;top:10612;width:2091;height:2" coordorigin="1431,10612" coordsize="2091,0" path="m1431,10612l3521,10612e" filled="false" stroked="true" strokeweight="1.3pt" strokecolor="#ffffdc">
                <v:path arrowok="t"/>
              </v:shape>
            </v:group>
            <v:group style="position:absolute;left:1440;top:10379;width:2081;height:221" coordorigin="1440,10379" coordsize="2081,221">
              <v:shape style="position:absolute;left:1440;top:10379;width:2081;height:221" coordorigin="1440,10379" coordsize="2081,221" path="m1440,10600l3521,10600,3521,10379,1440,10379,1440,10600xe" filled="true" fillcolor="#ffffdc" stroked="false">
                <v:path arrowok="t"/>
                <v:fill type="solid"/>
              </v:shape>
            </v:group>
            <v:group style="position:absolute;left:3543;top:10379;width:2;height:245" coordorigin="3543,10379" coordsize="2,245">
              <v:shape style="position:absolute;left:3543;top:10379;width:2;height:245" coordorigin="3543,10379" coordsize="0,245" path="m3543,10379l3543,10624e" filled="false" stroked="true" strokeweight=".580pt" strokecolor="#ffffdc">
                <v:path arrowok="t"/>
              </v:shape>
            </v:group>
            <v:group style="position:absolute;left:4698;top:10379;width:2;height:245" coordorigin="4698,10379" coordsize="2,245">
              <v:shape style="position:absolute;left:4698;top:10379;width:2;height:245" coordorigin="4698,10379" coordsize="0,245" path="m4698,10379l4698,10624e" filled="false" stroked="true" strokeweight=".58001pt" strokecolor="#ffffdc">
                <v:path arrowok="t"/>
              </v:shape>
            </v:group>
            <v:group style="position:absolute;left:3548;top:10379;width:1146;height:245" coordorigin="3548,10379" coordsize="1146,245">
              <v:shape style="position:absolute;left:3548;top:10379;width:1146;height:245" coordorigin="3548,10379" coordsize="1146,245" path="m3548,10624l4693,10624,4693,10379,3548,10379,3548,10624xe" filled="true" fillcolor="#ffffdc" stroked="false">
                <v:path arrowok="t"/>
                <v:fill type="solid"/>
              </v:shape>
            </v:group>
            <v:group style="position:absolute;left:4712;top:10379;width:2;height:245" coordorigin="4712,10379" coordsize="2,245">
              <v:shape style="position:absolute;left:4712;top:10379;width:2;height:245" coordorigin="4712,10379" coordsize="0,245" path="m4712,10379l4712,10624e" filled="false" stroked="true" strokeweight=".58001pt" strokecolor="#ffffdc">
                <v:path arrowok="t"/>
              </v:shape>
            </v:group>
            <v:group style="position:absolute;left:5027;top:10379;width:2;height:245" coordorigin="5027,10379" coordsize="2,245">
              <v:shape style="position:absolute;left:5027;top:10379;width:2;height:245" coordorigin="5027,10379" coordsize="0,245" path="m5027,10379l5027,10624e" filled="false" stroked="true" strokeweight=".58001pt" strokecolor="#ffffdc">
                <v:path arrowok="t"/>
              </v:shape>
            </v:group>
            <v:group style="position:absolute;left:4717;top:10379;width:305;height:245" coordorigin="4717,10379" coordsize="305,245">
              <v:shape style="position:absolute;left:4717;top:10379;width:305;height:245" coordorigin="4717,10379" coordsize="305,245" path="m4717,10624l5022,10624,5022,10379,4717,10379,4717,10624xe" filled="true" fillcolor="#ffffdc" stroked="false">
                <v:path arrowok="t"/>
                <v:fill type="solid"/>
              </v:shape>
            </v:group>
            <v:group style="position:absolute;left:5037;top:10379;width:2;height:245" coordorigin="5037,10379" coordsize="2,245">
              <v:shape style="position:absolute;left:5037;top:10379;width:2;height:245" coordorigin="5037,10379" coordsize="0,245" path="m5037,10379l5037,10624e" filled="false" stroked="true" strokeweight=".46pt" strokecolor="#ffffdc">
                <v:path arrowok="t"/>
              </v:shape>
            </v:group>
            <v:group style="position:absolute;left:5041;top:10379;width:682;height:245" coordorigin="5041,10379" coordsize="682,245">
              <v:shape style="position:absolute;left:5041;top:10379;width:682;height:245" coordorigin="5041,10379" coordsize="682,245" path="m5041,10624l5723,10624,5723,10379,5041,10379,5041,10624xe" filled="true" fillcolor="#ffffdc" stroked="false">
                <v:path arrowok="t"/>
                <v:fill type="solid"/>
              </v:shape>
            </v:group>
            <v:group style="position:absolute;left:5743;top:10379;width:2;height:245" coordorigin="5743,10379" coordsize="2,245">
              <v:shape style="position:absolute;left:5743;top:10379;width:2;height:245" coordorigin="5743,10379" coordsize="0,245" path="m5743,10379l5743,10624e" filled="false" stroked="true" strokeweight=".70001pt" strokecolor="#ffffdc">
                <v:path arrowok="t"/>
              </v:shape>
            </v:group>
            <v:group style="position:absolute;left:6897;top:10379;width:2;height:245" coordorigin="6897,10379" coordsize="2,245">
              <v:shape style="position:absolute;left:6897;top:10379;width:2;height:245" coordorigin="6897,10379" coordsize="0,245" path="m6897,10379l6897,10624e" filled="false" stroked="true" strokeweight=".579980pt" strokecolor="#ffffdc">
                <v:path arrowok="t"/>
              </v:shape>
            </v:group>
            <v:group style="position:absolute;left:5749;top:10379;width:1143;height:245" coordorigin="5749,10379" coordsize="1143,245">
              <v:shape style="position:absolute;left:5749;top:10379;width:1143;height:245" coordorigin="5749,10379" coordsize="1143,245" path="m5749,10624l6892,10624,6892,10379,5749,10379,5749,10624xe" filled="true" fillcolor="#ffffdc" stroked="false">
                <v:path arrowok="t"/>
                <v:fill type="solid"/>
              </v:shape>
            </v:group>
            <v:group style="position:absolute;left:6913;top:10379;width:2;height:245" coordorigin="6913,10379" coordsize="2,245">
              <v:shape style="position:absolute;left:6913;top:10379;width:2;height:245" coordorigin="6913,10379" coordsize="0,245" path="m6913,10379l6913,10624e" filled="false" stroked="true" strokeweight=".58001pt" strokecolor="#ffffdc">
                <v:path arrowok="t"/>
              </v:shape>
            </v:group>
            <v:group style="position:absolute;left:7228;top:10379;width:2;height:245" coordorigin="7228,10379" coordsize="2,245">
              <v:shape style="position:absolute;left:7228;top:10379;width:2;height:245" coordorigin="7228,10379" coordsize="0,245" path="m7228,10379l7228,10624e" filled="false" stroked="true" strokeweight=".579980pt" strokecolor="#ffffdc">
                <v:path arrowok="t"/>
              </v:shape>
            </v:group>
            <v:group style="position:absolute;left:6918;top:10379;width:305;height:245" coordorigin="6918,10379" coordsize="305,245">
              <v:shape style="position:absolute;left:6918;top:10379;width:305;height:245" coordorigin="6918,10379" coordsize="305,245" path="m6918,10624l7223,10624,7223,10379,6918,10379,6918,10624xe" filled="true" fillcolor="#ffffdc" stroked="false">
                <v:path arrowok="t"/>
                <v:fill type="solid"/>
              </v:shape>
            </v:group>
            <v:group style="position:absolute;left:7237;top:10379;width:2;height:245" coordorigin="7237,10379" coordsize="2,245">
              <v:shape style="position:absolute;left:7237;top:10379;width:2;height:245" coordorigin="7237,10379" coordsize="0,245" path="m7237,10379l7237,10624e" filled="false" stroked="true" strokeweight=".58001pt" strokecolor="#ffffdc">
                <v:path arrowok="t"/>
              </v:shape>
            </v:group>
            <v:group style="position:absolute;left:7242;top:10379;width:680;height:245" coordorigin="7242,10379" coordsize="680,245">
              <v:shape style="position:absolute;left:7242;top:10379;width:680;height:245" coordorigin="7242,10379" coordsize="680,245" path="m7242,10624l7921,10624,7921,10379,7242,10379,7242,10624xe" filled="true" fillcolor="#ffffdc" stroked="false">
                <v:path arrowok="t"/>
                <v:fill type="solid"/>
              </v:shape>
            </v:group>
            <v:group style="position:absolute;left:7943;top:10379;width:2;height:245" coordorigin="7943,10379" coordsize="2,245">
              <v:shape style="position:absolute;left:7943;top:10379;width:2;height:245" coordorigin="7943,10379" coordsize="0,245" path="m7943,10379l7943,10624e" filled="false" stroked="true" strokeweight=".579980pt" strokecolor="#ffffdc">
                <v:path arrowok="t"/>
              </v:shape>
            </v:group>
            <v:group style="position:absolute;left:9004;top:10379;width:2;height:245" coordorigin="9004,10379" coordsize="2,245">
              <v:shape style="position:absolute;left:9004;top:10379;width:2;height:245" coordorigin="9004,10379" coordsize="0,245" path="m9004,10379l9004,10624e" filled="false" stroked="true" strokeweight=".58001pt" strokecolor="#ffffdc">
                <v:path arrowok="t"/>
              </v:shape>
            </v:group>
            <v:group style="position:absolute;left:7948;top:10379;width:1052;height:245" coordorigin="7948,10379" coordsize="1052,245">
              <v:shape style="position:absolute;left:7948;top:10379;width:1052;height:245" coordorigin="7948,10379" coordsize="1052,245" path="m7948,10624l8999,10624,8999,10379,7948,10379,7948,10624xe" filled="true" fillcolor="#ffffdc" stroked="false">
                <v:path arrowok="t"/>
                <v:fill type="solid"/>
              </v:shape>
            </v:group>
            <v:group style="position:absolute;left:9021;top:10379;width:2;height:245" coordorigin="9021,10379" coordsize="2,245">
              <v:shape style="position:absolute;left:9021;top:10379;width:2;height:245" coordorigin="9021,10379" coordsize="0,245" path="m9021,10379l9021,10624e" filled="false" stroked="true" strokeweight=".58001pt" strokecolor="#ffffdc">
                <v:path arrowok="t"/>
              </v:shape>
            </v:group>
            <v:group style="position:absolute;left:9025;top:10379;width:300;height:245" coordorigin="9025,10379" coordsize="300,245">
              <v:shape style="position:absolute;left:9025;top:10379;width:300;height:245" coordorigin="9025,10379" coordsize="300,245" path="m9025,10624l9325,10624,9325,10379,9025,10379,9025,10624xe" filled="true" fillcolor="#ffffdc" stroked="false">
                <v:path arrowok="t"/>
                <v:fill type="solid"/>
              </v:shape>
            </v:group>
            <v:group style="position:absolute;left:9347;top:10379;width:2;height:245" coordorigin="9347,10379" coordsize="2,245">
              <v:shape style="position:absolute;left:9347;top:10379;width:2;height:245" coordorigin="9347,10379" coordsize="0,245" path="m9347,10379l9347,10624e" filled="false" stroked="true" strokeweight=".58001pt" strokecolor="#ffffdc">
                <v:path arrowok="t"/>
              </v:shape>
            </v:group>
            <v:group style="position:absolute;left:10476;top:10379;width:2;height:245" coordorigin="10476,10379" coordsize="2,245">
              <v:shape style="position:absolute;left:10476;top:10379;width:2;height:245" coordorigin="10476,10379" coordsize="0,245" path="m10476,10379l10476,10624e" filled="false" stroked="true" strokeweight=".579980pt" strokecolor="#ffffdc">
                <v:path arrowok="t"/>
              </v:shape>
            </v:group>
            <v:group style="position:absolute;left:9352;top:10379;width:1119;height:245" coordorigin="9352,10379" coordsize="1119,245">
              <v:shape style="position:absolute;left:9352;top:10379;width:1119;height:245" coordorigin="9352,10379" coordsize="1119,245" path="m9352,10624l10471,10624,10471,10379,9352,10379,9352,10624xe" filled="true" fillcolor="#ffffdc" stroked="false">
                <v:path arrowok="t"/>
                <v:fill type="solid"/>
              </v:shape>
            </v:group>
            <v:group style="position:absolute;left:10490;top:10379;width:2;height:245" coordorigin="10490,10379" coordsize="2,245">
              <v:shape style="position:absolute;left:10490;top:10379;width:2;height:245" coordorigin="10490,10379" coordsize="0,245" path="m10490,10379l10490,10624e" filled="false" stroked="true" strokeweight=".58004pt" strokecolor="#ffffdc">
                <v:path arrowok="t"/>
              </v:shape>
            </v:group>
            <v:group style="position:absolute;left:10807;top:10379;width:2;height:245" coordorigin="10807,10379" coordsize="2,245">
              <v:shape style="position:absolute;left:10807;top:10379;width:2;height:245" coordorigin="10807,10379" coordsize="0,245" path="m10807,10379l10807,10624e" filled="false" stroked="true" strokeweight=".579980pt" strokecolor="#ffffdc">
                <v:path arrowok="t"/>
              </v:shape>
            </v:group>
            <v:group style="position:absolute;left:10495;top:10379;width:308;height:245" coordorigin="10495,10379" coordsize="308,245">
              <v:shape style="position:absolute;left:10495;top:10379;width:308;height:245" coordorigin="10495,10379" coordsize="308,245" path="m10495,10624l10802,10624,10802,10379,10495,10379,10495,10624xe" filled="true" fillcolor="#ffffdc" stroked="false">
                <v:path arrowok="t"/>
                <v:fill type="solid"/>
              </v:shape>
            </v:group>
            <v:group style="position:absolute;left:1428;top:10380;width:9384;height:2" coordorigin="1428,10380" coordsize="9384,2">
              <v:shape style="position:absolute;left:1428;top:10380;width:9384;height:2" coordorigin="1428,10380" coordsize="9384,0" path="m1428,10380l10812,10380e" filled="false" stroked="true" strokeweight=".22pt" strokecolor="#000000">
                <v:path arrowok="t"/>
              </v:shape>
            </v:group>
            <v:group style="position:absolute;left:1428;top:10625;width:9384;height:2" coordorigin="1428,10625" coordsize="9384,2">
              <v:shape style="position:absolute;left:1428;top:10625;width:9384;height:2" coordorigin="1428,10625" coordsize="9384,0" path="m1428,10625l10812,10625e" filled="false" stroked="true" strokeweight=".22pt" strokecolor="#000000">
                <v:path arrowok="t"/>
              </v:shape>
            </v:group>
            <v:group style="position:absolute;left:1436;top:10873;width:2;height:219" coordorigin="1436,10873" coordsize="2,219">
              <v:shape style="position:absolute;left:1436;top:10873;width:2;height:219" coordorigin="1436,10873" coordsize="0,219" path="m1436,10873l1436,11092e" filled="false" stroked="true" strokeweight=".580pt" strokecolor="#ffffdc">
                <v:path arrowok="t"/>
              </v:shape>
            </v:group>
            <v:group style="position:absolute;left:1431;top:11092;width:2091;height:274" coordorigin="1431,11092" coordsize="2091,274">
              <v:shape style="position:absolute;left:1431;top:11092;width:2091;height:274" coordorigin="1431,11092" coordsize="2091,274" path="m1431,11365l3521,11365,3521,11092,1431,11092,1431,11365xe" filled="true" fillcolor="#ffffdc" stroked="false">
                <v:path arrowok="t"/>
                <v:fill type="solid"/>
              </v:shape>
            </v:group>
            <v:group style="position:absolute;left:1440;top:10873;width:2081;height:219" coordorigin="1440,10873" coordsize="2081,219">
              <v:shape style="position:absolute;left:1440;top:10873;width:2081;height:219" coordorigin="1440,10873" coordsize="2081,219" path="m1440,11092l3521,11092,3521,10873,1440,10873,1440,11092xe" filled="true" fillcolor="#ffffdc" stroked="false">
                <v:path arrowok="t"/>
                <v:fill type="solid"/>
              </v:shape>
            </v:group>
            <v:group style="position:absolute;left:3543;top:10873;width:2;height:219" coordorigin="3543,10873" coordsize="2,219">
              <v:shape style="position:absolute;left:3543;top:10873;width:2;height:219" coordorigin="3543,10873" coordsize="0,219" path="m3543,10873l3543,11092e" filled="false" stroked="true" strokeweight=".580pt" strokecolor="#ffffdc">
                <v:path arrowok="t"/>
              </v:shape>
            </v:group>
            <v:group style="position:absolute;left:4698;top:10873;width:2;height:219" coordorigin="4698,10873" coordsize="2,219">
              <v:shape style="position:absolute;left:4698;top:10873;width:2;height:219" coordorigin="4698,10873" coordsize="0,219" path="m4698,10873l4698,11092e" filled="false" stroked="true" strokeweight=".58001pt" strokecolor="#ffffdc">
                <v:path arrowok="t"/>
              </v:shape>
            </v:group>
            <v:group style="position:absolute;left:3538;top:11092;width:1165;height:274" coordorigin="3538,11092" coordsize="1165,274">
              <v:shape style="position:absolute;left:3538;top:11092;width:1165;height:274" coordorigin="3538,11092" coordsize="1165,274" path="m3538,11365l4702,11365,4702,11092,3538,11092,3538,11365xe" filled="true" fillcolor="#ffffdc" stroked="false">
                <v:path arrowok="t"/>
                <v:fill type="solid"/>
              </v:shape>
            </v:group>
            <v:group style="position:absolute;left:3548;top:10873;width:1146;height:219" coordorigin="3548,10873" coordsize="1146,219">
              <v:shape style="position:absolute;left:3548;top:10873;width:1146;height:219" coordorigin="3548,10873" coordsize="1146,219" path="m3548,11092l4693,11092,4693,10873,3548,10873,3548,11092xe" filled="true" fillcolor="#ffffdc" stroked="false">
                <v:path arrowok="t"/>
                <v:fill type="solid"/>
              </v:shape>
            </v:group>
            <v:group style="position:absolute;left:4712;top:10873;width:2;height:243" coordorigin="4712,10873" coordsize="2,243">
              <v:shape style="position:absolute;left:4712;top:10873;width:2;height:243" coordorigin="4712,10873" coordsize="0,243" path="m4712,10873l4712,11116e" filled="false" stroked="true" strokeweight=".58001pt" strokecolor="#ffffdc">
                <v:path arrowok="t"/>
              </v:shape>
            </v:group>
            <v:group style="position:absolute;left:5027;top:10873;width:2;height:243" coordorigin="5027,10873" coordsize="2,243">
              <v:shape style="position:absolute;left:5027;top:10873;width:2;height:243" coordorigin="5027,10873" coordsize="0,243" path="m5027,10873l5027,11116e" filled="false" stroked="true" strokeweight=".58001pt" strokecolor="#ffffdc">
                <v:path arrowok="t"/>
              </v:shape>
            </v:group>
            <v:group style="position:absolute;left:4707;top:11116;width:324;height:250" coordorigin="4707,11116" coordsize="324,250">
              <v:shape style="position:absolute;left:4707;top:11116;width:324;height:250" coordorigin="4707,11116" coordsize="324,250" path="m4707,11365l5031,11365,5031,11116,4707,11116,4707,11365xe" filled="true" fillcolor="#ffffdc" stroked="false">
                <v:path arrowok="t"/>
                <v:fill type="solid"/>
              </v:shape>
            </v:group>
            <v:group style="position:absolute;left:4717;top:10873;width:305;height:243" coordorigin="4717,10873" coordsize="305,243">
              <v:shape style="position:absolute;left:4717;top:10873;width:305;height:243" coordorigin="4717,10873" coordsize="305,243" path="m4717,11116l5022,11116,5022,10873,4717,10873,4717,11116xe" filled="true" fillcolor="#ffffdc" stroked="false">
                <v:path arrowok="t"/>
                <v:fill type="solid"/>
              </v:shape>
            </v:group>
            <v:group style="position:absolute;left:5037;top:10873;width:2;height:243" coordorigin="5037,10873" coordsize="2,243">
              <v:shape style="position:absolute;left:5037;top:10873;width:2;height:243" coordorigin="5037,10873" coordsize="0,243" path="m5037,10873l5037,11116e" filled="false" stroked="true" strokeweight=".46pt" strokecolor="#ffffdc">
                <v:path arrowok="t"/>
              </v:shape>
            </v:group>
            <v:group style="position:absolute;left:5034;top:11116;width:689;height:250" coordorigin="5034,11116" coordsize="689,250">
              <v:shape style="position:absolute;left:5034;top:11116;width:689;height:250" coordorigin="5034,11116" coordsize="689,250" path="m5034,11365l5723,11365,5723,11116,5034,11116,5034,11365xe" filled="true" fillcolor="#ffffdc" stroked="false">
                <v:path arrowok="t"/>
                <v:fill type="solid"/>
              </v:shape>
            </v:group>
            <v:group style="position:absolute;left:5041;top:10873;width:682;height:243" coordorigin="5041,10873" coordsize="682,243">
              <v:shape style="position:absolute;left:5041;top:10873;width:682;height:243" coordorigin="5041,10873" coordsize="682,243" path="m5041,11116l5723,11116,5723,10873,5041,10873,5041,11116xe" filled="true" fillcolor="#ffffdc" stroked="false">
                <v:path arrowok="t"/>
                <v:fill type="solid"/>
              </v:shape>
            </v:group>
            <v:group style="position:absolute;left:5743;top:10873;width:2;height:219" coordorigin="5743,10873" coordsize="2,219">
              <v:shape style="position:absolute;left:5743;top:10873;width:2;height:219" coordorigin="5743,10873" coordsize="0,219" path="m5743,10873l5743,11092e" filled="false" stroked="true" strokeweight=".70001pt" strokecolor="#ffffdc">
                <v:path arrowok="t"/>
              </v:shape>
            </v:group>
            <v:group style="position:absolute;left:6897;top:10873;width:2;height:219" coordorigin="6897,10873" coordsize="2,219">
              <v:shape style="position:absolute;left:6897;top:10873;width:2;height:219" coordorigin="6897,10873" coordsize="0,219" path="m6897,10873l6897,11092e" filled="false" stroked="true" strokeweight=".579980pt" strokecolor="#ffffdc">
                <v:path arrowok="t"/>
              </v:shape>
            </v:group>
            <v:group style="position:absolute;left:5737;top:11092;width:1165;height:274" coordorigin="5737,11092" coordsize="1165,274">
              <v:shape style="position:absolute;left:5737;top:11092;width:1165;height:274" coordorigin="5737,11092" coordsize="1165,274" path="m5737,11365l6901,11365,6901,11092,5737,11092,5737,11365xe" filled="true" fillcolor="#ffffdc" stroked="false">
                <v:path arrowok="t"/>
                <v:fill type="solid"/>
              </v:shape>
            </v:group>
            <v:group style="position:absolute;left:5749;top:10873;width:1143;height:219" coordorigin="5749,10873" coordsize="1143,219">
              <v:shape style="position:absolute;left:5749;top:10873;width:1143;height:219" coordorigin="5749,10873" coordsize="1143,219" path="m5749,11092l6892,11092,6892,10873,5749,10873,5749,11092xe" filled="true" fillcolor="#ffffdc" stroked="false">
                <v:path arrowok="t"/>
                <v:fill type="solid"/>
              </v:shape>
            </v:group>
            <v:group style="position:absolute;left:6913;top:10873;width:2;height:243" coordorigin="6913,10873" coordsize="2,243">
              <v:shape style="position:absolute;left:6913;top:10873;width:2;height:243" coordorigin="6913,10873" coordsize="0,243" path="m6913,10873l6913,11116e" filled="false" stroked="true" strokeweight=".58001pt" strokecolor="#ffffdc">
                <v:path arrowok="t"/>
              </v:shape>
            </v:group>
            <v:group style="position:absolute;left:7228;top:10873;width:2;height:243" coordorigin="7228,10873" coordsize="2,243">
              <v:shape style="position:absolute;left:7228;top:10873;width:2;height:243" coordorigin="7228,10873" coordsize="0,243" path="m7228,10873l7228,11116e" filled="false" stroked="true" strokeweight=".579980pt" strokecolor="#ffffdc">
                <v:path arrowok="t"/>
              </v:shape>
            </v:group>
            <v:group style="position:absolute;left:6909;top:11116;width:324;height:250" coordorigin="6909,11116" coordsize="324,250">
              <v:shape style="position:absolute;left:6909;top:11116;width:324;height:250" coordorigin="6909,11116" coordsize="324,250" path="m6909,11365l7233,11365,7233,11116,6909,11116,6909,11365xe" filled="true" fillcolor="#ffffdc" stroked="false">
                <v:path arrowok="t"/>
                <v:fill type="solid"/>
              </v:shape>
            </v:group>
            <v:group style="position:absolute;left:6918;top:10873;width:305;height:243" coordorigin="6918,10873" coordsize="305,243">
              <v:shape style="position:absolute;left:6918;top:10873;width:305;height:243" coordorigin="6918,10873" coordsize="305,243" path="m6918,11116l7223,11116,7223,10873,6918,10873,6918,11116xe" filled="true" fillcolor="#ffffdc" stroked="false">
                <v:path arrowok="t"/>
                <v:fill type="solid"/>
              </v:shape>
            </v:group>
            <v:group style="position:absolute;left:7237;top:10873;width:2;height:243" coordorigin="7237,10873" coordsize="2,243">
              <v:shape style="position:absolute;left:7237;top:10873;width:2;height:243" coordorigin="7237,10873" coordsize="0,243" path="m7237,10873l7237,11116e" filled="false" stroked="true" strokeweight=".58001pt" strokecolor="#ffffdc">
                <v:path arrowok="t"/>
              </v:shape>
            </v:group>
            <v:group style="position:absolute;left:7233;top:11116;width:689;height:250" coordorigin="7233,11116" coordsize="689,250">
              <v:shape style="position:absolute;left:7233;top:11116;width:689;height:250" coordorigin="7233,11116" coordsize="689,250" path="m7233,11365l7921,11365,7921,11116,7233,11116,7233,11365xe" filled="true" fillcolor="#ffffdc" stroked="false">
                <v:path arrowok="t"/>
                <v:fill type="solid"/>
              </v:shape>
            </v:group>
            <v:group style="position:absolute;left:7242;top:10873;width:680;height:243" coordorigin="7242,10873" coordsize="680,243">
              <v:shape style="position:absolute;left:7242;top:10873;width:680;height:243" coordorigin="7242,10873" coordsize="680,243" path="m7242,11116l7921,11116,7921,10873,7242,10873,7242,11116xe" filled="true" fillcolor="#ffffdc" stroked="false">
                <v:path arrowok="t"/>
                <v:fill type="solid"/>
              </v:shape>
            </v:group>
            <v:group style="position:absolute;left:7943;top:10873;width:2;height:492" coordorigin="7943,10873" coordsize="2,492">
              <v:shape style="position:absolute;left:7943;top:10873;width:2;height:492" coordorigin="7943,10873" coordsize="0,492" path="m7943,10873l7943,11365e" filled="false" stroked="true" strokeweight=".579980pt" strokecolor="#ffffdc">
                <v:path arrowok="t"/>
              </v:shape>
            </v:group>
            <v:group style="position:absolute;left:9004;top:10873;width:2;height:492" coordorigin="9004,10873" coordsize="2,492">
              <v:shape style="position:absolute;left:9004;top:10873;width:2;height:492" coordorigin="9004,10873" coordsize="0,492" path="m9004,10873l9004,11365e" filled="false" stroked="true" strokeweight=".58001pt" strokecolor="#ffffdc">
                <v:path arrowok="t"/>
              </v:shape>
            </v:group>
            <v:group style="position:absolute;left:7948;top:10873;width:1052;height:272" coordorigin="7948,10873" coordsize="1052,272">
              <v:shape style="position:absolute;left:7948;top:10873;width:1052;height:272" coordorigin="7948,10873" coordsize="1052,272" path="m7948,11145l8999,11145,8999,10873,7948,10873,7948,11145xe" filled="true" fillcolor="#ffffdc" stroked="false">
                <v:path arrowok="t"/>
                <v:fill type="solid"/>
              </v:shape>
            </v:group>
            <v:group style="position:absolute;left:7948;top:11145;width:1052;height:221" coordorigin="7948,11145" coordsize="1052,221">
              <v:shape style="position:absolute;left:7948;top:11145;width:1052;height:221" coordorigin="7948,11145" coordsize="1052,221" path="m7948,11365l8999,11365,8999,11145,7948,11145,7948,11365xe" filled="true" fillcolor="#ffffdc" stroked="false">
                <v:path arrowok="t"/>
                <v:fill type="solid"/>
              </v:shape>
            </v:group>
            <v:group style="position:absolute;left:9021;top:10873;width:2;height:221" coordorigin="9021,10873" coordsize="2,221">
              <v:shape style="position:absolute;left:9021;top:10873;width:2;height:221" coordorigin="9021,10873" coordsize="0,221" path="m9021,10873l9021,11094e" filled="false" stroked="true" strokeweight=".58001pt" strokecolor="#ffffdc">
                <v:path arrowok="t"/>
              </v:shape>
            </v:group>
            <v:group style="position:absolute;left:9016;top:11094;width:310;height:272" coordorigin="9016,11094" coordsize="310,272">
              <v:shape style="position:absolute;left:9016;top:11094;width:310;height:272" coordorigin="9016,11094" coordsize="310,272" path="m9016,11365l9325,11365,9325,11094,9016,11094,9016,11365xe" filled="true" fillcolor="#ffffdc" stroked="false">
                <v:path arrowok="t"/>
                <v:fill type="solid"/>
              </v:shape>
            </v:group>
            <v:group style="position:absolute;left:9025;top:10873;width:300;height:221" coordorigin="9025,10873" coordsize="300,221">
              <v:shape style="position:absolute;left:9025;top:10873;width:300;height:221" coordorigin="9025,10873" coordsize="300,221" path="m9025,11094l9325,11094,9325,10873,9025,10873,9025,11094xe" filled="true" fillcolor="#ffffdc" stroked="false">
                <v:path arrowok="t"/>
                <v:fill type="solid"/>
              </v:shape>
            </v:group>
            <v:group style="position:absolute;left:9347;top:10873;width:2;height:219" coordorigin="9347,10873" coordsize="2,219">
              <v:shape style="position:absolute;left:9347;top:10873;width:2;height:219" coordorigin="9347,10873" coordsize="0,219" path="m9347,10873l9347,11092e" filled="false" stroked="true" strokeweight=".58001pt" strokecolor="#ffffdc">
                <v:path arrowok="t"/>
              </v:shape>
            </v:group>
            <v:group style="position:absolute;left:10476;top:10873;width:2;height:219" coordorigin="10476,10873" coordsize="2,219">
              <v:shape style="position:absolute;left:10476;top:10873;width:2;height:219" coordorigin="10476,10873" coordsize="0,219" path="m10476,10873l10476,11092e" filled="false" stroked="true" strokeweight=".579980pt" strokecolor="#ffffdc">
                <v:path arrowok="t"/>
              </v:shape>
            </v:group>
            <v:group style="position:absolute;left:9342;top:11092;width:1139;height:274" coordorigin="9342,11092" coordsize="1139,274">
              <v:shape style="position:absolute;left:9342;top:11092;width:1139;height:274" coordorigin="9342,11092" coordsize="1139,274" path="m9342,11365l10480,11365,10480,11092,9342,11092,9342,11365xe" filled="true" fillcolor="#ffffdc" stroked="false">
                <v:path arrowok="t"/>
                <v:fill type="solid"/>
              </v:shape>
            </v:group>
            <v:group style="position:absolute;left:9352;top:10873;width:1119;height:219" coordorigin="9352,10873" coordsize="1119,219">
              <v:shape style="position:absolute;left:9352;top:10873;width:1119;height:219" coordorigin="9352,10873" coordsize="1119,219" path="m9352,11092l10471,11092,10471,10873,9352,10873,9352,11092xe" filled="true" fillcolor="#ffffdc" stroked="false">
                <v:path arrowok="t"/>
                <v:fill type="solid"/>
              </v:shape>
            </v:group>
            <v:group style="position:absolute;left:10490;top:10873;width:2;height:243" coordorigin="10490,10873" coordsize="2,243">
              <v:shape style="position:absolute;left:10490;top:10873;width:2;height:243" coordorigin="10490,10873" coordsize="0,243" path="m10490,10873l10490,11116e" filled="false" stroked="true" strokeweight=".58004pt" strokecolor="#ffffdc">
                <v:path arrowok="t"/>
              </v:shape>
            </v:group>
            <v:group style="position:absolute;left:10807;top:10873;width:2;height:243" coordorigin="10807,10873" coordsize="2,243">
              <v:shape style="position:absolute;left:10807;top:10873;width:2;height:243" coordorigin="10807,10873" coordsize="0,243" path="m10807,10873l10807,11116e" filled="false" stroked="true" strokeweight=".579980pt" strokecolor="#ffffdc">
                <v:path arrowok="t"/>
              </v:shape>
            </v:group>
            <v:group style="position:absolute;left:10485;top:11116;width:327;height:250" coordorigin="10485,11116" coordsize="327,250">
              <v:shape style="position:absolute;left:10485;top:11116;width:327;height:250" coordorigin="10485,11116" coordsize="327,250" path="m10485,11365l10812,11365,10812,11116,10485,11116,10485,11365xe" filled="true" fillcolor="#ffffdc" stroked="false">
                <v:path arrowok="t"/>
                <v:fill type="solid"/>
              </v:shape>
            </v:group>
            <v:group style="position:absolute;left:10495;top:10873;width:308;height:243" coordorigin="10495,10873" coordsize="308,243">
              <v:shape style="position:absolute;left:10495;top:10873;width:308;height:243" coordorigin="10495,10873" coordsize="308,243" path="m10495,11116l10802,11116,10802,10873,10495,10873,10495,11116xe" filled="true" fillcolor="#ffffdc" stroked="false">
                <v:path arrowok="t"/>
                <v:fill type="solid"/>
              </v:shape>
            </v:group>
            <v:group style="position:absolute;left:1428;top:10872;width:9384;height:2" coordorigin="1428,10872" coordsize="9384,2">
              <v:shape style="position:absolute;left:1428;top:10872;width:9384;height:2" coordorigin="1428,10872" coordsize="9384,0" path="m1428,10872l10812,10872e" filled="false" stroked="true" strokeweight=".22pt" strokecolor="#000000">
                <v:path arrowok="t"/>
              </v:shape>
            </v:group>
            <v:group style="position:absolute;left:1428;top:11367;width:9384;height:2" coordorigin="1428,11367" coordsize="9384,2">
              <v:shape style="position:absolute;left:1428;top:11367;width:9384;height:2" coordorigin="1428,11367" coordsize="9384,0" path="m1428,11367l10812,11367e" filled="false" stroked="true" strokeweight=".22pt" strokecolor="#000000">
                <v:path arrowok="t"/>
              </v:shape>
            </v:group>
            <v:group style="position:absolute;left:1436;top:11862;width:2;height:222" coordorigin="1436,11862" coordsize="2,222">
              <v:shape style="position:absolute;left:1436;top:11862;width:2;height:222" coordorigin="1436,11862" coordsize="0,222" path="m1436,11862l1436,12084e" filled="false" stroked="true" strokeweight=".580pt" strokecolor="#ffffdc">
                <v:path arrowok="t"/>
              </v:shape>
            </v:group>
            <v:group style="position:absolute;left:1431;top:12084;width:2091;height:274" coordorigin="1431,12084" coordsize="2091,274">
              <v:shape style="position:absolute;left:1431;top:12084;width:2091;height:274" coordorigin="1431,12084" coordsize="2091,274" path="m1431,12357l3521,12357,3521,12084,1431,12084,1431,12357xe" filled="true" fillcolor="#ffffdc" stroked="false">
                <v:path arrowok="t"/>
                <v:fill type="solid"/>
              </v:shape>
            </v:group>
            <v:group style="position:absolute;left:1440;top:11862;width:2081;height:222" coordorigin="1440,11862" coordsize="2081,222">
              <v:shape style="position:absolute;left:1440;top:11862;width:2081;height:222" coordorigin="1440,11862" coordsize="2081,222" path="m1440,12084l3521,12084,3521,11862,1440,11862,1440,12084xe" filled="true" fillcolor="#ffffdc" stroked="false">
                <v:path arrowok="t"/>
                <v:fill type="solid"/>
              </v:shape>
            </v:group>
            <v:group style="position:absolute;left:3543;top:11862;width:2;height:222" coordorigin="3543,11862" coordsize="2,222">
              <v:shape style="position:absolute;left:3543;top:11862;width:2;height:222" coordorigin="3543,11862" coordsize="0,222" path="m3543,11862l3543,12084e" filled="false" stroked="true" strokeweight=".580pt" strokecolor="#ffffdc">
                <v:path arrowok="t"/>
              </v:shape>
            </v:group>
            <v:group style="position:absolute;left:4698;top:11862;width:2;height:222" coordorigin="4698,11862" coordsize="2,222">
              <v:shape style="position:absolute;left:4698;top:11862;width:2;height:222" coordorigin="4698,11862" coordsize="0,222" path="m4698,11862l4698,12084e" filled="false" stroked="true" strokeweight=".58001pt" strokecolor="#ffffdc">
                <v:path arrowok="t"/>
              </v:shape>
            </v:group>
            <v:group style="position:absolute;left:3538;top:12084;width:1165;height:274" coordorigin="3538,12084" coordsize="1165,274">
              <v:shape style="position:absolute;left:3538;top:12084;width:1165;height:274" coordorigin="3538,12084" coordsize="1165,274" path="m3538,12357l4702,12357,4702,12084,3538,12084,3538,12357xe" filled="true" fillcolor="#ffffdc" stroked="false">
                <v:path arrowok="t"/>
                <v:fill type="solid"/>
              </v:shape>
            </v:group>
            <v:group style="position:absolute;left:3548;top:11862;width:1146;height:222" coordorigin="3548,11862" coordsize="1146,222">
              <v:shape style="position:absolute;left:3548;top:11862;width:1146;height:222" coordorigin="3548,11862" coordsize="1146,222" path="m3548,12084l4693,12084,4693,11862,3548,11862,3548,12084xe" filled="true" fillcolor="#ffffdc" stroked="false">
                <v:path arrowok="t"/>
                <v:fill type="solid"/>
              </v:shape>
            </v:group>
            <v:group style="position:absolute;left:4712;top:11862;width:2;height:246" coordorigin="4712,11862" coordsize="2,246">
              <v:shape style="position:absolute;left:4712;top:11862;width:2;height:246" coordorigin="4712,11862" coordsize="0,246" path="m4712,11862l4712,12108e" filled="false" stroked="true" strokeweight=".58001pt" strokecolor="#ffffdc">
                <v:path arrowok="t"/>
              </v:shape>
            </v:group>
            <v:group style="position:absolute;left:5027;top:11862;width:2;height:246" coordorigin="5027,11862" coordsize="2,246">
              <v:shape style="position:absolute;left:5027;top:11862;width:2;height:246" coordorigin="5027,11862" coordsize="0,246" path="m5027,11862l5027,12108e" filled="false" stroked="true" strokeweight=".58001pt" strokecolor="#ffffdc">
                <v:path arrowok="t"/>
              </v:shape>
            </v:group>
            <v:group style="position:absolute;left:4707;top:12108;width:324;height:250" coordorigin="4707,12108" coordsize="324,250">
              <v:shape style="position:absolute;left:4707;top:12108;width:324;height:250" coordorigin="4707,12108" coordsize="324,250" path="m4707,12357l5031,12357,5031,12108,4707,12108,4707,12357xe" filled="true" fillcolor="#ffffdc" stroked="false">
                <v:path arrowok="t"/>
                <v:fill type="solid"/>
              </v:shape>
            </v:group>
            <v:group style="position:absolute;left:4717;top:11862;width:305;height:246" coordorigin="4717,11862" coordsize="305,246">
              <v:shape style="position:absolute;left:4717;top:11862;width:305;height:246" coordorigin="4717,11862" coordsize="305,246" path="m4717,12108l5022,12108,5022,11862,4717,11862,4717,12108xe" filled="true" fillcolor="#ffffdc" stroked="false">
                <v:path arrowok="t"/>
                <v:fill type="solid"/>
              </v:shape>
            </v:group>
            <v:group style="position:absolute;left:5037;top:11862;width:2;height:246" coordorigin="5037,11862" coordsize="2,246">
              <v:shape style="position:absolute;left:5037;top:11862;width:2;height:246" coordorigin="5037,11862" coordsize="0,246" path="m5037,11862l5037,12108e" filled="false" stroked="true" strokeweight=".46pt" strokecolor="#ffffdc">
                <v:path arrowok="t"/>
              </v:shape>
            </v:group>
            <v:group style="position:absolute;left:5034;top:12108;width:689;height:250" coordorigin="5034,12108" coordsize="689,250">
              <v:shape style="position:absolute;left:5034;top:12108;width:689;height:250" coordorigin="5034,12108" coordsize="689,250" path="m5034,12357l5723,12357,5723,12108,5034,12108,5034,12357xe" filled="true" fillcolor="#ffffdc" stroked="false">
                <v:path arrowok="t"/>
                <v:fill type="solid"/>
              </v:shape>
            </v:group>
            <v:group style="position:absolute;left:5041;top:11862;width:682;height:246" coordorigin="5041,11862" coordsize="682,246">
              <v:shape style="position:absolute;left:5041;top:11862;width:682;height:246" coordorigin="5041,11862" coordsize="682,246" path="m5041,12108l5723,12108,5723,11862,5041,11862,5041,12108xe" filled="true" fillcolor="#ffffdc" stroked="false">
                <v:path arrowok="t"/>
                <v:fill type="solid"/>
              </v:shape>
            </v:group>
            <v:group style="position:absolute;left:5743;top:11862;width:2;height:222" coordorigin="5743,11862" coordsize="2,222">
              <v:shape style="position:absolute;left:5743;top:11862;width:2;height:222" coordorigin="5743,11862" coordsize="0,222" path="m5743,11862l5743,12084e" filled="false" stroked="true" strokeweight=".70001pt" strokecolor="#ffffdc">
                <v:path arrowok="t"/>
              </v:shape>
            </v:group>
            <v:group style="position:absolute;left:6897;top:11862;width:2;height:222" coordorigin="6897,11862" coordsize="2,222">
              <v:shape style="position:absolute;left:6897;top:11862;width:2;height:222" coordorigin="6897,11862" coordsize="0,222" path="m6897,11862l6897,12084e" filled="false" stroked="true" strokeweight=".579980pt" strokecolor="#ffffdc">
                <v:path arrowok="t"/>
              </v:shape>
            </v:group>
            <v:group style="position:absolute;left:5737;top:12084;width:1165;height:274" coordorigin="5737,12084" coordsize="1165,274">
              <v:shape style="position:absolute;left:5737;top:12084;width:1165;height:274" coordorigin="5737,12084" coordsize="1165,274" path="m5737,12357l6901,12357,6901,12084,5737,12084,5737,12357xe" filled="true" fillcolor="#ffffdc" stroked="false">
                <v:path arrowok="t"/>
                <v:fill type="solid"/>
              </v:shape>
            </v:group>
            <v:group style="position:absolute;left:5749;top:11862;width:1143;height:222" coordorigin="5749,11862" coordsize="1143,222">
              <v:shape style="position:absolute;left:5749;top:11862;width:1143;height:222" coordorigin="5749,11862" coordsize="1143,222" path="m5749,12084l6892,12084,6892,11862,5749,11862,5749,12084xe" filled="true" fillcolor="#ffffdc" stroked="false">
                <v:path arrowok="t"/>
                <v:fill type="solid"/>
              </v:shape>
            </v:group>
            <v:group style="position:absolute;left:6913;top:11862;width:2;height:246" coordorigin="6913,11862" coordsize="2,246">
              <v:shape style="position:absolute;left:6913;top:11862;width:2;height:246" coordorigin="6913,11862" coordsize="0,246" path="m6913,11862l6913,12108e" filled="false" stroked="true" strokeweight=".58001pt" strokecolor="#ffffdc">
                <v:path arrowok="t"/>
              </v:shape>
            </v:group>
            <v:group style="position:absolute;left:7228;top:11862;width:2;height:246" coordorigin="7228,11862" coordsize="2,246">
              <v:shape style="position:absolute;left:7228;top:11862;width:2;height:246" coordorigin="7228,11862" coordsize="0,246" path="m7228,11862l7228,12108e" filled="false" stroked="true" strokeweight=".579980pt" strokecolor="#ffffdc">
                <v:path arrowok="t"/>
              </v:shape>
            </v:group>
            <v:group style="position:absolute;left:6909;top:12108;width:324;height:250" coordorigin="6909,12108" coordsize="324,250">
              <v:shape style="position:absolute;left:6909;top:12108;width:324;height:250" coordorigin="6909,12108" coordsize="324,250" path="m6909,12357l7233,12357,7233,12108,6909,12108,6909,12357xe" filled="true" fillcolor="#ffffdc" stroked="false">
                <v:path arrowok="t"/>
                <v:fill type="solid"/>
              </v:shape>
            </v:group>
            <v:group style="position:absolute;left:6918;top:11862;width:305;height:246" coordorigin="6918,11862" coordsize="305,246">
              <v:shape style="position:absolute;left:6918;top:11862;width:305;height:246" coordorigin="6918,11862" coordsize="305,246" path="m6918,12108l7223,12108,7223,11862,6918,11862,6918,12108xe" filled="true" fillcolor="#ffffdc" stroked="false">
                <v:path arrowok="t"/>
                <v:fill type="solid"/>
              </v:shape>
            </v:group>
            <v:group style="position:absolute;left:7237;top:11862;width:2;height:246" coordorigin="7237,11862" coordsize="2,246">
              <v:shape style="position:absolute;left:7237;top:11862;width:2;height:246" coordorigin="7237,11862" coordsize="0,246" path="m7237,11862l7237,12108e" filled="false" stroked="true" strokeweight=".58001pt" strokecolor="#ffffdc">
                <v:path arrowok="t"/>
              </v:shape>
            </v:group>
            <v:group style="position:absolute;left:7233;top:12108;width:689;height:250" coordorigin="7233,12108" coordsize="689,250">
              <v:shape style="position:absolute;left:7233;top:12108;width:689;height:250" coordorigin="7233,12108" coordsize="689,250" path="m7233,12357l7921,12357,7921,12108,7233,12108,7233,12357xe" filled="true" fillcolor="#ffffdc" stroked="false">
                <v:path arrowok="t"/>
                <v:fill type="solid"/>
              </v:shape>
            </v:group>
            <v:group style="position:absolute;left:7242;top:11862;width:680;height:246" coordorigin="7242,11862" coordsize="680,246">
              <v:shape style="position:absolute;left:7242;top:11862;width:680;height:246" coordorigin="7242,11862" coordsize="680,246" path="m7242,12108l7921,12108,7921,11862,7242,11862,7242,12108xe" filled="true" fillcolor="#ffffdc" stroked="false">
                <v:path arrowok="t"/>
                <v:fill type="solid"/>
              </v:shape>
            </v:group>
            <v:group style="position:absolute;left:7943;top:11862;width:2;height:495" coordorigin="7943,11862" coordsize="2,495">
              <v:shape style="position:absolute;left:7943;top:11862;width:2;height:495" coordorigin="7943,11862" coordsize="0,495" path="m7943,11862l7943,12357e" filled="false" stroked="true" strokeweight=".579980pt" strokecolor="#ffffdc">
                <v:path arrowok="t"/>
              </v:shape>
            </v:group>
            <v:group style="position:absolute;left:9004;top:11862;width:2;height:495" coordorigin="9004,11862" coordsize="2,495">
              <v:shape style="position:absolute;left:9004;top:11862;width:2;height:495" coordorigin="9004,11862" coordsize="0,495" path="m9004,11862l9004,12357e" filled="false" stroked="true" strokeweight=".58001pt" strokecolor="#ffffdc">
                <v:path arrowok="t"/>
              </v:shape>
            </v:group>
            <v:group style="position:absolute;left:7948;top:11862;width:1052;height:275" coordorigin="7948,11862" coordsize="1052,275">
              <v:shape style="position:absolute;left:7948;top:11862;width:1052;height:275" coordorigin="7948,11862" coordsize="1052,275" path="m7948,12136l8999,12136,8999,11862,7948,11862,7948,12136xe" filled="true" fillcolor="#ffffdc" stroked="false">
                <v:path arrowok="t"/>
                <v:fill type="solid"/>
              </v:shape>
            </v:group>
            <v:group style="position:absolute;left:7948;top:12136;width:1052;height:221" coordorigin="7948,12136" coordsize="1052,221">
              <v:shape style="position:absolute;left:7948;top:12136;width:1052;height:221" coordorigin="7948,12136" coordsize="1052,221" path="m7948,12357l8999,12357,8999,12136,7948,12136,7948,12357xe" filled="true" fillcolor="#ffffdc" stroked="false">
                <v:path arrowok="t"/>
                <v:fill type="solid"/>
              </v:shape>
            </v:group>
            <v:group style="position:absolute;left:9021;top:11862;width:2;height:313" coordorigin="9021,11862" coordsize="2,313">
              <v:shape style="position:absolute;left:9021;top:11862;width:2;height:313" coordorigin="9021,11862" coordsize="0,313" path="m9021,11862l9021,12175e" filled="false" stroked="true" strokeweight=".58001pt" strokecolor="#ffffdc">
                <v:path arrowok="t"/>
              </v:shape>
            </v:group>
            <v:group style="position:absolute;left:9016;top:12175;width:310;height:183" coordorigin="9016,12175" coordsize="310,183">
              <v:shape style="position:absolute;left:9016;top:12175;width:310;height:183" coordorigin="9016,12175" coordsize="310,183" path="m9016,12357l9325,12357,9325,12175,9016,12175,9016,12357xe" filled="true" fillcolor="#ffffdc" stroked="false">
                <v:path arrowok="t"/>
                <v:fill type="solid"/>
              </v:shape>
            </v:group>
            <v:group style="position:absolute;left:9025;top:11862;width:300;height:313" coordorigin="9025,11862" coordsize="300,313">
              <v:shape style="position:absolute;left:9025;top:11862;width:300;height:313" coordorigin="9025,11862" coordsize="300,313" path="m9025,12175l9325,12175,9325,11862,9025,11862,9025,12175xe" filled="true" fillcolor="#ffffdc" stroked="false">
                <v:path arrowok="t"/>
                <v:fill type="solid"/>
              </v:shape>
            </v:group>
            <v:group style="position:absolute;left:9347;top:11862;width:2;height:222" coordorigin="9347,11862" coordsize="2,222">
              <v:shape style="position:absolute;left:9347;top:11862;width:2;height:222" coordorigin="9347,11862" coordsize="0,222" path="m9347,11862l9347,12084e" filled="false" stroked="true" strokeweight=".58001pt" strokecolor="#ffffdc">
                <v:path arrowok="t"/>
              </v:shape>
            </v:group>
            <v:group style="position:absolute;left:10476;top:11862;width:2;height:222" coordorigin="10476,11862" coordsize="2,222">
              <v:shape style="position:absolute;left:10476;top:11862;width:2;height:222" coordorigin="10476,11862" coordsize="0,222" path="m10476,11862l10476,12084e" filled="false" stroked="true" strokeweight=".579980pt" strokecolor="#ffffdc">
                <v:path arrowok="t"/>
              </v:shape>
            </v:group>
            <v:group style="position:absolute;left:9342;top:12084;width:1139;height:274" coordorigin="9342,12084" coordsize="1139,274">
              <v:shape style="position:absolute;left:9342;top:12084;width:1139;height:274" coordorigin="9342,12084" coordsize="1139,274" path="m9342,12357l10480,12357,10480,12084,9342,12084,9342,12357xe" filled="true" fillcolor="#ffffdc" stroked="false">
                <v:path arrowok="t"/>
                <v:fill type="solid"/>
              </v:shape>
            </v:group>
            <v:group style="position:absolute;left:9352;top:11862;width:1119;height:222" coordorigin="9352,11862" coordsize="1119,222">
              <v:shape style="position:absolute;left:9352;top:11862;width:1119;height:222" coordorigin="9352,11862" coordsize="1119,222" path="m9352,12084l10471,12084,10471,11862,9352,11862,9352,12084xe" filled="true" fillcolor="#ffffdc" stroked="false">
                <v:path arrowok="t"/>
                <v:fill type="solid"/>
              </v:shape>
            </v:group>
            <v:group style="position:absolute;left:10490;top:11862;width:2;height:246" coordorigin="10490,11862" coordsize="2,246">
              <v:shape style="position:absolute;left:10490;top:11862;width:2;height:246" coordorigin="10490,11862" coordsize="0,246" path="m10490,11862l10490,12108e" filled="false" stroked="true" strokeweight=".58004pt" strokecolor="#ffffdc">
                <v:path arrowok="t"/>
              </v:shape>
            </v:group>
            <v:group style="position:absolute;left:10807;top:11862;width:2;height:246" coordorigin="10807,11862" coordsize="2,246">
              <v:shape style="position:absolute;left:10807;top:11862;width:2;height:246" coordorigin="10807,11862" coordsize="0,246" path="m10807,11862l10807,12108e" filled="false" stroked="true" strokeweight=".579980pt" strokecolor="#ffffdc">
                <v:path arrowok="t"/>
              </v:shape>
            </v:group>
            <v:group style="position:absolute;left:10485;top:12108;width:327;height:250" coordorigin="10485,12108" coordsize="327,250">
              <v:shape style="position:absolute;left:10485;top:12108;width:327;height:250" coordorigin="10485,12108" coordsize="327,250" path="m10485,12357l10812,12357,10812,12108,10485,12108,10485,12357xe" filled="true" fillcolor="#ffffdc" stroked="false">
                <v:path arrowok="t"/>
                <v:fill type="solid"/>
              </v:shape>
            </v:group>
            <v:group style="position:absolute;left:10495;top:11862;width:308;height:246" coordorigin="10495,11862" coordsize="308,246">
              <v:shape style="position:absolute;left:10495;top:11862;width:308;height:246" coordorigin="10495,11862" coordsize="308,246" path="m10495,12108l10802,12108,10802,11862,10495,11862,10495,12108xe" filled="true" fillcolor="#ffffdc" stroked="false">
                <v:path arrowok="t"/>
                <v:fill type="solid"/>
              </v:shape>
            </v:group>
            <v:group style="position:absolute;left:1428;top:11861;width:9384;height:2" coordorigin="1428,11861" coordsize="9384,2">
              <v:shape style="position:absolute;left:1428;top:11861;width:9384;height:2" coordorigin="1428,11861" coordsize="9384,0" path="m1428,11861l10812,11861e" filled="false" stroked="true" strokeweight=".22pt" strokecolor="#000000">
                <v:path arrowok="t"/>
              </v:shape>
            </v:group>
            <v:group style="position:absolute;left:1428;top:12358;width:9384;height:2" coordorigin="1428,12358" coordsize="9384,2">
              <v:shape style="position:absolute;left:1428;top:12358;width:9384;height:2" coordorigin="1428,12358" coordsize="9384,0" path="m1428,12358l10812,12358e" filled="false" stroked="true" strokeweight=".22pt" strokecolor="#000000">
                <v:path arrowok="t"/>
              </v:shape>
            </v:group>
            <v:group style="position:absolute;left:1436;top:12854;width:2;height:219" coordorigin="1436,12854" coordsize="2,219">
              <v:shape style="position:absolute;left:1436;top:12854;width:2;height:219" coordorigin="1436,12854" coordsize="0,219" path="m1436,12854l1436,13072e" filled="false" stroked="true" strokeweight=".580pt" strokecolor="#ffffdc">
                <v:path arrowok="t"/>
              </v:shape>
            </v:group>
            <v:group style="position:absolute;left:1431;top:13072;width:2091;height:274" coordorigin="1431,13072" coordsize="2091,274">
              <v:shape style="position:absolute;left:1431;top:13072;width:2091;height:274" coordorigin="1431,13072" coordsize="2091,274" path="m1431,13346l3521,13346,3521,13072,1431,13072,1431,13346xe" filled="true" fillcolor="#ffffdc" stroked="false">
                <v:path arrowok="t"/>
                <v:fill type="solid"/>
              </v:shape>
            </v:group>
            <v:group style="position:absolute;left:1440;top:12854;width:2081;height:219" coordorigin="1440,12854" coordsize="2081,219">
              <v:shape style="position:absolute;left:1440;top:12854;width:2081;height:219" coordorigin="1440,12854" coordsize="2081,219" path="m1440,13072l3521,13072,3521,12854,1440,12854,1440,13072xe" filled="true" fillcolor="#ffffdc" stroked="false">
                <v:path arrowok="t"/>
                <v:fill type="solid"/>
              </v:shape>
            </v:group>
            <v:group style="position:absolute;left:3543;top:12854;width:2;height:219" coordorigin="3543,12854" coordsize="2,219">
              <v:shape style="position:absolute;left:3543;top:12854;width:2;height:219" coordorigin="3543,12854" coordsize="0,219" path="m3543,12854l3543,13072e" filled="false" stroked="true" strokeweight=".580pt" strokecolor="#ffffdc">
                <v:path arrowok="t"/>
              </v:shape>
            </v:group>
            <v:group style="position:absolute;left:4698;top:12854;width:2;height:219" coordorigin="4698,12854" coordsize="2,219">
              <v:shape style="position:absolute;left:4698;top:12854;width:2;height:219" coordorigin="4698,12854" coordsize="0,219" path="m4698,12854l4698,13072e" filled="false" stroked="true" strokeweight=".58001pt" strokecolor="#ffffdc">
                <v:path arrowok="t"/>
              </v:shape>
            </v:group>
            <v:group style="position:absolute;left:3538;top:13072;width:1165;height:274" coordorigin="3538,13072" coordsize="1165,274">
              <v:shape style="position:absolute;left:3538;top:13072;width:1165;height:274" coordorigin="3538,13072" coordsize="1165,274" path="m3538,13346l4702,13346,4702,13072,3538,13072,3538,13346xe" filled="true" fillcolor="#ffffdc" stroked="false">
                <v:path arrowok="t"/>
                <v:fill type="solid"/>
              </v:shape>
            </v:group>
            <v:group style="position:absolute;left:3548;top:12854;width:1146;height:219" coordorigin="3548,12854" coordsize="1146,219">
              <v:shape style="position:absolute;left:3548;top:12854;width:1146;height:219" coordorigin="3548,12854" coordsize="1146,219" path="m3548,13072l4693,13072,4693,12854,3548,12854,3548,13072xe" filled="true" fillcolor="#ffffdc" stroked="false">
                <v:path arrowok="t"/>
                <v:fill type="solid"/>
              </v:shape>
            </v:group>
            <v:group style="position:absolute;left:4712;top:12854;width:2;height:243" coordorigin="4712,12854" coordsize="2,243">
              <v:shape style="position:absolute;left:4712;top:12854;width:2;height:243" coordorigin="4712,12854" coordsize="0,243" path="m4712,12854l4712,13096e" filled="false" stroked="true" strokeweight=".58001pt" strokecolor="#ffffdc">
                <v:path arrowok="t"/>
              </v:shape>
            </v:group>
            <v:group style="position:absolute;left:5027;top:12854;width:2;height:243" coordorigin="5027,12854" coordsize="2,243">
              <v:shape style="position:absolute;left:5027;top:12854;width:2;height:243" coordorigin="5027,12854" coordsize="0,243" path="m5027,12854l5027,13096e" filled="false" stroked="true" strokeweight=".58001pt" strokecolor="#ffffdc">
                <v:path arrowok="t"/>
              </v:shape>
            </v:group>
            <v:group style="position:absolute;left:4707;top:13096;width:324;height:250" coordorigin="4707,13096" coordsize="324,250">
              <v:shape style="position:absolute;left:4707;top:13096;width:324;height:250" coordorigin="4707,13096" coordsize="324,250" path="m4707,13346l5031,13346,5031,13096,4707,13096,4707,13346xe" filled="true" fillcolor="#ffffdc" stroked="false">
                <v:path arrowok="t"/>
                <v:fill type="solid"/>
              </v:shape>
            </v:group>
            <v:group style="position:absolute;left:4717;top:12854;width:305;height:243" coordorigin="4717,12854" coordsize="305,243">
              <v:shape style="position:absolute;left:4717;top:12854;width:305;height:243" coordorigin="4717,12854" coordsize="305,243" path="m4717,13096l5022,13096,5022,12854,4717,12854,4717,13096xe" filled="true" fillcolor="#ffffdc" stroked="false">
                <v:path arrowok="t"/>
                <v:fill type="solid"/>
              </v:shape>
            </v:group>
            <v:group style="position:absolute;left:5037;top:12854;width:2;height:243" coordorigin="5037,12854" coordsize="2,243">
              <v:shape style="position:absolute;left:5037;top:12854;width:2;height:243" coordorigin="5037,12854" coordsize="0,243" path="m5037,12854l5037,13096e" filled="false" stroked="true" strokeweight=".46pt" strokecolor="#ffffdc">
                <v:path arrowok="t"/>
              </v:shape>
            </v:group>
            <v:group style="position:absolute;left:5034;top:13096;width:689;height:250" coordorigin="5034,13096" coordsize="689,250">
              <v:shape style="position:absolute;left:5034;top:13096;width:689;height:250" coordorigin="5034,13096" coordsize="689,250" path="m5034,13346l5723,13346,5723,13096,5034,13096,5034,13346xe" filled="true" fillcolor="#ffffdc" stroked="false">
                <v:path arrowok="t"/>
                <v:fill type="solid"/>
              </v:shape>
            </v:group>
            <v:group style="position:absolute;left:5041;top:12854;width:682;height:243" coordorigin="5041,12854" coordsize="682,243">
              <v:shape style="position:absolute;left:5041;top:12854;width:682;height:243" coordorigin="5041,12854" coordsize="682,243" path="m5041,13096l5723,13096,5723,12854,5041,12854,5041,13096xe" filled="true" fillcolor="#ffffdc" stroked="false">
                <v:path arrowok="t"/>
                <v:fill type="solid"/>
              </v:shape>
            </v:group>
            <v:group style="position:absolute;left:5743;top:12854;width:2;height:219" coordorigin="5743,12854" coordsize="2,219">
              <v:shape style="position:absolute;left:5743;top:12854;width:2;height:219" coordorigin="5743,12854" coordsize="0,219" path="m5743,12854l5743,13072e" filled="false" stroked="true" strokeweight=".70001pt" strokecolor="#ffffdc">
                <v:path arrowok="t"/>
              </v:shape>
            </v:group>
            <v:group style="position:absolute;left:6897;top:12854;width:2;height:219" coordorigin="6897,12854" coordsize="2,219">
              <v:shape style="position:absolute;left:6897;top:12854;width:2;height:219" coordorigin="6897,12854" coordsize="0,219" path="m6897,12854l6897,13072e" filled="false" stroked="true" strokeweight=".579980pt" strokecolor="#ffffdc">
                <v:path arrowok="t"/>
              </v:shape>
            </v:group>
            <v:group style="position:absolute;left:5737;top:13072;width:1165;height:274" coordorigin="5737,13072" coordsize="1165,274">
              <v:shape style="position:absolute;left:5737;top:13072;width:1165;height:274" coordorigin="5737,13072" coordsize="1165,274" path="m5737,13346l6901,13346,6901,13072,5737,13072,5737,13346xe" filled="true" fillcolor="#ffffdc" stroked="false">
                <v:path arrowok="t"/>
                <v:fill type="solid"/>
              </v:shape>
            </v:group>
            <v:group style="position:absolute;left:5749;top:12854;width:1143;height:219" coordorigin="5749,12854" coordsize="1143,219">
              <v:shape style="position:absolute;left:5749;top:12854;width:1143;height:219" coordorigin="5749,12854" coordsize="1143,219" path="m5749,13072l6892,13072,6892,12854,5749,12854,5749,13072xe" filled="true" fillcolor="#ffffdc" stroked="false">
                <v:path arrowok="t"/>
                <v:fill type="solid"/>
              </v:shape>
            </v:group>
            <v:group style="position:absolute;left:6913;top:12854;width:2;height:243" coordorigin="6913,12854" coordsize="2,243">
              <v:shape style="position:absolute;left:6913;top:12854;width:2;height:243" coordorigin="6913,12854" coordsize="0,243" path="m6913,12854l6913,13096e" filled="false" stroked="true" strokeweight=".58001pt" strokecolor="#ffffdc">
                <v:path arrowok="t"/>
              </v:shape>
            </v:group>
            <v:group style="position:absolute;left:7228;top:12854;width:2;height:243" coordorigin="7228,12854" coordsize="2,243">
              <v:shape style="position:absolute;left:7228;top:12854;width:2;height:243" coordorigin="7228,12854" coordsize="0,243" path="m7228,12854l7228,13096e" filled="false" stroked="true" strokeweight=".579980pt" strokecolor="#ffffdc">
                <v:path arrowok="t"/>
              </v:shape>
            </v:group>
            <v:group style="position:absolute;left:6909;top:13096;width:324;height:250" coordorigin="6909,13096" coordsize="324,250">
              <v:shape style="position:absolute;left:6909;top:13096;width:324;height:250" coordorigin="6909,13096" coordsize="324,250" path="m6909,13346l7233,13346,7233,13096,6909,13096,6909,13346xe" filled="true" fillcolor="#ffffdc" stroked="false">
                <v:path arrowok="t"/>
                <v:fill type="solid"/>
              </v:shape>
            </v:group>
            <v:group style="position:absolute;left:6918;top:12854;width:305;height:243" coordorigin="6918,12854" coordsize="305,243">
              <v:shape style="position:absolute;left:6918;top:12854;width:305;height:243" coordorigin="6918,12854" coordsize="305,243" path="m6918,13096l7223,13096,7223,12854,6918,12854,6918,13096xe" filled="true" fillcolor="#ffffdc" stroked="false">
                <v:path arrowok="t"/>
                <v:fill type="solid"/>
              </v:shape>
            </v:group>
            <v:group style="position:absolute;left:7237;top:12854;width:2;height:243" coordorigin="7237,12854" coordsize="2,243">
              <v:shape style="position:absolute;left:7237;top:12854;width:2;height:243" coordorigin="7237,12854" coordsize="0,243" path="m7237,12854l7237,13096e" filled="false" stroked="true" strokeweight=".58001pt" strokecolor="#ffffdc">
                <v:path arrowok="t"/>
              </v:shape>
            </v:group>
            <v:group style="position:absolute;left:7233;top:13096;width:689;height:250" coordorigin="7233,13096" coordsize="689,250">
              <v:shape style="position:absolute;left:7233;top:13096;width:689;height:250" coordorigin="7233,13096" coordsize="689,250" path="m7233,13346l7921,13346,7921,13096,7233,13096,7233,13346xe" filled="true" fillcolor="#ffffdc" stroked="false">
                <v:path arrowok="t"/>
                <v:fill type="solid"/>
              </v:shape>
            </v:group>
            <v:group style="position:absolute;left:7242;top:12854;width:680;height:243" coordorigin="7242,12854" coordsize="680,243">
              <v:shape style="position:absolute;left:7242;top:12854;width:680;height:243" coordorigin="7242,12854" coordsize="680,243" path="m7242,13096l7921,13096,7921,12854,7242,12854,7242,13096xe" filled="true" fillcolor="#ffffdc" stroked="false">
                <v:path arrowok="t"/>
                <v:fill type="solid"/>
              </v:shape>
            </v:group>
            <v:group style="position:absolute;left:7943;top:12854;width:2;height:492" coordorigin="7943,12854" coordsize="2,492">
              <v:shape style="position:absolute;left:7943;top:12854;width:2;height:492" coordorigin="7943,12854" coordsize="0,492" path="m7943,12854l7943,13346e" filled="false" stroked="true" strokeweight=".579980pt" strokecolor="#ffffdc">
                <v:path arrowok="t"/>
              </v:shape>
            </v:group>
            <v:group style="position:absolute;left:9004;top:12854;width:2;height:492" coordorigin="9004,12854" coordsize="2,492">
              <v:shape style="position:absolute;left:9004;top:12854;width:2;height:492" coordorigin="9004,12854" coordsize="0,492" path="m9004,12854l9004,13346e" filled="false" stroked="true" strokeweight=".58001pt" strokecolor="#ffffdc">
                <v:path arrowok="t"/>
              </v:shape>
            </v:group>
            <v:group style="position:absolute;left:7948;top:12854;width:1052;height:274" coordorigin="7948,12854" coordsize="1052,274">
              <v:shape style="position:absolute;left:7948;top:12854;width:1052;height:274" coordorigin="7948,12854" coordsize="1052,274" path="m7948,13128l8999,13128,8999,12854,7948,12854,7948,13128xe" filled="true" fillcolor="#ffffdc" stroked="false">
                <v:path arrowok="t"/>
                <v:fill type="solid"/>
              </v:shape>
            </v:group>
            <v:group style="position:absolute;left:7948;top:13128;width:1052;height:219" coordorigin="7948,13128" coordsize="1052,219">
              <v:shape style="position:absolute;left:7948;top:13128;width:1052;height:219" coordorigin="7948,13128" coordsize="1052,219" path="m7948,13346l8999,13346,8999,13128,7948,13128,7948,13346xe" filled="true" fillcolor="#ffffdc" stroked="false">
                <v:path arrowok="t"/>
                <v:fill type="solid"/>
              </v:shape>
            </v:group>
            <v:group style="position:absolute;left:9021;top:12854;width:2;height:221" coordorigin="9021,12854" coordsize="2,221">
              <v:shape style="position:absolute;left:9021;top:12854;width:2;height:221" coordorigin="9021,12854" coordsize="0,221" path="m9021,12854l9021,13075e" filled="false" stroked="true" strokeweight=".58001pt" strokecolor="#ffffdc">
                <v:path arrowok="t"/>
              </v:shape>
            </v:group>
            <v:group style="position:absolute;left:9016;top:13075;width:310;height:272" coordorigin="9016,13075" coordsize="310,272">
              <v:shape style="position:absolute;left:9016;top:13075;width:310;height:272" coordorigin="9016,13075" coordsize="310,272" path="m9016,13346l9325,13346,9325,13075,9016,13075,9016,13346xe" filled="true" fillcolor="#ffffdc" stroked="false">
                <v:path arrowok="t"/>
                <v:fill type="solid"/>
              </v:shape>
            </v:group>
            <v:group style="position:absolute;left:9025;top:12854;width:300;height:221" coordorigin="9025,12854" coordsize="300,221">
              <v:shape style="position:absolute;left:9025;top:12854;width:300;height:221" coordorigin="9025,12854" coordsize="300,221" path="m9025,13075l9325,13075,9325,12854,9025,12854,9025,13075xe" filled="true" fillcolor="#ffffdc" stroked="false">
                <v:path arrowok="t"/>
                <v:fill type="solid"/>
              </v:shape>
            </v:group>
            <v:group style="position:absolute;left:9347;top:12854;width:2;height:219" coordorigin="9347,12854" coordsize="2,219">
              <v:shape style="position:absolute;left:9347;top:12854;width:2;height:219" coordorigin="9347,12854" coordsize="0,219" path="m9347,12854l9347,13072e" filled="false" stroked="true" strokeweight=".58001pt" strokecolor="#ffffdc">
                <v:path arrowok="t"/>
              </v:shape>
            </v:group>
            <v:group style="position:absolute;left:10476;top:12854;width:2;height:219" coordorigin="10476,12854" coordsize="2,219">
              <v:shape style="position:absolute;left:10476;top:12854;width:2;height:219" coordorigin="10476,12854" coordsize="0,219" path="m10476,12854l10476,13072e" filled="false" stroked="true" strokeweight=".579980pt" strokecolor="#ffffdc">
                <v:path arrowok="t"/>
              </v:shape>
            </v:group>
            <v:group style="position:absolute;left:9342;top:13072;width:1139;height:274" coordorigin="9342,13072" coordsize="1139,274">
              <v:shape style="position:absolute;left:9342;top:13072;width:1139;height:274" coordorigin="9342,13072" coordsize="1139,274" path="m9342,13346l10480,13346,10480,13072,9342,13072,9342,13346xe" filled="true" fillcolor="#ffffdc" stroked="false">
                <v:path arrowok="t"/>
                <v:fill type="solid"/>
              </v:shape>
            </v:group>
            <v:group style="position:absolute;left:9352;top:12854;width:1119;height:219" coordorigin="9352,12854" coordsize="1119,219">
              <v:shape style="position:absolute;left:9352;top:12854;width:1119;height:219" coordorigin="9352,12854" coordsize="1119,219" path="m9352,13072l10471,13072,10471,12854,9352,12854,9352,13072xe" filled="true" fillcolor="#ffffdc" stroked="false">
                <v:path arrowok="t"/>
                <v:fill type="solid"/>
              </v:shape>
            </v:group>
            <v:group style="position:absolute;left:10490;top:12854;width:2;height:243" coordorigin="10490,12854" coordsize="2,243">
              <v:shape style="position:absolute;left:10490;top:12854;width:2;height:243" coordorigin="10490,12854" coordsize="0,243" path="m10490,12854l10490,13096e" filled="false" stroked="true" strokeweight=".58004pt" strokecolor="#ffffdc">
                <v:path arrowok="t"/>
              </v:shape>
            </v:group>
            <v:group style="position:absolute;left:10807;top:12854;width:2;height:243" coordorigin="10807,12854" coordsize="2,243">
              <v:shape style="position:absolute;left:10807;top:12854;width:2;height:243" coordorigin="10807,12854" coordsize="0,243" path="m10807,12854l10807,13096e" filled="false" stroked="true" strokeweight=".579980pt" strokecolor="#ffffdc">
                <v:path arrowok="t"/>
              </v:shape>
            </v:group>
            <v:group style="position:absolute;left:10485;top:13096;width:327;height:250" coordorigin="10485,13096" coordsize="327,250">
              <v:shape style="position:absolute;left:10485;top:13096;width:327;height:250" coordorigin="10485,13096" coordsize="327,250" path="m10485,13346l10812,13346,10812,13096,10485,13096,10485,13346xe" filled="true" fillcolor="#ffffdc" stroked="false">
                <v:path arrowok="t"/>
                <v:fill type="solid"/>
              </v:shape>
            </v:group>
            <v:group style="position:absolute;left:10495;top:12854;width:308;height:243" coordorigin="10495,12854" coordsize="308,243">
              <v:shape style="position:absolute;left:10495;top:12854;width:308;height:243" coordorigin="10495,12854" coordsize="308,243" path="m10495,13096l10802,13096,10802,12854,10495,12854,10495,13096xe" filled="true" fillcolor="#ffffdc" stroked="false">
                <v:path arrowok="t"/>
                <v:fill type="solid"/>
              </v:shape>
            </v:group>
            <v:group style="position:absolute;left:1428;top:12853;width:9384;height:2" coordorigin="1428,12853" coordsize="9384,2">
              <v:shape style="position:absolute;left:1428;top:12853;width:9384;height:2" coordorigin="1428,12853" coordsize="9384,0" path="m1428,12853l10812,12853e" filled="false" stroked="true" strokeweight=".22pt" strokecolor="#000000">
                <v:path arrowok="t"/>
              </v:shape>
            </v:group>
            <v:group style="position:absolute;left:1428;top:13347;width:9384;height:2" coordorigin="1428,13347" coordsize="9384,2">
              <v:shape style="position:absolute;left:1428;top:13347;width:9384;height:2" coordorigin="1428,13347" coordsize="9384,0" path="m1428,13347l10812,13347e" filled="false" stroked="true" strokeweight=".22pt" strokecolor="#000000">
                <v:path arrowok="t"/>
              </v:shape>
            </v:group>
            <v:group style="position:absolute;left:1436;top:13596;width:2;height:219" coordorigin="1436,13596" coordsize="2,219">
              <v:shape style="position:absolute;left:1436;top:13596;width:2;height:219" coordorigin="1436,13596" coordsize="0,219" path="m1436,13596l1436,13814e" filled="false" stroked="true" strokeweight=".580pt" strokecolor="#ffffdc">
                <v:path arrowok="t"/>
              </v:shape>
            </v:group>
            <v:group style="position:absolute;left:1431;top:13826;width:2091;height:2" coordorigin="1431,13826" coordsize="2091,2">
              <v:shape style="position:absolute;left:1431;top:13826;width:2091;height:2" coordorigin="1431,13826" coordsize="2091,0" path="m1431,13826l3521,13826e" filled="false" stroked="true" strokeweight="1.3pt" strokecolor="#ffffdc">
                <v:path arrowok="t"/>
              </v:shape>
            </v:group>
            <v:group style="position:absolute;left:1440;top:13596;width:2081;height:219" coordorigin="1440,13596" coordsize="2081,219">
              <v:shape style="position:absolute;left:1440;top:13596;width:2081;height:219" coordorigin="1440,13596" coordsize="2081,219" path="m1440,13814l3521,13814,3521,13596,1440,13596,1440,13814xe" filled="true" fillcolor="#ffffdc" stroked="false">
                <v:path arrowok="t"/>
                <v:fill type="solid"/>
              </v:shape>
            </v:group>
            <v:group style="position:absolute;left:3543;top:13596;width:2;height:243" coordorigin="3543,13596" coordsize="2,243">
              <v:shape style="position:absolute;left:3543;top:13596;width:2;height:243" coordorigin="3543,13596" coordsize="0,243" path="m3543,13596l3543,13838e" filled="false" stroked="true" strokeweight=".580pt" strokecolor="#ffffdc">
                <v:path arrowok="t"/>
              </v:shape>
            </v:group>
            <v:group style="position:absolute;left:4698;top:13596;width:2;height:243" coordorigin="4698,13596" coordsize="2,243">
              <v:shape style="position:absolute;left:4698;top:13596;width:2;height:243" coordorigin="4698,13596" coordsize="0,243" path="m4698,13596l4698,13838e" filled="false" stroked="true" strokeweight=".58001pt" strokecolor="#ffffdc">
                <v:path arrowok="t"/>
              </v:shape>
            </v:group>
            <v:group style="position:absolute;left:3548;top:13596;width:1146;height:243" coordorigin="3548,13596" coordsize="1146,243">
              <v:shape style="position:absolute;left:3548;top:13596;width:1146;height:243" coordorigin="3548,13596" coordsize="1146,243" path="m3548,13838l4693,13838,4693,13596,3548,13596,3548,13838xe" filled="true" fillcolor="#ffffdc" stroked="false">
                <v:path arrowok="t"/>
                <v:fill type="solid"/>
              </v:shape>
            </v:group>
            <v:group style="position:absolute;left:4712;top:13596;width:2;height:243" coordorigin="4712,13596" coordsize="2,243">
              <v:shape style="position:absolute;left:4712;top:13596;width:2;height:243" coordorigin="4712,13596" coordsize="0,243" path="m4712,13596l4712,13838e" filled="false" stroked="true" strokeweight=".58001pt" strokecolor="#ffffdc">
                <v:path arrowok="t"/>
              </v:shape>
            </v:group>
            <v:group style="position:absolute;left:5027;top:13596;width:2;height:243" coordorigin="5027,13596" coordsize="2,243">
              <v:shape style="position:absolute;left:5027;top:13596;width:2;height:243" coordorigin="5027,13596" coordsize="0,243" path="m5027,13596l5027,13838e" filled="false" stroked="true" strokeweight=".58001pt" strokecolor="#ffffdc">
                <v:path arrowok="t"/>
              </v:shape>
            </v:group>
            <v:group style="position:absolute;left:4717;top:13596;width:305;height:243" coordorigin="4717,13596" coordsize="305,243">
              <v:shape style="position:absolute;left:4717;top:13596;width:305;height:243" coordorigin="4717,13596" coordsize="305,243" path="m4717,13838l5022,13838,5022,13596,4717,13596,4717,13838xe" filled="true" fillcolor="#ffffdc" stroked="false">
                <v:path arrowok="t"/>
                <v:fill type="solid"/>
              </v:shape>
            </v:group>
            <v:group style="position:absolute;left:5037;top:13596;width:2;height:243" coordorigin="5037,13596" coordsize="2,243">
              <v:shape style="position:absolute;left:5037;top:13596;width:2;height:243" coordorigin="5037,13596" coordsize="0,243" path="m5037,13596l5037,13838e" filled="false" stroked="true" strokeweight=".46pt" strokecolor="#ffffdc">
                <v:path arrowok="t"/>
              </v:shape>
            </v:group>
            <v:group style="position:absolute;left:5041;top:13596;width:682;height:243" coordorigin="5041,13596" coordsize="682,243">
              <v:shape style="position:absolute;left:5041;top:13596;width:682;height:243" coordorigin="5041,13596" coordsize="682,243" path="m5041,13838l5723,13838,5723,13596,5041,13596,5041,13838xe" filled="true" fillcolor="#ffffdc" stroked="false">
                <v:path arrowok="t"/>
                <v:fill type="solid"/>
              </v:shape>
            </v:group>
            <v:group style="position:absolute;left:5743;top:13596;width:2;height:243" coordorigin="5743,13596" coordsize="2,243">
              <v:shape style="position:absolute;left:5743;top:13596;width:2;height:243" coordorigin="5743,13596" coordsize="0,243" path="m5743,13596l5743,13838e" filled="false" stroked="true" strokeweight=".70001pt" strokecolor="#ffffdc">
                <v:path arrowok="t"/>
              </v:shape>
            </v:group>
            <v:group style="position:absolute;left:6897;top:13596;width:2;height:243" coordorigin="6897,13596" coordsize="2,243">
              <v:shape style="position:absolute;left:6897;top:13596;width:2;height:243" coordorigin="6897,13596" coordsize="0,243" path="m6897,13596l6897,13838e" filled="false" stroked="true" strokeweight=".579980pt" strokecolor="#ffffdc">
                <v:path arrowok="t"/>
              </v:shape>
            </v:group>
            <v:group style="position:absolute;left:5749;top:13596;width:1143;height:243" coordorigin="5749,13596" coordsize="1143,243">
              <v:shape style="position:absolute;left:5749;top:13596;width:1143;height:243" coordorigin="5749,13596" coordsize="1143,243" path="m5749,13838l6892,13838,6892,13596,5749,13596,5749,13838xe" filled="true" fillcolor="#ffffdc" stroked="false">
                <v:path arrowok="t"/>
                <v:fill type="solid"/>
              </v:shape>
            </v:group>
            <v:group style="position:absolute;left:6913;top:13596;width:2;height:243" coordorigin="6913,13596" coordsize="2,243">
              <v:shape style="position:absolute;left:6913;top:13596;width:2;height:243" coordorigin="6913,13596" coordsize="0,243" path="m6913,13596l6913,13838e" filled="false" stroked="true" strokeweight=".58001pt" strokecolor="#ffffdc">
                <v:path arrowok="t"/>
              </v:shape>
            </v:group>
            <v:group style="position:absolute;left:7228;top:13596;width:2;height:243" coordorigin="7228,13596" coordsize="2,243">
              <v:shape style="position:absolute;left:7228;top:13596;width:2;height:243" coordorigin="7228,13596" coordsize="0,243" path="m7228,13596l7228,13838e" filled="false" stroked="true" strokeweight=".579980pt" strokecolor="#ffffdc">
                <v:path arrowok="t"/>
              </v:shape>
            </v:group>
            <v:group style="position:absolute;left:6918;top:13596;width:305;height:243" coordorigin="6918,13596" coordsize="305,243">
              <v:shape style="position:absolute;left:6918;top:13596;width:305;height:243" coordorigin="6918,13596" coordsize="305,243" path="m6918,13838l7223,13838,7223,13596,6918,13596,6918,13838xe" filled="true" fillcolor="#ffffdc" stroked="false">
                <v:path arrowok="t"/>
                <v:fill type="solid"/>
              </v:shape>
            </v:group>
            <v:group style="position:absolute;left:7237;top:13596;width:2;height:243" coordorigin="7237,13596" coordsize="2,243">
              <v:shape style="position:absolute;left:7237;top:13596;width:2;height:243" coordorigin="7237,13596" coordsize="0,243" path="m7237,13596l7237,13838e" filled="false" stroked="true" strokeweight=".58001pt" strokecolor="#ffffdc">
                <v:path arrowok="t"/>
              </v:shape>
            </v:group>
            <v:group style="position:absolute;left:7242;top:13596;width:680;height:243" coordorigin="7242,13596" coordsize="680,243">
              <v:shape style="position:absolute;left:7242;top:13596;width:680;height:243" coordorigin="7242,13596" coordsize="680,243" path="m7242,13838l7921,13838,7921,13596,7242,13596,7242,13838xe" filled="true" fillcolor="#ffffdc" stroked="false">
                <v:path arrowok="t"/>
                <v:fill type="solid"/>
              </v:shape>
            </v:group>
            <v:group style="position:absolute;left:7943;top:13596;width:2;height:243" coordorigin="7943,13596" coordsize="2,243">
              <v:shape style="position:absolute;left:7943;top:13596;width:2;height:243" coordorigin="7943,13596" coordsize="0,243" path="m7943,13596l7943,13838e" filled="false" stroked="true" strokeweight=".579980pt" strokecolor="#ffffdc">
                <v:path arrowok="t"/>
              </v:shape>
            </v:group>
            <v:group style="position:absolute;left:9004;top:13596;width:2;height:243" coordorigin="9004,13596" coordsize="2,243">
              <v:shape style="position:absolute;left:9004;top:13596;width:2;height:243" coordorigin="9004,13596" coordsize="0,243" path="m9004,13596l9004,13838e" filled="false" stroked="true" strokeweight=".58001pt" strokecolor="#ffffdc">
                <v:path arrowok="t"/>
              </v:shape>
            </v:group>
            <v:group style="position:absolute;left:7948;top:13596;width:1052;height:243" coordorigin="7948,13596" coordsize="1052,243">
              <v:shape style="position:absolute;left:7948;top:13596;width:1052;height:243" coordorigin="7948,13596" coordsize="1052,243" path="m7948,13838l8999,13838,8999,13596,7948,13596,7948,13838xe" filled="true" fillcolor="#ffffdc" stroked="false">
                <v:path arrowok="t"/>
                <v:fill type="solid"/>
              </v:shape>
            </v:group>
            <v:group style="position:absolute;left:9021;top:13596;width:2;height:243" coordorigin="9021,13596" coordsize="2,243">
              <v:shape style="position:absolute;left:9021;top:13596;width:2;height:243" coordorigin="9021,13596" coordsize="0,243" path="m9021,13596l9021,13838e" filled="false" stroked="true" strokeweight=".58001pt" strokecolor="#ffffdc">
                <v:path arrowok="t"/>
              </v:shape>
            </v:group>
            <v:group style="position:absolute;left:9025;top:13596;width:300;height:243" coordorigin="9025,13596" coordsize="300,243">
              <v:shape style="position:absolute;left:9025;top:13596;width:300;height:243" coordorigin="9025,13596" coordsize="300,243" path="m9025,13838l9325,13838,9325,13596,9025,13596,9025,13838xe" filled="true" fillcolor="#ffffdc" stroked="false">
                <v:path arrowok="t"/>
                <v:fill type="solid"/>
              </v:shape>
            </v:group>
            <v:group style="position:absolute;left:9347;top:13596;width:2;height:243" coordorigin="9347,13596" coordsize="2,243">
              <v:shape style="position:absolute;left:9347;top:13596;width:2;height:243" coordorigin="9347,13596" coordsize="0,243" path="m9347,13596l9347,13838e" filled="false" stroked="true" strokeweight=".58001pt" strokecolor="#ffffdc">
                <v:path arrowok="t"/>
              </v:shape>
            </v:group>
            <v:group style="position:absolute;left:10476;top:13596;width:2;height:243" coordorigin="10476,13596" coordsize="2,243">
              <v:shape style="position:absolute;left:10476;top:13596;width:2;height:243" coordorigin="10476,13596" coordsize="0,243" path="m10476,13596l10476,13838e" filled="false" stroked="true" strokeweight=".579980pt" strokecolor="#ffffdc">
                <v:path arrowok="t"/>
              </v:shape>
            </v:group>
            <v:group style="position:absolute;left:9352;top:13596;width:1119;height:243" coordorigin="9352,13596" coordsize="1119,243">
              <v:shape style="position:absolute;left:9352;top:13596;width:1119;height:243" coordorigin="9352,13596" coordsize="1119,243" path="m9352,13838l10471,13838,10471,13596,9352,13596,9352,13838xe" filled="true" fillcolor="#ffffdc" stroked="false">
                <v:path arrowok="t"/>
                <v:fill type="solid"/>
              </v:shape>
            </v:group>
            <v:group style="position:absolute;left:10490;top:13596;width:2;height:243" coordorigin="10490,13596" coordsize="2,243">
              <v:shape style="position:absolute;left:10490;top:13596;width:2;height:243" coordorigin="10490,13596" coordsize="0,243" path="m10490,13596l10490,13838e" filled="false" stroked="true" strokeweight=".58004pt" strokecolor="#ffffdc">
                <v:path arrowok="t"/>
              </v:shape>
            </v:group>
            <v:group style="position:absolute;left:10807;top:13596;width:2;height:243" coordorigin="10807,13596" coordsize="2,243">
              <v:shape style="position:absolute;left:10807;top:13596;width:2;height:243" coordorigin="10807,13596" coordsize="0,243" path="m10807,13596l10807,13838e" filled="false" stroked="true" strokeweight=".579980pt" strokecolor="#ffffdc">
                <v:path arrowok="t"/>
              </v:shape>
            </v:group>
            <v:group style="position:absolute;left:10495;top:13596;width:308;height:243" coordorigin="10495,13596" coordsize="308,243">
              <v:shape style="position:absolute;left:10495;top:13596;width:308;height:243" coordorigin="10495,13596" coordsize="308,243" path="m10495,13838l10802,13838,10802,13596,10495,13596,10495,13838xe" filled="true" fillcolor="#ffffdc" stroked="false">
                <v:path arrowok="t"/>
                <v:fill type="solid"/>
              </v:shape>
            </v:group>
            <v:group style="position:absolute;left:1428;top:13594;width:9384;height:2" coordorigin="1428,13594" coordsize="9384,2">
              <v:shape style="position:absolute;left:1428;top:13594;width:9384;height:2" coordorigin="1428,13594" coordsize="9384,0" path="m1428,13594l10812,13594e" filled="false" stroked="true" strokeweight=".22pt" strokecolor="#000000">
                <v:path arrowok="t"/>
              </v:shape>
            </v:group>
            <v:group style="position:absolute;left:1428;top:13839;width:9384;height:2" coordorigin="1428,13839" coordsize="9384,2">
              <v:shape style="position:absolute;left:1428;top:13839;width:9384;height:2" coordorigin="1428,13839" coordsize="9384,0" path="m1428,13839l10812,13839e" filled="false" stroked="true" strokeweight=".22pt" strokecolor="#000000">
                <v:path arrowok="t"/>
              </v:shape>
            </v:group>
            <v:group style="position:absolute;left:1436;top:14088;width:2;height:219" coordorigin="1436,14088" coordsize="2,219">
              <v:shape style="position:absolute;left:1436;top:14088;width:2;height:219" coordorigin="1436,14088" coordsize="0,219" path="m1436,14088l1436,14306e" filled="false" stroked="true" strokeweight=".580pt" strokecolor="#ffffdc">
                <v:path arrowok="t"/>
              </v:shape>
            </v:group>
            <v:group style="position:absolute;left:1431;top:14318;width:2091;height:2" coordorigin="1431,14318" coordsize="2091,2">
              <v:shape style="position:absolute;left:1431;top:14318;width:2091;height:2" coordorigin="1431,14318" coordsize="2091,0" path="m1431,14318l3521,14318e" filled="false" stroked="true" strokeweight="1.3pt" strokecolor="#ffffdc">
                <v:path arrowok="t"/>
              </v:shape>
            </v:group>
            <v:group style="position:absolute;left:1440;top:14088;width:2081;height:219" coordorigin="1440,14088" coordsize="2081,219">
              <v:shape style="position:absolute;left:1440;top:14088;width:2081;height:219" coordorigin="1440,14088" coordsize="2081,219" path="m1440,14306l3521,14306,3521,14088,1440,14088,1440,14306xe" filled="true" fillcolor="#ffffdc" stroked="false">
                <v:path arrowok="t"/>
                <v:fill type="solid"/>
              </v:shape>
            </v:group>
            <v:group style="position:absolute;left:3543;top:14088;width:2;height:243" coordorigin="3543,14088" coordsize="2,243">
              <v:shape style="position:absolute;left:3543;top:14088;width:2;height:243" coordorigin="3543,14088" coordsize="0,243" path="m3543,14088l3543,14330e" filled="false" stroked="true" strokeweight=".580pt" strokecolor="#ffffdc">
                <v:path arrowok="t"/>
              </v:shape>
            </v:group>
            <v:group style="position:absolute;left:4698;top:14088;width:2;height:243" coordorigin="4698,14088" coordsize="2,243">
              <v:shape style="position:absolute;left:4698;top:14088;width:2;height:243" coordorigin="4698,14088" coordsize="0,243" path="m4698,14088l4698,14330e" filled="false" stroked="true" strokeweight=".58001pt" strokecolor="#ffffdc">
                <v:path arrowok="t"/>
              </v:shape>
            </v:group>
            <v:group style="position:absolute;left:3548;top:14088;width:1146;height:243" coordorigin="3548,14088" coordsize="1146,243">
              <v:shape style="position:absolute;left:3548;top:14088;width:1146;height:243" coordorigin="3548,14088" coordsize="1146,243" path="m3548,14330l4693,14330,4693,14088,3548,14088,3548,14330xe" filled="true" fillcolor="#ffffdc" stroked="false">
                <v:path arrowok="t"/>
                <v:fill type="solid"/>
              </v:shape>
            </v:group>
            <v:group style="position:absolute;left:4712;top:14088;width:2;height:243" coordorigin="4712,14088" coordsize="2,243">
              <v:shape style="position:absolute;left:4712;top:14088;width:2;height:243" coordorigin="4712,14088" coordsize="0,243" path="m4712,14088l4712,14330e" filled="false" stroked="true" strokeweight=".58001pt" strokecolor="#ffffdc">
                <v:path arrowok="t"/>
              </v:shape>
            </v:group>
            <v:group style="position:absolute;left:5027;top:14088;width:2;height:243" coordorigin="5027,14088" coordsize="2,243">
              <v:shape style="position:absolute;left:5027;top:14088;width:2;height:243" coordorigin="5027,14088" coordsize="0,243" path="m5027,14088l5027,14330e" filled="false" stroked="true" strokeweight=".58001pt" strokecolor="#ffffdc">
                <v:path arrowok="t"/>
              </v:shape>
            </v:group>
            <v:group style="position:absolute;left:4717;top:14088;width:305;height:243" coordorigin="4717,14088" coordsize="305,243">
              <v:shape style="position:absolute;left:4717;top:14088;width:305;height:243" coordorigin="4717,14088" coordsize="305,243" path="m4717,14330l5022,14330,5022,14088,4717,14088,4717,14330xe" filled="true" fillcolor="#ffffdc" stroked="false">
                <v:path arrowok="t"/>
                <v:fill type="solid"/>
              </v:shape>
            </v:group>
            <v:group style="position:absolute;left:5037;top:14088;width:2;height:243" coordorigin="5037,14088" coordsize="2,243">
              <v:shape style="position:absolute;left:5037;top:14088;width:2;height:243" coordorigin="5037,14088" coordsize="0,243" path="m5037,14088l5037,14330e" filled="false" stroked="true" strokeweight=".46pt" strokecolor="#ffffdc">
                <v:path arrowok="t"/>
              </v:shape>
            </v:group>
            <v:group style="position:absolute;left:5041;top:14088;width:682;height:243" coordorigin="5041,14088" coordsize="682,243">
              <v:shape style="position:absolute;left:5041;top:14088;width:682;height:243" coordorigin="5041,14088" coordsize="682,243" path="m5041,14330l5723,14330,5723,14088,5041,14088,5041,14330xe" filled="true" fillcolor="#ffffdc" stroked="false">
                <v:path arrowok="t"/>
                <v:fill type="solid"/>
              </v:shape>
            </v:group>
            <v:group style="position:absolute;left:5743;top:14088;width:2;height:243" coordorigin="5743,14088" coordsize="2,243">
              <v:shape style="position:absolute;left:5743;top:14088;width:2;height:243" coordorigin="5743,14088" coordsize="0,243" path="m5743,14088l5743,14330e" filled="false" stroked="true" strokeweight=".70001pt" strokecolor="#ffffdc">
                <v:path arrowok="t"/>
              </v:shape>
            </v:group>
            <v:group style="position:absolute;left:6897;top:14088;width:2;height:243" coordorigin="6897,14088" coordsize="2,243">
              <v:shape style="position:absolute;left:6897;top:14088;width:2;height:243" coordorigin="6897,14088" coordsize="0,243" path="m6897,14088l6897,14330e" filled="false" stroked="true" strokeweight=".579980pt" strokecolor="#ffffdc">
                <v:path arrowok="t"/>
              </v:shape>
            </v:group>
            <v:group style="position:absolute;left:5749;top:14088;width:1143;height:243" coordorigin="5749,14088" coordsize="1143,243">
              <v:shape style="position:absolute;left:5749;top:14088;width:1143;height:243" coordorigin="5749,14088" coordsize="1143,243" path="m5749,14330l6892,14330,6892,14088,5749,14088,5749,14330xe" filled="true" fillcolor="#ffffdc" stroked="false">
                <v:path arrowok="t"/>
                <v:fill type="solid"/>
              </v:shape>
            </v:group>
            <v:group style="position:absolute;left:6913;top:14088;width:2;height:243" coordorigin="6913,14088" coordsize="2,243">
              <v:shape style="position:absolute;left:6913;top:14088;width:2;height:243" coordorigin="6913,14088" coordsize="0,243" path="m6913,14088l6913,14330e" filled="false" stroked="true" strokeweight=".58001pt" strokecolor="#ffffdc">
                <v:path arrowok="t"/>
              </v:shape>
            </v:group>
            <v:group style="position:absolute;left:7228;top:14088;width:2;height:243" coordorigin="7228,14088" coordsize="2,243">
              <v:shape style="position:absolute;left:7228;top:14088;width:2;height:243" coordorigin="7228,14088" coordsize="0,243" path="m7228,14088l7228,14330e" filled="false" stroked="true" strokeweight=".579980pt" strokecolor="#ffffdc">
                <v:path arrowok="t"/>
              </v:shape>
            </v:group>
            <v:group style="position:absolute;left:6918;top:14088;width:305;height:243" coordorigin="6918,14088" coordsize="305,243">
              <v:shape style="position:absolute;left:6918;top:14088;width:305;height:243" coordorigin="6918,14088" coordsize="305,243" path="m6918,14330l7223,14330,7223,14088,6918,14088,6918,14330xe" filled="true" fillcolor="#ffffdc" stroked="false">
                <v:path arrowok="t"/>
                <v:fill type="solid"/>
              </v:shape>
            </v:group>
            <v:group style="position:absolute;left:7237;top:14088;width:2;height:243" coordorigin="7237,14088" coordsize="2,243">
              <v:shape style="position:absolute;left:7237;top:14088;width:2;height:243" coordorigin="7237,14088" coordsize="0,243" path="m7237,14088l7237,14330e" filled="false" stroked="true" strokeweight=".58001pt" strokecolor="#ffffdc">
                <v:path arrowok="t"/>
              </v:shape>
            </v:group>
            <v:group style="position:absolute;left:7242;top:14088;width:680;height:243" coordorigin="7242,14088" coordsize="680,243">
              <v:shape style="position:absolute;left:7242;top:14088;width:680;height:243" coordorigin="7242,14088" coordsize="680,243" path="m7242,14330l7921,14330,7921,14088,7242,14088,7242,14330xe" filled="true" fillcolor="#ffffdc" stroked="false">
                <v:path arrowok="t"/>
                <v:fill type="solid"/>
              </v:shape>
            </v:group>
            <v:group style="position:absolute;left:7943;top:14088;width:2;height:243" coordorigin="7943,14088" coordsize="2,243">
              <v:shape style="position:absolute;left:7943;top:14088;width:2;height:243" coordorigin="7943,14088" coordsize="0,243" path="m7943,14088l7943,14330e" filled="false" stroked="true" strokeweight=".579980pt" strokecolor="#ffffdc">
                <v:path arrowok="t"/>
              </v:shape>
            </v:group>
            <v:group style="position:absolute;left:9004;top:14088;width:2;height:243" coordorigin="9004,14088" coordsize="2,243">
              <v:shape style="position:absolute;left:9004;top:14088;width:2;height:243" coordorigin="9004,14088" coordsize="0,243" path="m9004,14088l9004,14330e" filled="false" stroked="true" strokeweight=".58001pt" strokecolor="#ffffdc">
                <v:path arrowok="t"/>
              </v:shape>
            </v:group>
            <v:group style="position:absolute;left:7948;top:14088;width:1052;height:243" coordorigin="7948,14088" coordsize="1052,243">
              <v:shape style="position:absolute;left:7948;top:14088;width:1052;height:243" coordorigin="7948,14088" coordsize="1052,243" path="m7948,14330l8999,14330,8999,14088,7948,14088,7948,14330xe" filled="true" fillcolor="#ffffdc" stroked="false">
                <v:path arrowok="t"/>
                <v:fill type="solid"/>
              </v:shape>
            </v:group>
            <v:group style="position:absolute;left:9021;top:14088;width:2;height:243" coordorigin="9021,14088" coordsize="2,243">
              <v:shape style="position:absolute;left:9021;top:14088;width:2;height:243" coordorigin="9021,14088" coordsize="0,243" path="m9021,14088l9021,14330e" filled="false" stroked="true" strokeweight=".58001pt" strokecolor="#ffffdc">
                <v:path arrowok="t"/>
              </v:shape>
            </v:group>
            <v:group style="position:absolute;left:9025;top:14088;width:300;height:243" coordorigin="9025,14088" coordsize="300,243">
              <v:shape style="position:absolute;left:9025;top:14088;width:300;height:243" coordorigin="9025,14088" coordsize="300,243" path="m9025,14330l9325,14330,9325,14088,9025,14088,9025,14330xe" filled="true" fillcolor="#ffffdc" stroked="false">
                <v:path arrowok="t"/>
                <v:fill type="solid"/>
              </v:shape>
            </v:group>
            <v:group style="position:absolute;left:9347;top:14088;width:2;height:243" coordorigin="9347,14088" coordsize="2,243">
              <v:shape style="position:absolute;left:9347;top:14088;width:2;height:243" coordorigin="9347,14088" coordsize="0,243" path="m9347,14088l9347,14330e" filled="false" stroked="true" strokeweight=".58001pt" strokecolor="#ffffdc">
                <v:path arrowok="t"/>
              </v:shape>
            </v:group>
            <v:group style="position:absolute;left:10476;top:14088;width:2;height:243" coordorigin="10476,14088" coordsize="2,243">
              <v:shape style="position:absolute;left:10476;top:14088;width:2;height:243" coordorigin="10476,14088" coordsize="0,243" path="m10476,14088l10476,14330e" filled="false" stroked="true" strokeweight=".579980pt" strokecolor="#ffffdc">
                <v:path arrowok="t"/>
              </v:shape>
            </v:group>
            <v:group style="position:absolute;left:9352;top:14088;width:1119;height:243" coordorigin="9352,14088" coordsize="1119,243">
              <v:shape style="position:absolute;left:9352;top:14088;width:1119;height:243" coordorigin="9352,14088" coordsize="1119,243" path="m9352,14330l10471,14330,10471,14088,9352,14088,9352,14330xe" filled="true" fillcolor="#ffffdc" stroked="false">
                <v:path arrowok="t"/>
                <v:fill type="solid"/>
              </v:shape>
            </v:group>
            <v:group style="position:absolute;left:10490;top:14088;width:2;height:243" coordorigin="10490,14088" coordsize="2,243">
              <v:shape style="position:absolute;left:10490;top:14088;width:2;height:243" coordorigin="10490,14088" coordsize="0,243" path="m10490,14088l10490,14330e" filled="false" stroked="true" strokeweight=".58004pt" strokecolor="#ffffdc">
                <v:path arrowok="t"/>
              </v:shape>
            </v:group>
            <v:group style="position:absolute;left:10807;top:14088;width:2;height:243" coordorigin="10807,14088" coordsize="2,243">
              <v:shape style="position:absolute;left:10807;top:14088;width:2;height:243" coordorigin="10807,14088" coordsize="0,243" path="m10807,14088l10807,14330e" filled="false" stroked="true" strokeweight=".579980pt" strokecolor="#ffffdc">
                <v:path arrowok="t"/>
              </v:shape>
            </v:group>
            <v:group style="position:absolute;left:10495;top:14088;width:308;height:243" coordorigin="10495,14088" coordsize="308,243">
              <v:shape style="position:absolute;left:10495;top:14088;width:308;height:243" coordorigin="10495,14088" coordsize="308,243" path="m10495,14330l10802,14330,10802,14088,10495,14088,10495,14330xe" filled="true" fillcolor="#ffffdc" stroked="false">
                <v:path arrowok="t"/>
                <v:fill type="solid"/>
              </v:shape>
            </v:group>
            <v:group style="position:absolute;left:1428;top:14086;width:9384;height:2" coordorigin="1428,14086" coordsize="9384,2">
              <v:shape style="position:absolute;left:1428;top:14086;width:9384;height:2" coordorigin="1428,14086" coordsize="9384,0" path="m1428,14086l10812,14086e" filled="false" stroked="true" strokeweight=".22pt" strokecolor="#000000">
                <v:path arrowok="t"/>
              </v:shape>
            </v:group>
            <v:group style="position:absolute;left:1428;top:14331;width:9384;height:2" coordorigin="1428,14331" coordsize="9384,2">
              <v:shape style="position:absolute;left:1428;top:14331;width:9384;height:2" coordorigin="1428,14331" coordsize="9384,0" path="m1428,14331l10812,14331e" filled="false" stroked="true" strokeweight=".22pt" strokecolor="#000000">
                <v:path arrowok="t"/>
              </v:shape>
              <v:shape style="position:absolute;left:7947;top:2239;width:225;height:225" type="#_x0000_t75" stroked="false">
                <v:imagedata r:id="rId15" o:title=""/>
              </v:shape>
              <v:shape style="position:absolute;left:7947;top:3719;width:225;height:225" type="#_x0000_t75" stroked="false">
                <v:imagedata r:id="rId15" o:title=""/>
              </v:shape>
              <v:shape style="position:absolute;left:7947;top:4214;width:225;height:224" type="#_x0000_t75" stroked="false">
                <v:imagedata r:id="rId15" o:title=""/>
              </v:shape>
              <v:shape style="position:absolute;left:7947;top:4709;width:225;height:225" type="#_x0000_t75" stroked="false">
                <v:imagedata r:id="rId15" o:title=""/>
              </v:shape>
              <v:shape style="position:absolute;left:9350;top:4709;width:225;height:225" type="#_x0000_t75" stroked="false">
                <v:imagedata r:id="rId16" o:title=""/>
              </v:shape>
              <v:shape style="position:absolute;left:3547;top:5942;width:225;height:225" type="#_x0000_t75" stroked="false">
                <v:imagedata r:id="rId15" o:title=""/>
              </v:shape>
              <v:shape style="position:absolute;left:5747;top:5942;width:225;height:225" type="#_x0000_t75" stroked="false">
                <v:imagedata r:id="rId15" o:title=""/>
              </v:shape>
              <v:shape style="position:absolute;left:7947;top:5942;width:225;height:225" type="#_x0000_t75" stroked="false">
                <v:imagedata r:id="rId15" o:title=""/>
              </v:shape>
              <v:shape style="position:absolute;left:7947;top:8161;width:225;height:225" type="#_x0000_t75" stroked="false">
                <v:imagedata r:id="rId15" o:title=""/>
              </v:shape>
              <v:shape style="position:absolute;left:7947;top:10872;width:225;height:224" type="#_x0000_t75" stroked="false">
                <v:imagedata r:id="rId15" o:title=""/>
              </v:shape>
              <v:shape style="position:absolute;left:7947;top:11366;width:225;height:225" type="#_x0000_t75" stroked="false">
                <v:imagedata r:id="rId15" o:title=""/>
              </v:shape>
              <v:shape style="position:absolute;left:7947;top:11861;width:225;height:225" type="#_x0000_t75" stroked="false">
                <v:imagedata r:id="rId15" o:title=""/>
              </v:shape>
              <v:shape style="position:absolute;left:7947;top:12356;width:225;height:225" type="#_x0000_t75" stroked="false">
                <v:imagedata r:id="rId15" o:title=""/>
              </v:shape>
              <v:shape style="position:absolute;left:7947;top:12852;width:225;height:224" type="#_x0000_t75" stroked="false">
                <v:imagedata r:id="rId15" o:title=""/>
              </v:shape>
            </v:group>
            <w10:wrap type="none"/>
          </v:group>
        </w:pict>
      </w:r>
      <w:r>
        <w:rPr>
          <w:rFonts w:ascii="Calibri"/>
          <w:color w:val="B4B4B4"/>
          <w:sz w:val="18"/>
        </w:rPr>
        <w:t>HV2012-1</w:t>
      </w:r>
      <w:r>
        <w:rPr>
          <w:rFonts w:ascii="Calibri"/>
          <w:color w:val="B4B4B4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HYPERV</w:t>
      </w:r>
      <w:r>
        <w:rPr>
          <w:rFonts w:ascii="Calibri"/>
          <w:color w:val="B4B4B4"/>
          <w:spacing w:val="25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HYPERV01</w:t>
      </w:r>
      <w:r>
        <w:rPr>
          <w:rFonts w:ascii="Calibri"/>
          <w:color w:val="B4B4B4"/>
          <w:spacing w:val="27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HYPERV-02</w:t>
      </w:r>
      <w:r>
        <w:rPr>
          <w:rFonts w:ascii="Calibri"/>
          <w:sz w:val="18"/>
        </w:rPr>
      </w:r>
    </w:p>
    <w:p>
      <w:pPr>
        <w:spacing w:after="0" w:line="269" w:lineRule="auto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</w:sectPr>
      </w:pPr>
    </w:p>
    <w:p>
      <w:pPr>
        <w:spacing w:line="240" w:lineRule="auto" w:before="5"/>
        <w:rPr>
          <w:rFonts w:ascii="Calibri" w:hAnsi="Calibri" w:cs="Calibri" w:eastAsia="Calibri"/>
          <w:sz w:val="16"/>
          <w:szCs w:val="16"/>
        </w:rPr>
      </w:pPr>
    </w:p>
    <w:p>
      <w:pPr>
        <w:pStyle w:val="Heading3"/>
        <w:tabs>
          <w:tab w:pos="2247" w:val="left" w:leader="none"/>
          <w:tab w:pos="4448" w:val="left" w:leader="none"/>
          <w:tab w:pos="6647" w:val="left" w:leader="none"/>
          <w:tab w:pos="8051" w:val="left" w:leader="none"/>
        </w:tabs>
        <w:spacing w:line="240" w:lineRule="auto" w:before="56"/>
        <w:ind w:left="140" w:right="0"/>
        <w:jc w:val="left"/>
        <w:rPr>
          <w:b w:val="0"/>
          <w:bCs w:val="0"/>
        </w:rPr>
      </w:pPr>
      <w:r>
        <w:rPr>
          <w:color w:val="585858"/>
          <w:spacing w:val="-1"/>
        </w:rPr>
        <w:t>Computer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Name</w:t>
        <w:tab/>
        <w:t>Antivirus</w:t>
        <w:tab/>
        <w:t>Antispyware</w:t>
        <w:tab/>
        <w:t>Firewall</w:t>
        <w:tab/>
        <w:t>Backup</w:t>
      </w:r>
      <w:r>
        <w:rPr>
          <w:b w:val="0"/>
        </w:rPr>
      </w:r>
    </w:p>
    <w:p>
      <w:pPr>
        <w:pStyle w:val="BodyText"/>
        <w:tabs>
          <w:tab w:pos="3416" w:val="left" w:leader="none"/>
          <w:tab w:pos="5618" w:val="left" w:leader="none"/>
          <w:tab w:pos="7725" w:val="left" w:leader="none"/>
          <w:tab w:pos="9194" w:val="left" w:leader="none"/>
        </w:tabs>
        <w:spacing w:line="240" w:lineRule="auto"/>
        <w:ind w:left="2247" w:right="0"/>
        <w:jc w:val="left"/>
      </w:pPr>
      <w:r>
        <w:rPr>
          <w:color w:val="585858"/>
          <w:spacing w:val="-1"/>
          <w:w w:val="95"/>
        </w:rPr>
        <w:t>Name</w:t>
        <w:tab/>
      </w:r>
      <w:r>
        <w:rPr>
          <w:color w:val="585858"/>
        </w:rPr>
        <w:t>On</w:t>
      </w:r>
      <w:r>
        <w:rPr>
          <w:color w:val="585858"/>
          <w:spacing w:val="11"/>
        </w:rPr>
        <w:t> </w:t>
      </w:r>
      <w:r>
        <w:rPr>
          <w:color w:val="585858"/>
          <w:spacing w:val="-1"/>
        </w:rPr>
        <w:t>Current</w:t>
      </w:r>
      <w:r>
        <w:rPr>
          <w:color w:val="585858"/>
          <w:spacing w:val="-28"/>
        </w:rPr>
        <w:t> </w:t>
      </w:r>
      <w:r>
        <w:rPr>
          <w:color w:val="585858"/>
          <w:spacing w:val="-1"/>
        </w:rPr>
        <w:t>Name</w:t>
        <w:tab/>
      </w:r>
      <w:r>
        <w:rPr>
          <w:color w:val="585858"/>
        </w:rPr>
        <w:t>On</w:t>
      </w:r>
      <w:r>
        <w:rPr>
          <w:color w:val="585858"/>
          <w:spacing w:val="11"/>
        </w:rPr>
        <w:t> </w:t>
      </w:r>
      <w:r>
        <w:rPr>
          <w:color w:val="585858"/>
          <w:spacing w:val="-1"/>
        </w:rPr>
        <w:t>Current</w:t>
      </w:r>
      <w:r>
        <w:rPr>
          <w:color w:val="585858"/>
          <w:spacing w:val="-30"/>
        </w:rPr>
        <w:t> </w:t>
      </w:r>
      <w:r>
        <w:rPr>
          <w:color w:val="585858"/>
          <w:spacing w:val="-1"/>
        </w:rPr>
        <w:t>Name</w:t>
        <w:tab/>
      </w:r>
      <w:r>
        <w:rPr>
          <w:color w:val="585858"/>
        </w:rPr>
        <w:t>On</w:t>
      </w:r>
      <w:r>
        <w:rPr>
          <w:color w:val="585858"/>
          <w:spacing w:val="14"/>
        </w:rPr>
        <w:t> </w:t>
      </w:r>
      <w:r>
        <w:rPr>
          <w:color w:val="585858"/>
          <w:spacing w:val="-1"/>
        </w:rPr>
        <w:t>Name</w:t>
        <w:tab/>
      </w:r>
      <w:r>
        <w:rPr>
          <w:color w:val="585858"/>
        </w:rPr>
        <w:t>On</w:t>
      </w:r>
      <w:r>
        <w:rPr/>
      </w:r>
    </w:p>
    <w:p>
      <w:pPr>
        <w:spacing w:after="0" w:line="240" w:lineRule="auto"/>
        <w:jc w:val="left"/>
        <w:sectPr>
          <w:footerReference w:type="default" r:id="rId17"/>
          <w:pgSz w:w="12240" w:h="15840"/>
          <w:pgMar w:footer="723" w:header="720" w:top="1440" w:bottom="920" w:left="1300" w:right="1320"/>
        </w:sectPr>
      </w:pPr>
    </w:p>
    <w:p>
      <w:pPr>
        <w:spacing w:line="270" w:lineRule="auto" w:before="4"/>
        <w:ind w:left="140" w:right="6382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sz w:val="18"/>
        </w:rPr>
        <w:t>HYPERV-03</w:t>
      </w:r>
      <w:r>
        <w:rPr>
          <w:rFonts w:ascii="Calibri"/>
          <w:color w:val="B4B4B4"/>
          <w:spacing w:val="26"/>
          <w:w w:val="99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ISA1</w:t>
      </w:r>
      <w:r>
        <w:rPr>
          <w:rFonts w:ascii="Calibri"/>
          <w:sz w:val="18"/>
        </w:rPr>
      </w:r>
    </w:p>
    <w:p>
      <w:pPr>
        <w:tabs>
          <w:tab w:pos="2247" w:val="left" w:leader="none"/>
          <w:tab w:pos="4448" w:val="left" w:leader="none"/>
          <w:tab w:pos="6870" w:val="left" w:leader="none"/>
        </w:tabs>
        <w:spacing w:line="243" w:lineRule="auto" w:before="0"/>
        <w:ind w:left="6647" w:right="0" w:hanging="650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JAGA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>None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21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Firewall</w:t>
      </w:r>
      <w:r>
        <w:rPr>
          <w:rFonts w:ascii="Calibri"/>
          <w:sz w:val="18"/>
        </w:rPr>
      </w:r>
    </w:p>
    <w:p>
      <w:pPr>
        <w:spacing w:line="240" w:lineRule="auto" w:before="8"/>
        <w:rPr>
          <w:rFonts w:ascii="Calibri" w:hAnsi="Calibri" w:cs="Calibri" w:eastAsia="Calibri"/>
          <w:sz w:val="40"/>
          <w:szCs w:val="40"/>
        </w:rPr>
      </w:pPr>
      <w:r>
        <w:rPr/>
        <w:br w:type="column"/>
      </w:r>
      <w:r>
        <w:rPr>
          <w:rFonts w:ascii="Calibri"/>
          <w:sz w:val="40"/>
        </w:rPr>
      </w:r>
    </w:p>
    <w:p>
      <w:pPr>
        <w:spacing w:before="0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FF0000"/>
          <w:position w:val="-7"/>
          <w:sz w:val="28"/>
          <w:szCs w:val="28"/>
        </w:rPr>
        <w:t></w:t>
      </w:r>
      <w:r>
        <w:rPr>
          <w:rFonts w:ascii="Wingdings" w:hAnsi="Wingdings" w:cs="Wingdings" w:eastAsia="Wingdings"/>
          <w:b/>
          <w:bCs/>
          <w:color w:val="FF0000"/>
          <w:spacing w:val="-195"/>
          <w:position w:val="-7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b/>
          <w:bCs/>
          <w:color w:val="FF0000"/>
          <w:spacing w:val="-195"/>
          <w:position w:val="-7"/>
          <w:sz w:val="28"/>
          <w:szCs w:val="28"/>
        </w:rPr>
      </w:r>
      <w:r>
        <w:rPr>
          <w:rFonts w:ascii="Calibri" w:hAnsi="Calibri" w:cs="Calibri" w:eastAsia="Calibri"/>
          <w:color w:val="FF0000"/>
          <w:spacing w:val="-1"/>
          <w:sz w:val="18"/>
          <w:szCs w:val="18"/>
        </w:rPr>
        <w:t>None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2" w:equalWidth="0">
            <w:col w:w="7556" w:space="89"/>
            <w:col w:w="1975"/>
          </w:cols>
        </w:sectPr>
      </w:pPr>
    </w:p>
    <w:p>
      <w:pPr>
        <w:spacing w:line="218" w:lineRule="exact" w:before="0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sz w:val="18"/>
        </w:rPr>
        <w:t>JAMIE-PC</w:t>
      </w:r>
      <w:r>
        <w:rPr>
          <w:rFonts w:ascii="Calibri"/>
          <w:sz w:val="18"/>
        </w:rPr>
      </w:r>
    </w:p>
    <w:p>
      <w:pPr>
        <w:tabs>
          <w:tab w:pos="2247" w:val="left" w:leader="none"/>
          <w:tab w:pos="4672" w:val="left" w:leader="none"/>
        </w:tabs>
        <w:spacing w:line="243" w:lineRule="auto" w:before="27"/>
        <w:ind w:left="4449" w:right="0" w:hanging="4309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JIM-WIN7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25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Defender</w:t>
      </w:r>
      <w:r>
        <w:rPr>
          <w:rFonts w:ascii="Calibri"/>
          <w:sz w:val="18"/>
        </w:rPr>
      </w:r>
    </w:p>
    <w:p>
      <w:pPr>
        <w:spacing w:line="240" w:lineRule="auto" w:before="12"/>
        <w:rPr>
          <w:rFonts w:ascii="Calibri" w:hAnsi="Calibri" w:cs="Calibri" w:eastAsia="Calibri"/>
          <w:sz w:val="21"/>
          <w:szCs w:val="21"/>
        </w:rPr>
      </w:pPr>
      <w:r>
        <w:rPr/>
        <w:br w:type="column"/>
      </w:r>
      <w:r>
        <w:rPr>
          <w:rFonts w:ascii="Calibri"/>
          <w:sz w:val="21"/>
        </w:rPr>
      </w:r>
    </w:p>
    <w:p>
      <w:pPr>
        <w:numPr>
          <w:ilvl w:val="0"/>
          <w:numId w:val="7"/>
        </w:numPr>
        <w:tabs>
          <w:tab w:pos="643" w:val="left" w:leader="none"/>
          <w:tab w:pos="1321" w:val="left" w:leader="none"/>
        </w:tabs>
        <w:spacing w:line="210" w:lineRule="auto" w:before="0"/>
        <w:ind w:left="1098" w:right="0" w:hanging="95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FF0000"/>
          <w:position w:val="-2"/>
          <w:sz w:val="28"/>
          <w:szCs w:val="28"/>
        </w:rPr>
        <w:t></w:t>
      </w:r>
      <w:r>
        <w:rPr>
          <w:rFonts w:ascii="Times New Roman" w:hAnsi="Times New Roman" w:cs="Times New Roman" w:eastAsia="Times New Roman"/>
          <w:b/>
          <w:bCs/>
          <w:color w:val="FF0000"/>
          <w:position w:val="-2"/>
          <w:sz w:val="28"/>
          <w:szCs w:val="28"/>
        </w:rPr>
        <w:tab/>
        <w:tab/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585858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Firewall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line="240" w:lineRule="auto" w:before="10"/>
        <w:rPr>
          <w:rFonts w:ascii="Calibri" w:hAnsi="Calibri" w:cs="Calibri" w:eastAsia="Calibri"/>
          <w:sz w:val="19"/>
          <w:szCs w:val="19"/>
        </w:rPr>
      </w:pPr>
      <w:r>
        <w:rPr/>
        <w:br w:type="column"/>
      </w:r>
      <w:r>
        <w:rPr>
          <w:rFonts w:ascii="Calibri"/>
          <w:sz w:val="19"/>
        </w:rPr>
      </w:r>
    </w:p>
    <w:p>
      <w:pPr>
        <w:numPr>
          <w:ilvl w:val="0"/>
          <w:numId w:val="7"/>
        </w:numPr>
        <w:tabs>
          <w:tab w:pos="398" w:val="left" w:leader="none"/>
        </w:tabs>
        <w:spacing w:before="0"/>
        <w:ind w:left="397" w:right="0" w:hanging="257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FF0000"/>
          <w:spacing w:val="-1"/>
          <w:position w:val="1"/>
          <w:sz w:val="18"/>
        </w:rPr>
        <w:t>None</w:t>
      </w:r>
      <w:r>
        <w:rPr>
          <w:rFonts w:ascii="Calibri"/>
          <w:sz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3" w:equalWidth="0">
            <w:col w:w="5357" w:space="193"/>
            <w:col w:w="2006" w:space="99"/>
            <w:col w:w="1965"/>
          </w:cols>
        </w:sectPr>
      </w:pPr>
    </w:p>
    <w:p>
      <w:pPr>
        <w:tabs>
          <w:tab w:pos="2470" w:val="left" w:leader="none"/>
        </w:tabs>
        <w:spacing w:line="268" w:lineRule="exact" w:before="0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JIM-WIN8</w:t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sz w:val="18"/>
        </w:rPr>
      </w:r>
    </w:p>
    <w:p>
      <w:pPr>
        <w:spacing w:before="4"/>
        <w:ind w:left="0" w:right="221" w:firstLine="0"/>
        <w:jc w:val="righ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Defender</w:t>
      </w:r>
      <w:r>
        <w:rPr>
          <w:rFonts w:ascii="Calibri"/>
          <w:sz w:val="18"/>
        </w:rPr>
      </w:r>
    </w:p>
    <w:p>
      <w:pPr>
        <w:tabs>
          <w:tab w:pos="2470" w:val="left" w:leader="none"/>
        </w:tabs>
        <w:spacing w:before="1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JOES-PC</w:t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sz w:val="18"/>
        </w:rPr>
      </w:r>
    </w:p>
    <w:p>
      <w:pPr>
        <w:spacing w:before="4"/>
        <w:ind w:left="0" w:right="221" w:firstLine="0"/>
        <w:jc w:val="righ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Defender</w:t>
      </w:r>
      <w:r>
        <w:rPr>
          <w:rFonts w:ascii="Calibri"/>
          <w:sz w:val="18"/>
        </w:rPr>
      </w:r>
    </w:p>
    <w:p>
      <w:pPr>
        <w:numPr>
          <w:ilvl w:val="0"/>
          <w:numId w:val="7"/>
        </w:numPr>
        <w:tabs>
          <w:tab w:pos="652" w:val="left" w:leader="none"/>
          <w:tab w:pos="1323" w:val="left" w:leader="none"/>
        </w:tabs>
        <w:spacing w:line="240" w:lineRule="auto" w:before="0"/>
        <w:ind w:left="1100" w:right="0" w:hanging="96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006300"/>
          <w:w w:val="95"/>
          <w:position w:val="5"/>
          <w:sz w:val="20"/>
          <w:szCs w:val="20"/>
        </w:rPr>
        <w:t>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585858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Defender</w:t>
      </w:r>
      <w:r>
        <w:rPr>
          <w:rFonts w:ascii="Calibri" w:hAnsi="Calibri" w:cs="Calibri" w:eastAsia="Calibri"/>
          <w:sz w:val="18"/>
          <w:szCs w:val="18"/>
        </w:rPr>
      </w:r>
    </w:p>
    <w:p>
      <w:pPr>
        <w:numPr>
          <w:ilvl w:val="0"/>
          <w:numId w:val="7"/>
        </w:numPr>
        <w:tabs>
          <w:tab w:pos="652" w:val="left" w:leader="none"/>
          <w:tab w:pos="1323" w:val="left" w:leader="none"/>
        </w:tabs>
        <w:spacing w:line="240" w:lineRule="auto" w:before="0"/>
        <w:ind w:left="1100" w:right="0" w:hanging="96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006300"/>
          <w:w w:val="95"/>
          <w:position w:val="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585858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Defender</w:t>
      </w:r>
      <w:r>
        <w:rPr>
          <w:rFonts w:ascii="Calibri" w:hAnsi="Calibri" w:cs="Calibri" w:eastAsia="Calibri"/>
          <w:sz w:val="18"/>
          <w:szCs w:val="18"/>
        </w:rPr>
      </w:r>
    </w:p>
    <w:p>
      <w:pPr>
        <w:numPr>
          <w:ilvl w:val="0"/>
          <w:numId w:val="7"/>
        </w:numPr>
        <w:tabs>
          <w:tab w:pos="652" w:val="left" w:leader="none"/>
          <w:tab w:pos="1321" w:val="left" w:leader="none"/>
        </w:tabs>
        <w:spacing w:line="240" w:lineRule="auto" w:before="0"/>
        <w:ind w:left="1098" w:right="0" w:hanging="95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006300"/>
          <w:w w:val="95"/>
          <w:position w:val="5"/>
          <w:sz w:val="20"/>
          <w:szCs w:val="20"/>
        </w:rPr>
        <w:t>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585858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Firewall</w:t>
      </w:r>
      <w:r>
        <w:rPr>
          <w:rFonts w:ascii="Calibri" w:hAnsi="Calibri" w:cs="Calibri" w:eastAsia="Calibri"/>
          <w:sz w:val="18"/>
          <w:szCs w:val="18"/>
        </w:rPr>
      </w:r>
    </w:p>
    <w:p>
      <w:pPr>
        <w:numPr>
          <w:ilvl w:val="0"/>
          <w:numId w:val="7"/>
        </w:numPr>
        <w:tabs>
          <w:tab w:pos="652" w:val="left" w:leader="none"/>
          <w:tab w:pos="1321" w:val="left" w:leader="none"/>
        </w:tabs>
        <w:spacing w:line="240" w:lineRule="auto" w:before="0"/>
        <w:ind w:left="1098" w:right="0" w:hanging="95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006300"/>
          <w:w w:val="95"/>
          <w:position w:val="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585858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Firewall</w:t>
      </w:r>
      <w:r>
        <w:rPr>
          <w:rFonts w:ascii="Calibri" w:hAnsi="Calibri" w:cs="Calibri" w:eastAsia="Calibri"/>
          <w:sz w:val="18"/>
          <w:szCs w:val="18"/>
        </w:rPr>
      </w:r>
    </w:p>
    <w:p>
      <w:pPr>
        <w:numPr>
          <w:ilvl w:val="0"/>
          <w:numId w:val="7"/>
        </w:numPr>
        <w:tabs>
          <w:tab w:pos="398" w:val="left" w:leader="none"/>
        </w:tabs>
        <w:spacing w:line="219" w:lineRule="exact" w:before="0"/>
        <w:ind w:left="397" w:right="0" w:hanging="257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FF0000"/>
          <w:position w:val="1"/>
          <w:sz w:val="18"/>
        </w:rPr>
        <w:br w:type="column"/>
      </w:r>
      <w:r>
        <w:rPr>
          <w:rFonts w:ascii="Calibri"/>
          <w:color w:val="FF0000"/>
          <w:spacing w:val="-1"/>
          <w:position w:val="1"/>
          <w:sz w:val="18"/>
        </w:rPr>
        <w:t>None</w:t>
      </w:r>
      <w:r>
        <w:rPr>
          <w:rFonts w:ascii="Calibri"/>
          <w:sz w:val="18"/>
        </w:rPr>
      </w:r>
    </w:p>
    <w:p>
      <w:pPr>
        <w:spacing w:line="240" w:lineRule="auto" w:before="2"/>
        <w:rPr>
          <w:rFonts w:ascii="Calibri" w:hAnsi="Calibri" w:cs="Calibri" w:eastAsia="Calibri"/>
          <w:sz w:val="22"/>
          <w:szCs w:val="22"/>
        </w:rPr>
      </w:pPr>
    </w:p>
    <w:p>
      <w:pPr>
        <w:numPr>
          <w:ilvl w:val="0"/>
          <w:numId w:val="7"/>
        </w:numPr>
        <w:tabs>
          <w:tab w:pos="398" w:val="left" w:leader="none"/>
        </w:tabs>
        <w:spacing w:before="0"/>
        <w:ind w:left="397" w:right="0" w:hanging="257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FF0000"/>
          <w:spacing w:val="-1"/>
          <w:position w:val="1"/>
          <w:sz w:val="18"/>
        </w:rPr>
        <w:t>None</w:t>
      </w:r>
      <w:r>
        <w:rPr>
          <w:rFonts w:ascii="Calibri"/>
          <w:sz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4" w:equalWidth="0">
            <w:col w:w="3156" w:space="193"/>
            <w:col w:w="2008" w:space="193"/>
            <w:col w:w="2006" w:space="99"/>
            <w:col w:w="1965"/>
          </w:cols>
        </w:sectPr>
      </w:pPr>
    </w:p>
    <w:p>
      <w:pPr>
        <w:spacing w:line="267" w:lineRule="auto" w:before="3"/>
        <w:ind w:left="140" w:right="4107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sz w:val="18"/>
        </w:rPr>
        <w:t>KMAYHEM1</w:t>
      </w:r>
      <w:r>
        <w:rPr>
          <w:rFonts w:ascii="Calibri"/>
          <w:color w:val="B4B4B4"/>
          <w:spacing w:val="26"/>
          <w:w w:val="99"/>
          <w:sz w:val="18"/>
        </w:rPr>
        <w:t> </w:t>
      </w:r>
      <w:r>
        <w:rPr>
          <w:rFonts w:ascii="Calibri"/>
          <w:color w:val="B4B4B4"/>
          <w:sz w:val="18"/>
        </w:rPr>
        <w:t>LEE</w:t>
      </w:r>
      <w:r>
        <w:rPr>
          <w:rFonts w:ascii="Calibri"/>
          <w:sz w:val="18"/>
        </w:rPr>
      </w:r>
    </w:p>
    <w:p>
      <w:pPr>
        <w:tabs>
          <w:tab w:pos="2247" w:val="left" w:leader="none"/>
          <w:tab w:pos="4672" w:val="left" w:leader="none"/>
        </w:tabs>
        <w:spacing w:line="243" w:lineRule="auto" w:before="2"/>
        <w:ind w:left="4449" w:right="0" w:hanging="4309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MARKETING-1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27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Defender</w:t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rFonts w:ascii="Calibri"/>
          <w:sz w:val="18"/>
        </w:rPr>
      </w:r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numPr>
          <w:ilvl w:val="0"/>
          <w:numId w:val="7"/>
        </w:numPr>
        <w:tabs>
          <w:tab w:pos="652" w:val="left" w:leader="none"/>
          <w:tab w:pos="1321" w:val="left" w:leader="none"/>
        </w:tabs>
        <w:spacing w:before="0"/>
        <w:ind w:left="1098" w:right="0" w:hanging="95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006300"/>
          <w:w w:val="95"/>
          <w:position w:val="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585858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Firewall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alibri"/>
          <w:sz w:val="20"/>
        </w:rPr>
      </w:r>
    </w:p>
    <w:p>
      <w:pPr>
        <w:spacing w:line="240" w:lineRule="auto" w:before="4"/>
        <w:rPr>
          <w:rFonts w:ascii="Calibri" w:hAnsi="Calibri" w:cs="Calibri" w:eastAsia="Calibri"/>
          <w:sz w:val="20"/>
          <w:szCs w:val="20"/>
        </w:rPr>
      </w:pPr>
    </w:p>
    <w:p>
      <w:pPr>
        <w:numPr>
          <w:ilvl w:val="0"/>
          <w:numId w:val="7"/>
        </w:numPr>
        <w:tabs>
          <w:tab w:pos="398" w:val="left" w:leader="none"/>
        </w:tabs>
        <w:spacing w:before="0"/>
        <w:ind w:left="397" w:right="0" w:hanging="257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FF0000"/>
          <w:spacing w:val="-1"/>
          <w:position w:val="1"/>
          <w:sz w:val="18"/>
        </w:rPr>
        <w:t>None</w:t>
      </w:r>
      <w:r>
        <w:rPr>
          <w:rFonts w:ascii="Calibri"/>
          <w:sz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3" w:equalWidth="0">
            <w:col w:w="5357" w:space="193"/>
            <w:col w:w="2006" w:space="99"/>
            <w:col w:w="1965"/>
          </w:cols>
        </w:sectPr>
      </w:pPr>
    </w:p>
    <w:p>
      <w:pPr>
        <w:spacing w:line="218" w:lineRule="exact" w:before="0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sz w:val="18"/>
        </w:rPr>
        <w:t>MEGATRON</w:t>
      </w:r>
      <w:r>
        <w:rPr>
          <w:rFonts w:ascii="Calibri"/>
          <w:sz w:val="18"/>
        </w:rPr>
      </w:r>
    </w:p>
    <w:p>
      <w:pPr>
        <w:tabs>
          <w:tab w:pos="2470" w:val="left" w:leader="none"/>
        </w:tabs>
        <w:spacing w:line="243" w:lineRule="auto" w:before="27"/>
        <w:ind w:left="2247" w:right="0" w:hanging="210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MELKINS-HP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25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Defender</w:t>
      </w:r>
      <w:r>
        <w:rPr>
          <w:rFonts w:ascii="Calibri"/>
          <w:sz w:val="18"/>
        </w:rPr>
      </w:r>
    </w:p>
    <w:p>
      <w:pPr>
        <w:spacing w:line="240" w:lineRule="auto" w:before="8"/>
        <w:rPr>
          <w:rFonts w:ascii="Calibri" w:hAnsi="Calibri" w:cs="Calibri" w:eastAsia="Calibri"/>
          <w:sz w:val="19"/>
          <w:szCs w:val="19"/>
        </w:rPr>
      </w:pPr>
      <w:r>
        <w:rPr/>
        <w:br w:type="column"/>
      </w:r>
      <w:r>
        <w:rPr>
          <w:rFonts w:ascii="Calibri"/>
          <w:sz w:val="19"/>
        </w:rPr>
      </w:r>
    </w:p>
    <w:p>
      <w:pPr>
        <w:numPr>
          <w:ilvl w:val="0"/>
          <w:numId w:val="7"/>
        </w:numPr>
        <w:tabs>
          <w:tab w:pos="652" w:val="left" w:leader="none"/>
          <w:tab w:pos="1323" w:val="left" w:leader="none"/>
        </w:tabs>
        <w:spacing w:before="0"/>
        <w:ind w:left="1100" w:right="0" w:hanging="96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006300"/>
          <w:w w:val="95"/>
          <w:position w:val="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585858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Defender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line="240" w:lineRule="auto" w:before="8"/>
        <w:rPr>
          <w:rFonts w:ascii="Calibri" w:hAnsi="Calibri" w:cs="Calibri" w:eastAsia="Calibri"/>
          <w:sz w:val="19"/>
          <w:szCs w:val="19"/>
        </w:rPr>
      </w:pPr>
      <w:r>
        <w:rPr/>
        <w:br w:type="column"/>
      </w:r>
      <w:r>
        <w:rPr>
          <w:rFonts w:ascii="Calibri"/>
          <w:sz w:val="19"/>
        </w:rPr>
      </w:r>
    </w:p>
    <w:p>
      <w:pPr>
        <w:numPr>
          <w:ilvl w:val="0"/>
          <w:numId w:val="7"/>
        </w:numPr>
        <w:tabs>
          <w:tab w:pos="652" w:val="left" w:leader="none"/>
          <w:tab w:pos="1321" w:val="left" w:leader="none"/>
        </w:tabs>
        <w:spacing w:before="0"/>
        <w:ind w:left="1098" w:right="0" w:hanging="95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006300"/>
          <w:w w:val="95"/>
          <w:position w:val="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585858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Firewall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line="240" w:lineRule="auto" w:before="10"/>
        <w:rPr>
          <w:rFonts w:ascii="Calibri" w:hAnsi="Calibri" w:cs="Calibri" w:eastAsia="Calibri"/>
          <w:sz w:val="19"/>
          <w:szCs w:val="19"/>
        </w:rPr>
      </w:pPr>
      <w:r>
        <w:rPr/>
        <w:br w:type="column"/>
      </w:r>
      <w:r>
        <w:rPr>
          <w:rFonts w:ascii="Calibri"/>
          <w:sz w:val="19"/>
        </w:rPr>
      </w:r>
    </w:p>
    <w:p>
      <w:pPr>
        <w:numPr>
          <w:ilvl w:val="0"/>
          <w:numId w:val="7"/>
        </w:numPr>
        <w:tabs>
          <w:tab w:pos="398" w:val="left" w:leader="none"/>
        </w:tabs>
        <w:spacing w:before="0"/>
        <w:ind w:left="397" w:right="0" w:hanging="257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FF0000"/>
          <w:spacing w:val="-1"/>
          <w:position w:val="1"/>
          <w:sz w:val="18"/>
        </w:rPr>
        <w:t>None</w:t>
      </w:r>
      <w:r>
        <w:rPr>
          <w:rFonts w:ascii="Calibri"/>
          <w:sz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4" w:equalWidth="0">
            <w:col w:w="3156" w:space="193"/>
            <w:col w:w="2008" w:space="193"/>
            <w:col w:w="2006" w:space="99"/>
            <w:col w:w="1965"/>
          </w:cols>
        </w:sectPr>
      </w:pPr>
    </w:p>
    <w:p>
      <w:pPr>
        <w:spacing w:line="270" w:lineRule="auto" w:before="0"/>
        <w:ind w:left="140" w:right="4107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sz w:val="18"/>
        </w:rPr>
        <w:t>MIGTEST</w:t>
      </w:r>
      <w:r>
        <w:rPr>
          <w:rFonts w:ascii="Calibri"/>
          <w:color w:val="B4B4B4"/>
          <w:spacing w:val="24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MMAYHEMON</w:t>
      </w:r>
      <w:r>
        <w:rPr>
          <w:rFonts w:ascii="Calibri"/>
          <w:sz w:val="18"/>
        </w:rPr>
      </w:r>
    </w:p>
    <w:p>
      <w:pPr>
        <w:tabs>
          <w:tab w:pos="2247" w:val="left" w:leader="none"/>
          <w:tab w:pos="4672" w:val="left" w:leader="none"/>
        </w:tabs>
        <w:spacing w:line="243" w:lineRule="auto" w:before="0"/>
        <w:ind w:left="4449" w:right="0" w:hanging="4309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MMAYHEMON1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25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Defender</w:t>
      </w:r>
      <w:r>
        <w:rPr>
          <w:rFonts w:ascii="Calibri"/>
          <w:sz w:val="18"/>
        </w:rPr>
      </w:r>
    </w:p>
    <w:p>
      <w:pPr>
        <w:spacing w:line="240" w:lineRule="auto" w:before="11"/>
        <w:rPr>
          <w:rFonts w:ascii="Calibri" w:hAnsi="Calibri" w:cs="Calibri" w:eastAsia="Calibri"/>
          <w:sz w:val="39"/>
          <w:szCs w:val="39"/>
        </w:rPr>
      </w:pPr>
      <w:r>
        <w:rPr/>
        <w:br w:type="column"/>
      </w:r>
      <w:r>
        <w:rPr>
          <w:rFonts w:ascii="Calibri"/>
          <w:sz w:val="39"/>
        </w:rPr>
      </w:r>
    </w:p>
    <w:p>
      <w:pPr>
        <w:tabs>
          <w:tab w:pos="661" w:val="left" w:leader="none"/>
          <w:tab w:pos="1107" w:val="left" w:leader="none"/>
          <w:tab w:pos="2511" w:val="left" w:leader="none"/>
        </w:tabs>
        <w:spacing w:before="0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FF0000"/>
          <w:position w:val="-6"/>
          <w:sz w:val="28"/>
          <w:szCs w:val="28"/>
        </w:rPr>
        <w:t></w:t>
      </w:r>
      <w:r>
        <w:rPr>
          <w:rFonts w:ascii="Times New Roman" w:hAnsi="Times New Roman" w:cs="Times New Roman" w:eastAsia="Times New Roman"/>
          <w:b/>
          <w:bCs/>
          <w:color w:val="FF0000"/>
          <w:position w:val="-6"/>
          <w:sz w:val="28"/>
          <w:szCs w:val="28"/>
        </w:rPr>
        <w:tab/>
      </w:r>
      <w:r>
        <w:rPr>
          <w:rFonts w:ascii="Wingdings" w:hAnsi="Wingdings" w:cs="Wingdings" w:eastAsia="Wingdings"/>
          <w:b/>
          <w:bCs/>
          <w:color w:val="006300"/>
          <w:w w:val="9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sz w:val="20"/>
          <w:szCs w:val="20"/>
        </w:rPr>
        <w:tab/>
      </w:r>
      <w:r>
        <w:rPr>
          <w:rFonts w:ascii="Calibri" w:hAnsi="Calibri" w:cs="Calibri" w:eastAsia="Calibri"/>
          <w:color w:val="FF0000"/>
          <w:spacing w:val="-1"/>
          <w:w w:val="95"/>
          <w:position w:val="1"/>
          <w:sz w:val="18"/>
          <w:szCs w:val="18"/>
        </w:rPr>
        <w:t>None</w:t>
        <w:tab/>
      </w:r>
      <w:r>
        <w:rPr>
          <w:rFonts w:ascii="Calibri" w:hAnsi="Calibri" w:cs="Calibri" w:eastAsia="Calibri"/>
          <w:color w:val="FF0000"/>
          <w:spacing w:val="-1"/>
          <w:position w:val="1"/>
          <w:sz w:val="18"/>
          <w:szCs w:val="18"/>
        </w:rPr>
        <w:t>None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2" w:equalWidth="0">
            <w:col w:w="5357" w:space="183"/>
            <w:col w:w="4080"/>
          </w:cols>
        </w:sectPr>
      </w:pPr>
    </w:p>
    <w:p>
      <w:pPr>
        <w:spacing w:line="218" w:lineRule="exact" w:before="0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sz w:val="18"/>
        </w:rPr>
        <w:t>MMAYHEMON-HP</w:t>
      </w:r>
      <w:r>
        <w:rPr>
          <w:rFonts w:ascii="Calibri"/>
          <w:sz w:val="18"/>
        </w:rPr>
      </w:r>
    </w:p>
    <w:p>
      <w:pPr>
        <w:tabs>
          <w:tab w:pos="2470" w:val="left" w:leader="none"/>
        </w:tabs>
        <w:spacing w:line="243" w:lineRule="auto" w:before="27"/>
        <w:ind w:left="2247" w:right="0" w:hanging="210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MWEST-WIN864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27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Defender</w:t>
      </w:r>
      <w:r>
        <w:rPr>
          <w:rFonts w:ascii="Calibri"/>
          <w:sz w:val="18"/>
        </w:rPr>
      </w:r>
    </w:p>
    <w:p>
      <w:pPr>
        <w:spacing w:line="240" w:lineRule="auto" w:before="8"/>
        <w:rPr>
          <w:rFonts w:ascii="Calibri" w:hAnsi="Calibri" w:cs="Calibri" w:eastAsia="Calibri"/>
          <w:sz w:val="19"/>
          <w:szCs w:val="19"/>
        </w:rPr>
      </w:pPr>
      <w:r>
        <w:rPr/>
        <w:br w:type="column"/>
      </w:r>
      <w:r>
        <w:rPr>
          <w:rFonts w:ascii="Calibri"/>
          <w:sz w:val="19"/>
        </w:rPr>
      </w:r>
    </w:p>
    <w:p>
      <w:pPr>
        <w:numPr>
          <w:ilvl w:val="0"/>
          <w:numId w:val="7"/>
        </w:numPr>
        <w:tabs>
          <w:tab w:pos="652" w:val="left" w:leader="none"/>
          <w:tab w:pos="1323" w:val="left" w:leader="none"/>
        </w:tabs>
        <w:spacing w:before="0"/>
        <w:ind w:left="1100" w:right="0" w:hanging="96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006300"/>
          <w:w w:val="95"/>
          <w:position w:val="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585858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Defender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line="240" w:lineRule="auto" w:before="8"/>
        <w:rPr>
          <w:rFonts w:ascii="Calibri" w:hAnsi="Calibri" w:cs="Calibri" w:eastAsia="Calibri"/>
          <w:sz w:val="19"/>
          <w:szCs w:val="19"/>
        </w:rPr>
      </w:pPr>
      <w:r>
        <w:rPr/>
        <w:br w:type="column"/>
      </w:r>
      <w:r>
        <w:rPr>
          <w:rFonts w:ascii="Calibri"/>
          <w:sz w:val="19"/>
        </w:rPr>
      </w:r>
    </w:p>
    <w:p>
      <w:pPr>
        <w:numPr>
          <w:ilvl w:val="0"/>
          <w:numId w:val="7"/>
        </w:numPr>
        <w:tabs>
          <w:tab w:pos="652" w:val="left" w:leader="none"/>
          <w:tab w:pos="1321" w:val="left" w:leader="none"/>
        </w:tabs>
        <w:spacing w:before="0"/>
        <w:ind w:left="1098" w:right="0" w:hanging="95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006300"/>
          <w:w w:val="95"/>
          <w:position w:val="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585858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Firewall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line="240" w:lineRule="auto" w:before="10"/>
        <w:rPr>
          <w:rFonts w:ascii="Calibri" w:hAnsi="Calibri" w:cs="Calibri" w:eastAsia="Calibri"/>
          <w:sz w:val="19"/>
          <w:szCs w:val="19"/>
        </w:rPr>
      </w:pPr>
      <w:r>
        <w:rPr/>
        <w:br w:type="column"/>
      </w:r>
      <w:r>
        <w:rPr>
          <w:rFonts w:ascii="Calibri"/>
          <w:sz w:val="19"/>
        </w:rPr>
      </w:r>
    </w:p>
    <w:p>
      <w:pPr>
        <w:numPr>
          <w:ilvl w:val="0"/>
          <w:numId w:val="7"/>
        </w:numPr>
        <w:tabs>
          <w:tab w:pos="398" w:val="left" w:leader="none"/>
        </w:tabs>
        <w:spacing w:before="0"/>
        <w:ind w:left="397" w:right="0" w:hanging="257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FF0000"/>
          <w:spacing w:val="-1"/>
          <w:position w:val="1"/>
          <w:sz w:val="18"/>
        </w:rPr>
        <w:t>None</w:t>
      </w:r>
      <w:r>
        <w:rPr>
          <w:rFonts w:ascii="Calibri"/>
          <w:sz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4" w:equalWidth="0">
            <w:col w:w="3156" w:space="193"/>
            <w:col w:w="2008" w:space="193"/>
            <w:col w:w="2006" w:space="99"/>
            <w:col w:w="1965"/>
          </w:cols>
        </w:sectPr>
      </w:pPr>
    </w:p>
    <w:p>
      <w:pPr>
        <w:spacing w:line="269" w:lineRule="auto" w:before="0"/>
        <w:ind w:left="140" w:right="1592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sz w:val="18"/>
        </w:rPr>
        <w:t>MSHOALS</w:t>
      </w:r>
      <w:r>
        <w:rPr>
          <w:rFonts w:ascii="Calibri"/>
          <w:color w:val="B4B4B4"/>
          <w:spacing w:val="24"/>
          <w:sz w:val="18"/>
        </w:rPr>
        <w:t> </w:t>
      </w:r>
      <w:r>
        <w:rPr>
          <w:rFonts w:ascii="Calibri"/>
          <w:color w:val="B4B4B4"/>
          <w:sz w:val="18"/>
        </w:rPr>
        <w:t>MSHELLY1</w:t>
      </w:r>
      <w:r>
        <w:rPr>
          <w:rFonts w:ascii="Calibri"/>
          <w:color w:val="B4B4B4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MSUMMER</w:t>
      </w:r>
      <w:r>
        <w:rPr>
          <w:rFonts w:ascii="Calibri"/>
          <w:color w:val="B4B4B4"/>
          <w:spacing w:val="23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MSUMMERLAPTOP</w:t>
      </w:r>
      <w:r>
        <w:rPr>
          <w:rFonts w:ascii="Calibri"/>
          <w:color w:val="B4B4B4"/>
          <w:spacing w:val="21"/>
          <w:w w:val="99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MSUMMER-LT</w:t>
      </w:r>
      <w:r>
        <w:rPr>
          <w:rFonts w:ascii="Calibri"/>
          <w:color w:val="585858"/>
          <w:spacing w:val="2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NAGATEWAY</w:t>
      </w:r>
      <w:r>
        <w:rPr>
          <w:rFonts w:ascii="Calibri"/>
          <w:color w:val="B4B4B4"/>
          <w:spacing w:val="26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NETSCAN01</w:t>
      </w:r>
      <w:r>
        <w:rPr>
          <w:rFonts w:ascii="Calibri"/>
          <w:sz w:val="18"/>
        </w:rPr>
      </w:r>
    </w:p>
    <w:p>
      <w:pPr>
        <w:tabs>
          <w:tab w:pos="2470" w:val="left" w:leader="none"/>
        </w:tabs>
        <w:spacing w:before="1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position w:val="5"/>
          <w:sz w:val="18"/>
        </w:rPr>
        <w:t>OPS001</w:t>
        <w:tab/>
      </w:r>
      <w:r>
        <w:rPr>
          <w:rFonts w:ascii="Calibri"/>
          <w:color w:val="585858"/>
          <w:spacing w:val="-1"/>
          <w:sz w:val="18"/>
        </w:rPr>
        <w:t>Windows</w:t>
      </w:r>
      <w:r>
        <w:rPr>
          <w:rFonts w:ascii="Calibri"/>
          <w:sz w:val="18"/>
        </w:rPr>
      </w:r>
    </w:p>
    <w:p>
      <w:pPr>
        <w:spacing w:before="1"/>
        <w:ind w:left="0" w:right="221" w:firstLine="0"/>
        <w:jc w:val="righ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Defender</w:t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7"/>
        <w:rPr>
          <w:rFonts w:ascii="Calibri" w:hAnsi="Calibri" w:cs="Calibri" w:eastAsia="Calibri"/>
          <w:sz w:val="14"/>
          <w:szCs w:val="14"/>
        </w:rPr>
      </w:pPr>
    </w:p>
    <w:p>
      <w:pPr>
        <w:numPr>
          <w:ilvl w:val="0"/>
          <w:numId w:val="7"/>
        </w:numPr>
        <w:tabs>
          <w:tab w:pos="652" w:val="left" w:leader="none"/>
          <w:tab w:pos="1323" w:val="left" w:leader="none"/>
        </w:tabs>
        <w:spacing w:before="0"/>
        <w:ind w:left="1100" w:right="0" w:hanging="96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006300"/>
          <w:w w:val="95"/>
          <w:position w:val="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585858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Defender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7"/>
        <w:rPr>
          <w:rFonts w:ascii="Calibri" w:hAnsi="Calibri" w:cs="Calibri" w:eastAsia="Calibri"/>
          <w:sz w:val="14"/>
          <w:szCs w:val="14"/>
        </w:rPr>
      </w:pPr>
    </w:p>
    <w:p>
      <w:pPr>
        <w:numPr>
          <w:ilvl w:val="0"/>
          <w:numId w:val="7"/>
        </w:numPr>
        <w:tabs>
          <w:tab w:pos="652" w:val="left" w:leader="none"/>
          <w:tab w:pos="1321" w:val="left" w:leader="none"/>
        </w:tabs>
        <w:spacing w:before="0"/>
        <w:ind w:left="1098" w:right="0" w:hanging="95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006300"/>
          <w:w w:val="95"/>
          <w:position w:val="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585858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Firewall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/>
          <w:sz w:val="20"/>
          <w:szCs w:val="20"/>
        </w:rPr>
      </w:pPr>
    </w:p>
    <w:p>
      <w:pPr>
        <w:numPr>
          <w:ilvl w:val="0"/>
          <w:numId w:val="7"/>
        </w:numPr>
        <w:tabs>
          <w:tab w:pos="398" w:val="left" w:leader="none"/>
        </w:tabs>
        <w:spacing w:before="0"/>
        <w:ind w:left="397" w:right="0" w:hanging="257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FF0000"/>
          <w:spacing w:val="-1"/>
          <w:position w:val="1"/>
          <w:sz w:val="18"/>
        </w:rPr>
        <w:t>None</w:t>
      </w:r>
      <w:r>
        <w:rPr>
          <w:rFonts w:ascii="Calibri"/>
          <w:sz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4" w:equalWidth="0">
            <w:col w:w="3156" w:space="193"/>
            <w:col w:w="2008" w:space="193"/>
            <w:col w:w="2006" w:space="99"/>
            <w:col w:w="1965"/>
          </w:cols>
        </w:sectPr>
      </w:pPr>
    </w:p>
    <w:p>
      <w:pPr>
        <w:tabs>
          <w:tab w:pos="2247" w:val="left" w:leader="none"/>
          <w:tab w:pos="4448" w:val="left" w:leader="none"/>
          <w:tab w:pos="6870" w:val="left" w:leader="none"/>
        </w:tabs>
        <w:spacing w:line="243" w:lineRule="auto" w:before="1"/>
        <w:ind w:left="6647" w:right="0" w:hanging="650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w w:val="95"/>
          <w:sz w:val="18"/>
        </w:rPr>
        <w:t>PABUILD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>None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29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Firewall</w:t>
      </w:r>
      <w:r>
        <w:rPr>
          <w:rFonts w:ascii="Calibri"/>
          <w:sz w:val="18"/>
        </w:rPr>
      </w:r>
    </w:p>
    <w:p>
      <w:pPr>
        <w:spacing w:before="0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rFonts w:ascii="Wingdings" w:hAnsi="Wingdings" w:cs="Wingdings" w:eastAsia="Wingdings"/>
          <w:b/>
          <w:bCs/>
          <w:color w:val="FF0000"/>
          <w:position w:val="-7"/>
          <w:sz w:val="28"/>
          <w:szCs w:val="28"/>
        </w:rPr>
        <w:t></w:t>
      </w:r>
      <w:r>
        <w:rPr>
          <w:rFonts w:ascii="Wingdings" w:hAnsi="Wingdings" w:cs="Wingdings" w:eastAsia="Wingdings"/>
          <w:b/>
          <w:bCs/>
          <w:color w:val="FF0000"/>
          <w:spacing w:val="-195"/>
          <w:position w:val="-7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b/>
          <w:bCs/>
          <w:color w:val="FF0000"/>
          <w:spacing w:val="-195"/>
          <w:position w:val="-7"/>
          <w:sz w:val="28"/>
          <w:szCs w:val="28"/>
        </w:rPr>
      </w:r>
      <w:r>
        <w:rPr>
          <w:rFonts w:ascii="Calibri" w:hAnsi="Calibri" w:cs="Calibri" w:eastAsia="Calibri"/>
          <w:color w:val="FF0000"/>
          <w:spacing w:val="-1"/>
          <w:sz w:val="18"/>
          <w:szCs w:val="18"/>
        </w:rPr>
        <w:t>None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2" w:equalWidth="0">
            <w:col w:w="7556" w:space="89"/>
            <w:col w:w="1975"/>
          </w:cols>
        </w:sectPr>
      </w:pPr>
    </w:p>
    <w:p>
      <w:pPr>
        <w:spacing w:before="0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sz w:val="18"/>
        </w:rPr>
        <w:t>PEACH</w:t>
      </w:r>
      <w:r>
        <w:rPr>
          <w:rFonts w:ascii="Calibri"/>
          <w:sz w:val="18"/>
        </w:rPr>
      </w:r>
    </w:p>
    <w:p>
      <w:pPr>
        <w:tabs>
          <w:tab w:pos="2247" w:val="left" w:leader="none"/>
          <w:tab w:pos="4448" w:val="left" w:leader="none"/>
          <w:tab w:pos="6870" w:val="left" w:leader="none"/>
        </w:tabs>
        <w:spacing w:line="243" w:lineRule="auto" w:before="25"/>
        <w:ind w:left="6647" w:right="0" w:hanging="650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MYCOROOTAUTH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>None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35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Firewall</w:t>
      </w:r>
      <w:r>
        <w:rPr>
          <w:rFonts w:ascii="Calibri"/>
          <w:sz w:val="18"/>
        </w:rPr>
      </w:r>
    </w:p>
    <w:p>
      <w:pPr>
        <w:spacing w:before="245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rFonts w:ascii="Wingdings" w:hAnsi="Wingdings" w:cs="Wingdings" w:eastAsia="Wingdings"/>
          <w:b/>
          <w:bCs/>
          <w:color w:val="FF0000"/>
          <w:position w:val="-7"/>
          <w:sz w:val="28"/>
          <w:szCs w:val="28"/>
        </w:rPr>
        <w:t></w:t>
      </w:r>
      <w:r>
        <w:rPr>
          <w:rFonts w:ascii="Wingdings" w:hAnsi="Wingdings" w:cs="Wingdings" w:eastAsia="Wingdings"/>
          <w:b/>
          <w:bCs/>
          <w:color w:val="FF0000"/>
          <w:spacing w:val="-195"/>
          <w:position w:val="-7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b/>
          <w:bCs/>
          <w:color w:val="FF0000"/>
          <w:spacing w:val="-195"/>
          <w:position w:val="-7"/>
          <w:sz w:val="28"/>
          <w:szCs w:val="28"/>
        </w:rPr>
      </w:r>
      <w:r>
        <w:rPr>
          <w:rFonts w:ascii="Calibri" w:hAnsi="Calibri" w:cs="Calibri" w:eastAsia="Calibri"/>
          <w:color w:val="FF0000"/>
          <w:spacing w:val="-1"/>
          <w:sz w:val="18"/>
          <w:szCs w:val="18"/>
        </w:rPr>
        <w:t>None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2" w:equalWidth="0">
            <w:col w:w="7556" w:space="89"/>
            <w:col w:w="1975"/>
          </w:cols>
        </w:sectPr>
      </w:pPr>
    </w:p>
    <w:p>
      <w:pPr>
        <w:spacing w:before="1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sz w:val="18"/>
        </w:rPr>
        <w:t>PERFORMA-HLI4PQ</w:t>
      </w:r>
      <w:r>
        <w:rPr>
          <w:rFonts w:ascii="Calibri"/>
          <w:sz w:val="18"/>
        </w:rPr>
      </w:r>
    </w:p>
    <w:p>
      <w:pPr>
        <w:spacing w:line="270" w:lineRule="auto" w:before="25"/>
        <w:ind w:left="140" w:right="6382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sz w:val="18"/>
        </w:rPr>
        <w:t>MyCohq</w:t>
      </w:r>
      <w:r>
        <w:rPr>
          <w:rFonts w:ascii="Calibri"/>
          <w:color w:val="B4B4B4"/>
          <w:spacing w:val="23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PERSHING-PIT</w:t>
      </w:r>
      <w:r>
        <w:rPr>
          <w:rFonts w:ascii="Calibri"/>
          <w:sz w:val="18"/>
        </w:rPr>
      </w:r>
    </w:p>
    <w:p>
      <w:pPr>
        <w:tabs>
          <w:tab w:pos="2247" w:val="left" w:leader="none"/>
          <w:tab w:pos="4448" w:val="left" w:leader="none"/>
          <w:tab w:pos="6870" w:val="left" w:leader="none"/>
        </w:tabs>
        <w:spacing w:line="243" w:lineRule="auto" w:before="0"/>
        <w:ind w:left="6647" w:right="0" w:hanging="650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MYCO-ATL-CORE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>None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37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Firewall</w:t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28"/>
          <w:szCs w:val="28"/>
        </w:rPr>
      </w:pPr>
      <w:r>
        <w:rPr/>
        <w:br w:type="column"/>
      </w:r>
      <w:r>
        <w:rPr>
          <w:rFonts w:ascii="Calibri"/>
          <w:sz w:val="28"/>
        </w:rPr>
      </w:r>
    </w:p>
    <w:p>
      <w:pPr>
        <w:spacing w:line="240" w:lineRule="auto" w:before="5"/>
        <w:rPr>
          <w:rFonts w:ascii="Calibri" w:hAnsi="Calibri" w:cs="Calibri" w:eastAsia="Calibri"/>
          <w:sz w:val="32"/>
          <w:szCs w:val="32"/>
        </w:rPr>
      </w:pPr>
    </w:p>
    <w:p>
      <w:pPr>
        <w:spacing w:before="0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FF0000"/>
          <w:position w:val="-7"/>
          <w:sz w:val="28"/>
          <w:szCs w:val="28"/>
        </w:rPr>
        <w:t></w:t>
      </w:r>
      <w:r>
        <w:rPr>
          <w:rFonts w:ascii="Wingdings" w:hAnsi="Wingdings" w:cs="Wingdings" w:eastAsia="Wingdings"/>
          <w:b/>
          <w:bCs/>
          <w:color w:val="FF0000"/>
          <w:spacing w:val="-195"/>
          <w:position w:val="-7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b/>
          <w:bCs/>
          <w:color w:val="FF0000"/>
          <w:spacing w:val="-195"/>
          <w:position w:val="-7"/>
          <w:sz w:val="28"/>
          <w:szCs w:val="28"/>
        </w:rPr>
      </w:r>
      <w:r>
        <w:rPr>
          <w:rFonts w:ascii="Calibri" w:hAnsi="Calibri" w:cs="Calibri" w:eastAsia="Calibri"/>
          <w:color w:val="FF0000"/>
          <w:spacing w:val="-1"/>
          <w:sz w:val="18"/>
          <w:szCs w:val="18"/>
        </w:rPr>
        <w:t>None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2" w:equalWidth="0">
            <w:col w:w="7556" w:space="89"/>
            <w:col w:w="1975"/>
          </w:cols>
        </w:sectPr>
      </w:pPr>
    </w:p>
    <w:p>
      <w:pPr>
        <w:spacing w:line="268" w:lineRule="auto" w:before="0"/>
        <w:ind w:left="140" w:right="815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pict>
          <v:group style="position:absolute;margin-left:70.893997pt;margin-top:84.629997pt;width:469.8pt;height:633.25pt;mso-position-horizontal-relative:page;mso-position-vertical-relative:page;z-index:-185176" coordorigin="1418,1693" coordsize="9396,12665">
            <v:group style="position:absolute;left:1436;top:1700;width:2;height:514" coordorigin="1436,1700" coordsize="2,514">
              <v:shape style="position:absolute;left:1436;top:1700;width:2;height:514" coordorigin="1436,1700" coordsize="0,514" path="m1436,1700l1436,2213e" filled="false" stroked="true" strokeweight=".580pt" strokecolor="#d9d9d9">
                <v:path arrowok="t"/>
              </v:shape>
            </v:group>
            <v:group style="position:absolute;left:3533;top:1700;width:2;height:514" coordorigin="3533,1700" coordsize="2,514">
              <v:shape style="position:absolute;left:3533;top:1700;width:2;height:514" coordorigin="3533,1700" coordsize="0,514" path="m3533,1700l3533,2213e" filled="false" stroked="true" strokeweight=".58001pt" strokecolor="#d9d9d9">
                <v:path arrowok="t"/>
              </v:shape>
            </v:group>
            <v:group style="position:absolute;left:1440;top:1700;width:2088;height:269" coordorigin="1440,1700" coordsize="2088,269">
              <v:shape style="position:absolute;left:1440;top:1700;width:2088;height:269" coordorigin="1440,1700" coordsize="2088,269" path="m1440,1968l3528,1968,3528,1700,1440,1700,1440,1968xe" filled="true" fillcolor="#d9d9d9" stroked="false">
                <v:path arrowok="t"/>
                <v:fill type="solid"/>
              </v:shape>
            </v:group>
            <v:group style="position:absolute;left:3543;top:1700;width:2;height:538" coordorigin="3543,1700" coordsize="2,538">
              <v:shape style="position:absolute;left:3543;top:1700;width:2;height:538" coordorigin="3543,1700" coordsize="0,538" path="m3543,1700l3543,2237e" filled="false" stroked="true" strokeweight=".580pt" strokecolor="#d9d9d9">
                <v:path arrowok="t"/>
              </v:shape>
            </v:group>
            <v:group style="position:absolute;left:5732;top:1700;width:2;height:538" coordorigin="5732,1700" coordsize="2,538">
              <v:shape style="position:absolute;left:5732;top:1700;width:2;height:538" coordorigin="5732,1700" coordsize="0,538" path="m5732,1700l5732,2237e" filled="false" stroked="true" strokeweight=".579980pt" strokecolor="#d9d9d9">
                <v:path arrowok="t"/>
              </v:shape>
            </v:group>
            <v:group style="position:absolute;left:3548;top:1700;width:2180;height:269" coordorigin="3548,1700" coordsize="2180,269">
              <v:shape style="position:absolute;left:3548;top:1700;width:2180;height:269" coordorigin="3548,1700" coordsize="2180,269" path="m3548,1968l5727,1968,5727,1700,3548,1700,3548,1968xe" filled="true" fillcolor="#d9d9d9" stroked="false">
                <v:path arrowok="t"/>
                <v:fill type="solid"/>
              </v:shape>
            </v:group>
            <v:group style="position:absolute;left:5743;top:1700;width:2;height:538" coordorigin="5743,1700" coordsize="2,538">
              <v:shape style="position:absolute;left:5743;top:1700;width:2;height:538" coordorigin="5743,1700" coordsize="0,538" path="m5743,1700l5743,2237e" filled="false" stroked="true" strokeweight=".70001pt" strokecolor="#d9d9d9">
                <v:path arrowok="t"/>
              </v:shape>
            </v:group>
            <v:group style="position:absolute;left:7933;top:1700;width:2;height:538" coordorigin="7933,1700" coordsize="2,538">
              <v:shape style="position:absolute;left:7933;top:1700;width:2;height:538" coordorigin="7933,1700" coordsize="0,538" path="m7933,1700l7933,2237e" filled="false" stroked="true" strokeweight=".58001pt" strokecolor="#d9d9d9">
                <v:path arrowok="t"/>
              </v:shape>
            </v:group>
            <v:group style="position:absolute;left:5749;top:1700;width:2180;height:269" coordorigin="5749,1700" coordsize="2180,269">
              <v:shape style="position:absolute;left:5749;top:1700;width:2180;height:269" coordorigin="5749,1700" coordsize="2180,269" path="m5749,1968l7929,1968,7929,1700,5749,1700,5749,1968xe" filled="true" fillcolor="#d9d9d9" stroked="false">
                <v:path arrowok="t"/>
                <v:fill type="solid"/>
              </v:shape>
            </v:group>
            <v:group style="position:absolute;left:7943;top:1700;width:2;height:538" coordorigin="7943,1700" coordsize="2,538">
              <v:shape style="position:absolute;left:7943;top:1700;width:2;height:538" coordorigin="7943,1700" coordsize="0,538" path="m7943,1700l7943,2237e" filled="false" stroked="true" strokeweight=".579980pt" strokecolor="#d9d9d9">
                <v:path arrowok="t"/>
              </v:shape>
            </v:group>
            <v:group style="position:absolute;left:9337;top:1700;width:2;height:538" coordorigin="9337,1700" coordsize="2,538">
              <v:shape style="position:absolute;left:9337;top:1700;width:2;height:538" coordorigin="9337,1700" coordsize="0,538" path="m9337,1700l9337,2237e" filled="false" stroked="true" strokeweight=".579980pt" strokecolor="#d9d9d9">
                <v:path arrowok="t"/>
              </v:shape>
            </v:group>
            <v:group style="position:absolute;left:7948;top:1700;width:1385;height:269" coordorigin="7948,1700" coordsize="1385,269">
              <v:shape style="position:absolute;left:7948;top:1700;width:1385;height:269" coordorigin="7948,1700" coordsize="1385,269" path="m7948,1968l9333,1968,9333,1700,7948,1700,7948,1968xe" filled="true" fillcolor="#d9d9d9" stroked="false">
                <v:path arrowok="t"/>
                <v:fill type="solid"/>
              </v:shape>
            </v:group>
            <v:group style="position:absolute;left:9347;top:1700;width:2;height:538" coordorigin="9347,1700" coordsize="2,538">
              <v:shape style="position:absolute;left:9347;top:1700;width:2;height:538" coordorigin="9347,1700" coordsize="0,538" path="m9347,1700l9347,2237e" filled="false" stroked="true" strokeweight=".58001pt" strokecolor="#d9d9d9">
                <v:path arrowok="t"/>
              </v:shape>
            </v:group>
            <v:group style="position:absolute;left:10807;top:1700;width:2;height:538" coordorigin="10807,1700" coordsize="2,538">
              <v:shape style="position:absolute;left:10807;top:1700;width:2;height:538" coordorigin="10807,1700" coordsize="0,538" path="m10807,1700l10807,2237e" filled="false" stroked="true" strokeweight=".579980pt" strokecolor="#d9d9d9">
                <v:path arrowok="t"/>
              </v:shape>
            </v:group>
            <v:group style="position:absolute;left:9352;top:1700;width:1451;height:269" coordorigin="9352,1700" coordsize="1451,269">
              <v:shape style="position:absolute;left:9352;top:1700;width:1451;height:269" coordorigin="9352,1700" coordsize="1451,269" path="m9352,1968l10802,1968,10802,1700,9352,1700,9352,1968xe" filled="true" fillcolor="#d9d9d9" stroked="false">
                <v:path arrowok="t"/>
                <v:fill type="solid"/>
              </v:shape>
            </v:group>
            <v:group style="position:absolute;left:1428;top:1701;width:9384;height:2" coordorigin="1428,1701" coordsize="9384,2">
              <v:shape style="position:absolute;left:1428;top:1701;width:9384;height:2" coordorigin="1428,1701" coordsize="9384,0" path="m1428,1701l10812,1701e" filled="false" stroked="true" strokeweight=".22pt" strokecolor="#000000">
                <v:path arrowok="t"/>
              </v:shape>
            </v:group>
            <v:group style="position:absolute;left:1430;top:1702;width:2;height:12631" coordorigin="1430,1702" coordsize="2,12631">
              <v:shape style="position:absolute;left:1430;top:1702;width:2;height:12631" coordorigin="1430,1702" coordsize="0,12631" path="m1430,1702l1430,14332e" filled="false" stroked="true" strokeweight=".22pt" strokecolor="#000000">
                <v:path arrowok="t"/>
              </v:shape>
            </v:group>
            <v:group style="position:absolute;left:3537;top:1702;width:2;height:536" coordorigin="3537,1702" coordsize="2,536">
              <v:shape style="position:absolute;left:3537;top:1702;width:2;height:536" coordorigin="3537,1702" coordsize="0,536" path="m3537,1702l3537,2237e" filled="false" stroked="true" strokeweight=".22001pt" strokecolor="#000000">
                <v:path arrowok="t"/>
              </v:shape>
            </v:group>
            <v:group style="position:absolute;left:5736;top:1702;width:2;height:536" coordorigin="5736,1702" coordsize="2,536">
              <v:shape style="position:absolute;left:5736;top:1702;width:2;height:536" coordorigin="5736,1702" coordsize="0,536" path="m5736,1702l5736,2237e" filled="false" stroked="true" strokeweight=".22pt" strokecolor="#000000">
                <v:path arrowok="t"/>
              </v:shape>
            </v:group>
            <v:group style="position:absolute;left:7937;top:1702;width:2;height:536" coordorigin="7937,1702" coordsize="2,536">
              <v:shape style="position:absolute;left:7937;top:1702;width:2;height:536" coordorigin="7937,1702" coordsize="0,536" path="m7937,1702l7937,2237e" filled="false" stroked="true" strokeweight=".22003pt" strokecolor="#000000">
                <v:path arrowok="t"/>
              </v:shape>
            </v:group>
            <v:group style="position:absolute;left:9341;top:1702;width:2;height:536" coordorigin="9341,1702" coordsize="2,536">
              <v:shape style="position:absolute;left:9341;top:1702;width:2;height:536" coordorigin="9341,1702" coordsize="0,536" path="m9341,1702l9341,2237e" filled="false" stroked="true" strokeweight=".22pt" strokecolor="#000000">
                <v:path arrowok="t"/>
              </v:shape>
            </v:group>
            <v:group style="position:absolute;left:10810;top:1702;width:2;height:12631" coordorigin="10810,1702" coordsize="2,12631">
              <v:shape style="position:absolute;left:10810;top:1702;width:2;height:12631" coordorigin="10810,1702" coordsize="0,12631" path="m10810,1702l10810,14332e" filled="false" stroked="true" strokeweight=".22pt" strokecolor="#000000">
                <v:path arrowok="t"/>
              </v:shape>
            </v:group>
            <v:group style="position:absolute;left:1431;top:2225;width:2108;height:2" coordorigin="1431,2225" coordsize="2108,2">
              <v:shape style="position:absolute;left:1431;top:2225;width:2108;height:2" coordorigin="1431,2225" coordsize="2108,0" path="m1431,2225l3538,2225e" filled="false" stroked="true" strokeweight="1.3pt" strokecolor="#d9d9d9">
                <v:path arrowok="t"/>
              </v:shape>
            </v:group>
            <v:group style="position:absolute;left:1440;top:1968;width:2088;height:245" coordorigin="1440,1968" coordsize="2088,245">
              <v:shape style="position:absolute;left:1440;top:1968;width:2088;height:245" coordorigin="1440,1968" coordsize="2088,245" path="m1440,2213l3528,2213,3528,1968,1440,1968,1440,2213xe" filled="true" fillcolor="#d9d9d9" stroked="false">
                <v:path arrowok="t"/>
                <v:fill type="solid"/>
              </v:shape>
            </v:group>
            <v:group style="position:absolute;left:4703;top:1968;width:2;height:269" coordorigin="4703,1968" coordsize="2,269">
              <v:shape style="position:absolute;left:4703;top:1968;width:2;height:269" coordorigin="4703,1968" coordsize="0,269" path="m4703,1968l4703,2237e" filled="false" stroked="true" strokeweight=".580pt" strokecolor="#d9d9d9">
                <v:path arrowok="t"/>
              </v:shape>
            </v:group>
            <v:group style="position:absolute;left:3548;top:1968;width:1151;height:269" coordorigin="3548,1968" coordsize="1151,269">
              <v:shape style="position:absolute;left:3548;top:1968;width:1151;height:269" coordorigin="3548,1968" coordsize="1151,269" path="m3548,2237l4698,2237,4698,1968,3548,1968,3548,2237xe" filled="true" fillcolor="#d9d9d9" stroked="false">
                <v:path arrowok="t"/>
                <v:fill type="solid"/>
              </v:shape>
            </v:group>
            <v:group style="position:absolute;left:4712;top:1968;width:2;height:269" coordorigin="4712,1968" coordsize="2,269">
              <v:shape style="position:absolute;left:4712;top:1968;width:2;height:269" coordorigin="4712,1968" coordsize="0,269" path="m4712,1968l4712,2237e" filled="false" stroked="true" strokeweight=".58001pt" strokecolor="#d9d9d9">
                <v:path arrowok="t"/>
              </v:shape>
            </v:group>
            <v:group style="position:absolute;left:5027;top:1968;width:2;height:269" coordorigin="5027,1968" coordsize="2,269">
              <v:shape style="position:absolute;left:5027;top:1968;width:2;height:269" coordorigin="5027,1968" coordsize="0,269" path="m5027,1968l5027,2237e" filled="false" stroked="true" strokeweight=".58001pt" strokecolor="#d9d9d9">
                <v:path arrowok="t"/>
              </v:shape>
            </v:group>
            <v:group style="position:absolute;left:4717;top:1968;width:305;height:269" coordorigin="4717,1968" coordsize="305,269">
              <v:shape style="position:absolute;left:4717;top:1968;width:305;height:269" coordorigin="4717,1968" coordsize="305,269" path="m4717,2237l5022,2237,5022,1968,4717,1968,4717,2237xe" filled="true" fillcolor="#d9d9d9" stroked="false">
                <v:path arrowok="t"/>
                <v:fill type="solid"/>
              </v:shape>
            </v:group>
            <v:group style="position:absolute;left:5036;top:1968;width:2;height:269" coordorigin="5036,1968" coordsize="2,269">
              <v:shape style="position:absolute;left:5036;top:1968;width:2;height:269" coordorigin="5036,1968" coordsize="0,269" path="m5036,1968l5036,2237e" filled="false" stroked="true" strokeweight=".580pt" strokecolor="#d9d9d9">
                <v:path arrowok="t"/>
              </v:shape>
            </v:group>
            <v:group style="position:absolute;left:5041;top:1968;width:687;height:269" coordorigin="5041,1968" coordsize="687,269">
              <v:shape style="position:absolute;left:5041;top:1968;width:687;height:269" coordorigin="5041,1968" coordsize="687,269" path="m5041,2237l5727,2237,5727,1968,5041,1968,5041,2237xe" filled="true" fillcolor="#d9d9d9" stroked="false">
                <v:path arrowok="t"/>
                <v:fill type="solid"/>
              </v:shape>
            </v:group>
            <v:group style="position:absolute;left:6903;top:1968;width:2;height:269" coordorigin="6903,1968" coordsize="2,269">
              <v:shape style="position:absolute;left:6903;top:1968;width:2;height:269" coordorigin="6903,1968" coordsize="0,269" path="m6903,1968l6903,2237e" filled="false" stroked="true" strokeweight=".70001pt" strokecolor="#d9d9d9">
                <v:path arrowok="t"/>
              </v:shape>
            </v:group>
            <v:group style="position:absolute;left:5749;top:1968;width:1148;height:269" coordorigin="5749,1968" coordsize="1148,269">
              <v:shape style="position:absolute;left:5749;top:1968;width:1148;height:269" coordorigin="5749,1968" coordsize="1148,269" path="m5749,2237l6897,2237,6897,1968,5749,1968,5749,2237xe" filled="true" fillcolor="#d9d9d9" stroked="false">
                <v:path arrowok="t"/>
                <v:fill type="solid"/>
              </v:shape>
            </v:group>
            <v:group style="position:absolute;left:6913;top:1968;width:2;height:269" coordorigin="6913,1968" coordsize="2,269">
              <v:shape style="position:absolute;left:6913;top:1968;width:2;height:269" coordorigin="6913,1968" coordsize="0,269" path="m6913,1968l6913,2237e" filled="false" stroked="true" strokeweight=".58001pt" strokecolor="#d9d9d9">
                <v:path arrowok="t"/>
              </v:shape>
            </v:group>
            <v:group style="position:absolute;left:7228;top:1968;width:2;height:269" coordorigin="7228,1968" coordsize="2,269">
              <v:shape style="position:absolute;left:7228;top:1968;width:2;height:269" coordorigin="7228,1968" coordsize="0,269" path="m7228,1968l7228,2237e" filled="false" stroked="true" strokeweight=".579980pt" strokecolor="#d9d9d9">
                <v:path arrowok="t"/>
              </v:shape>
            </v:group>
            <v:group style="position:absolute;left:6918;top:1968;width:305;height:269" coordorigin="6918,1968" coordsize="305,269">
              <v:shape style="position:absolute;left:6918;top:1968;width:305;height:269" coordorigin="6918,1968" coordsize="305,269" path="m6918,2237l7223,2237,7223,1968,6918,1968,6918,2237xe" filled="true" fillcolor="#d9d9d9" stroked="false">
                <v:path arrowok="t"/>
                <v:fill type="solid"/>
              </v:shape>
            </v:group>
            <v:group style="position:absolute;left:7237;top:1968;width:2;height:269" coordorigin="7237,1968" coordsize="2,269">
              <v:shape style="position:absolute;left:7237;top:1968;width:2;height:269" coordorigin="7237,1968" coordsize="0,269" path="m7237,1968l7237,2237e" filled="false" stroked="true" strokeweight=".58001pt" strokecolor="#d9d9d9">
                <v:path arrowok="t"/>
              </v:shape>
            </v:group>
            <v:group style="position:absolute;left:7242;top:1968;width:687;height:269" coordorigin="7242,1968" coordsize="687,269">
              <v:shape style="position:absolute;left:7242;top:1968;width:687;height:269" coordorigin="7242,1968" coordsize="687,269" path="m7242,2237l7929,2237,7929,1968,7242,1968,7242,2237xe" filled="true" fillcolor="#d9d9d9" stroked="false">
                <v:path arrowok="t"/>
                <v:fill type="solid"/>
              </v:shape>
            </v:group>
            <v:group style="position:absolute;left:9011;top:1968;width:2;height:269" coordorigin="9011,1968" coordsize="2,269">
              <v:shape style="position:absolute;left:9011;top:1968;width:2;height:269" coordorigin="9011,1968" coordsize="0,269" path="m9011,1968l9011,2237e" filled="false" stroked="true" strokeweight=".579980pt" strokecolor="#d9d9d9">
                <v:path arrowok="t"/>
              </v:shape>
            </v:group>
            <v:group style="position:absolute;left:7948;top:1968;width:1059;height:269" coordorigin="7948,1968" coordsize="1059,269">
              <v:shape style="position:absolute;left:7948;top:1968;width:1059;height:269" coordorigin="7948,1968" coordsize="1059,269" path="m7948,2237l9006,2237,9006,1968,7948,1968,7948,2237xe" filled="true" fillcolor="#d9d9d9" stroked="false">
                <v:path arrowok="t"/>
                <v:fill type="solid"/>
              </v:shape>
            </v:group>
            <v:group style="position:absolute;left:9021;top:1968;width:2;height:269" coordorigin="9021,1968" coordsize="2,269">
              <v:shape style="position:absolute;left:9021;top:1968;width:2;height:269" coordorigin="9021,1968" coordsize="0,269" path="m9021,1968l9021,2237e" filled="false" stroked="true" strokeweight=".58001pt" strokecolor="#d9d9d9">
                <v:path arrowok="t"/>
              </v:shape>
            </v:group>
            <v:group style="position:absolute;left:9025;top:1968;width:308;height:269" coordorigin="9025,1968" coordsize="308,269">
              <v:shape style="position:absolute;left:9025;top:1968;width:308;height:269" coordorigin="9025,1968" coordsize="308,269" path="m9025,2237l9333,2237,9333,1968,9025,1968,9025,2237xe" filled="true" fillcolor="#d9d9d9" stroked="false">
                <v:path arrowok="t"/>
                <v:fill type="solid"/>
              </v:shape>
            </v:group>
            <v:group style="position:absolute;left:10480;top:1968;width:2;height:269" coordorigin="10480,1968" coordsize="2,269">
              <v:shape style="position:absolute;left:10480;top:1968;width:2;height:269" coordorigin="10480,1968" coordsize="0,269" path="m10480,1968l10480,2237e" filled="false" stroked="true" strokeweight=".579980pt" strokecolor="#d9d9d9">
                <v:path arrowok="t"/>
              </v:shape>
            </v:group>
            <v:group style="position:absolute;left:9352;top:1968;width:1124;height:269" coordorigin="9352,1968" coordsize="1124,269">
              <v:shape style="position:absolute;left:9352;top:1968;width:1124;height:269" coordorigin="9352,1968" coordsize="1124,269" path="m9352,2237l10475,2237,10475,1968,9352,1968,9352,2237xe" filled="true" fillcolor="#d9d9d9" stroked="false">
                <v:path arrowok="t"/>
                <v:fill type="solid"/>
              </v:shape>
            </v:group>
            <v:group style="position:absolute;left:10490;top:1968;width:2;height:269" coordorigin="10490,1968" coordsize="2,269">
              <v:shape style="position:absolute;left:10490;top:1968;width:2;height:269" coordorigin="10490,1968" coordsize="0,269" path="m10490,1968l10490,2237e" filled="false" stroked="true" strokeweight=".58004pt" strokecolor="#d9d9d9">
                <v:path arrowok="t"/>
              </v:shape>
            </v:group>
            <v:group style="position:absolute;left:10495;top:1968;width:308;height:269" coordorigin="10495,1968" coordsize="308,269">
              <v:shape style="position:absolute;left:10495;top:1968;width:308;height:269" coordorigin="10495,1968" coordsize="308,269" path="m10495,2237l10802,2237,10802,1968,10495,1968,10495,2237xe" filled="true" fillcolor="#d9d9d9" stroked="false">
                <v:path arrowok="t"/>
                <v:fill type="solid"/>
              </v:shape>
            </v:group>
            <v:group style="position:absolute;left:1428;top:1970;width:9384;height:2" coordorigin="1428,1970" coordsize="9384,2">
              <v:shape style="position:absolute;left:1428;top:1970;width:9384;height:2" coordorigin="1428,1970" coordsize="9384,0" path="m1428,1970l10812,1970e" filled="false" stroked="true" strokeweight=".22pt" strokecolor="#000000">
                <v:path arrowok="t"/>
              </v:shape>
            </v:group>
            <v:group style="position:absolute;left:4706;top:1971;width:2;height:12362" coordorigin="4706,1971" coordsize="2,12362">
              <v:shape style="position:absolute;left:4706;top:1971;width:2;height:12362" coordorigin="4706,1971" coordsize="0,12362" path="m4706,1971l4706,14332e" filled="false" stroked="true" strokeweight=".22pt" strokecolor="#000000">
                <v:path arrowok="t"/>
              </v:shape>
            </v:group>
            <v:group style="position:absolute;left:5030;top:1971;width:2;height:12362" coordorigin="5030,1971" coordsize="2,12362">
              <v:shape style="position:absolute;left:5030;top:1971;width:2;height:12362" coordorigin="5030,1971" coordsize="0,12362" path="m5030,1971l5030,14332e" filled="false" stroked="true" strokeweight=".22001pt" strokecolor="#000000">
                <v:path arrowok="t"/>
              </v:shape>
            </v:group>
            <v:group style="position:absolute;left:6907;top:1971;width:2;height:12362" coordorigin="6907,1971" coordsize="2,12362">
              <v:shape style="position:absolute;left:6907;top:1971;width:2;height:12362" coordorigin="6907,1971" coordsize="0,12362" path="m6907,1971l6907,14332e" filled="false" stroked="true" strokeweight=".22pt" strokecolor="#000000">
                <v:path arrowok="t"/>
              </v:shape>
            </v:group>
            <v:group style="position:absolute;left:7231;top:1971;width:2;height:12362" coordorigin="7231,1971" coordsize="2,12362">
              <v:shape style="position:absolute;left:7231;top:1971;width:2;height:12362" coordorigin="7231,1971" coordsize="0,12362" path="m7231,1971l7231,14332e" filled="false" stroked="true" strokeweight=".22pt" strokecolor="#000000">
                <v:path arrowok="t"/>
              </v:shape>
            </v:group>
            <v:group style="position:absolute;left:9015;top:1971;width:2;height:12362" coordorigin="9015,1971" coordsize="2,12362">
              <v:shape style="position:absolute;left:9015;top:1971;width:2;height:12362" coordorigin="9015,1971" coordsize="0,12362" path="m9015,1971l9015,14332e" filled="false" stroked="true" strokeweight=".22pt" strokecolor="#000000">
                <v:path arrowok="t"/>
              </v:shape>
            </v:group>
            <v:group style="position:absolute;left:10484;top:1971;width:2;height:12362" coordorigin="10484,1971" coordsize="2,12362">
              <v:shape style="position:absolute;left:10484;top:1971;width:2;height:12362" coordorigin="10484,1971" coordsize="0,12362" path="m10484,1971l10484,14332e" filled="false" stroked="true" strokeweight=".22pt" strokecolor="#000000">
                <v:path arrowok="t"/>
              </v:shape>
            </v:group>
            <v:group style="position:absolute;left:1428;top:2238;width:9384;height:2" coordorigin="1428,2238" coordsize="9384,2">
              <v:shape style="position:absolute;left:1428;top:2238;width:9384;height:2" coordorigin="1428,2238" coordsize="9384,0" path="m1428,2238l10812,2238e" filled="false" stroked="true" strokeweight=".22pt" strokecolor="#000000">
                <v:path arrowok="t"/>
              </v:shape>
            </v:group>
            <v:group style="position:absolute;left:3538;top:2240;width:2;height:12093" coordorigin="3538,2240" coordsize="2,12093">
              <v:shape style="position:absolute;left:3538;top:2240;width:2;height:12093" coordorigin="3538,2240" coordsize="0,12093" path="m3538,2240l3538,14332e" filled="false" stroked="true" strokeweight="2.5pt" strokecolor="#000000">
                <v:path arrowok="t"/>
              </v:shape>
            </v:group>
            <v:group style="position:absolute;left:5737;top:2240;width:2;height:12093" coordorigin="5737,2240" coordsize="2,12093">
              <v:shape style="position:absolute;left:5737;top:2240;width:2;height:12093" coordorigin="5737,2240" coordsize="0,12093" path="m5737,2240l5737,14332e" filled="false" stroked="true" strokeweight="2.5pt" strokecolor="#000000">
                <v:path arrowok="t"/>
              </v:shape>
            </v:group>
            <v:group style="position:absolute;left:7938;top:2240;width:2;height:12093" coordorigin="7938,2240" coordsize="2,12093">
              <v:shape style="position:absolute;left:7938;top:2240;width:2;height:12093" coordorigin="7938,2240" coordsize="0,12093" path="m7938,2240l7938,14332e" filled="false" stroked="true" strokeweight="2.5pt" strokecolor="#000000">
                <v:path arrowok="t"/>
              </v:shape>
            </v:group>
            <v:group style="position:absolute;left:9342;top:2240;width:2;height:12093" coordorigin="9342,2240" coordsize="2,12093">
              <v:shape style="position:absolute;left:9342;top:2240;width:2;height:12093" coordorigin="9342,2240" coordsize="0,12093" path="m9342,2240l9342,14332e" filled="false" stroked="true" strokeweight="2.5pt" strokecolor="#000000">
                <v:path arrowok="t"/>
              </v:shape>
            </v:group>
            <v:group style="position:absolute;left:1436;top:2487;width:2;height:219" coordorigin="1436,2487" coordsize="2,219">
              <v:shape style="position:absolute;left:1436;top:2487;width:2;height:219" coordorigin="1436,2487" coordsize="0,219" path="m1436,2487l1436,2705e" filled="false" stroked="true" strokeweight=".580pt" strokecolor="#ffffdc">
                <v:path arrowok="t"/>
              </v:shape>
            </v:group>
            <v:group style="position:absolute;left:1431;top:2717;width:2091;height:2" coordorigin="1431,2717" coordsize="2091,2">
              <v:shape style="position:absolute;left:1431;top:2717;width:2091;height:2" coordorigin="1431,2717" coordsize="2091,0" path="m1431,2717l3521,2717e" filled="false" stroked="true" strokeweight="1.3pt" strokecolor="#ffffdc">
                <v:path arrowok="t"/>
              </v:shape>
            </v:group>
            <v:group style="position:absolute;left:1440;top:2487;width:2081;height:219" coordorigin="1440,2487" coordsize="2081,219">
              <v:shape style="position:absolute;left:1440;top:2487;width:2081;height:219" coordorigin="1440,2487" coordsize="2081,219" path="m1440,2705l3521,2705,3521,2487,1440,2487,1440,2705xe" filled="true" fillcolor="#ffffdc" stroked="false">
                <v:path arrowok="t"/>
                <v:fill type="solid"/>
              </v:shape>
            </v:group>
            <v:group style="position:absolute;left:3543;top:2487;width:2;height:243" coordorigin="3543,2487" coordsize="2,243">
              <v:shape style="position:absolute;left:3543;top:2487;width:2;height:243" coordorigin="3543,2487" coordsize="0,243" path="m3543,2487l3543,2729e" filled="false" stroked="true" strokeweight=".580pt" strokecolor="#ffffdc">
                <v:path arrowok="t"/>
              </v:shape>
            </v:group>
            <v:group style="position:absolute;left:4698;top:2487;width:2;height:243" coordorigin="4698,2487" coordsize="2,243">
              <v:shape style="position:absolute;left:4698;top:2487;width:2;height:243" coordorigin="4698,2487" coordsize="0,243" path="m4698,2487l4698,2729e" filled="false" stroked="true" strokeweight=".58001pt" strokecolor="#ffffdc">
                <v:path arrowok="t"/>
              </v:shape>
            </v:group>
            <v:group style="position:absolute;left:3548;top:2487;width:1146;height:243" coordorigin="3548,2487" coordsize="1146,243">
              <v:shape style="position:absolute;left:3548;top:2487;width:1146;height:243" coordorigin="3548,2487" coordsize="1146,243" path="m3548,2729l4693,2729,4693,2487,3548,2487,3548,2729xe" filled="true" fillcolor="#ffffdc" stroked="false">
                <v:path arrowok="t"/>
                <v:fill type="solid"/>
              </v:shape>
            </v:group>
            <v:group style="position:absolute;left:4712;top:2487;width:2;height:243" coordorigin="4712,2487" coordsize="2,243">
              <v:shape style="position:absolute;left:4712;top:2487;width:2;height:243" coordorigin="4712,2487" coordsize="0,243" path="m4712,2487l4712,2729e" filled="false" stroked="true" strokeweight=".58001pt" strokecolor="#ffffdc">
                <v:path arrowok="t"/>
              </v:shape>
            </v:group>
            <v:group style="position:absolute;left:5027;top:2487;width:2;height:243" coordorigin="5027,2487" coordsize="2,243">
              <v:shape style="position:absolute;left:5027;top:2487;width:2;height:243" coordorigin="5027,2487" coordsize="0,243" path="m5027,2487l5027,2729e" filled="false" stroked="true" strokeweight=".58001pt" strokecolor="#ffffdc">
                <v:path arrowok="t"/>
              </v:shape>
            </v:group>
            <v:group style="position:absolute;left:4717;top:2487;width:305;height:243" coordorigin="4717,2487" coordsize="305,243">
              <v:shape style="position:absolute;left:4717;top:2487;width:305;height:243" coordorigin="4717,2487" coordsize="305,243" path="m4717,2729l5022,2729,5022,2487,4717,2487,4717,2729xe" filled="true" fillcolor="#ffffdc" stroked="false">
                <v:path arrowok="t"/>
                <v:fill type="solid"/>
              </v:shape>
            </v:group>
            <v:group style="position:absolute;left:5037;top:2487;width:2;height:243" coordorigin="5037,2487" coordsize="2,243">
              <v:shape style="position:absolute;left:5037;top:2487;width:2;height:243" coordorigin="5037,2487" coordsize="0,243" path="m5037,2487l5037,2729e" filled="false" stroked="true" strokeweight=".46pt" strokecolor="#ffffdc">
                <v:path arrowok="t"/>
              </v:shape>
            </v:group>
            <v:group style="position:absolute;left:5041;top:2487;width:682;height:243" coordorigin="5041,2487" coordsize="682,243">
              <v:shape style="position:absolute;left:5041;top:2487;width:682;height:243" coordorigin="5041,2487" coordsize="682,243" path="m5041,2729l5723,2729,5723,2487,5041,2487,5041,2729xe" filled="true" fillcolor="#ffffdc" stroked="false">
                <v:path arrowok="t"/>
                <v:fill type="solid"/>
              </v:shape>
            </v:group>
            <v:group style="position:absolute;left:5743;top:2487;width:2;height:243" coordorigin="5743,2487" coordsize="2,243">
              <v:shape style="position:absolute;left:5743;top:2487;width:2;height:243" coordorigin="5743,2487" coordsize="0,243" path="m5743,2487l5743,2729e" filled="false" stroked="true" strokeweight=".70001pt" strokecolor="#ffffdc">
                <v:path arrowok="t"/>
              </v:shape>
            </v:group>
            <v:group style="position:absolute;left:6897;top:2487;width:2;height:243" coordorigin="6897,2487" coordsize="2,243">
              <v:shape style="position:absolute;left:6897;top:2487;width:2;height:243" coordorigin="6897,2487" coordsize="0,243" path="m6897,2487l6897,2729e" filled="false" stroked="true" strokeweight=".579980pt" strokecolor="#ffffdc">
                <v:path arrowok="t"/>
              </v:shape>
            </v:group>
            <v:group style="position:absolute;left:5749;top:2487;width:1143;height:243" coordorigin="5749,2487" coordsize="1143,243">
              <v:shape style="position:absolute;left:5749;top:2487;width:1143;height:243" coordorigin="5749,2487" coordsize="1143,243" path="m5749,2729l6892,2729,6892,2487,5749,2487,5749,2729xe" filled="true" fillcolor="#ffffdc" stroked="false">
                <v:path arrowok="t"/>
                <v:fill type="solid"/>
              </v:shape>
            </v:group>
            <v:group style="position:absolute;left:6913;top:2487;width:2;height:243" coordorigin="6913,2487" coordsize="2,243">
              <v:shape style="position:absolute;left:6913;top:2487;width:2;height:243" coordorigin="6913,2487" coordsize="0,243" path="m6913,2487l6913,2729e" filled="false" stroked="true" strokeweight=".58001pt" strokecolor="#ffffdc">
                <v:path arrowok="t"/>
              </v:shape>
            </v:group>
            <v:group style="position:absolute;left:7228;top:2487;width:2;height:243" coordorigin="7228,2487" coordsize="2,243">
              <v:shape style="position:absolute;left:7228;top:2487;width:2;height:243" coordorigin="7228,2487" coordsize="0,243" path="m7228,2487l7228,2729e" filled="false" stroked="true" strokeweight=".579980pt" strokecolor="#ffffdc">
                <v:path arrowok="t"/>
              </v:shape>
            </v:group>
            <v:group style="position:absolute;left:6918;top:2487;width:305;height:243" coordorigin="6918,2487" coordsize="305,243">
              <v:shape style="position:absolute;left:6918;top:2487;width:305;height:243" coordorigin="6918,2487" coordsize="305,243" path="m6918,2729l7223,2729,7223,2487,6918,2487,6918,2729xe" filled="true" fillcolor="#ffffdc" stroked="false">
                <v:path arrowok="t"/>
                <v:fill type="solid"/>
              </v:shape>
            </v:group>
            <v:group style="position:absolute;left:7237;top:2487;width:2;height:243" coordorigin="7237,2487" coordsize="2,243">
              <v:shape style="position:absolute;left:7237;top:2487;width:2;height:243" coordorigin="7237,2487" coordsize="0,243" path="m7237,2487l7237,2729e" filled="false" stroked="true" strokeweight=".58001pt" strokecolor="#ffffdc">
                <v:path arrowok="t"/>
              </v:shape>
            </v:group>
            <v:group style="position:absolute;left:7242;top:2487;width:680;height:243" coordorigin="7242,2487" coordsize="680,243">
              <v:shape style="position:absolute;left:7242;top:2487;width:680;height:243" coordorigin="7242,2487" coordsize="680,243" path="m7242,2729l7921,2729,7921,2487,7242,2487,7242,2729xe" filled="true" fillcolor="#ffffdc" stroked="false">
                <v:path arrowok="t"/>
                <v:fill type="solid"/>
              </v:shape>
            </v:group>
            <v:group style="position:absolute;left:7943;top:2487;width:2;height:243" coordorigin="7943,2487" coordsize="2,243">
              <v:shape style="position:absolute;left:7943;top:2487;width:2;height:243" coordorigin="7943,2487" coordsize="0,243" path="m7943,2487l7943,2729e" filled="false" stroked="true" strokeweight=".579980pt" strokecolor="#ffffdc">
                <v:path arrowok="t"/>
              </v:shape>
            </v:group>
            <v:group style="position:absolute;left:9004;top:2487;width:2;height:243" coordorigin="9004,2487" coordsize="2,243">
              <v:shape style="position:absolute;left:9004;top:2487;width:2;height:243" coordorigin="9004,2487" coordsize="0,243" path="m9004,2487l9004,2729e" filled="false" stroked="true" strokeweight=".58001pt" strokecolor="#ffffdc">
                <v:path arrowok="t"/>
              </v:shape>
            </v:group>
            <v:group style="position:absolute;left:7948;top:2487;width:1052;height:243" coordorigin="7948,2487" coordsize="1052,243">
              <v:shape style="position:absolute;left:7948;top:2487;width:1052;height:243" coordorigin="7948,2487" coordsize="1052,243" path="m7948,2729l8999,2729,8999,2487,7948,2487,7948,2729xe" filled="true" fillcolor="#ffffdc" stroked="false">
                <v:path arrowok="t"/>
                <v:fill type="solid"/>
              </v:shape>
            </v:group>
            <v:group style="position:absolute;left:9021;top:2487;width:2;height:243" coordorigin="9021,2487" coordsize="2,243">
              <v:shape style="position:absolute;left:9021;top:2487;width:2;height:243" coordorigin="9021,2487" coordsize="0,243" path="m9021,2487l9021,2729e" filled="false" stroked="true" strokeweight=".58001pt" strokecolor="#ffffdc">
                <v:path arrowok="t"/>
              </v:shape>
            </v:group>
            <v:group style="position:absolute;left:9025;top:2487;width:300;height:243" coordorigin="9025,2487" coordsize="300,243">
              <v:shape style="position:absolute;left:9025;top:2487;width:300;height:243" coordorigin="9025,2487" coordsize="300,243" path="m9025,2729l9325,2729,9325,2487,9025,2487,9025,2729xe" filled="true" fillcolor="#ffffdc" stroked="false">
                <v:path arrowok="t"/>
                <v:fill type="solid"/>
              </v:shape>
            </v:group>
            <v:group style="position:absolute;left:9347;top:2487;width:2;height:243" coordorigin="9347,2487" coordsize="2,243">
              <v:shape style="position:absolute;left:9347;top:2487;width:2;height:243" coordorigin="9347,2487" coordsize="0,243" path="m9347,2487l9347,2729e" filled="false" stroked="true" strokeweight=".58001pt" strokecolor="#ffffdc">
                <v:path arrowok="t"/>
              </v:shape>
            </v:group>
            <v:group style="position:absolute;left:10476;top:2487;width:2;height:243" coordorigin="10476,2487" coordsize="2,243">
              <v:shape style="position:absolute;left:10476;top:2487;width:2;height:243" coordorigin="10476,2487" coordsize="0,243" path="m10476,2487l10476,2729e" filled="false" stroked="true" strokeweight=".579980pt" strokecolor="#ffffdc">
                <v:path arrowok="t"/>
              </v:shape>
            </v:group>
            <v:group style="position:absolute;left:9352;top:2487;width:1119;height:243" coordorigin="9352,2487" coordsize="1119,243">
              <v:shape style="position:absolute;left:9352;top:2487;width:1119;height:243" coordorigin="9352,2487" coordsize="1119,243" path="m9352,2729l10471,2729,10471,2487,9352,2487,9352,2729xe" filled="true" fillcolor="#ffffdc" stroked="false">
                <v:path arrowok="t"/>
                <v:fill type="solid"/>
              </v:shape>
            </v:group>
            <v:group style="position:absolute;left:10490;top:2487;width:2;height:243" coordorigin="10490,2487" coordsize="2,243">
              <v:shape style="position:absolute;left:10490;top:2487;width:2;height:243" coordorigin="10490,2487" coordsize="0,243" path="m10490,2487l10490,2729e" filled="false" stroked="true" strokeweight=".58004pt" strokecolor="#ffffdc">
                <v:path arrowok="t"/>
              </v:shape>
            </v:group>
            <v:group style="position:absolute;left:10807;top:2487;width:2;height:243" coordorigin="10807,2487" coordsize="2,243">
              <v:shape style="position:absolute;left:10807;top:2487;width:2;height:243" coordorigin="10807,2487" coordsize="0,243" path="m10807,2487l10807,2729e" filled="false" stroked="true" strokeweight=".579980pt" strokecolor="#ffffdc">
                <v:path arrowok="t"/>
              </v:shape>
            </v:group>
            <v:group style="position:absolute;left:10495;top:2487;width:308;height:243" coordorigin="10495,2487" coordsize="308,243">
              <v:shape style="position:absolute;left:10495;top:2487;width:308;height:243" coordorigin="10495,2487" coordsize="308,243" path="m10495,2729l10802,2729,10802,2487,10495,2487,10495,2729xe" filled="true" fillcolor="#ffffdc" stroked="false">
                <v:path arrowok="t"/>
                <v:fill type="solid"/>
              </v:shape>
            </v:group>
            <v:group style="position:absolute;left:1428;top:2486;width:9384;height:2" coordorigin="1428,2486" coordsize="9384,2">
              <v:shape style="position:absolute;left:1428;top:2486;width:9384;height:2" coordorigin="1428,2486" coordsize="9384,0" path="m1428,2486l10812,2486e" filled="false" stroked="true" strokeweight=".22pt" strokecolor="#000000">
                <v:path arrowok="t"/>
              </v:shape>
            </v:group>
            <v:group style="position:absolute;left:1428;top:2730;width:9384;height:2" coordorigin="1428,2730" coordsize="9384,2">
              <v:shape style="position:absolute;left:1428;top:2730;width:9384;height:2" coordorigin="1428,2730" coordsize="9384,0" path="m1428,2730l10812,2730e" filled="false" stroked="true" strokeweight=".22pt" strokecolor="#000000">
                <v:path arrowok="t"/>
              </v:shape>
            </v:group>
            <v:group style="position:absolute;left:1436;top:3226;width:2;height:221" coordorigin="1436,3226" coordsize="2,221">
              <v:shape style="position:absolute;left:1436;top:3226;width:2;height:221" coordorigin="1436,3226" coordsize="0,221" path="m1436,3226l1436,3447e" filled="false" stroked="true" strokeweight=".580pt" strokecolor="#ffffdc">
                <v:path arrowok="t"/>
              </v:shape>
            </v:group>
            <v:group style="position:absolute;left:1431;top:3459;width:2091;height:2" coordorigin="1431,3459" coordsize="2091,2">
              <v:shape style="position:absolute;left:1431;top:3459;width:2091;height:2" coordorigin="1431,3459" coordsize="2091,0" path="m1431,3459l3521,3459e" filled="false" stroked="true" strokeweight="1.3pt" strokecolor="#ffffdc">
                <v:path arrowok="t"/>
              </v:shape>
            </v:group>
            <v:group style="position:absolute;left:1440;top:3226;width:2081;height:221" coordorigin="1440,3226" coordsize="2081,221">
              <v:shape style="position:absolute;left:1440;top:3226;width:2081;height:221" coordorigin="1440,3226" coordsize="2081,221" path="m1440,3447l3521,3447,3521,3226,1440,3226,1440,3447xe" filled="true" fillcolor="#ffffdc" stroked="false">
                <v:path arrowok="t"/>
                <v:fill type="solid"/>
              </v:shape>
            </v:group>
            <v:group style="position:absolute;left:3543;top:3226;width:2;height:245" coordorigin="3543,3226" coordsize="2,245">
              <v:shape style="position:absolute;left:3543;top:3226;width:2;height:245" coordorigin="3543,3226" coordsize="0,245" path="m3543,3226l3543,3471e" filled="false" stroked="true" strokeweight=".580pt" strokecolor="#ffffdc">
                <v:path arrowok="t"/>
              </v:shape>
            </v:group>
            <v:group style="position:absolute;left:4698;top:3226;width:2;height:245" coordorigin="4698,3226" coordsize="2,245">
              <v:shape style="position:absolute;left:4698;top:3226;width:2;height:245" coordorigin="4698,3226" coordsize="0,245" path="m4698,3226l4698,3471e" filled="false" stroked="true" strokeweight=".58001pt" strokecolor="#ffffdc">
                <v:path arrowok="t"/>
              </v:shape>
            </v:group>
            <v:group style="position:absolute;left:3548;top:3226;width:1146;height:245" coordorigin="3548,3226" coordsize="1146,245">
              <v:shape style="position:absolute;left:3548;top:3226;width:1146;height:245" coordorigin="3548,3226" coordsize="1146,245" path="m3548,3471l4693,3471,4693,3226,3548,3226,3548,3471xe" filled="true" fillcolor="#ffffdc" stroked="false">
                <v:path arrowok="t"/>
                <v:fill type="solid"/>
              </v:shape>
            </v:group>
            <v:group style="position:absolute;left:4712;top:3226;width:2;height:245" coordorigin="4712,3226" coordsize="2,245">
              <v:shape style="position:absolute;left:4712;top:3226;width:2;height:245" coordorigin="4712,3226" coordsize="0,245" path="m4712,3226l4712,3471e" filled="false" stroked="true" strokeweight=".58001pt" strokecolor="#ffffdc">
                <v:path arrowok="t"/>
              </v:shape>
            </v:group>
            <v:group style="position:absolute;left:5027;top:3226;width:2;height:245" coordorigin="5027,3226" coordsize="2,245">
              <v:shape style="position:absolute;left:5027;top:3226;width:2;height:245" coordorigin="5027,3226" coordsize="0,245" path="m5027,3226l5027,3471e" filled="false" stroked="true" strokeweight=".58001pt" strokecolor="#ffffdc">
                <v:path arrowok="t"/>
              </v:shape>
            </v:group>
            <v:group style="position:absolute;left:4717;top:3226;width:305;height:245" coordorigin="4717,3226" coordsize="305,245">
              <v:shape style="position:absolute;left:4717;top:3226;width:305;height:245" coordorigin="4717,3226" coordsize="305,245" path="m4717,3471l5022,3471,5022,3226,4717,3226,4717,3471xe" filled="true" fillcolor="#ffffdc" stroked="false">
                <v:path arrowok="t"/>
                <v:fill type="solid"/>
              </v:shape>
            </v:group>
            <v:group style="position:absolute;left:5037;top:3226;width:2;height:245" coordorigin="5037,3226" coordsize="2,245">
              <v:shape style="position:absolute;left:5037;top:3226;width:2;height:245" coordorigin="5037,3226" coordsize="0,245" path="m5037,3226l5037,3471e" filled="false" stroked="true" strokeweight=".46pt" strokecolor="#ffffdc">
                <v:path arrowok="t"/>
              </v:shape>
            </v:group>
            <v:group style="position:absolute;left:5041;top:3226;width:682;height:245" coordorigin="5041,3226" coordsize="682,245">
              <v:shape style="position:absolute;left:5041;top:3226;width:682;height:245" coordorigin="5041,3226" coordsize="682,245" path="m5041,3471l5723,3471,5723,3226,5041,3226,5041,3471xe" filled="true" fillcolor="#ffffdc" stroked="false">
                <v:path arrowok="t"/>
                <v:fill type="solid"/>
              </v:shape>
            </v:group>
            <v:group style="position:absolute;left:5743;top:3226;width:2;height:245" coordorigin="5743,3226" coordsize="2,245">
              <v:shape style="position:absolute;left:5743;top:3226;width:2;height:245" coordorigin="5743,3226" coordsize="0,245" path="m5743,3226l5743,3471e" filled="false" stroked="true" strokeweight=".70001pt" strokecolor="#ffffdc">
                <v:path arrowok="t"/>
              </v:shape>
            </v:group>
            <v:group style="position:absolute;left:6897;top:3226;width:2;height:245" coordorigin="6897,3226" coordsize="2,245">
              <v:shape style="position:absolute;left:6897;top:3226;width:2;height:245" coordorigin="6897,3226" coordsize="0,245" path="m6897,3226l6897,3471e" filled="false" stroked="true" strokeweight=".579980pt" strokecolor="#ffffdc">
                <v:path arrowok="t"/>
              </v:shape>
            </v:group>
            <v:group style="position:absolute;left:5749;top:3226;width:1143;height:245" coordorigin="5749,3226" coordsize="1143,245">
              <v:shape style="position:absolute;left:5749;top:3226;width:1143;height:245" coordorigin="5749,3226" coordsize="1143,245" path="m5749,3471l6892,3471,6892,3226,5749,3226,5749,3471xe" filled="true" fillcolor="#ffffdc" stroked="false">
                <v:path arrowok="t"/>
                <v:fill type="solid"/>
              </v:shape>
            </v:group>
            <v:group style="position:absolute;left:6913;top:3226;width:2;height:245" coordorigin="6913,3226" coordsize="2,245">
              <v:shape style="position:absolute;left:6913;top:3226;width:2;height:245" coordorigin="6913,3226" coordsize="0,245" path="m6913,3226l6913,3471e" filled="false" stroked="true" strokeweight=".58001pt" strokecolor="#ffffdc">
                <v:path arrowok="t"/>
              </v:shape>
            </v:group>
            <v:group style="position:absolute;left:7228;top:3226;width:2;height:245" coordorigin="7228,3226" coordsize="2,245">
              <v:shape style="position:absolute;left:7228;top:3226;width:2;height:245" coordorigin="7228,3226" coordsize="0,245" path="m7228,3226l7228,3471e" filled="false" stroked="true" strokeweight=".579980pt" strokecolor="#ffffdc">
                <v:path arrowok="t"/>
              </v:shape>
            </v:group>
            <v:group style="position:absolute;left:6918;top:3226;width:305;height:245" coordorigin="6918,3226" coordsize="305,245">
              <v:shape style="position:absolute;left:6918;top:3226;width:305;height:245" coordorigin="6918,3226" coordsize="305,245" path="m6918,3471l7223,3471,7223,3226,6918,3226,6918,3471xe" filled="true" fillcolor="#ffffdc" stroked="false">
                <v:path arrowok="t"/>
                <v:fill type="solid"/>
              </v:shape>
            </v:group>
            <v:group style="position:absolute;left:7237;top:3226;width:2;height:245" coordorigin="7237,3226" coordsize="2,245">
              <v:shape style="position:absolute;left:7237;top:3226;width:2;height:245" coordorigin="7237,3226" coordsize="0,245" path="m7237,3226l7237,3471e" filled="false" stroked="true" strokeweight=".58001pt" strokecolor="#ffffdc">
                <v:path arrowok="t"/>
              </v:shape>
            </v:group>
            <v:group style="position:absolute;left:7242;top:3226;width:680;height:245" coordorigin="7242,3226" coordsize="680,245">
              <v:shape style="position:absolute;left:7242;top:3226;width:680;height:245" coordorigin="7242,3226" coordsize="680,245" path="m7242,3471l7921,3471,7921,3226,7242,3226,7242,3471xe" filled="true" fillcolor="#ffffdc" stroked="false">
                <v:path arrowok="t"/>
                <v:fill type="solid"/>
              </v:shape>
            </v:group>
            <v:group style="position:absolute;left:7943;top:3226;width:2;height:245" coordorigin="7943,3226" coordsize="2,245">
              <v:shape style="position:absolute;left:7943;top:3226;width:2;height:245" coordorigin="7943,3226" coordsize="0,245" path="m7943,3226l7943,3471e" filled="false" stroked="true" strokeweight=".579980pt" strokecolor="#ffffdc">
                <v:path arrowok="t"/>
              </v:shape>
            </v:group>
            <v:group style="position:absolute;left:9004;top:3226;width:2;height:245" coordorigin="9004,3226" coordsize="2,245">
              <v:shape style="position:absolute;left:9004;top:3226;width:2;height:245" coordorigin="9004,3226" coordsize="0,245" path="m9004,3226l9004,3471e" filled="false" stroked="true" strokeweight=".58001pt" strokecolor="#ffffdc">
                <v:path arrowok="t"/>
              </v:shape>
            </v:group>
            <v:group style="position:absolute;left:7948;top:3226;width:1052;height:245" coordorigin="7948,3226" coordsize="1052,245">
              <v:shape style="position:absolute;left:7948;top:3226;width:1052;height:245" coordorigin="7948,3226" coordsize="1052,245" path="m7948,3471l8999,3471,8999,3226,7948,3226,7948,3471xe" filled="true" fillcolor="#ffffdc" stroked="false">
                <v:path arrowok="t"/>
                <v:fill type="solid"/>
              </v:shape>
            </v:group>
            <v:group style="position:absolute;left:9021;top:3226;width:2;height:245" coordorigin="9021,3226" coordsize="2,245">
              <v:shape style="position:absolute;left:9021;top:3226;width:2;height:245" coordorigin="9021,3226" coordsize="0,245" path="m9021,3226l9021,3471e" filled="false" stroked="true" strokeweight=".58001pt" strokecolor="#ffffdc">
                <v:path arrowok="t"/>
              </v:shape>
            </v:group>
            <v:group style="position:absolute;left:9025;top:3226;width:300;height:245" coordorigin="9025,3226" coordsize="300,245">
              <v:shape style="position:absolute;left:9025;top:3226;width:300;height:245" coordorigin="9025,3226" coordsize="300,245" path="m9025,3471l9325,3471,9325,3226,9025,3226,9025,3471xe" filled="true" fillcolor="#ffffdc" stroked="false">
                <v:path arrowok="t"/>
                <v:fill type="solid"/>
              </v:shape>
            </v:group>
            <v:group style="position:absolute;left:9347;top:3226;width:2;height:245" coordorigin="9347,3226" coordsize="2,245">
              <v:shape style="position:absolute;left:9347;top:3226;width:2;height:245" coordorigin="9347,3226" coordsize="0,245" path="m9347,3226l9347,3471e" filled="false" stroked="true" strokeweight=".58001pt" strokecolor="#ffffdc">
                <v:path arrowok="t"/>
              </v:shape>
            </v:group>
            <v:group style="position:absolute;left:10476;top:3226;width:2;height:245" coordorigin="10476,3226" coordsize="2,245">
              <v:shape style="position:absolute;left:10476;top:3226;width:2;height:245" coordorigin="10476,3226" coordsize="0,245" path="m10476,3226l10476,3471e" filled="false" stroked="true" strokeweight=".579980pt" strokecolor="#ffffdc">
                <v:path arrowok="t"/>
              </v:shape>
            </v:group>
            <v:group style="position:absolute;left:9352;top:3226;width:1119;height:245" coordorigin="9352,3226" coordsize="1119,245">
              <v:shape style="position:absolute;left:9352;top:3226;width:1119;height:245" coordorigin="9352,3226" coordsize="1119,245" path="m9352,3471l10471,3471,10471,3226,9352,3226,9352,3471xe" filled="true" fillcolor="#ffffdc" stroked="false">
                <v:path arrowok="t"/>
                <v:fill type="solid"/>
              </v:shape>
            </v:group>
            <v:group style="position:absolute;left:10490;top:3226;width:2;height:245" coordorigin="10490,3226" coordsize="2,245">
              <v:shape style="position:absolute;left:10490;top:3226;width:2;height:245" coordorigin="10490,3226" coordsize="0,245" path="m10490,3226l10490,3471e" filled="false" stroked="true" strokeweight=".58004pt" strokecolor="#ffffdc">
                <v:path arrowok="t"/>
              </v:shape>
            </v:group>
            <v:group style="position:absolute;left:10807;top:3226;width:2;height:245" coordorigin="10807,3226" coordsize="2,245">
              <v:shape style="position:absolute;left:10807;top:3226;width:2;height:245" coordorigin="10807,3226" coordsize="0,245" path="m10807,3226l10807,3471e" filled="false" stroked="true" strokeweight=".579980pt" strokecolor="#ffffdc">
                <v:path arrowok="t"/>
              </v:shape>
            </v:group>
            <v:group style="position:absolute;left:10495;top:3226;width:308;height:245" coordorigin="10495,3226" coordsize="308,245">
              <v:shape style="position:absolute;left:10495;top:3226;width:308;height:245" coordorigin="10495,3226" coordsize="308,245" path="m10495,3471l10802,3471,10802,3226,10495,3226,10495,3471xe" filled="true" fillcolor="#ffffdc" stroked="false">
                <v:path arrowok="t"/>
                <v:fill type="solid"/>
              </v:shape>
            </v:group>
            <v:group style="position:absolute;left:1428;top:3227;width:9384;height:2" coordorigin="1428,3227" coordsize="9384,2">
              <v:shape style="position:absolute;left:1428;top:3227;width:9384;height:2" coordorigin="1428,3227" coordsize="9384,0" path="m1428,3227l10812,3227e" filled="false" stroked="true" strokeweight=".22pt" strokecolor="#000000">
                <v:path arrowok="t"/>
              </v:shape>
            </v:group>
            <v:group style="position:absolute;left:1428;top:3472;width:9384;height:2" coordorigin="1428,3472" coordsize="9384,2">
              <v:shape style="position:absolute;left:1428;top:3472;width:9384;height:2" coordorigin="1428,3472" coordsize="9384,0" path="m1428,3472l10812,3472e" filled="false" stroked="true" strokeweight=".22pt" strokecolor="#000000">
                <v:path arrowok="t"/>
              </v:shape>
            </v:group>
            <v:group style="position:absolute;left:1436;top:3968;width:2;height:221" coordorigin="1436,3968" coordsize="2,221">
              <v:shape style="position:absolute;left:1436;top:3968;width:2;height:221" coordorigin="1436,3968" coordsize="0,221" path="m1436,3968l1436,4188e" filled="false" stroked="true" strokeweight=".580pt" strokecolor="#ffffdc">
                <v:path arrowok="t"/>
              </v:shape>
            </v:group>
            <v:group style="position:absolute;left:1431;top:4188;width:2091;height:274" coordorigin="1431,4188" coordsize="2091,274">
              <v:shape style="position:absolute;left:1431;top:4188;width:2091;height:274" coordorigin="1431,4188" coordsize="2091,274" path="m1431,4462l3521,4462,3521,4188,1431,4188,1431,4462xe" filled="true" fillcolor="#ffffdc" stroked="false">
                <v:path arrowok="t"/>
                <v:fill type="solid"/>
              </v:shape>
            </v:group>
            <v:group style="position:absolute;left:1440;top:3968;width:2081;height:221" coordorigin="1440,3968" coordsize="2081,221">
              <v:shape style="position:absolute;left:1440;top:3968;width:2081;height:221" coordorigin="1440,3968" coordsize="2081,221" path="m1440,4188l3521,4188,3521,3968,1440,3968,1440,4188xe" filled="true" fillcolor="#ffffdc" stroked="false">
                <v:path arrowok="t"/>
                <v:fill type="solid"/>
              </v:shape>
            </v:group>
            <v:group style="position:absolute;left:3543;top:3968;width:2;height:495" coordorigin="3543,3968" coordsize="2,495">
              <v:shape style="position:absolute;left:3543;top:3968;width:2;height:495" coordorigin="3543,3968" coordsize="0,495" path="m3543,3968l3543,4462e" filled="false" stroked="true" strokeweight=".580pt" strokecolor="#ffffdc">
                <v:path arrowok="t"/>
              </v:shape>
            </v:group>
            <v:group style="position:absolute;left:4698;top:3968;width:2;height:495" coordorigin="4698,3968" coordsize="2,495">
              <v:shape style="position:absolute;left:4698;top:3968;width:2;height:495" coordorigin="4698,3968" coordsize="0,495" path="m4698,3968l4698,4462e" filled="false" stroked="true" strokeweight=".58001pt" strokecolor="#ffffdc">
                <v:path arrowok="t"/>
              </v:shape>
            </v:group>
            <v:group style="position:absolute;left:3548;top:3968;width:1146;height:274" coordorigin="3548,3968" coordsize="1146,274">
              <v:shape style="position:absolute;left:3548;top:3968;width:1146;height:274" coordorigin="3548,3968" coordsize="1146,274" path="m3548,4241l4693,4241,4693,3968,3548,3968,3548,4241xe" filled="true" fillcolor="#ffffdc" stroked="false">
                <v:path arrowok="t"/>
                <v:fill type="solid"/>
              </v:shape>
            </v:group>
            <v:group style="position:absolute;left:3548;top:4241;width:1146;height:221" coordorigin="3548,4241" coordsize="1146,221">
              <v:shape style="position:absolute;left:3548;top:4241;width:1146;height:221" coordorigin="3548,4241" coordsize="1146,221" path="m3548,4462l4693,4462,4693,4241,3548,4241,3548,4462xe" filled="true" fillcolor="#ffffdc" stroked="false">
                <v:path arrowok="t"/>
                <v:fill type="solid"/>
              </v:shape>
            </v:group>
            <v:group style="position:absolute;left:4712;top:3968;width:2;height:224" coordorigin="4712,3968" coordsize="2,224">
              <v:shape style="position:absolute;left:4712;top:3968;width:2;height:224" coordorigin="4712,3968" coordsize="0,224" path="m4712,3968l4712,4191e" filled="false" stroked="true" strokeweight=".58001pt" strokecolor="#ffffdc">
                <v:path arrowok="t"/>
              </v:shape>
            </v:group>
            <v:group style="position:absolute;left:5027;top:3968;width:2;height:224" coordorigin="5027,3968" coordsize="2,224">
              <v:shape style="position:absolute;left:5027;top:3968;width:2;height:224" coordorigin="5027,3968" coordsize="0,224" path="m5027,3968l5027,4191e" filled="false" stroked="true" strokeweight=".58001pt" strokecolor="#ffffdc">
                <v:path arrowok="t"/>
              </v:shape>
            </v:group>
            <v:group style="position:absolute;left:4707;top:4191;width:324;height:272" coordorigin="4707,4191" coordsize="324,272">
              <v:shape style="position:absolute;left:4707;top:4191;width:324;height:272" coordorigin="4707,4191" coordsize="324,272" path="m4707,4462l5031,4462,5031,4191,4707,4191,4707,4462xe" filled="true" fillcolor="#ffffdc" stroked="false">
                <v:path arrowok="t"/>
                <v:fill type="solid"/>
              </v:shape>
            </v:group>
            <v:group style="position:absolute;left:4717;top:3968;width:305;height:224" coordorigin="4717,3968" coordsize="305,224">
              <v:shape style="position:absolute;left:4717;top:3968;width:305;height:224" coordorigin="4717,3968" coordsize="305,224" path="m4717,4191l5022,4191,5022,3968,4717,3968,4717,4191xe" filled="true" fillcolor="#ffffdc" stroked="false">
                <v:path arrowok="t"/>
                <v:fill type="solid"/>
              </v:shape>
            </v:group>
            <v:group style="position:absolute;left:5037;top:3968;width:2;height:224" coordorigin="5037,3968" coordsize="2,224">
              <v:shape style="position:absolute;left:5037;top:3968;width:2;height:224" coordorigin="5037,3968" coordsize="0,224" path="m5037,3968l5037,4191e" filled="false" stroked="true" strokeweight=".46pt" strokecolor="#ffffdc">
                <v:path arrowok="t"/>
              </v:shape>
            </v:group>
            <v:group style="position:absolute;left:5034;top:4191;width:689;height:272" coordorigin="5034,4191" coordsize="689,272">
              <v:shape style="position:absolute;left:5034;top:4191;width:689;height:272" coordorigin="5034,4191" coordsize="689,272" path="m5034,4462l5723,4462,5723,4191,5034,4191,5034,4462xe" filled="true" fillcolor="#ffffdc" stroked="false">
                <v:path arrowok="t"/>
                <v:fill type="solid"/>
              </v:shape>
            </v:group>
            <v:group style="position:absolute;left:5041;top:3968;width:682;height:224" coordorigin="5041,3968" coordsize="682,224">
              <v:shape style="position:absolute;left:5041;top:3968;width:682;height:224" coordorigin="5041,3968" coordsize="682,224" path="m5041,4191l5723,4191,5723,3968,5041,3968,5041,4191xe" filled="true" fillcolor="#ffffdc" stroked="false">
                <v:path arrowok="t"/>
                <v:fill type="solid"/>
              </v:shape>
            </v:group>
            <v:group style="position:absolute;left:5743;top:3968;width:2;height:495" coordorigin="5743,3968" coordsize="2,495">
              <v:shape style="position:absolute;left:5743;top:3968;width:2;height:495" coordorigin="5743,3968" coordsize="0,495" path="m5743,3968l5743,4462e" filled="false" stroked="true" strokeweight=".70001pt" strokecolor="#ffffdc">
                <v:path arrowok="t"/>
              </v:shape>
            </v:group>
            <v:group style="position:absolute;left:6897;top:3968;width:2;height:495" coordorigin="6897,3968" coordsize="2,495">
              <v:shape style="position:absolute;left:6897;top:3968;width:2;height:495" coordorigin="6897,3968" coordsize="0,495" path="m6897,3968l6897,4462e" filled="false" stroked="true" strokeweight=".579980pt" strokecolor="#ffffdc">
                <v:path arrowok="t"/>
              </v:shape>
            </v:group>
            <v:group style="position:absolute;left:5749;top:3968;width:1143;height:274" coordorigin="5749,3968" coordsize="1143,274">
              <v:shape style="position:absolute;left:5749;top:3968;width:1143;height:274" coordorigin="5749,3968" coordsize="1143,274" path="m5749,4241l6892,4241,6892,3968,5749,3968,5749,4241xe" filled="true" fillcolor="#ffffdc" stroked="false">
                <v:path arrowok="t"/>
                <v:fill type="solid"/>
              </v:shape>
            </v:group>
            <v:group style="position:absolute;left:5749;top:4241;width:1143;height:221" coordorigin="5749,4241" coordsize="1143,221">
              <v:shape style="position:absolute;left:5749;top:4241;width:1143;height:221" coordorigin="5749,4241" coordsize="1143,221" path="m5749,4462l6892,4462,6892,4241,5749,4241,5749,4462xe" filled="true" fillcolor="#ffffdc" stroked="false">
                <v:path arrowok="t"/>
                <v:fill type="solid"/>
              </v:shape>
            </v:group>
            <v:group style="position:absolute;left:6913;top:3968;width:2;height:224" coordorigin="6913,3968" coordsize="2,224">
              <v:shape style="position:absolute;left:6913;top:3968;width:2;height:224" coordorigin="6913,3968" coordsize="0,224" path="m6913,3968l6913,4191e" filled="false" stroked="true" strokeweight=".58001pt" strokecolor="#ffffdc">
                <v:path arrowok="t"/>
              </v:shape>
            </v:group>
            <v:group style="position:absolute;left:7228;top:3968;width:2;height:224" coordorigin="7228,3968" coordsize="2,224">
              <v:shape style="position:absolute;left:7228;top:3968;width:2;height:224" coordorigin="7228,3968" coordsize="0,224" path="m7228,3968l7228,4191e" filled="false" stroked="true" strokeweight=".579980pt" strokecolor="#ffffdc">
                <v:path arrowok="t"/>
              </v:shape>
            </v:group>
            <v:group style="position:absolute;left:6909;top:4191;width:324;height:272" coordorigin="6909,4191" coordsize="324,272">
              <v:shape style="position:absolute;left:6909;top:4191;width:324;height:272" coordorigin="6909,4191" coordsize="324,272" path="m6909,4462l7233,4462,7233,4191,6909,4191,6909,4462xe" filled="true" fillcolor="#ffffdc" stroked="false">
                <v:path arrowok="t"/>
                <v:fill type="solid"/>
              </v:shape>
            </v:group>
            <v:group style="position:absolute;left:6918;top:3968;width:305;height:224" coordorigin="6918,3968" coordsize="305,224">
              <v:shape style="position:absolute;left:6918;top:3968;width:305;height:224" coordorigin="6918,3968" coordsize="305,224" path="m6918,4191l7223,4191,7223,3968,6918,3968,6918,4191xe" filled="true" fillcolor="#ffffdc" stroked="false">
                <v:path arrowok="t"/>
                <v:fill type="solid"/>
              </v:shape>
            </v:group>
            <v:group style="position:absolute;left:7237;top:3968;width:2;height:224" coordorigin="7237,3968" coordsize="2,224">
              <v:shape style="position:absolute;left:7237;top:3968;width:2;height:224" coordorigin="7237,3968" coordsize="0,224" path="m7237,3968l7237,4191e" filled="false" stroked="true" strokeweight=".58001pt" strokecolor="#ffffdc">
                <v:path arrowok="t"/>
              </v:shape>
            </v:group>
            <v:group style="position:absolute;left:7233;top:4191;width:689;height:272" coordorigin="7233,4191" coordsize="689,272">
              <v:shape style="position:absolute;left:7233;top:4191;width:689;height:272" coordorigin="7233,4191" coordsize="689,272" path="m7233,4462l7921,4462,7921,4191,7233,4191,7233,4462xe" filled="true" fillcolor="#ffffdc" stroked="false">
                <v:path arrowok="t"/>
                <v:fill type="solid"/>
              </v:shape>
            </v:group>
            <v:group style="position:absolute;left:7242;top:3968;width:680;height:224" coordorigin="7242,3968" coordsize="680,224">
              <v:shape style="position:absolute;left:7242;top:3968;width:680;height:224" coordorigin="7242,3968" coordsize="680,224" path="m7242,4191l7921,4191,7921,3968,7242,3968,7242,4191xe" filled="true" fillcolor="#ffffdc" stroked="false">
                <v:path arrowok="t"/>
                <v:fill type="solid"/>
              </v:shape>
            </v:group>
            <v:group style="position:absolute;left:7943;top:3968;width:2;height:495" coordorigin="7943,3968" coordsize="2,495">
              <v:shape style="position:absolute;left:7943;top:3968;width:2;height:495" coordorigin="7943,3968" coordsize="0,495" path="m7943,3968l7943,4462e" filled="false" stroked="true" strokeweight=".579980pt" strokecolor="#ffffdc">
                <v:path arrowok="t"/>
              </v:shape>
            </v:group>
            <v:group style="position:absolute;left:9004;top:3968;width:2;height:495" coordorigin="9004,3968" coordsize="2,495">
              <v:shape style="position:absolute;left:9004;top:3968;width:2;height:495" coordorigin="9004,3968" coordsize="0,495" path="m9004,3968l9004,4462e" filled="false" stroked="true" strokeweight=".58001pt" strokecolor="#ffffdc">
                <v:path arrowok="t"/>
              </v:shape>
            </v:group>
            <v:group style="position:absolute;left:7948;top:3968;width:1052;height:274" coordorigin="7948,3968" coordsize="1052,274">
              <v:shape style="position:absolute;left:7948;top:3968;width:1052;height:274" coordorigin="7948,3968" coordsize="1052,274" path="m7948,4241l8999,4241,8999,3968,7948,3968,7948,4241xe" filled="true" fillcolor="#ffffdc" stroked="false">
                <v:path arrowok="t"/>
                <v:fill type="solid"/>
              </v:shape>
            </v:group>
            <v:group style="position:absolute;left:7948;top:4241;width:1052;height:221" coordorigin="7948,4241" coordsize="1052,221">
              <v:shape style="position:absolute;left:7948;top:4241;width:1052;height:221" coordorigin="7948,4241" coordsize="1052,221" path="m7948,4462l8999,4462,8999,4241,7948,4241,7948,4462xe" filled="true" fillcolor="#ffffdc" stroked="false">
                <v:path arrowok="t"/>
                <v:fill type="solid"/>
              </v:shape>
            </v:group>
            <v:group style="position:absolute;left:9021;top:3968;width:2;height:224" coordorigin="9021,3968" coordsize="2,224">
              <v:shape style="position:absolute;left:9021;top:3968;width:2;height:224" coordorigin="9021,3968" coordsize="0,224" path="m9021,3968l9021,4191e" filled="false" stroked="true" strokeweight=".58001pt" strokecolor="#ffffdc">
                <v:path arrowok="t"/>
              </v:shape>
            </v:group>
            <v:group style="position:absolute;left:9016;top:4191;width:310;height:272" coordorigin="9016,4191" coordsize="310,272">
              <v:shape style="position:absolute;left:9016;top:4191;width:310;height:272" coordorigin="9016,4191" coordsize="310,272" path="m9016,4462l9325,4462,9325,4191,9016,4191,9016,4462xe" filled="true" fillcolor="#ffffdc" stroked="false">
                <v:path arrowok="t"/>
                <v:fill type="solid"/>
              </v:shape>
            </v:group>
            <v:group style="position:absolute;left:9025;top:3968;width:300;height:224" coordorigin="9025,3968" coordsize="300,224">
              <v:shape style="position:absolute;left:9025;top:3968;width:300;height:224" coordorigin="9025,3968" coordsize="300,224" path="m9025,4191l9325,4191,9325,3968,9025,3968,9025,4191xe" filled="true" fillcolor="#ffffdc" stroked="false">
                <v:path arrowok="t"/>
                <v:fill type="solid"/>
              </v:shape>
            </v:group>
            <v:group style="position:absolute;left:9347;top:3968;width:2;height:221" coordorigin="9347,3968" coordsize="2,221">
              <v:shape style="position:absolute;left:9347;top:3968;width:2;height:221" coordorigin="9347,3968" coordsize="0,221" path="m9347,3968l9347,4188e" filled="false" stroked="true" strokeweight=".58001pt" strokecolor="#ffffdc">
                <v:path arrowok="t"/>
              </v:shape>
            </v:group>
            <v:group style="position:absolute;left:10476;top:3968;width:2;height:221" coordorigin="10476,3968" coordsize="2,221">
              <v:shape style="position:absolute;left:10476;top:3968;width:2;height:221" coordorigin="10476,3968" coordsize="0,221" path="m10476,3968l10476,4188e" filled="false" stroked="true" strokeweight=".579980pt" strokecolor="#ffffdc">
                <v:path arrowok="t"/>
              </v:shape>
            </v:group>
            <v:group style="position:absolute;left:9342;top:4188;width:1139;height:274" coordorigin="9342,4188" coordsize="1139,274">
              <v:shape style="position:absolute;left:9342;top:4188;width:1139;height:274" coordorigin="9342,4188" coordsize="1139,274" path="m9342,4462l10480,4462,10480,4188,9342,4188,9342,4462xe" filled="true" fillcolor="#ffffdc" stroked="false">
                <v:path arrowok="t"/>
                <v:fill type="solid"/>
              </v:shape>
            </v:group>
            <v:group style="position:absolute;left:9352;top:3968;width:1119;height:221" coordorigin="9352,3968" coordsize="1119,221">
              <v:shape style="position:absolute;left:9352;top:3968;width:1119;height:221" coordorigin="9352,3968" coordsize="1119,221" path="m9352,4188l10471,4188,10471,3968,9352,3968,9352,4188xe" filled="true" fillcolor="#ffffdc" stroked="false">
                <v:path arrowok="t"/>
                <v:fill type="solid"/>
              </v:shape>
            </v:group>
            <v:group style="position:absolute;left:10490;top:3968;width:2;height:245" coordorigin="10490,3968" coordsize="2,245">
              <v:shape style="position:absolute;left:10490;top:3968;width:2;height:245" coordorigin="10490,3968" coordsize="0,245" path="m10490,3968l10490,4212e" filled="false" stroked="true" strokeweight=".58004pt" strokecolor="#ffffdc">
                <v:path arrowok="t"/>
              </v:shape>
            </v:group>
            <v:group style="position:absolute;left:10807;top:3968;width:2;height:245" coordorigin="10807,3968" coordsize="2,245">
              <v:shape style="position:absolute;left:10807;top:3968;width:2;height:245" coordorigin="10807,3968" coordsize="0,245" path="m10807,3968l10807,4212e" filled="false" stroked="true" strokeweight=".579980pt" strokecolor="#ffffdc">
                <v:path arrowok="t"/>
              </v:shape>
            </v:group>
            <v:group style="position:absolute;left:10485;top:4212;width:327;height:250" coordorigin="10485,4212" coordsize="327,250">
              <v:shape style="position:absolute;left:10485;top:4212;width:327;height:250" coordorigin="10485,4212" coordsize="327,250" path="m10485,4462l10812,4462,10812,4212,10485,4212,10485,4462xe" filled="true" fillcolor="#ffffdc" stroked="false">
                <v:path arrowok="t"/>
                <v:fill type="solid"/>
              </v:shape>
            </v:group>
            <v:group style="position:absolute;left:10495;top:3968;width:308;height:245" coordorigin="10495,3968" coordsize="308,245">
              <v:shape style="position:absolute;left:10495;top:3968;width:308;height:245" coordorigin="10495,3968" coordsize="308,245" path="m10495,4212l10802,4212,10802,3968,10495,3968,10495,4212xe" filled="true" fillcolor="#ffffdc" stroked="false">
                <v:path arrowok="t"/>
                <v:fill type="solid"/>
              </v:shape>
            </v:group>
            <v:group style="position:absolute;left:1428;top:3966;width:9384;height:2" coordorigin="1428,3966" coordsize="9384,2">
              <v:shape style="position:absolute;left:1428;top:3966;width:9384;height:2" coordorigin="1428,3966" coordsize="9384,0" path="m1428,3966l10812,3966e" filled="false" stroked="true" strokeweight=".22pt" strokecolor="#000000">
                <v:path arrowok="t"/>
              </v:shape>
            </v:group>
            <v:group style="position:absolute;left:1428;top:4463;width:9384;height:2" coordorigin="1428,4463" coordsize="9384,2">
              <v:shape style="position:absolute;left:1428;top:4463;width:9384;height:2" coordorigin="1428,4463" coordsize="9384,0" path="m1428,4463l10812,4463e" filled="false" stroked="true" strokeweight=".22pt" strokecolor="#000000">
                <v:path arrowok="t"/>
              </v:shape>
            </v:group>
            <v:group style="position:absolute;left:1436;top:4959;width:2;height:219" coordorigin="1436,4959" coordsize="2,219">
              <v:shape style="position:absolute;left:1436;top:4959;width:2;height:219" coordorigin="1436,4959" coordsize="0,219" path="m1436,4959l1436,5178e" filled="false" stroked="true" strokeweight=".580pt" strokecolor="#ffffdc">
                <v:path arrowok="t"/>
              </v:shape>
            </v:group>
            <v:group style="position:absolute;left:1431;top:5190;width:2091;height:2" coordorigin="1431,5190" coordsize="2091,2">
              <v:shape style="position:absolute;left:1431;top:5190;width:2091;height:2" coordorigin="1431,5190" coordsize="2091,0" path="m1431,5190l3521,5190e" filled="false" stroked="true" strokeweight="1.3pt" strokecolor="#ffffdc">
                <v:path arrowok="t"/>
              </v:shape>
            </v:group>
            <v:group style="position:absolute;left:1440;top:4959;width:2081;height:219" coordorigin="1440,4959" coordsize="2081,219">
              <v:shape style="position:absolute;left:1440;top:4959;width:2081;height:219" coordorigin="1440,4959" coordsize="2081,219" path="m1440,5178l3521,5178,3521,4959,1440,4959,1440,5178xe" filled="true" fillcolor="#ffffdc" stroked="false">
                <v:path arrowok="t"/>
                <v:fill type="solid"/>
              </v:shape>
            </v:group>
            <v:group style="position:absolute;left:3543;top:4959;width:2;height:243" coordorigin="3543,4959" coordsize="2,243">
              <v:shape style="position:absolute;left:3543;top:4959;width:2;height:243" coordorigin="3543,4959" coordsize="0,243" path="m3543,4959l3543,5202e" filled="false" stroked="true" strokeweight=".580pt" strokecolor="#ffffdc">
                <v:path arrowok="t"/>
              </v:shape>
            </v:group>
            <v:group style="position:absolute;left:4698;top:4959;width:2;height:243" coordorigin="4698,4959" coordsize="2,243">
              <v:shape style="position:absolute;left:4698;top:4959;width:2;height:243" coordorigin="4698,4959" coordsize="0,243" path="m4698,4959l4698,5202e" filled="false" stroked="true" strokeweight=".58001pt" strokecolor="#ffffdc">
                <v:path arrowok="t"/>
              </v:shape>
            </v:group>
            <v:group style="position:absolute;left:3548;top:4959;width:1146;height:243" coordorigin="3548,4959" coordsize="1146,243">
              <v:shape style="position:absolute;left:3548;top:4959;width:1146;height:243" coordorigin="3548,4959" coordsize="1146,243" path="m3548,5202l4693,5202,4693,4959,3548,4959,3548,5202xe" filled="true" fillcolor="#ffffdc" stroked="false">
                <v:path arrowok="t"/>
                <v:fill type="solid"/>
              </v:shape>
            </v:group>
            <v:group style="position:absolute;left:4712;top:4959;width:2;height:243" coordorigin="4712,4959" coordsize="2,243">
              <v:shape style="position:absolute;left:4712;top:4959;width:2;height:243" coordorigin="4712,4959" coordsize="0,243" path="m4712,4959l4712,5202e" filled="false" stroked="true" strokeweight=".58001pt" strokecolor="#ffffdc">
                <v:path arrowok="t"/>
              </v:shape>
            </v:group>
            <v:group style="position:absolute;left:5027;top:4959;width:2;height:243" coordorigin="5027,4959" coordsize="2,243">
              <v:shape style="position:absolute;left:5027;top:4959;width:2;height:243" coordorigin="5027,4959" coordsize="0,243" path="m5027,4959l5027,5202e" filled="false" stroked="true" strokeweight=".58001pt" strokecolor="#ffffdc">
                <v:path arrowok="t"/>
              </v:shape>
            </v:group>
            <v:group style="position:absolute;left:4717;top:4959;width:305;height:243" coordorigin="4717,4959" coordsize="305,243">
              <v:shape style="position:absolute;left:4717;top:4959;width:305;height:243" coordorigin="4717,4959" coordsize="305,243" path="m4717,5202l5022,5202,5022,4959,4717,4959,4717,5202xe" filled="true" fillcolor="#ffffdc" stroked="false">
                <v:path arrowok="t"/>
                <v:fill type="solid"/>
              </v:shape>
            </v:group>
            <v:group style="position:absolute;left:5037;top:4959;width:2;height:243" coordorigin="5037,4959" coordsize="2,243">
              <v:shape style="position:absolute;left:5037;top:4959;width:2;height:243" coordorigin="5037,4959" coordsize="0,243" path="m5037,4959l5037,5202e" filled="false" stroked="true" strokeweight=".46pt" strokecolor="#ffffdc">
                <v:path arrowok="t"/>
              </v:shape>
            </v:group>
            <v:group style="position:absolute;left:5041;top:4959;width:682;height:243" coordorigin="5041,4959" coordsize="682,243">
              <v:shape style="position:absolute;left:5041;top:4959;width:682;height:243" coordorigin="5041,4959" coordsize="682,243" path="m5041,5202l5723,5202,5723,4959,5041,4959,5041,5202xe" filled="true" fillcolor="#ffffdc" stroked="false">
                <v:path arrowok="t"/>
                <v:fill type="solid"/>
              </v:shape>
            </v:group>
            <v:group style="position:absolute;left:5743;top:4959;width:2;height:243" coordorigin="5743,4959" coordsize="2,243">
              <v:shape style="position:absolute;left:5743;top:4959;width:2;height:243" coordorigin="5743,4959" coordsize="0,243" path="m5743,4959l5743,5202e" filled="false" stroked="true" strokeweight=".70001pt" strokecolor="#ffffdc">
                <v:path arrowok="t"/>
              </v:shape>
            </v:group>
            <v:group style="position:absolute;left:6897;top:4959;width:2;height:243" coordorigin="6897,4959" coordsize="2,243">
              <v:shape style="position:absolute;left:6897;top:4959;width:2;height:243" coordorigin="6897,4959" coordsize="0,243" path="m6897,4959l6897,5202e" filled="false" stroked="true" strokeweight=".579980pt" strokecolor="#ffffdc">
                <v:path arrowok="t"/>
              </v:shape>
            </v:group>
            <v:group style="position:absolute;left:5749;top:4959;width:1143;height:243" coordorigin="5749,4959" coordsize="1143,243">
              <v:shape style="position:absolute;left:5749;top:4959;width:1143;height:243" coordorigin="5749,4959" coordsize="1143,243" path="m5749,5202l6892,5202,6892,4959,5749,4959,5749,5202xe" filled="true" fillcolor="#ffffdc" stroked="false">
                <v:path arrowok="t"/>
                <v:fill type="solid"/>
              </v:shape>
            </v:group>
            <v:group style="position:absolute;left:6913;top:4959;width:2;height:243" coordorigin="6913,4959" coordsize="2,243">
              <v:shape style="position:absolute;left:6913;top:4959;width:2;height:243" coordorigin="6913,4959" coordsize="0,243" path="m6913,4959l6913,5202e" filled="false" stroked="true" strokeweight=".58001pt" strokecolor="#ffffdc">
                <v:path arrowok="t"/>
              </v:shape>
            </v:group>
            <v:group style="position:absolute;left:7228;top:4959;width:2;height:243" coordorigin="7228,4959" coordsize="2,243">
              <v:shape style="position:absolute;left:7228;top:4959;width:2;height:243" coordorigin="7228,4959" coordsize="0,243" path="m7228,4959l7228,5202e" filled="false" stroked="true" strokeweight=".579980pt" strokecolor="#ffffdc">
                <v:path arrowok="t"/>
              </v:shape>
            </v:group>
            <v:group style="position:absolute;left:6918;top:4959;width:305;height:243" coordorigin="6918,4959" coordsize="305,243">
              <v:shape style="position:absolute;left:6918;top:4959;width:305;height:243" coordorigin="6918,4959" coordsize="305,243" path="m6918,5202l7223,5202,7223,4959,6918,4959,6918,5202xe" filled="true" fillcolor="#ffffdc" stroked="false">
                <v:path arrowok="t"/>
                <v:fill type="solid"/>
              </v:shape>
            </v:group>
            <v:group style="position:absolute;left:7237;top:4959;width:2;height:243" coordorigin="7237,4959" coordsize="2,243">
              <v:shape style="position:absolute;left:7237;top:4959;width:2;height:243" coordorigin="7237,4959" coordsize="0,243" path="m7237,4959l7237,5202e" filled="false" stroked="true" strokeweight=".58001pt" strokecolor="#ffffdc">
                <v:path arrowok="t"/>
              </v:shape>
            </v:group>
            <v:group style="position:absolute;left:7242;top:4959;width:680;height:243" coordorigin="7242,4959" coordsize="680,243">
              <v:shape style="position:absolute;left:7242;top:4959;width:680;height:243" coordorigin="7242,4959" coordsize="680,243" path="m7242,5202l7921,5202,7921,4959,7242,4959,7242,5202xe" filled="true" fillcolor="#ffffdc" stroked="false">
                <v:path arrowok="t"/>
                <v:fill type="solid"/>
              </v:shape>
            </v:group>
            <v:group style="position:absolute;left:7943;top:4959;width:2;height:243" coordorigin="7943,4959" coordsize="2,243">
              <v:shape style="position:absolute;left:7943;top:4959;width:2;height:243" coordorigin="7943,4959" coordsize="0,243" path="m7943,4959l7943,5202e" filled="false" stroked="true" strokeweight=".579980pt" strokecolor="#ffffdc">
                <v:path arrowok="t"/>
              </v:shape>
            </v:group>
            <v:group style="position:absolute;left:9004;top:4959;width:2;height:243" coordorigin="9004,4959" coordsize="2,243">
              <v:shape style="position:absolute;left:9004;top:4959;width:2;height:243" coordorigin="9004,4959" coordsize="0,243" path="m9004,4959l9004,5202e" filled="false" stroked="true" strokeweight=".58001pt" strokecolor="#ffffdc">
                <v:path arrowok="t"/>
              </v:shape>
            </v:group>
            <v:group style="position:absolute;left:7948;top:4959;width:1052;height:243" coordorigin="7948,4959" coordsize="1052,243">
              <v:shape style="position:absolute;left:7948;top:4959;width:1052;height:243" coordorigin="7948,4959" coordsize="1052,243" path="m7948,5202l8999,5202,8999,4959,7948,4959,7948,5202xe" filled="true" fillcolor="#ffffdc" stroked="false">
                <v:path arrowok="t"/>
                <v:fill type="solid"/>
              </v:shape>
            </v:group>
            <v:group style="position:absolute;left:9021;top:4959;width:2;height:243" coordorigin="9021,4959" coordsize="2,243">
              <v:shape style="position:absolute;left:9021;top:4959;width:2;height:243" coordorigin="9021,4959" coordsize="0,243" path="m9021,4959l9021,5202e" filled="false" stroked="true" strokeweight=".58001pt" strokecolor="#ffffdc">
                <v:path arrowok="t"/>
              </v:shape>
            </v:group>
            <v:group style="position:absolute;left:9025;top:4959;width:300;height:243" coordorigin="9025,4959" coordsize="300,243">
              <v:shape style="position:absolute;left:9025;top:4959;width:300;height:243" coordorigin="9025,4959" coordsize="300,243" path="m9025,5202l9325,5202,9325,4959,9025,4959,9025,5202xe" filled="true" fillcolor="#ffffdc" stroked="false">
                <v:path arrowok="t"/>
                <v:fill type="solid"/>
              </v:shape>
            </v:group>
            <v:group style="position:absolute;left:9347;top:4959;width:2;height:243" coordorigin="9347,4959" coordsize="2,243">
              <v:shape style="position:absolute;left:9347;top:4959;width:2;height:243" coordorigin="9347,4959" coordsize="0,243" path="m9347,4959l9347,5202e" filled="false" stroked="true" strokeweight=".58001pt" strokecolor="#ffffdc">
                <v:path arrowok="t"/>
              </v:shape>
            </v:group>
            <v:group style="position:absolute;left:10476;top:4959;width:2;height:243" coordorigin="10476,4959" coordsize="2,243">
              <v:shape style="position:absolute;left:10476;top:4959;width:2;height:243" coordorigin="10476,4959" coordsize="0,243" path="m10476,4959l10476,5202e" filled="false" stroked="true" strokeweight=".579980pt" strokecolor="#ffffdc">
                <v:path arrowok="t"/>
              </v:shape>
            </v:group>
            <v:group style="position:absolute;left:9352;top:4959;width:1119;height:243" coordorigin="9352,4959" coordsize="1119,243">
              <v:shape style="position:absolute;left:9352;top:4959;width:1119;height:243" coordorigin="9352,4959" coordsize="1119,243" path="m9352,5202l10471,5202,10471,4959,9352,4959,9352,5202xe" filled="true" fillcolor="#ffffdc" stroked="false">
                <v:path arrowok="t"/>
                <v:fill type="solid"/>
              </v:shape>
            </v:group>
            <v:group style="position:absolute;left:10490;top:4959;width:2;height:243" coordorigin="10490,4959" coordsize="2,243">
              <v:shape style="position:absolute;left:10490;top:4959;width:2;height:243" coordorigin="10490,4959" coordsize="0,243" path="m10490,4959l10490,5202e" filled="false" stroked="true" strokeweight=".58004pt" strokecolor="#ffffdc">
                <v:path arrowok="t"/>
              </v:shape>
            </v:group>
            <v:group style="position:absolute;left:10807;top:4959;width:2;height:243" coordorigin="10807,4959" coordsize="2,243">
              <v:shape style="position:absolute;left:10807;top:4959;width:2;height:243" coordorigin="10807,4959" coordsize="0,243" path="m10807,4959l10807,5202e" filled="false" stroked="true" strokeweight=".579980pt" strokecolor="#ffffdc">
                <v:path arrowok="t"/>
              </v:shape>
            </v:group>
            <v:group style="position:absolute;left:10495;top:4959;width:308;height:243" coordorigin="10495,4959" coordsize="308,243">
              <v:shape style="position:absolute;left:10495;top:4959;width:308;height:243" coordorigin="10495,4959" coordsize="308,243" path="m10495,5202l10802,5202,10802,4959,10495,4959,10495,5202xe" filled="true" fillcolor="#ffffdc" stroked="false">
                <v:path arrowok="t"/>
                <v:fill type="solid"/>
              </v:shape>
            </v:group>
            <v:group style="position:absolute;left:1428;top:4958;width:9384;height:2" coordorigin="1428,4958" coordsize="9384,2">
              <v:shape style="position:absolute;left:1428;top:4958;width:9384;height:2" coordorigin="1428,4958" coordsize="9384,0" path="m1428,4958l10812,4958e" filled="false" stroked="true" strokeweight=".22pt" strokecolor="#000000">
                <v:path arrowok="t"/>
              </v:shape>
            </v:group>
            <v:group style="position:absolute;left:1428;top:5205;width:9384;height:2" coordorigin="1428,5205" coordsize="9384,2">
              <v:shape style="position:absolute;left:1428;top:5205;width:9384;height:2" coordorigin="1428,5205" coordsize="9384,0" path="m1428,5205l10812,5205e" filled="false" stroked="true" strokeweight=".22pt" strokecolor="#000000">
                <v:path arrowok="t"/>
              </v:shape>
            </v:group>
            <v:group style="position:absolute;left:1436;top:5451;width:2;height:219" coordorigin="1436,5451" coordsize="2,219">
              <v:shape style="position:absolute;left:1436;top:5451;width:2;height:219" coordorigin="1436,5451" coordsize="0,219" path="m1436,5451l1436,5670e" filled="false" stroked="true" strokeweight=".580pt" strokecolor="#ffffdc">
                <v:path arrowok="t"/>
              </v:shape>
            </v:group>
            <v:group style="position:absolute;left:1431;top:5670;width:2091;height:274" coordorigin="1431,5670" coordsize="2091,274">
              <v:shape style="position:absolute;left:1431;top:5670;width:2091;height:274" coordorigin="1431,5670" coordsize="2091,274" path="m1431,5943l3521,5943,3521,5670,1431,5670,1431,5943xe" filled="true" fillcolor="#ffffdc" stroked="false">
                <v:path arrowok="t"/>
                <v:fill type="solid"/>
              </v:shape>
            </v:group>
            <v:group style="position:absolute;left:1440;top:5451;width:2081;height:219" coordorigin="1440,5451" coordsize="2081,219">
              <v:shape style="position:absolute;left:1440;top:5451;width:2081;height:219" coordorigin="1440,5451" coordsize="2081,219" path="m1440,5670l3521,5670,3521,5451,1440,5451,1440,5670xe" filled="true" fillcolor="#ffffdc" stroked="false">
                <v:path arrowok="t"/>
                <v:fill type="solid"/>
              </v:shape>
            </v:group>
            <v:group style="position:absolute;left:3543;top:5451;width:2;height:219" coordorigin="3543,5451" coordsize="2,219">
              <v:shape style="position:absolute;left:3543;top:5451;width:2;height:219" coordorigin="3543,5451" coordsize="0,219" path="m3543,5451l3543,5670e" filled="false" stroked="true" strokeweight=".580pt" strokecolor="#ffffdc">
                <v:path arrowok="t"/>
              </v:shape>
            </v:group>
            <v:group style="position:absolute;left:4698;top:5451;width:2;height:219" coordorigin="4698,5451" coordsize="2,219">
              <v:shape style="position:absolute;left:4698;top:5451;width:2;height:219" coordorigin="4698,5451" coordsize="0,219" path="m4698,5451l4698,5670e" filled="false" stroked="true" strokeweight=".58001pt" strokecolor="#ffffdc">
                <v:path arrowok="t"/>
              </v:shape>
            </v:group>
            <v:group style="position:absolute;left:3538;top:5670;width:1165;height:274" coordorigin="3538,5670" coordsize="1165,274">
              <v:shape style="position:absolute;left:3538;top:5670;width:1165;height:274" coordorigin="3538,5670" coordsize="1165,274" path="m3538,5943l4702,5943,4702,5670,3538,5670,3538,5943xe" filled="true" fillcolor="#ffffdc" stroked="false">
                <v:path arrowok="t"/>
                <v:fill type="solid"/>
              </v:shape>
            </v:group>
            <v:group style="position:absolute;left:3548;top:5451;width:1146;height:219" coordorigin="3548,5451" coordsize="1146,219">
              <v:shape style="position:absolute;left:3548;top:5451;width:1146;height:219" coordorigin="3548,5451" coordsize="1146,219" path="m3548,5670l4693,5670,4693,5451,3548,5451,3548,5670xe" filled="true" fillcolor="#ffffdc" stroked="false">
                <v:path arrowok="t"/>
                <v:fill type="solid"/>
              </v:shape>
            </v:group>
            <v:group style="position:absolute;left:4712;top:5451;width:2;height:245" coordorigin="4712,5451" coordsize="2,245">
              <v:shape style="position:absolute;left:4712;top:5451;width:2;height:245" coordorigin="4712,5451" coordsize="0,245" path="m4712,5451l4712,5696e" filled="false" stroked="true" strokeweight=".58001pt" strokecolor="#ffffdc">
                <v:path arrowok="t"/>
              </v:shape>
            </v:group>
            <v:group style="position:absolute;left:5027;top:5451;width:2;height:245" coordorigin="5027,5451" coordsize="2,245">
              <v:shape style="position:absolute;left:5027;top:5451;width:2;height:245" coordorigin="5027,5451" coordsize="0,245" path="m5027,5451l5027,5696e" filled="false" stroked="true" strokeweight=".58001pt" strokecolor="#ffffdc">
                <v:path arrowok="t"/>
              </v:shape>
            </v:group>
            <v:group style="position:absolute;left:4707;top:5696;width:324;height:248" coordorigin="4707,5696" coordsize="324,248">
              <v:shape style="position:absolute;left:4707;top:5696;width:324;height:248" coordorigin="4707,5696" coordsize="324,248" path="m4707,5943l5031,5943,5031,5696,4707,5696,4707,5943xe" filled="true" fillcolor="#ffffdc" stroked="false">
                <v:path arrowok="t"/>
                <v:fill type="solid"/>
              </v:shape>
            </v:group>
            <v:group style="position:absolute;left:4717;top:5451;width:305;height:245" coordorigin="4717,5451" coordsize="305,245">
              <v:shape style="position:absolute;left:4717;top:5451;width:305;height:245" coordorigin="4717,5451" coordsize="305,245" path="m4717,5696l5022,5696,5022,5451,4717,5451,4717,5696xe" filled="true" fillcolor="#ffffdc" stroked="false">
                <v:path arrowok="t"/>
                <v:fill type="solid"/>
              </v:shape>
            </v:group>
            <v:group style="position:absolute;left:5037;top:5451;width:2;height:245" coordorigin="5037,5451" coordsize="2,245">
              <v:shape style="position:absolute;left:5037;top:5451;width:2;height:245" coordorigin="5037,5451" coordsize="0,245" path="m5037,5451l5037,5696e" filled="false" stroked="true" strokeweight=".46pt" strokecolor="#ffffdc">
                <v:path arrowok="t"/>
              </v:shape>
            </v:group>
            <v:group style="position:absolute;left:5034;top:5696;width:689;height:248" coordorigin="5034,5696" coordsize="689,248">
              <v:shape style="position:absolute;left:5034;top:5696;width:689;height:248" coordorigin="5034,5696" coordsize="689,248" path="m5034,5943l5723,5943,5723,5696,5034,5696,5034,5943xe" filled="true" fillcolor="#ffffdc" stroked="false">
                <v:path arrowok="t"/>
                <v:fill type="solid"/>
              </v:shape>
            </v:group>
            <v:group style="position:absolute;left:5041;top:5451;width:682;height:245" coordorigin="5041,5451" coordsize="682,245">
              <v:shape style="position:absolute;left:5041;top:5451;width:682;height:245" coordorigin="5041,5451" coordsize="682,245" path="m5041,5696l5723,5696,5723,5451,5041,5451,5041,5696xe" filled="true" fillcolor="#ffffdc" stroked="false">
                <v:path arrowok="t"/>
                <v:fill type="solid"/>
              </v:shape>
            </v:group>
            <v:group style="position:absolute;left:5743;top:5451;width:2;height:492" coordorigin="5743,5451" coordsize="2,492">
              <v:shape style="position:absolute;left:5743;top:5451;width:2;height:492" coordorigin="5743,5451" coordsize="0,492" path="m5743,5451l5743,5943e" filled="false" stroked="true" strokeweight=".70001pt" strokecolor="#ffffdc">
                <v:path arrowok="t"/>
              </v:shape>
            </v:group>
            <v:group style="position:absolute;left:6897;top:5451;width:2;height:492" coordorigin="6897,5451" coordsize="2,492">
              <v:shape style="position:absolute;left:6897;top:5451;width:2;height:492" coordorigin="6897,5451" coordsize="0,492" path="m6897,5451l6897,5943e" filled="false" stroked="true" strokeweight=".579980pt" strokecolor="#ffffdc">
                <v:path arrowok="t"/>
              </v:shape>
            </v:group>
            <v:group style="position:absolute;left:5749;top:5451;width:1143;height:274" coordorigin="5749,5451" coordsize="1143,274">
              <v:shape style="position:absolute;left:5749;top:5451;width:1143;height:274" coordorigin="5749,5451" coordsize="1143,274" path="m5749,5725l6892,5725,6892,5451,5749,5451,5749,5725xe" filled="true" fillcolor="#ffffdc" stroked="false">
                <v:path arrowok="t"/>
                <v:fill type="solid"/>
              </v:shape>
            </v:group>
            <v:group style="position:absolute;left:5749;top:5725;width:1143;height:219" coordorigin="5749,5725" coordsize="1143,219">
              <v:shape style="position:absolute;left:5749;top:5725;width:1143;height:219" coordorigin="5749,5725" coordsize="1143,219" path="m5749,5943l6892,5943,6892,5725,5749,5725,5749,5943xe" filled="true" fillcolor="#ffffdc" stroked="false">
                <v:path arrowok="t"/>
                <v:fill type="solid"/>
              </v:shape>
            </v:group>
            <v:group style="position:absolute;left:6913;top:5451;width:2;height:221" coordorigin="6913,5451" coordsize="2,221">
              <v:shape style="position:absolute;left:6913;top:5451;width:2;height:221" coordorigin="6913,5451" coordsize="0,221" path="m6913,5451l6913,5672e" filled="false" stroked="true" strokeweight=".58001pt" strokecolor="#ffffdc">
                <v:path arrowok="t"/>
              </v:shape>
            </v:group>
            <v:group style="position:absolute;left:7228;top:5451;width:2;height:221" coordorigin="7228,5451" coordsize="2,221">
              <v:shape style="position:absolute;left:7228;top:5451;width:2;height:221" coordorigin="7228,5451" coordsize="0,221" path="m7228,5451l7228,5672e" filled="false" stroked="true" strokeweight=".579980pt" strokecolor="#ffffdc">
                <v:path arrowok="t"/>
              </v:shape>
            </v:group>
            <v:group style="position:absolute;left:6909;top:5672;width:324;height:272" coordorigin="6909,5672" coordsize="324,272">
              <v:shape style="position:absolute;left:6909;top:5672;width:324;height:272" coordorigin="6909,5672" coordsize="324,272" path="m6909,5943l7233,5943,7233,5672,6909,5672,6909,5943xe" filled="true" fillcolor="#ffffdc" stroked="false">
                <v:path arrowok="t"/>
                <v:fill type="solid"/>
              </v:shape>
            </v:group>
            <v:group style="position:absolute;left:6918;top:5451;width:305;height:221" coordorigin="6918,5451" coordsize="305,221">
              <v:shape style="position:absolute;left:6918;top:5451;width:305;height:221" coordorigin="6918,5451" coordsize="305,221" path="m6918,5672l7223,5672,7223,5451,6918,5451,6918,5672xe" filled="true" fillcolor="#ffffdc" stroked="false">
                <v:path arrowok="t"/>
                <v:fill type="solid"/>
              </v:shape>
            </v:group>
            <v:group style="position:absolute;left:7237;top:5451;width:2;height:221" coordorigin="7237,5451" coordsize="2,221">
              <v:shape style="position:absolute;left:7237;top:5451;width:2;height:221" coordorigin="7237,5451" coordsize="0,221" path="m7237,5451l7237,5672e" filled="false" stroked="true" strokeweight=".58001pt" strokecolor="#ffffdc">
                <v:path arrowok="t"/>
              </v:shape>
            </v:group>
            <v:group style="position:absolute;left:7233;top:5672;width:689;height:272" coordorigin="7233,5672" coordsize="689,272">
              <v:shape style="position:absolute;left:7233;top:5672;width:689;height:272" coordorigin="7233,5672" coordsize="689,272" path="m7233,5943l7921,5943,7921,5672,7233,5672,7233,5943xe" filled="true" fillcolor="#ffffdc" stroked="false">
                <v:path arrowok="t"/>
                <v:fill type="solid"/>
              </v:shape>
            </v:group>
            <v:group style="position:absolute;left:7242;top:5451;width:680;height:221" coordorigin="7242,5451" coordsize="680,221">
              <v:shape style="position:absolute;left:7242;top:5451;width:680;height:221" coordorigin="7242,5451" coordsize="680,221" path="m7242,5672l7921,5672,7921,5451,7242,5451,7242,5672xe" filled="true" fillcolor="#ffffdc" stroked="false">
                <v:path arrowok="t"/>
                <v:fill type="solid"/>
              </v:shape>
            </v:group>
            <v:group style="position:absolute;left:7943;top:5451;width:2;height:492" coordorigin="7943,5451" coordsize="2,492">
              <v:shape style="position:absolute;left:7943;top:5451;width:2;height:492" coordorigin="7943,5451" coordsize="0,492" path="m7943,5451l7943,5943e" filled="false" stroked="true" strokeweight=".579980pt" strokecolor="#ffffdc">
                <v:path arrowok="t"/>
              </v:shape>
            </v:group>
            <v:group style="position:absolute;left:9004;top:5451;width:2;height:492" coordorigin="9004,5451" coordsize="2,492">
              <v:shape style="position:absolute;left:9004;top:5451;width:2;height:492" coordorigin="9004,5451" coordsize="0,492" path="m9004,5451l9004,5943e" filled="false" stroked="true" strokeweight=".58001pt" strokecolor="#ffffdc">
                <v:path arrowok="t"/>
              </v:shape>
            </v:group>
            <v:group style="position:absolute;left:7948;top:5451;width:1052;height:274" coordorigin="7948,5451" coordsize="1052,274">
              <v:shape style="position:absolute;left:7948;top:5451;width:1052;height:274" coordorigin="7948,5451" coordsize="1052,274" path="m7948,5725l8999,5725,8999,5451,7948,5451,7948,5725xe" filled="true" fillcolor="#ffffdc" stroked="false">
                <v:path arrowok="t"/>
                <v:fill type="solid"/>
              </v:shape>
            </v:group>
            <v:group style="position:absolute;left:7948;top:5725;width:1052;height:219" coordorigin="7948,5725" coordsize="1052,219">
              <v:shape style="position:absolute;left:7948;top:5725;width:1052;height:219" coordorigin="7948,5725" coordsize="1052,219" path="m7948,5943l8999,5943,8999,5725,7948,5725,7948,5943xe" filled="true" fillcolor="#ffffdc" stroked="false">
                <v:path arrowok="t"/>
                <v:fill type="solid"/>
              </v:shape>
            </v:group>
            <v:group style="position:absolute;left:9021;top:5451;width:2;height:221" coordorigin="9021,5451" coordsize="2,221">
              <v:shape style="position:absolute;left:9021;top:5451;width:2;height:221" coordorigin="9021,5451" coordsize="0,221" path="m9021,5451l9021,5672e" filled="false" stroked="true" strokeweight=".58001pt" strokecolor="#ffffdc">
                <v:path arrowok="t"/>
              </v:shape>
            </v:group>
            <v:group style="position:absolute;left:9016;top:5672;width:310;height:272" coordorigin="9016,5672" coordsize="310,272">
              <v:shape style="position:absolute;left:9016;top:5672;width:310;height:272" coordorigin="9016,5672" coordsize="310,272" path="m9016,5943l9325,5943,9325,5672,9016,5672,9016,5943xe" filled="true" fillcolor="#ffffdc" stroked="false">
                <v:path arrowok="t"/>
                <v:fill type="solid"/>
              </v:shape>
            </v:group>
            <v:group style="position:absolute;left:9025;top:5451;width:300;height:221" coordorigin="9025,5451" coordsize="300,221">
              <v:shape style="position:absolute;left:9025;top:5451;width:300;height:221" coordorigin="9025,5451" coordsize="300,221" path="m9025,5672l9325,5672,9325,5451,9025,5451,9025,5672xe" filled="true" fillcolor="#ffffdc" stroked="false">
                <v:path arrowok="t"/>
                <v:fill type="solid"/>
              </v:shape>
            </v:group>
            <v:group style="position:absolute;left:9347;top:5451;width:2;height:219" coordorigin="9347,5451" coordsize="2,219">
              <v:shape style="position:absolute;left:9347;top:5451;width:2;height:219" coordorigin="9347,5451" coordsize="0,219" path="m9347,5451l9347,5670e" filled="false" stroked="true" strokeweight=".58001pt" strokecolor="#ffffdc">
                <v:path arrowok="t"/>
              </v:shape>
            </v:group>
            <v:group style="position:absolute;left:10476;top:5451;width:2;height:219" coordorigin="10476,5451" coordsize="2,219">
              <v:shape style="position:absolute;left:10476;top:5451;width:2;height:219" coordorigin="10476,5451" coordsize="0,219" path="m10476,5451l10476,5670e" filled="false" stroked="true" strokeweight=".579980pt" strokecolor="#ffffdc">
                <v:path arrowok="t"/>
              </v:shape>
            </v:group>
            <v:group style="position:absolute;left:9342;top:5670;width:1139;height:274" coordorigin="9342,5670" coordsize="1139,274">
              <v:shape style="position:absolute;left:9342;top:5670;width:1139;height:274" coordorigin="9342,5670" coordsize="1139,274" path="m9342,5943l10480,5943,10480,5670,9342,5670,9342,5943xe" filled="true" fillcolor="#ffffdc" stroked="false">
                <v:path arrowok="t"/>
                <v:fill type="solid"/>
              </v:shape>
            </v:group>
            <v:group style="position:absolute;left:9352;top:5451;width:1119;height:219" coordorigin="9352,5451" coordsize="1119,219">
              <v:shape style="position:absolute;left:9352;top:5451;width:1119;height:219" coordorigin="9352,5451" coordsize="1119,219" path="m9352,5670l10471,5670,10471,5451,9352,5451,9352,5670xe" filled="true" fillcolor="#ffffdc" stroked="false">
                <v:path arrowok="t"/>
                <v:fill type="solid"/>
              </v:shape>
            </v:group>
            <v:group style="position:absolute;left:10490;top:5451;width:2;height:245" coordorigin="10490,5451" coordsize="2,245">
              <v:shape style="position:absolute;left:10490;top:5451;width:2;height:245" coordorigin="10490,5451" coordsize="0,245" path="m10490,5451l10490,5696e" filled="false" stroked="true" strokeweight=".58004pt" strokecolor="#ffffdc">
                <v:path arrowok="t"/>
              </v:shape>
            </v:group>
            <v:group style="position:absolute;left:10807;top:5451;width:2;height:245" coordorigin="10807,5451" coordsize="2,245">
              <v:shape style="position:absolute;left:10807;top:5451;width:2;height:245" coordorigin="10807,5451" coordsize="0,245" path="m10807,5451l10807,5696e" filled="false" stroked="true" strokeweight=".579980pt" strokecolor="#ffffdc">
                <v:path arrowok="t"/>
              </v:shape>
            </v:group>
            <v:group style="position:absolute;left:10485;top:5696;width:327;height:248" coordorigin="10485,5696" coordsize="327,248">
              <v:shape style="position:absolute;left:10485;top:5696;width:327;height:248" coordorigin="10485,5696" coordsize="327,248" path="m10485,5943l10812,5943,10812,5696,10485,5696,10485,5943xe" filled="true" fillcolor="#ffffdc" stroked="false">
                <v:path arrowok="t"/>
                <v:fill type="solid"/>
              </v:shape>
            </v:group>
            <v:group style="position:absolute;left:10495;top:5451;width:308;height:245" coordorigin="10495,5451" coordsize="308,245">
              <v:shape style="position:absolute;left:10495;top:5451;width:308;height:245" coordorigin="10495,5451" coordsize="308,245" path="m10495,5696l10802,5696,10802,5451,10495,5451,10495,5696xe" filled="true" fillcolor="#ffffdc" stroked="false">
                <v:path arrowok="t"/>
                <v:fill type="solid"/>
              </v:shape>
            </v:group>
            <v:group style="position:absolute;left:1428;top:5450;width:9384;height:2" coordorigin="1428,5450" coordsize="9384,2">
              <v:shape style="position:absolute;left:1428;top:5450;width:9384;height:2" coordorigin="1428,5450" coordsize="9384,0" path="m1428,5450l10812,5450e" filled="false" stroked="true" strokeweight=".22pt" strokecolor="#000000">
                <v:path arrowok="t"/>
              </v:shape>
            </v:group>
            <v:group style="position:absolute;left:1428;top:5945;width:9384;height:2" coordorigin="1428,5945" coordsize="9384,2">
              <v:shape style="position:absolute;left:1428;top:5945;width:9384;height:2" coordorigin="1428,5945" coordsize="9384,0" path="m1428,5945l10812,5945e" filled="false" stroked="true" strokeweight=".22pt" strokecolor="#000000">
                <v:path arrowok="t"/>
              </v:shape>
            </v:group>
            <v:group style="position:absolute;left:1436;top:6193;width:2;height:219" coordorigin="1436,6193" coordsize="2,219">
              <v:shape style="position:absolute;left:1436;top:6193;width:2;height:219" coordorigin="1436,6193" coordsize="0,219" path="m1436,6193l1436,6411e" filled="false" stroked="true" strokeweight=".580pt" strokecolor="#ffffdc">
                <v:path arrowok="t"/>
              </v:shape>
            </v:group>
            <v:group style="position:absolute;left:1431;top:6411;width:2091;height:274" coordorigin="1431,6411" coordsize="2091,274">
              <v:shape style="position:absolute;left:1431;top:6411;width:2091;height:274" coordorigin="1431,6411" coordsize="2091,274" path="m1431,6685l3521,6685,3521,6411,1431,6411,1431,6685xe" filled="true" fillcolor="#ffffdc" stroked="false">
                <v:path arrowok="t"/>
                <v:fill type="solid"/>
              </v:shape>
            </v:group>
            <v:group style="position:absolute;left:1440;top:6193;width:2081;height:219" coordorigin="1440,6193" coordsize="2081,219">
              <v:shape style="position:absolute;left:1440;top:6193;width:2081;height:219" coordorigin="1440,6193" coordsize="2081,219" path="m1440,6411l3521,6411,3521,6193,1440,6193,1440,6411xe" filled="true" fillcolor="#ffffdc" stroked="false">
                <v:path arrowok="t"/>
                <v:fill type="solid"/>
              </v:shape>
            </v:group>
            <v:group style="position:absolute;left:3543;top:6193;width:2;height:492" coordorigin="3543,6193" coordsize="2,492">
              <v:shape style="position:absolute;left:3543;top:6193;width:2;height:492" coordorigin="3543,6193" coordsize="0,492" path="m3543,6193l3543,6685e" filled="false" stroked="true" strokeweight=".580pt" strokecolor="#ffffdc">
                <v:path arrowok="t"/>
              </v:shape>
            </v:group>
            <v:group style="position:absolute;left:4698;top:6193;width:2;height:492" coordorigin="4698,6193" coordsize="2,492">
              <v:shape style="position:absolute;left:4698;top:6193;width:2;height:492" coordorigin="4698,6193" coordsize="0,492" path="m4698,6193l4698,6685e" filled="false" stroked="true" strokeweight=".58001pt" strokecolor="#ffffdc">
                <v:path arrowok="t"/>
              </v:shape>
            </v:group>
            <v:group style="position:absolute;left:3548;top:6193;width:1146;height:274" coordorigin="3548,6193" coordsize="1146,274">
              <v:shape style="position:absolute;left:3548;top:6193;width:1146;height:274" coordorigin="3548,6193" coordsize="1146,274" path="m3548,6467l4693,6467,4693,6193,3548,6193,3548,6467xe" filled="true" fillcolor="#ffffdc" stroked="false">
                <v:path arrowok="t"/>
                <v:fill type="solid"/>
              </v:shape>
            </v:group>
            <v:group style="position:absolute;left:3548;top:6467;width:1146;height:219" coordorigin="3548,6467" coordsize="1146,219">
              <v:shape style="position:absolute;left:3548;top:6467;width:1146;height:219" coordorigin="3548,6467" coordsize="1146,219" path="m3548,6685l4693,6685,4693,6467,3548,6467,3548,6685xe" filled="true" fillcolor="#ffffdc" stroked="false">
                <v:path arrowok="t"/>
                <v:fill type="solid"/>
              </v:shape>
            </v:group>
            <v:group style="position:absolute;left:4712;top:6193;width:2;height:221" coordorigin="4712,6193" coordsize="2,221">
              <v:shape style="position:absolute;left:4712;top:6193;width:2;height:221" coordorigin="4712,6193" coordsize="0,221" path="m4712,6193l4712,6414e" filled="false" stroked="true" strokeweight=".58001pt" strokecolor="#ffffdc">
                <v:path arrowok="t"/>
              </v:shape>
            </v:group>
            <v:group style="position:absolute;left:5027;top:6193;width:2;height:221" coordorigin="5027,6193" coordsize="2,221">
              <v:shape style="position:absolute;left:5027;top:6193;width:2;height:221" coordorigin="5027,6193" coordsize="0,221" path="m5027,6193l5027,6414e" filled="false" stroked="true" strokeweight=".58001pt" strokecolor="#ffffdc">
                <v:path arrowok="t"/>
              </v:shape>
            </v:group>
            <v:group style="position:absolute;left:4707;top:6414;width:324;height:272" coordorigin="4707,6414" coordsize="324,272">
              <v:shape style="position:absolute;left:4707;top:6414;width:324;height:272" coordorigin="4707,6414" coordsize="324,272" path="m4707,6685l5031,6685,5031,6414,4707,6414,4707,6685xe" filled="true" fillcolor="#ffffdc" stroked="false">
                <v:path arrowok="t"/>
                <v:fill type="solid"/>
              </v:shape>
            </v:group>
            <v:group style="position:absolute;left:4717;top:6193;width:305;height:221" coordorigin="4717,6193" coordsize="305,221">
              <v:shape style="position:absolute;left:4717;top:6193;width:305;height:221" coordorigin="4717,6193" coordsize="305,221" path="m4717,6414l5022,6414,5022,6193,4717,6193,4717,6414xe" filled="true" fillcolor="#ffffdc" stroked="false">
                <v:path arrowok="t"/>
                <v:fill type="solid"/>
              </v:shape>
            </v:group>
            <v:group style="position:absolute;left:5037;top:6193;width:2;height:221" coordorigin="5037,6193" coordsize="2,221">
              <v:shape style="position:absolute;left:5037;top:6193;width:2;height:221" coordorigin="5037,6193" coordsize="0,221" path="m5037,6193l5037,6414e" filled="false" stroked="true" strokeweight=".46pt" strokecolor="#ffffdc">
                <v:path arrowok="t"/>
              </v:shape>
            </v:group>
            <v:group style="position:absolute;left:5034;top:6414;width:689;height:272" coordorigin="5034,6414" coordsize="689,272">
              <v:shape style="position:absolute;left:5034;top:6414;width:689;height:272" coordorigin="5034,6414" coordsize="689,272" path="m5034,6685l5723,6685,5723,6414,5034,6414,5034,6685xe" filled="true" fillcolor="#ffffdc" stroked="false">
                <v:path arrowok="t"/>
                <v:fill type="solid"/>
              </v:shape>
            </v:group>
            <v:group style="position:absolute;left:5041;top:6193;width:682;height:221" coordorigin="5041,6193" coordsize="682,221">
              <v:shape style="position:absolute;left:5041;top:6193;width:682;height:221" coordorigin="5041,6193" coordsize="682,221" path="m5041,6414l5723,6414,5723,6193,5041,6193,5041,6414xe" filled="true" fillcolor="#ffffdc" stroked="false">
                <v:path arrowok="t"/>
                <v:fill type="solid"/>
              </v:shape>
            </v:group>
            <v:group style="position:absolute;left:5743;top:6193;width:2;height:492" coordorigin="5743,6193" coordsize="2,492">
              <v:shape style="position:absolute;left:5743;top:6193;width:2;height:492" coordorigin="5743,6193" coordsize="0,492" path="m5743,6193l5743,6685e" filled="false" stroked="true" strokeweight=".70001pt" strokecolor="#ffffdc">
                <v:path arrowok="t"/>
              </v:shape>
            </v:group>
            <v:group style="position:absolute;left:6897;top:6193;width:2;height:492" coordorigin="6897,6193" coordsize="2,492">
              <v:shape style="position:absolute;left:6897;top:6193;width:2;height:492" coordorigin="6897,6193" coordsize="0,492" path="m6897,6193l6897,6685e" filled="false" stroked="true" strokeweight=".579980pt" strokecolor="#ffffdc">
                <v:path arrowok="t"/>
              </v:shape>
            </v:group>
            <v:group style="position:absolute;left:5749;top:6193;width:1143;height:274" coordorigin="5749,6193" coordsize="1143,274">
              <v:shape style="position:absolute;left:5749;top:6193;width:1143;height:274" coordorigin="5749,6193" coordsize="1143,274" path="m5749,6467l6892,6467,6892,6193,5749,6193,5749,6467xe" filled="true" fillcolor="#ffffdc" stroked="false">
                <v:path arrowok="t"/>
                <v:fill type="solid"/>
              </v:shape>
            </v:group>
            <v:group style="position:absolute;left:5749;top:6467;width:1143;height:219" coordorigin="5749,6467" coordsize="1143,219">
              <v:shape style="position:absolute;left:5749;top:6467;width:1143;height:219" coordorigin="5749,6467" coordsize="1143,219" path="m5749,6685l6892,6685,6892,6467,5749,6467,5749,6685xe" filled="true" fillcolor="#ffffdc" stroked="false">
                <v:path arrowok="t"/>
                <v:fill type="solid"/>
              </v:shape>
            </v:group>
            <v:group style="position:absolute;left:6913;top:6193;width:2;height:221" coordorigin="6913,6193" coordsize="2,221">
              <v:shape style="position:absolute;left:6913;top:6193;width:2;height:221" coordorigin="6913,6193" coordsize="0,221" path="m6913,6193l6913,6414e" filled="false" stroked="true" strokeweight=".58001pt" strokecolor="#ffffdc">
                <v:path arrowok="t"/>
              </v:shape>
            </v:group>
            <v:group style="position:absolute;left:7228;top:6193;width:2;height:221" coordorigin="7228,6193" coordsize="2,221">
              <v:shape style="position:absolute;left:7228;top:6193;width:2;height:221" coordorigin="7228,6193" coordsize="0,221" path="m7228,6193l7228,6414e" filled="false" stroked="true" strokeweight=".579980pt" strokecolor="#ffffdc">
                <v:path arrowok="t"/>
              </v:shape>
            </v:group>
            <v:group style="position:absolute;left:6909;top:6414;width:324;height:272" coordorigin="6909,6414" coordsize="324,272">
              <v:shape style="position:absolute;left:6909;top:6414;width:324;height:272" coordorigin="6909,6414" coordsize="324,272" path="m6909,6685l7233,6685,7233,6414,6909,6414,6909,6685xe" filled="true" fillcolor="#ffffdc" stroked="false">
                <v:path arrowok="t"/>
                <v:fill type="solid"/>
              </v:shape>
            </v:group>
            <v:group style="position:absolute;left:6918;top:6193;width:305;height:221" coordorigin="6918,6193" coordsize="305,221">
              <v:shape style="position:absolute;left:6918;top:6193;width:305;height:221" coordorigin="6918,6193" coordsize="305,221" path="m6918,6414l7223,6414,7223,6193,6918,6193,6918,6414xe" filled="true" fillcolor="#ffffdc" stroked="false">
                <v:path arrowok="t"/>
                <v:fill type="solid"/>
              </v:shape>
            </v:group>
            <v:group style="position:absolute;left:7237;top:6193;width:2;height:221" coordorigin="7237,6193" coordsize="2,221">
              <v:shape style="position:absolute;left:7237;top:6193;width:2;height:221" coordorigin="7237,6193" coordsize="0,221" path="m7237,6193l7237,6414e" filled="false" stroked="true" strokeweight=".58001pt" strokecolor="#ffffdc">
                <v:path arrowok="t"/>
              </v:shape>
            </v:group>
            <v:group style="position:absolute;left:7233;top:6414;width:689;height:272" coordorigin="7233,6414" coordsize="689,272">
              <v:shape style="position:absolute;left:7233;top:6414;width:689;height:272" coordorigin="7233,6414" coordsize="689,272" path="m7233,6685l7921,6685,7921,6414,7233,6414,7233,6685xe" filled="true" fillcolor="#ffffdc" stroked="false">
                <v:path arrowok="t"/>
                <v:fill type="solid"/>
              </v:shape>
            </v:group>
            <v:group style="position:absolute;left:7242;top:6193;width:680;height:221" coordorigin="7242,6193" coordsize="680,221">
              <v:shape style="position:absolute;left:7242;top:6193;width:680;height:221" coordorigin="7242,6193" coordsize="680,221" path="m7242,6414l7921,6414,7921,6193,7242,6193,7242,6414xe" filled="true" fillcolor="#ffffdc" stroked="false">
                <v:path arrowok="t"/>
                <v:fill type="solid"/>
              </v:shape>
            </v:group>
            <v:group style="position:absolute;left:7943;top:6193;width:2;height:492" coordorigin="7943,6193" coordsize="2,492">
              <v:shape style="position:absolute;left:7943;top:6193;width:2;height:492" coordorigin="7943,6193" coordsize="0,492" path="m7943,6193l7943,6685e" filled="false" stroked="true" strokeweight=".579980pt" strokecolor="#ffffdc">
                <v:path arrowok="t"/>
              </v:shape>
            </v:group>
            <v:group style="position:absolute;left:9004;top:6193;width:2;height:492" coordorigin="9004,6193" coordsize="2,492">
              <v:shape style="position:absolute;left:9004;top:6193;width:2;height:492" coordorigin="9004,6193" coordsize="0,492" path="m9004,6193l9004,6685e" filled="false" stroked="true" strokeweight=".58001pt" strokecolor="#ffffdc">
                <v:path arrowok="t"/>
              </v:shape>
            </v:group>
            <v:group style="position:absolute;left:7948;top:6193;width:1052;height:274" coordorigin="7948,6193" coordsize="1052,274">
              <v:shape style="position:absolute;left:7948;top:6193;width:1052;height:274" coordorigin="7948,6193" coordsize="1052,274" path="m7948,6467l8999,6467,8999,6193,7948,6193,7948,6467xe" filled="true" fillcolor="#ffffdc" stroked="false">
                <v:path arrowok="t"/>
                <v:fill type="solid"/>
              </v:shape>
            </v:group>
            <v:group style="position:absolute;left:7948;top:6467;width:1052;height:219" coordorigin="7948,6467" coordsize="1052,219">
              <v:shape style="position:absolute;left:7948;top:6467;width:1052;height:219" coordorigin="7948,6467" coordsize="1052,219" path="m7948,6685l8999,6685,8999,6467,7948,6467,7948,6685xe" filled="true" fillcolor="#ffffdc" stroked="false">
                <v:path arrowok="t"/>
                <v:fill type="solid"/>
              </v:shape>
            </v:group>
            <v:group style="position:absolute;left:9021;top:6193;width:2;height:221" coordorigin="9021,6193" coordsize="2,221">
              <v:shape style="position:absolute;left:9021;top:6193;width:2;height:221" coordorigin="9021,6193" coordsize="0,221" path="m9021,6193l9021,6414e" filled="false" stroked="true" strokeweight=".58001pt" strokecolor="#ffffdc">
                <v:path arrowok="t"/>
              </v:shape>
            </v:group>
            <v:group style="position:absolute;left:9016;top:6414;width:310;height:272" coordorigin="9016,6414" coordsize="310,272">
              <v:shape style="position:absolute;left:9016;top:6414;width:310;height:272" coordorigin="9016,6414" coordsize="310,272" path="m9016,6685l9325,6685,9325,6414,9016,6414,9016,6685xe" filled="true" fillcolor="#ffffdc" stroked="false">
                <v:path arrowok="t"/>
                <v:fill type="solid"/>
              </v:shape>
            </v:group>
            <v:group style="position:absolute;left:9025;top:6193;width:300;height:221" coordorigin="9025,6193" coordsize="300,221">
              <v:shape style="position:absolute;left:9025;top:6193;width:300;height:221" coordorigin="9025,6193" coordsize="300,221" path="m9025,6414l9325,6414,9325,6193,9025,6193,9025,6414xe" filled="true" fillcolor="#ffffdc" stroked="false">
                <v:path arrowok="t"/>
                <v:fill type="solid"/>
              </v:shape>
            </v:group>
            <v:group style="position:absolute;left:9347;top:6193;width:2;height:219" coordorigin="9347,6193" coordsize="2,219">
              <v:shape style="position:absolute;left:9347;top:6193;width:2;height:219" coordorigin="9347,6193" coordsize="0,219" path="m9347,6193l9347,6411e" filled="false" stroked="true" strokeweight=".58001pt" strokecolor="#ffffdc">
                <v:path arrowok="t"/>
              </v:shape>
            </v:group>
            <v:group style="position:absolute;left:10476;top:6193;width:2;height:219" coordorigin="10476,6193" coordsize="2,219">
              <v:shape style="position:absolute;left:10476;top:6193;width:2;height:219" coordorigin="10476,6193" coordsize="0,219" path="m10476,6193l10476,6411e" filled="false" stroked="true" strokeweight=".579980pt" strokecolor="#ffffdc">
                <v:path arrowok="t"/>
              </v:shape>
            </v:group>
            <v:group style="position:absolute;left:9342;top:6411;width:1139;height:274" coordorigin="9342,6411" coordsize="1139,274">
              <v:shape style="position:absolute;left:9342;top:6411;width:1139;height:274" coordorigin="9342,6411" coordsize="1139,274" path="m9342,6685l10480,6685,10480,6411,9342,6411,9342,6685xe" filled="true" fillcolor="#ffffdc" stroked="false">
                <v:path arrowok="t"/>
                <v:fill type="solid"/>
              </v:shape>
            </v:group>
            <v:group style="position:absolute;left:9352;top:6193;width:1119;height:219" coordorigin="9352,6193" coordsize="1119,219">
              <v:shape style="position:absolute;left:9352;top:6193;width:1119;height:219" coordorigin="9352,6193" coordsize="1119,219" path="m9352,6411l10471,6411,10471,6193,9352,6193,9352,6411xe" filled="true" fillcolor="#ffffdc" stroked="false">
                <v:path arrowok="t"/>
                <v:fill type="solid"/>
              </v:shape>
            </v:group>
            <v:group style="position:absolute;left:10490;top:6193;width:2;height:243" coordorigin="10490,6193" coordsize="2,243">
              <v:shape style="position:absolute;left:10490;top:6193;width:2;height:243" coordorigin="10490,6193" coordsize="0,243" path="m10490,6193l10490,6435e" filled="false" stroked="true" strokeweight=".58004pt" strokecolor="#ffffdc">
                <v:path arrowok="t"/>
              </v:shape>
            </v:group>
            <v:group style="position:absolute;left:10807;top:6193;width:2;height:243" coordorigin="10807,6193" coordsize="2,243">
              <v:shape style="position:absolute;left:10807;top:6193;width:2;height:243" coordorigin="10807,6193" coordsize="0,243" path="m10807,6193l10807,6435e" filled="false" stroked="true" strokeweight=".579980pt" strokecolor="#ffffdc">
                <v:path arrowok="t"/>
              </v:shape>
            </v:group>
            <v:group style="position:absolute;left:10485;top:6435;width:327;height:250" coordorigin="10485,6435" coordsize="327,250">
              <v:shape style="position:absolute;left:10485;top:6435;width:327;height:250" coordorigin="10485,6435" coordsize="327,250" path="m10485,6685l10812,6685,10812,6435,10485,6435,10485,6685xe" filled="true" fillcolor="#ffffdc" stroked="false">
                <v:path arrowok="t"/>
                <v:fill type="solid"/>
              </v:shape>
            </v:group>
            <v:group style="position:absolute;left:10495;top:6193;width:308;height:243" coordorigin="10495,6193" coordsize="308,243">
              <v:shape style="position:absolute;left:10495;top:6193;width:308;height:243" coordorigin="10495,6193" coordsize="308,243" path="m10495,6435l10802,6435,10802,6193,10495,6193,10495,6435xe" filled="true" fillcolor="#ffffdc" stroked="false">
                <v:path arrowok="t"/>
                <v:fill type="solid"/>
              </v:shape>
            </v:group>
            <v:group style="position:absolute;left:1428;top:6192;width:9384;height:2" coordorigin="1428,6192" coordsize="9384,2">
              <v:shape style="position:absolute;left:1428;top:6192;width:9384;height:2" coordorigin="1428,6192" coordsize="9384,0" path="m1428,6192l10812,6192e" filled="false" stroked="true" strokeweight=".22pt" strokecolor="#000000">
                <v:path arrowok="t"/>
              </v:shape>
            </v:group>
            <v:group style="position:absolute;left:1428;top:6686;width:9384;height:2" coordorigin="1428,6686" coordsize="9384,2">
              <v:shape style="position:absolute;left:1428;top:6686;width:9384;height:2" coordorigin="1428,6686" coordsize="9384,0" path="m1428,6686l10812,6686e" filled="false" stroked="true" strokeweight=".22pt" strokecolor="#000000">
                <v:path arrowok="t"/>
              </v:shape>
            </v:group>
            <v:group style="position:absolute;left:1436;top:6935;width:2;height:219" coordorigin="1436,6935" coordsize="2,219">
              <v:shape style="position:absolute;left:1436;top:6935;width:2;height:219" coordorigin="1436,6935" coordsize="0,219" path="m1436,6935l1436,7153e" filled="false" stroked="true" strokeweight=".580pt" strokecolor="#ffffdc">
                <v:path arrowok="t"/>
              </v:shape>
            </v:group>
            <v:group style="position:absolute;left:1431;top:7165;width:2091;height:2" coordorigin="1431,7165" coordsize="2091,2">
              <v:shape style="position:absolute;left:1431;top:7165;width:2091;height:2" coordorigin="1431,7165" coordsize="2091,0" path="m1431,7165l3521,7165e" filled="false" stroked="true" strokeweight="1.3pt" strokecolor="#ffffdc">
                <v:path arrowok="t"/>
              </v:shape>
            </v:group>
            <v:group style="position:absolute;left:1440;top:6935;width:2081;height:219" coordorigin="1440,6935" coordsize="2081,219">
              <v:shape style="position:absolute;left:1440;top:6935;width:2081;height:219" coordorigin="1440,6935" coordsize="2081,219" path="m1440,7153l3521,7153,3521,6935,1440,6935,1440,7153xe" filled="true" fillcolor="#ffffdc" stroked="false">
                <v:path arrowok="t"/>
                <v:fill type="solid"/>
              </v:shape>
            </v:group>
            <v:group style="position:absolute;left:3543;top:6935;width:2;height:243" coordorigin="3543,6935" coordsize="2,243">
              <v:shape style="position:absolute;left:3543;top:6935;width:2;height:243" coordorigin="3543,6935" coordsize="0,243" path="m3543,6935l3543,7177e" filled="false" stroked="true" strokeweight=".580pt" strokecolor="#ffffdc">
                <v:path arrowok="t"/>
              </v:shape>
            </v:group>
            <v:group style="position:absolute;left:4698;top:6935;width:2;height:243" coordorigin="4698,6935" coordsize="2,243">
              <v:shape style="position:absolute;left:4698;top:6935;width:2;height:243" coordorigin="4698,6935" coordsize="0,243" path="m4698,6935l4698,7177e" filled="false" stroked="true" strokeweight=".58001pt" strokecolor="#ffffdc">
                <v:path arrowok="t"/>
              </v:shape>
            </v:group>
            <v:group style="position:absolute;left:3548;top:6935;width:1146;height:243" coordorigin="3548,6935" coordsize="1146,243">
              <v:shape style="position:absolute;left:3548;top:6935;width:1146;height:243" coordorigin="3548,6935" coordsize="1146,243" path="m3548,7177l4693,7177,4693,6935,3548,6935,3548,7177xe" filled="true" fillcolor="#ffffdc" stroked="false">
                <v:path arrowok="t"/>
                <v:fill type="solid"/>
              </v:shape>
            </v:group>
            <v:group style="position:absolute;left:4712;top:6935;width:2;height:243" coordorigin="4712,6935" coordsize="2,243">
              <v:shape style="position:absolute;left:4712;top:6935;width:2;height:243" coordorigin="4712,6935" coordsize="0,243" path="m4712,6935l4712,7177e" filled="false" stroked="true" strokeweight=".58001pt" strokecolor="#ffffdc">
                <v:path arrowok="t"/>
              </v:shape>
            </v:group>
            <v:group style="position:absolute;left:5027;top:6935;width:2;height:243" coordorigin="5027,6935" coordsize="2,243">
              <v:shape style="position:absolute;left:5027;top:6935;width:2;height:243" coordorigin="5027,6935" coordsize="0,243" path="m5027,6935l5027,7177e" filled="false" stroked="true" strokeweight=".58001pt" strokecolor="#ffffdc">
                <v:path arrowok="t"/>
              </v:shape>
            </v:group>
            <v:group style="position:absolute;left:4717;top:6935;width:305;height:243" coordorigin="4717,6935" coordsize="305,243">
              <v:shape style="position:absolute;left:4717;top:6935;width:305;height:243" coordorigin="4717,6935" coordsize="305,243" path="m4717,7177l5022,7177,5022,6935,4717,6935,4717,7177xe" filled="true" fillcolor="#ffffdc" stroked="false">
                <v:path arrowok="t"/>
                <v:fill type="solid"/>
              </v:shape>
            </v:group>
            <v:group style="position:absolute;left:5037;top:6935;width:2;height:243" coordorigin="5037,6935" coordsize="2,243">
              <v:shape style="position:absolute;left:5037;top:6935;width:2;height:243" coordorigin="5037,6935" coordsize="0,243" path="m5037,6935l5037,7177e" filled="false" stroked="true" strokeweight=".46pt" strokecolor="#ffffdc">
                <v:path arrowok="t"/>
              </v:shape>
            </v:group>
            <v:group style="position:absolute;left:5041;top:6935;width:682;height:243" coordorigin="5041,6935" coordsize="682,243">
              <v:shape style="position:absolute;left:5041;top:6935;width:682;height:243" coordorigin="5041,6935" coordsize="682,243" path="m5041,7177l5723,7177,5723,6935,5041,6935,5041,7177xe" filled="true" fillcolor="#ffffdc" stroked="false">
                <v:path arrowok="t"/>
                <v:fill type="solid"/>
              </v:shape>
            </v:group>
            <v:group style="position:absolute;left:5743;top:6935;width:2;height:243" coordorigin="5743,6935" coordsize="2,243">
              <v:shape style="position:absolute;left:5743;top:6935;width:2;height:243" coordorigin="5743,6935" coordsize="0,243" path="m5743,6935l5743,7177e" filled="false" stroked="true" strokeweight=".70001pt" strokecolor="#ffffdc">
                <v:path arrowok="t"/>
              </v:shape>
            </v:group>
            <v:group style="position:absolute;left:6897;top:6935;width:2;height:243" coordorigin="6897,6935" coordsize="2,243">
              <v:shape style="position:absolute;left:6897;top:6935;width:2;height:243" coordorigin="6897,6935" coordsize="0,243" path="m6897,6935l6897,7177e" filled="false" stroked="true" strokeweight=".579980pt" strokecolor="#ffffdc">
                <v:path arrowok="t"/>
              </v:shape>
            </v:group>
            <v:group style="position:absolute;left:5749;top:6935;width:1143;height:243" coordorigin="5749,6935" coordsize="1143,243">
              <v:shape style="position:absolute;left:5749;top:6935;width:1143;height:243" coordorigin="5749,6935" coordsize="1143,243" path="m5749,7177l6892,7177,6892,6935,5749,6935,5749,7177xe" filled="true" fillcolor="#ffffdc" stroked="false">
                <v:path arrowok="t"/>
                <v:fill type="solid"/>
              </v:shape>
            </v:group>
            <v:group style="position:absolute;left:6913;top:6935;width:2;height:243" coordorigin="6913,6935" coordsize="2,243">
              <v:shape style="position:absolute;left:6913;top:6935;width:2;height:243" coordorigin="6913,6935" coordsize="0,243" path="m6913,6935l6913,7177e" filled="false" stroked="true" strokeweight=".58001pt" strokecolor="#ffffdc">
                <v:path arrowok="t"/>
              </v:shape>
            </v:group>
            <v:group style="position:absolute;left:7228;top:6935;width:2;height:243" coordorigin="7228,6935" coordsize="2,243">
              <v:shape style="position:absolute;left:7228;top:6935;width:2;height:243" coordorigin="7228,6935" coordsize="0,243" path="m7228,6935l7228,7177e" filled="false" stroked="true" strokeweight=".579980pt" strokecolor="#ffffdc">
                <v:path arrowok="t"/>
              </v:shape>
            </v:group>
            <v:group style="position:absolute;left:6918;top:6935;width:305;height:243" coordorigin="6918,6935" coordsize="305,243">
              <v:shape style="position:absolute;left:6918;top:6935;width:305;height:243" coordorigin="6918,6935" coordsize="305,243" path="m6918,7177l7223,7177,7223,6935,6918,6935,6918,7177xe" filled="true" fillcolor="#ffffdc" stroked="false">
                <v:path arrowok="t"/>
                <v:fill type="solid"/>
              </v:shape>
            </v:group>
            <v:group style="position:absolute;left:7237;top:6935;width:2;height:243" coordorigin="7237,6935" coordsize="2,243">
              <v:shape style="position:absolute;left:7237;top:6935;width:2;height:243" coordorigin="7237,6935" coordsize="0,243" path="m7237,6935l7237,7177e" filled="false" stroked="true" strokeweight=".58001pt" strokecolor="#ffffdc">
                <v:path arrowok="t"/>
              </v:shape>
            </v:group>
            <v:group style="position:absolute;left:7242;top:6935;width:680;height:243" coordorigin="7242,6935" coordsize="680,243">
              <v:shape style="position:absolute;left:7242;top:6935;width:680;height:243" coordorigin="7242,6935" coordsize="680,243" path="m7242,7177l7921,7177,7921,6935,7242,6935,7242,7177xe" filled="true" fillcolor="#ffffdc" stroked="false">
                <v:path arrowok="t"/>
                <v:fill type="solid"/>
              </v:shape>
            </v:group>
            <v:group style="position:absolute;left:7943;top:6935;width:2;height:243" coordorigin="7943,6935" coordsize="2,243">
              <v:shape style="position:absolute;left:7943;top:6935;width:2;height:243" coordorigin="7943,6935" coordsize="0,243" path="m7943,6935l7943,7177e" filled="false" stroked="true" strokeweight=".579980pt" strokecolor="#ffffdc">
                <v:path arrowok="t"/>
              </v:shape>
            </v:group>
            <v:group style="position:absolute;left:9004;top:6935;width:2;height:243" coordorigin="9004,6935" coordsize="2,243">
              <v:shape style="position:absolute;left:9004;top:6935;width:2;height:243" coordorigin="9004,6935" coordsize="0,243" path="m9004,6935l9004,7177e" filled="false" stroked="true" strokeweight=".58001pt" strokecolor="#ffffdc">
                <v:path arrowok="t"/>
              </v:shape>
            </v:group>
            <v:group style="position:absolute;left:7948;top:6935;width:1052;height:243" coordorigin="7948,6935" coordsize="1052,243">
              <v:shape style="position:absolute;left:7948;top:6935;width:1052;height:243" coordorigin="7948,6935" coordsize="1052,243" path="m7948,7177l8999,7177,8999,6935,7948,6935,7948,7177xe" filled="true" fillcolor="#ffffdc" stroked="false">
                <v:path arrowok="t"/>
                <v:fill type="solid"/>
              </v:shape>
            </v:group>
            <v:group style="position:absolute;left:9021;top:6935;width:2;height:243" coordorigin="9021,6935" coordsize="2,243">
              <v:shape style="position:absolute;left:9021;top:6935;width:2;height:243" coordorigin="9021,6935" coordsize="0,243" path="m9021,6935l9021,7177e" filled="false" stroked="true" strokeweight=".58001pt" strokecolor="#ffffdc">
                <v:path arrowok="t"/>
              </v:shape>
            </v:group>
            <v:group style="position:absolute;left:9025;top:6935;width:300;height:243" coordorigin="9025,6935" coordsize="300,243">
              <v:shape style="position:absolute;left:9025;top:6935;width:300;height:243" coordorigin="9025,6935" coordsize="300,243" path="m9025,7177l9325,7177,9325,6935,9025,6935,9025,7177xe" filled="true" fillcolor="#ffffdc" stroked="false">
                <v:path arrowok="t"/>
                <v:fill type="solid"/>
              </v:shape>
            </v:group>
            <v:group style="position:absolute;left:9347;top:6935;width:2;height:243" coordorigin="9347,6935" coordsize="2,243">
              <v:shape style="position:absolute;left:9347;top:6935;width:2;height:243" coordorigin="9347,6935" coordsize="0,243" path="m9347,6935l9347,7177e" filled="false" stroked="true" strokeweight=".58001pt" strokecolor="#ffffdc">
                <v:path arrowok="t"/>
              </v:shape>
            </v:group>
            <v:group style="position:absolute;left:10476;top:6935;width:2;height:243" coordorigin="10476,6935" coordsize="2,243">
              <v:shape style="position:absolute;left:10476;top:6935;width:2;height:243" coordorigin="10476,6935" coordsize="0,243" path="m10476,6935l10476,7177e" filled="false" stroked="true" strokeweight=".579980pt" strokecolor="#ffffdc">
                <v:path arrowok="t"/>
              </v:shape>
            </v:group>
            <v:group style="position:absolute;left:9352;top:6935;width:1119;height:243" coordorigin="9352,6935" coordsize="1119,243">
              <v:shape style="position:absolute;left:9352;top:6935;width:1119;height:243" coordorigin="9352,6935" coordsize="1119,243" path="m9352,7177l10471,7177,10471,6935,9352,6935,9352,7177xe" filled="true" fillcolor="#ffffdc" stroked="false">
                <v:path arrowok="t"/>
                <v:fill type="solid"/>
              </v:shape>
            </v:group>
            <v:group style="position:absolute;left:10490;top:6935;width:2;height:243" coordorigin="10490,6935" coordsize="2,243">
              <v:shape style="position:absolute;left:10490;top:6935;width:2;height:243" coordorigin="10490,6935" coordsize="0,243" path="m10490,6935l10490,7177e" filled="false" stroked="true" strokeweight=".58004pt" strokecolor="#ffffdc">
                <v:path arrowok="t"/>
              </v:shape>
            </v:group>
            <v:group style="position:absolute;left:10807;top:6935;width:2;height:243" coordorigin="10807,6935" coordsize="2,243">
              <v:shape style="position:absolute;left:10807;top:6935;width:2;height:243" coordorigin="10807,6935" coordsize="0,243" path="m10807,6935l10807,7177e" filled="false" stroked="true" strokeweight=".579980pt" strokecolor="#ffffdc">
                <v:path arrowok="t"/>
              </v:shape>
            </v:group>
            <v:group style="position:absolute;left:10495;top:6935;width:308;height:243" coordorigin="10495,6935" coordsize="308,243">
              <v:shape style="position:absolute;left:10495;top:6935;width:308;height:243" coordorigin="10495,6935" coordsize="308,243" path="m10495,7177l10802,7177,10802,6935,10495,6935,10495,7177xe" filled="true" fillcolor="#ffffdc" stroked="false">
                <v:path arrowok="t"/>
                <v:fill type="solid"/>
              </v:shape>
            </v:group>
            <v:group style="position:absolute;left:1428;top:6933;width:9384;height:2" coordorigin="1428,6933" coordsize="9384,2">
              <v:shape style="position:absolute;left:1428;top:6933;width:9384;height:2" coordorigin="1428,6933" coordsize="9384,0" path="m1428,6933l10812,6933e" filled="false" stroked="true" strokeweight=".22pt" strokecolor="#000000">
                <v:path arrowok="t"/>
              </v:shape>
            </v:group>
            <v:group style="position:absolute;left:1428;top:7178;width:9384;height:2" coordorigin="1428,7178" coordsize="9384,2">
              <v:shape style="position:absolute;left:1428;top:7178;width:9384;height:2" coordorigin="1428,7178" coordsize="9384,0" path="m1428,7178l10812,7178e" filled="false" stroked="true" strokeweight=".22003pt" strokecolor="#000000">
                <v:path arrowok="t"/>
              </v:shape>
            </v:group>
            <v:group style="position:absolute;left:1436;top:7674;width:2;height:221" coordorigin="1436,7674" coordsize="2,221">
              <v:shape style="position:absolute;left:1436;top:7674;width:2;height:221" coordorigin="1436,7674" coordsize="0,221" path="m1436,7674l1436,7895e" filled="false" stroked="true" strokeweight=".580pt" strokecolor="#ffffdc">
                <v:path arrowok="t"/>
              </v:shape>
            </v:group>
            <v:group style="position:absolute;left:1431;top:7907;width:2091;height:2" coordorigin="1431,7907" coordsize="2091,2">
              <v:shape style="position:absolute;left:1431;top:7907;width:2091;height:2" coordorigin="1431,7907" coordsize="2091,0" path="m1431,7907l3521,7907e" filled="false" stroked="true" strokeweight="1.3pt" strokecolor="#ffffdc">
                <v:path arrowok="t"/>
              </v:shape>
            </v:group>
            <v:group style="position:absolute;left:1440;top:7674;width:2081;height:221" coordorigin="1440,7674" coordsize="2081,221">
              <v:shape style="position:absolute;left:1440;top:7674;width:2081;height:221" coordorigin="1440,7674" coordsize="2081,221" path="m1440,7895l3521,7895,3521,7674,1440,7674,1440,7895xe" filled="true" fillcolor="#ffffdc" stroked="false">
                <v:path arrowok="t"/>
                <v:fill type="solid"/>
              </v:shape>
            </v:group>
            <v:group style="position:absolute;left:3543;top:7674;width:2;height:245" coordorigin="3543,7674" coordsize="2,245">
              <v:shape style="position:absolute;left:3543;top:7674;width:2;height:245" coordorigin="3543,7674" coordsize="0,245" path="m3543,7674l3543,7919e" filled="false" stroked="true" strokeweight=".580pt" strokecolor="#ffffdc">
                <v:path arrowok="t"/>
              </v:shape>
            </v:group>
            <v:group style="position:absolute;left:4698;top:7674;width:2;height:245" coordorigin="4698,7674" coordsize="2,245">
              <v:shape style="position:absolute;left:4698;top:7674;width:2;height:245" coordorigin="4698,7674" coordsize="0,245" path="m4698,7674l4698,7919e" filled="false" stroked="true" strokeweight=".58001pt" strokecolor="#ffffdc">
                <v:path arrowok="t"/>
              </v:shape>
            </v:group>
            <v:group style="position:absolute;left:3548;top:7674;width:1146;height:245" coordorigin="3548,7674" coordsize="1146,245">
              <v:shape style="position:absolute;left:3548;top:7674;width:1146;height:245" coordorigin="3548,7674" coordsize="1146,245" path="m3548,7919l4693,7919,4693,7674,3548,7674,3548,7919xe" filled="true" fillcolor="#ffffdc" stroked="false">
                <v:path arrowok="t"/>
                <v:fill type="solid"/>
              </v:shape>
            </v:group>
            <v:group style="position:absolute;left:4712;top:7674;width:2;height:245" coordorigin="4712,7674" coordsize="2,245">
              <v:shape style="position:absolute;left:4712;top:7674;width:2;height:245" coordorigin="4712,7674" coordsize="0,245" path="m4712,7674l4712,7919e" filled="false" stroked="true" strokeweight=".58001pt" strokecolor="#ffffdc">
                <v:path arrowok="t"/>
              </v:shape>
            </v:group>
            <v:group style="position:absolute;left:5027;top:7674;width:2;height:245" coordorigin="5027,7674" coordsize="2,245">
              <v:shape style="position:absolute;left:5027;top:7674;width:2;height:245" coordorigin="5027,7674" coordsize="0,245" path="m5027,7674l5027,7919e" filled="false" stroked="true" strokeweight=".58001pt" strokecolor="#ffffdc">
                <v:path arrowok="t"/>
              </v:shape>
            </v:group>
            <v:group style="position:absolute;left:4717;top:7674;width:305;height:245" coordorigin="4717,7674" coordsize="305,245">
              <v:shape style="position:absolute;left:4717;top:7674;width:305;height:245" coordorigin="4717,7674" coordsize="305,245" path="m4717,7919l5022,7919,5022,7674,4717,7674,4717,7919xe" filled="true" fillcolor="#ffffdc" stroked="false">
                <v:path arrowok="t"/>
                <v:fill type="solid"/>
              </v:shape>
            </v:group>
            <v:group style="position:absolute;left:5037;top:7674;width:2;height:245" coordorigin="5037,7674" coordsize="2,245">
              <v:shape style="position:absolute;left:5037;top:7674;width:2;height:245" coordorigin="5037,7674" coordsize="0,245" path="m5037,7674l5037,7919e" filled="false" stroked="true" strokeweight=".46pt" strokecolor="#ffffdc">
                <v:path arrowok="t"/>
              </v:shape>
            </v:group>
            <v:group style="position:absolute;left:5041;top:7674;width:682;height:245" coordorigin="5041,7674" coordsize="682,245">
              <v:shape style="position:absolute;left:5041;top:7674;width:682;height:245" coordorigin="5041,7674" coordsize="682,245" path="m5041,7919l5723,7919,5723,7674,5041,7674,5041,7919xe" filled="true" fillcolor="#ffffdc" stroked="false">
                <v:path arrowok="t"/>
                <v:fill type="solid"/>
              </v:shape>
            </v:group>
            <v:group style="position:absolute;left:5743;top:7674;width:2;height:245" coordorigin="5743,7674" coordsize="2,245">
              <v:shape style="position:absolute;left:5743;top:7674;width:2;height:245" coordorigin="5743,7674" coordsize="0,245" path="m5743,7674l5743,7919e" filled="false" stroked="true" strokeweight=".70001pt" strokecolor="#ffffdc">
                <v:path arrowok="t"/>
              </v:shape>
            </v:group>
            <v:group style="position:absolute;left:6897;top:7674;width:2;height:245" coordorigin="6897,7674" coordsize="2,245">
              <v:shape style="position:absolute;left:6897;top:7674;width:2;height:245" coordorigin="6897,7674" coordsize="0,245" path="m6897,7674l6897,7919e" filled="false" stroked="true" strokeweight=".579980pt" strokecolor="#ffffdc">
                <v:path arrowok="t"/>
              </v:shape>
            </v:group>
            <v:group style="position:absolute;left:5749;top:7674;width:1143;height:245" coordorigin="5749,7674" coordsize="1143,245">
              <v:shape style="position:absolute;left:5749;top:7674;width:1143;height:245" coordorigin="5749,7674" coordsize="1143,245" path="m5749,7919l6892,7919,6892,7674,5749,7674,5749,7919xe" filled="true" fillcolor="#ffffdc" stroked="false">
                <v:path arrowok="t"/>
                <v:fill type="solid"/>
              </v:shape>
            </v:group>
            <v:group style="position:absolute;left:6913;top:7674;width:2;height:245" coordorigin="6913,7674" coordsize="2,245">
              <v:shape style="position:absolute;left:6913;top:7674;width:2;height:245" coordorigin="6913,7674" coordsize="0,245" path="m6913,7674l6913,7919e" filled="false" stroked="true" strokeweight=".58001pt" strokecolor="#ffffdc">
                <v:path arrowok="t"/>
              </v:shape>
            </v:group>
            <v:group style="position:absolute;left:7228;top:7674;width:2;height:245" coordorigin="7228,7674" coordsize="2,245">
              <v:shape style="position:absolute;left:7228;top:7674;width:2;height:245" coordorigin="7228,7674" coordsize="0,245" path="m7228,7674l7228,7919e" filled="false" stroked="true" strokeweight=".579980pt" strokecolor="#ffffdc">
                <v:path arrowok="t"/>
              </v:shape>
            </v:group>
            <v:group style="position:absolute;left:6918;top:7674;width:305;height:245" coordorigin="6918,7674" coordsize="305,245">
              <v:shape style="position:absolute;left:6918;top:7674;width:305;height:245" coordorigin="6918,7674" coordsize="305,245" path="m6918,7919l7223,7919,7223,7674,6918,7674,6918,7919xe" filled="true" fillcolor="#ffffdc" stroked="false">
                <v:path arrowok="t"/>
                <v:fill type="solid"/>
              </v:shape>
            </v:group>
            <v:group style="position:absolute;left:7237;top:7674;width:2;height:245" coordorigin="7237,7674" coordsize="2,245">
              <v:shape style="position:absolute;left:7237;top:7674;width:2;height:245" coordorigin="7237,7674" coordsize="0,245" path="m7237,7674l7237,7919e" filled="false" stroked="true" strokeweight=".58001pt" strokecolor="#ffffdc">
                <v:path arrowok="t"/>
              </v:shape>
            </v:group>
            <v:group style="position:absolute;left:7242;top:7674;width:680;height:245" coordorigin="7242,7674" coordsize="680,245">
              <v:shape style="position:absolute;left:7242;top:7674;width:680;height:245" coordorigin="7242,7674" coordsize="680,245" path="m7242,7919l7921,7919,7921,7674,7242,7674,7242,7919xe" filled="true" fillcolor="#ffffdc" stroked="false">
                <v:path arrowok="t"/>
                <v:fill type="solid"/>
              </v:shape>
            </v:group>
            <v:group style="position:absolute;left:7943;top:7674;width:2;height:245" coordorigin="7943,7674" coordsize="2,245">
              <v:shape style="position:absolute;left:7943;top:7674;width:2;height:245" coordorigin="7943,7674" coordsize="0,245" path="m7943,7674l7943,7919e" filled="false" stroked="true" strokeweight=".579980pt" strokecolor="#ffffdc">
                <v:path arrowok="t"/>
              </v:shape>
            </v:group>
            <v:group style="position:absolute;left:9004;top:7674;width:2;height:245" coordorigin="9004,7674" coordsize="2,245">
              <v:shape style="position:absolute;left:9004;top:7674;width:2;height:245" coordorigin="9004,7674" coordsize="0,245" path="m9004,7674l9004,7919e" filled="false" stroked="true" strokeweight=".58001pt" strokecolor="#ffffdc">
                <v:path arrowok="t"/>
              </v:shape>
            </v:group>
            <v:group style="position:absolute;left:7948;top:7674;width:1052;height:245" coordorigin="7948,7674" coordsize="1052,245">
              <v:shape style="position:absolute;left:7948;top:7674;width:1052;height:245" coordorigin="7948,7674" coordsize="1052,245" path="m7948,7919l8999,7919,8999,7674,7948,7674,7948,7919xe" filled="true" fillcolor="#ffffdc" stroked="false">
                <v:path arrowok="t"/>
                <v:fill type="solid"/>
              </v:shape>
            </v:group>
            <v:group style="position:absolute;left:9021;top:7674;width:2;height:245" coordorigin="9021,7674" coordsize="2,245">
              <v:shape style="position:absolute;left:9021;top:7674;width:2;height:245" coordorigin="9021,7674" coordsize="0,245" path="m9021,7674l9021,7919e" filled="false" stroked="true" strokeweight=".58001pt" strokecolor="#ffffdc">
                <v:path arrowok="t"/>
              </v:shape>
            </v:group>
            <v:group style="position:absolute;left:9025;top:7674;width:300;height:245" coordorigin="9025,7674" coordsize="300,245">
              <v:shape style="position:absolute;left:9025;top:7674;width:300;height:245" coordorigin="9025,7674" coordsize="300,245" path="m9025,7919l9325,7919,9325,7674,9025,7674,9025,7919xe" filled="true" fillcolor="#ffffdc" stroked="false">
                <v:path arrowok="t"/>
                <v:fill type="solid"/>
              </v:shape>
            </v:group>
            <v:group style="position:absolute;left:9347;top:7674;width:2;height:245" coordorigin="9347,7674" coordsize="2,245">
              <v:shape style="position:absolute;left:9347;top:7674;width:2;height:245" coordorigin="9347,7674" coordsize="0,245" path="m9347,7674l9347,7919e" filled="false" stroked="true" strokeweight=".58001pt" strokecolor="#ffffdc">
                <v:path arrowok="t"/>
              </v:shape>
            </v:group>
            <v:group style="position:absolute;left:10476;top:7674;width:2;height:245" coordorigin="10476,7674" coordsize="2,245">
              <v:shape style="position:absolute;left:10476;top:7674;width:2;height:245" coordorigin="10476,7674" coordsize="0,245" path="m10476,7674l10476,7919e" filled="false" stroked="true" strokeweight=".579980pt" strokecolor="#ffffdc">
                <v:path arrowok="t"/>
              </v:shape>
            </v:group>
            <v:group style="position:absolute;left:9352;top:7674;width:1119;height:245" coordorigin="9352,7674" coordsize="1119,245">
              <v:shape style="position:absolute;left:9352;top:7674;width:1119;height:245" coordorigin="9352,7674" coordsize="1119,245" path="m9352,7919l10471,7919,10471,7674,9352,7674,9352,7919xe" filled="true" fillcolor="#ffffdc" stroked="false">
                <v:path arrowok="t"/>
                <v:fill type="solid"/>
              </v:shape>
            </v:group>
            <v:group style="position:absolute;left:10490;top:7674;width:2;height:245" coordorigin="10490,7674" coordsize="2,245">
              <v:shape style="position:absolute;left:10490;top:7674;width:2;height:245" coordorigin="10490,7674" coordsize="0,245" path="m10490,7674l10490,7919e" filled="false" stroked="true" strokeweight=".58004pt" strokecolor="#ffffdc">
                <v:path arrowok="t"/>
              </v:shape>
            </v:group>
            <v:group style="position:absolute;left:10807;top:7674;width:2;height:245" coordorigin="10807,7674" coordsize="2,245">
              <v:shape style="position:absolute;left:10807;top:7674;width:2;height:245" coordorigin="10807,7674" coordsize="0,245" path="m10807,7674l10807,7919e" filled="false" stroked="true" strokeweight=".579980pt" strokecolor="#ffffdc">
                <v:path arrowok="t"/>
              </v:shape>
            </v:group>
            <v:group style="position:absolute;left:10495;top:7674;width:308;height:245" coordorigin="10495,7674" coordsize="308,245">
              <v:shape style="position:absolute;left:10495;top:7674;width:308;height:245" coordorigin="10495,7674" coordsize="308,245" path="m10495,7919l10802,7919,10802,7674,10495,7674,10495,7919xe" filled="true" fillcolor="#ffffdc" stroked="false">
                <v:path arrowok="t"/>
                <v:fill type="solid"/>
              </v:shape>
            </v:group>
            <v:group style="position:absolute;left:1428;top:7675;width:9384;height:2" coordorigin="1428,7675" coordsize="9384,2">
              <v:shape style="position:absolute;left:1428;top:7675;width:9384;height:2" coordorigin="1428,7675" coordsize="9384,0" path="m1428,7675l10812,7675e" filled="false" stroked="true" strokeweight=".22003pt" strokecolor="#000000">
                <v:path arrowok="t"/>
              </v:shape>
            </v:group>
            <v:group style="position:absolute;left:1428;top:7920;width:9384;height:2" coordorigin="1428,7920" coordsize="9384,2">
              <v:shape style="position:absolute;left:1428;top:7920;width:9384;height:2" coordorigin="1428,7920" coordsize="9384,0" path="m1428,7920l10812,7920e" filled="false" stroked="true" strokeweight=".22pt" strokecolor="#000000">
                <v:path arrowok="t"/>
              </v:shape>
            </v:group>
            <v:group style="position:absolute;left:1436;top:8415;width:2;height:222" coordorigin="1436,8415" coordsize="2,222">
              <v:shape style="position:absolute;left:1436;top:8415;width:2;height:222" coordorigin="1436,8415" coordsize="0,222" path="m1436,8415l1436,8637e" filled="false" stroked="true" strokeweight=".580pt" strokecolor="#ffffdc">
                <v:path arrowok="t"/>
              </v:shape>
            </v:group>
            <v:group style="position:absolute;left:1431;top:8649;width:2091;height:2" coordorigin="1431,8649" coordsize="2091,2">
              <v:shape style="position:absolute;left:1431;top:8649;width:2091;height:2" coordorigin="1431,8649" coordsize="2091,0" path="m1431,8649l3521,8649e" filled="false" stroked="true" strokeweight="1.3pt" strokecolor="#ffffdc">
                <v:path arrowok="t"/>
              </v:shape>
            </v:group>
            <v:group style="position:absolute;left:1440;top:8415;width:2081;height:222" coordorigin="1440,8415" coordsize="2081,222">
              <v:shape style="position:absolute;left:1440;top:8415;width:2081;height:222" coordorigin="1440,8415" coordsize="2081,222" path="m1440,8637l3521,8637,3521,8415,1440,8415,1440,8637xe" filled="true" fillcolor="#ffffdc" stroked="false">
                <v:path arrowok="t"/>
                <v:fill type="solid"/>
              </v:shape>
            </v:group>
            <v:group style="position:absolute;left:3543;top:8415;width:2;height:246" coordorigin="3543,8415" coordsize="2,246">
              <v:shape style="position:absolute;left:3543;top:8415;width:2;height:246" coordorigin="3543,8415" coordsize="0,246" path="m3543,8415l3543,8661e" filled="false" stroked="true" strokeweight=".580pt" strokecolor="#ffffdc">
                <v:path arrowok="t"/>
              </v:shape>
            </v:group>
            <v:group style="position:absolute;left:4698;top:8415;width:2;height:246" coordorigin="4698,8415" coordsize="2,246">
              <v:shape style="position:absolute;left:4698;top:8415;width:2;height:246" coordorigin="4698,8415" coordsize="0,246" path="m4698,8415l4698,8661e" filled="false" stroked="true" strokeweight=".58001pt" strokecolor="#ffffdc">
                <v:path arrowok="t"/>
              </v:shape>
            </v:group>
            <v:group style="position:absolute;left:3548;top:8415;width:1146;height:246" coordorigin="3548,8415" coordsize="1146,246">
              <v:shape style="position:absolute;left:3548;top:8415;width:1146;height:246" coordorigin="3548,8415" coordsize="1146,246" path="m3548,8661l4693,8661,4693,8415,3548,8415,3548,8661xe" filled="true" fillcolor="#ffffdc" stroked="false">
                <v:path arrowok="t"/>
                <v:fill type="solid"/>
              </v:shape>
            </v:group>
            <v:group style="position:absolute;left:4712;top:8415;width:2;height:246" coordorigin="4712,8415" coordsize="2,246">
              <v:shape style="position:absolute;left:4712;top:8415;width:2;height:246" coordorigin="4712,8415" coordsize="0,246" path="m4712,8415l4712,8661e" filled="false" stroked="true" strokeweight=".58001pt" strokecolor="#ffffdc">
                <v:path arrowok="t"/>
              </v:shape>
            </v:group>
            <v:group style="position:absolute;left:5027;top:8415;width:2;height:246" coordorigin="5027,8415" coordsize="2,246">
              <v:shape style="position:absolute;left:5027;top:8415;width:2;height:246" coordorigin="5027,8415" coordsize="0,246" path="m5027,8415l5027,8661e" filled="false" stroked="true" strokeweight=".58001pt" strokecolor="#ffffdc">
                <v:path arrowok="t"/>
              </v:shape>
            </v:group>
            <v:group style="position:absolute;left:4717;top:8415;width:305;height:246" coordorigin="4717,8415" coordsize="305,246">
              <v:shape style="position:absolute;left:4717;top:8415;width:305;height:246" coordorigin="4717,8415" coordsize="305,246" path="m4717,8661l5022,8661,5022,8415,4717,8415,4717,8661xe" filled="true" fillcolor="#ffffdc" stroked="false">
                <v:path arrowok="t"/>
                <v:fill type="solid"/>
              </v:shape>
            </v:group>
            <v:group style="position:absolute;left:5037;top:8415;width:2;height:246" coordorigin="5037,8415" coordsize="2,246">
              <v:shape style="position:absolute;left:5037;top:8415;width:2;height:246" coordorigin="5037,8415" coordsize="0,246" path="m5037,8415l5037,8661e" filled="false" stroked="true" strokeweight=".46pt" strokecolor="#ffffdc">
                <v:path arrowok="t"/>
              </v:shape>
            </v:group>
            <v:group style="position:absolute;left:5041;top:8415;width:682;height:246" coordorigin="5041,8415" coordsize="682,246">
              <v:shape style="position:absolute;left:5041;top:8415;width:682;height:246" coordorigin="5041,8415" coordsize="682,246" path="m5041,8661l5723,8661,5723,8415,5041,8415,5041,8661xe" filled="true" fillcolor="#ffffdc" stroked="false">
                <v:path arrowok="t"/>
                <v:fill type="solid"/>
              </v:shape>
            </v:group>
            <v:group style="position:absolute;left:5743;top:8415;width:2;height:246" coordorigin="5743,8415" coordsize="2,246">
              <v:shape style="position:absolute;left:5743;top:8415;width:2;height:246" coordorigin="5743,8415" coordsize="0,246" path="m5743,8415l5743,8661e" filled="false" stroked="true" strokeweight=".70001pt" strokecolor="#ffffdc">
                <v:path arrowok="t"/>
              </v:shape>
            </v:group>
            <v:group style="position:absolute;left:6897;top:8415;width:2;height:246" coordorigin="6897,8415" coordsize="2,246">
              <v:shape style="position:absolute;left:6897;top:8415;width:2;height:246" coordorigin="6897,8415" coordsize="0,246" path="m6897,8415l6897,8661e" filled="false" stroked="true" strokeweight=".579980pt" strokecolor="#ffffdc">
                <v:path arrowok="t"/>
              </v:shape>
            </v:group>
            <v:group style="position:absolute;left:5749;top:8415;width:1143;height:246" coordorigin="5749,8415" coordsize="1143,246">
              <v:shape style="position:absolute;left:5749;top:8415;width:1143;height:246" coordorigin="5749,8415" coordsize="1143,246" path="m5749,8661l6892,8661,6892,8415,5749,8415,5749,8661xe" filled="true" fillcolor="#ffffdc" stroked="false">
                <v:path arrowok="t"/>
                <v:fill type="solid"/>
              </v:shape>
            </v:group>
            <v:group style="position:absolute;left:6913;top:8415;width:2;height:246" coordorigin="6913,8415" coordsize="2,246">
              <v:shape style="position:absolute;left:6913;top:8415;width:2;height:246" coordorigin="6913,8415" coordsize="0,246" path="m6913,8415l6913,8661e" filled="false" stroked="true" strokeweight=".58001pt" strokecolor="#ffffdc">
                <v:path arrowok="t"/>
              </v:shape>
            </v:group>
            <v:group style="position:absolute;left:7228;top:8415;width:2;height:246" coordorigin="7228,8415" coordsize="2,246">
              <v:shape style="position:absolute;left:7228;top:8415;width:2;height:246" coordorigin="7228,8415" coordsize="0,246" path="m7228,8415l7228,8661e" filled="false" stroked="true" strokeweight=".579980pt" strokecolor="#ffffdc">
                <v:path arrowok="t"/>
              </v:shape>
            </v:group>
            <v:group style="position:absolute;left:6918;top:8415;width:305;height:246" coordorigin="6918,8415" coordsize="305,246">
              <v:shape style="position:absolute;left:6918;top:8415;width:305;height:246" coordorigin="6918,8415" coordsize="305,246" path="m6918,8661l7223,8661,7223,8415,6918,8415,6918,8661xe" filled="true" fillcolor="#ffffdc" stroked="false">
                <v:path arrowok="t"/>
                <v:fill type="solid"/>
              </v:shape>
            </v:group>
            <v:group style="position:absolute;left:7237;top:8415;width:2;height:246" coordorigin="7237,8415" coordsize="2,246">
              <v:shape style="position:absolute;left:7237;top:8415;width:2;height:246" coordorigin="7237,8415" coordsize="0,246" path="m7237,8415l7237,8661e" filled="false" stroked="true" strokeweight=".58001pt" strokecolor="#ffffdc">
                <v:path arrowok="t"/>
              </v:shape>
            </v:group>
            <v:group style="position:absolute;left:7242;top:8415;width:680;height:246" coordorigin="7242,8415" coordsize="680,246">
              <v:shape style="position:absolute;left:7242;top:8415;width:680;height:246" coordorigin="7242,8415" coordsize="680,246" path="m7242,8661l7921,8661,7921,8415,7242,8415,7242,8661xe" filled="true" fillcolor="#ffffdc" stroked="false">
                <v:path arrowok="t"/>
                <v:fill type="solid"/>
              </v:shape>
            </v:group>
            <v:group style="position:absolute;left:7943;top:8415;width:2;height:246" coordorigin="7943,8415" coordsize="2,246">
              <v:shape style="position:absolute;left:7943;top:8415;width:2;height:246" coordorigin="7943,8415" coordsize="0,246" path="m7943,8415l7943,8661e" filled="false" stroked="true" strokeweight=".579980pt" strokecolor="#ffffdc">
                <v:path arrowok="t"/>
              </v:shape>
            </v:group>
            <v:group style="position:absolute;left:9004;top:8415;width:2;height:246" coordorigin="9004,8415" coordsize="2,246">
              <v:shape style="position:absolute;left:9004;top:8415;width:2;height:246" coordorigin="9004,8415" coordsize="0,246" path="m9004,8415l9004,8661e" filled="false" stroked="true" strokeweight=".58001pt" strokecolor="#ffffdc">
                <v:path arrowok="t"/>
              </v:shape>
            </v:group>
            <v:group style="position:absolute;left:7948;top:8415;width:1052;height:246" coordorigin="7948,8415" coordsize="1052,246">
              <v:shape style="position:absolute;left:7948;top:8415;width:1052;height:246" coordorigin="7948,8415" coordsize="1052,246" path="m7948,8661l8999,8661,8999,8415,7948,8415,7948,8661xe" filled="true" fillcolor="#ffffdc" stroked="false">
                <v:path arrowok="t"/>
                <v:fill type="solid"/>
              </v:shape>
            </v:group>
            <v:group style="position:absolute;left:9021;top:8415;width:2;height:246" coordorigin="9021,8415" coordsize="2,246">
              <v:shape style="position:absolute;left:9021;top:8415;width:2;height:246" coordorigin="9021,8415" coordsize="0,246" path="m9021,8415l9021,8661e" filled="false" stroked="true" strokeweight=".58001pt" strokecolor="#ffffdc">
                <v:path arrowok="t"/>
              </v:shape>
            </v:group>
            <v:group style="position:absolute;left:9025;top:8415;width:300;height:246" coordorigin="9025,8415" coordsize="300,246">
              <v:shape style="position:absolute;left:9025;top:8415;width:300;height:246" coordorigin="9025,8415" coordsize="300,246" path="m9025,8661l9325,8661,9325,8415,9025,8415,9025,8661xe" filled="true" fillcolor="#ffffdc" stroked="false">
                <v:path arrowok="t"/>
                <v:fill type="solid"/>
              </v:shape>
            </v:group>
            <v:group style="position:absolute;left:9347;top:8415;width:2;height:246" coordorigin="9347,8415" coordsize="2,246">
              <v:shape style="position:absolute;left:9347;top:8415;width:2;height:246" coordorigin="9347,8415" coordsize="0,246" path="m9347,8415l9347,8661e" filled="false" stroked="true" strokeweight=".58001pt" strokecolor="#ffffdc">
                <v:path arrowok="t"/>
              </v:shape>
            </v:group>
            <v:group style="position:absolute;left:10476;top:8415;width:2;height:246" coordorigin="10476,8415" coordsize="2,246">
              <v:shape style="position:absolute;left:10476;top:8415;width:2;height:246" coordorigin="10476,8415" coordsize="0,246" path="m10476,8415l10476,8661e" filled="false" stroked="true" strokeweight=".579980pt" strokecolor="#ffffdc">
                <v:path arrowok="t"/>
              </v:shape>
            </v:group>
            <v:group style="position:absolute;left:9352;top:8415;width:1119;height:246" coordorigin="9352,8415" coordsize="1119,246">
              <v:shape style="position:absolute;left:9352;top:8415;width:1119;height:246" coordorigin="9352,8415" coordsize="1119,246" path="m9352,8661l10471,8661,10471,8415,9352,8415,9352,8661xe" filled="true" fillcolor="#ffffdc" stroked="false">
                <v:path arrowok="t"/>
                <v:fill type="solid"/>
              </v:shape>
            </v:group>
            <v:group style="position:absolute;left:10490;top:8415;width:2;height:246" coordorigin="10490,8415" coordsize="2,246">
              <v:shape style="position:absolute;left:10490;top:8415;width:2;height:246" coordorigin="10490,8415" coordsize="0,246" path="m10490,8415l10490,8661e" filled="false" stroked="true" strokeweight=".58004pt" strokecolor="#ffffdc">
                <v:path arrowok="t"/>
              </v:shape>
            </v:group>
            <v:group style="position:absolute;left:10807;top:8415;width:2;height:246" coordorigin="10807,8415" coordsize="2,246">
              <v:shape style="position:absolute;left:10807;top:8415;width:2;height:246" coordorigin="10807,8415" coordsize="0,246" path="m10807,8415l10807,8661e" filled="false" stroked="true" strokeweight=".579980pt" strokecolor="#ffffdc">
                <v:path arrowok="t"/>
              </v:shape>
            </v:group>
            <v:group style="position:absolute;left:10495;top:8415;width:308;height:246" coordorigin="10495,8415" coordsize="308,246">
              <v:shape style="position:absolute;left:10495;top:8415;width:308;height:246" coordorigin="10495,8415" coordsize="308,246" path="m10495,8661l10802,8661,10802,8415,10495,8415,10495,8661xe" filled="true" fillcolor="#ffffdc" stroked="false">
                <v:path arrowok="t"/>
                <v:fill type="solid"/>
              </v:shape>
            </v:group>
            <v:group style="position:absolute;left:1428;top:8414;width:9384;height:2" coordorigin="1428,8414" coordsize="9384,2">
              <v:shape style="position:absolute;left:1428;top:8414;width:9384;height:2" coordorigin="1428,8414" coordsize="9384,0" path="m1428,8414l10812,8414e" filled="false" stroked="true" strokeweight=".22pt" strokecolor="#000000">
                <v:path arrowok="t"/>
              </v:shape>
            </v:group>
            <v:group style="position:absolute;left:1428;top:8662;width:9384;height:2" coordorigin="1428,8662" coordsize="9384,2">
              <v:shape style="position:absolute;left:1428;top:8662;width:9384;height:2" coordorigin="1428,8662" coordsize="9384,0" path="m1428,8662l10812,8662e" filled="false" stroked="true" strokeweight=".22pt" strokecolor="#000000">
                <v:path arrowok="t"/>
              </v:shape>
            </v:group>
            <v:group style="position:absolute;left:1436;top:8908;width:2;height:221" coordorigin="1436,8908" coordsize="2,221">
              <v:shape style="position:absolute;left:1436;top:8908;width:2;height:221" coordorigin="1436,8908" coordsize="0,221" path="m1436,8908l1436,9129e" filled="false" stroked="true" strokeweight=".580pt" strokecolor="#ffffdc">
                <v:path arrowok="t"/>
              </v:shape>
            </v:group>
            <v:group style="position:absolute;left:1431;top:9141;width:2091;height:2" coordorigin="1431,9141" coordsize="2091,2">
              <v:shape style="position:absolute;left:1431;top:9141;width:2091;height:2" coordorigin="1431,9141" coordsize="2091,0" path="m1431,9141l3521,9141e" filled="false" stroked="true" strokeweight="1.3pt" strokecolor="#ffffdc">
                <v:path arrowok="t"/>
              </v:shape>
            </v:group>
            <v:group style="position:absolute;left:1440;top:8908;width:2081;height:221" coordorigin="1440,8908" coordsize="2081,221">
              <v:shape style="position:absolute;left:1440;top:8908;width:2081;height:221" coordorigin="1440,8908" coordsize="2081,221" path="m1440,9129l3521,9129,3521,8908,1440,8908,1440,9129xe" filled="true" fillcolor="#ffffdc" stroked="false">
                <v:path arrowok="t"/>
                <v:fill type="solid"/>
              </v:shape>
            </v:group>
            <v:group style="position:absolute;left:3543;top:8908;width:2;height:245" coordorigin="3543,8908" coordsize="2,245">
              <v:shape style="position:absolute;left:3543;top:8908;width:2;height:245" coordorigin="3543,8908" coordsize="0,245" path="m3543,8908l3543,9153e" filled="false" stroked="true" strokeweight=".580pt" strokecolor="#ffffdc">
                <v:path arrowok="t"/>
              </v:shape>
            </v:group>
            <v:group style="position:absolute;left:4698;top:8908;width:2;height:245" coordorigin="4698,8908" coordsize="2,245">
              <v:shape style="position:absolute;left:4698;top:8908;width:2;height:245" coordorigin="4698,8908" coordsize="0,245" path="m4698,8908l4698,9153e" filled="false" stroked="true" strokeweight=".58001pt" strokecolor="#ffffdc">
                <v:path arrowok="t"/>
              </v:shape>
            </v:group>
            <v:group style="position:absolute;left:3548;top:8908;width:1146;height:245" coordorigin="3548,8908" coordsize="1146,245">
              <v:shape style="position:absolute;left:3548;top:8908;width:1146;height:245" coordorigin="3548,8908" coordsize="1146,245" path="m3548,9153l4693,9153,4693,8908,3548,8908,3548,9153xe" filled="true" fillcolor="#ffffdc" stroked="false">
                <v:path arrowok="t"/>
                <v:fill type="solid"/>
              </v:shape>
            </v:group>
            <v:group style="position:absolute;left:4712;top:8908;width:2;height:245" coordorigin="4712,8908" coordsize="2,245">
              <v:shape style="position:absolute;left:4712;top:8908;width:2;height:245" coordorigin="4712,8908" coordsize="0,245" path="m4712,8908l4712,9153e" filled="false" stroked="true" strokeweight=".58001pt" strokecolor="#ffffdc">
                <v:path arrowok="t"/>
              </v:shape>
            </v:group>
            <v:group style="position:absolute;left:5027;top:8908;width:2;height:245" coordorigin="5027,8908" coordsize="2,245">
              <v:shape style="position:absolute;left:5027;top:8908;width:2;height:245" coordorigin="5027,8908" coordsize="0,245" path="m5027,8908l5027,9153e" filled="false" stroked="true" strokeweight=".58001pt" strokecolor="#ffffdc">
                <v:path arrowok="t"/>
              </v:shape>
            </v:group>
            <v:group style="position:absolute;left:4717;top:8908;width:305;height:245" coordorigin="4717,8908" coordsize="305,245">
              <v:shape style="position:absolute;left:4717;top:8908;width:305;height:245" coordorigin="4717,8908" coordsize="305,245" path="m4717,9153l5022,9153,5022,8908,4717,8908,4717,9153xe" filled="true" fillcolor="#ffffdc" stroked="false">
                <v:path arrowok="t"/>
                <v:fill type="solid"/>
              </v:shape>
            </v:group>
            <v:group style="position:absolute;left:5037;top:8908;width:2;height:245" coordorigin="5037,8908" coordsize="2,245">
              <v:shape style="position:absolute;left:5037;top:8908;width:2;height:245" coordorigin="5037,8908" coordsize="0,245" path="m5037,8908l5037,9153e" filled="false" stroked="true" strokeweight=".46pt" strokecolor="#ffffdc">
                <v:path arrowok="t"/>
              </v:shape>
            </v:group>
            <v:group style="position:absolute;left:5041;top:8908;width:682;height:245" coordorigin="5041,8908" coordsize="682,245">
              <v:shape style="position:absolute;left:5041;top:8908;width:682;height:245" coordorigin="5041,8908" coordsize="682,245" path="m5041,9153l5723,9153,5723,8908,5041,8908,5041,9153xe" filled="true" fillcolor="#ffffdc" stroked="false">
                <v:path arrowok="t"/>
                <v:fill type="solid"/>
              </v:shape>
            </v:group>
            <v:group style="position:absolute;left:5743;top:8908;width:2;height:245" coordorigin="5743,8908" coordsize="2,245">
              <v:shape style="position:absolute;left:5743;top:8908;width:2;height:245" coordorigin="5743,8908" coordsize="0,245" path="m5743,8908l5743,9153e" filled="false" stroked="true" strokeweight=".70001pt" strokecolor="#ffffdc">
                <v:path arrowok="t"/>
              </v:shape>
            </v:group>
            <v:group style="position:absolute;left:6897;top:8908;width:2;height:245" coordorigin="6897,8908" coordsize="2,245">
              <v:shape style="position:absolute;left:6897;top:8908;width:2;height:245" coordorigin="6897,8908" coordsize="0,245" path="m6897,8908l6897,9153e" filled="false" stroked="true" strokeweight=".579980pt" strokecolor="#ffffdc">
                <v:path arrowok="t"/>
              </v:shape>
            </v:group>
            <v:group style="position:absolute;left:5749;top:8908;width:1143;height:245" coordorigin="5749,8908" coordsize="1143,245">
              <v:shape style="position:absolute;left:5749;top:8908;width:1143;height:245" coordorigin="5749,8908" coordsize="1143,245" path="m5749,9153l6892,9153,6892,8908,5749,8908,5749,9153xe" filled="true" fillcolor="#ffffdc" stroked="false">
                <v:path arrowok="t"/>
                <v:fill type="solid"/>
              </v:shape>
            </v:group>
            <v:group style="position:absolute;left:6913;top:8908;width:2;height:245" coordorigin="6913,8908" coordsize="2,245">
              <v:shape style="position:absolute;left:6913;top:8908;width:2;height:245" coordorigin="6913,8908" coordsize="0,245" path="m6913,8908l6913,9153e" filled="false" stroked="true" strokeweight=".58001pt" strokecolor="#ffffdc">
                <v:path arrowok="t"/>
              </v:shape>
            </v:group>
            <v:group style="position:absolute;left:7228;top:8908;width:2;height:245" coordorigin="7228,8908" coordsize="2,245">
              <v:shape style="position:absolute;left:7228;top:8908;width:2;height:245" coordorigin="7228,8908" coordsize="0,245" path="m7228,8908l7228,9153e" filled="false" stroked="true" strokeweight=".579980pt" strokecolor="#ffffdc">
                <v:path arrowok="t"/>
              </v:shape>
            </v:group>
            <v:group style="position:absolute;left:6918;top:8908;width:305;height:245" coordorigin="6918,8908" coordsize="305,245">
              <v:shape style="position:absolute;left:6918;top:8908;width:305;height:245" coordorigin="6918,8908" coordsize="305,245" path="m6918,9153l7223,9153,7223,8908,6918,8908,6918,9153xe" filled="true" fillcolor="#ffffdc" stroked="false">
                <v:path arrowok="t"/>
                <v:fill type="solid"/>
              </v:shape>
            </v:group>
            <v:group style="position:absolute;left:7237;top:8908;width:2;height:245" coordorigin="7237,8908" coordsize="2,245">
              <v:shape style="position:absolute;left:7237;top:8908;width:2;height:245" coordorigin="7237,8908" coordsize="0,245" path="m7237,8908l7237,9153e" filled="false" stroked="true" strokeweight=".58001pt" strokecolor="#ffffdc">
                <v:path arrowok="t"/>
              </v:shape>
            </v:group>
            <v:group style="position:absolute;left:7242;top:8908;width:680;height:245" coordorigin="7242,8908" coordsize="680,245">
              <v:shape style="position:absolute;left:7242;top:8908;width:680;height:245" coordorigin="7242,8908" coordsize="680,245" path="m7242,9153l7921,9153,7921,8908,7242,8908,7242,9153xe" filled="true" fillcolor="#ffffdc" stroked="false">
                <v:path arrowok="t"/>
                <v:fill type="solid"/>
              </v:shape>
            </v:group>
            <v:group style="position:absolute;left:7943;top:8908;width:2;height:245" coordorigin="7943,8908" coordsize="2,245">
              <v:shape style="position:absolute;left:7943;top:8908;width:2;height:245" coordorigin="7943,8908" coordsize="0,245" path="m7943,8908l7943,9153e" filled="false" stroked="true" strokeweight=".579980pt" strokecolor="#ffffdc">
                <v:path arrowok="t"/>
              </v:shape>
            </v:group>
            <v:group style="position:absolute;left:9004;top:8908;width:2;height:245" coordorigin="9004,8908" coordsize="2,245">
              <v:shape style="position:absolute;left:9004;top:8908;width:2;height:245" coordorigin="9004,8908" coordsize="0,245" path="m9004,8908l9004,9153e" filled="false" stroked="true" strokeweight=".58001pt" strokecolor="#ffffdc">
                <v:path arrowok="t"/>
              </v:shape>
            </v:group>
            <v:group style="position:absolute;left:7948;top:8908;width:1052;height:245" coordorigin="7948,8908" coordsize="1052,245">
              <v:shape style="position:absolute;left:7948;top:8908;width:1052;height:245" coordorigin="7948,8908" coordsize="1052,245" path="m7948,9153l8999,9153,8999,8908,7948,8908,7948,9153xe" filled="true" fillcolor="#ffffdc" stroked="false">
                <v:path arrowok="t"/>
                <v:fill type="solid"/>
              </v:shape>
            </v:group>
            <v:group style="position:absolute;left:9021;top:8908;width:2;height:245" coordorigin="9021,8908" coordsize="2,245">
              <v:shape style="position:absolute;left:9021;top:8908;width:2;height:245" coordorigin="9021,8908" coordsize="0,245" path="m9021,8908l9021,9153e" filled="false" stroked="true" strokeweight=".58001pt" strokecolor="#ffffdc">
                <v:path arrowok="t"/>
              </v:shape>
            </v:group>
            <v:group style="position:absolute;left:9025;top:8908;width:300;height:245" coordorigin="9025,8908" coordsize="300,245">
              <v:shape style="position:absolute;left:9025;top:8908;width:300;height:245" coordorigin="9025,8908" coordsize="300,245" path="m9025,9153l9325,9153,9325,8908,9025,8908,9025,9153xe" filled="true" fillcolor="#ffffdc" stroked="false">
                <v:path arrowok="t"/>
                <v:fill type="solid"/>
              </v:shape>
            </v:group>
            <v:group style="position:absolute;left:9347;top:8908;width:2;height:245" coordorigin="9347,8908" coordsize="2,245">
              <v:shape style="position:absolute;left:9347;top:8908;width:2;height:245" coordorigin="9347,8908" coordsize="0,245" path="m9347,8908l9347,9153e" filled="false" stroked="true" strokeweight=".58001pt" strokecolor="#ffffdc">
                <v:path arrowok="t"/>
              </v:shape>
            </v:group>
            <v:group style="position:absolute;left:10476;top:8908;width:2;height:245" coordorigin="10476,8908" coordsize="2,245">
              <v:shape style="position:absolute;left:10476;top:8908;width:2;height:245" coordorigin="10476,8908" coordsize="0,245" path="m10476,8908l10476,9153e" filled="false" stroked="true" strokeweight=".579980pt" strokecolor="#ffffdc">
                <v:path arrowok="t"/>
              </v:shape>
            </v:group>
            <v:group style="position:absolute;left:9352;top:8908;width:1119;height:245" coordorigin="9352,8908" coordsize="1119,245">
              <v:shape style="position:absolute;left:9352;top:8908;width:1119;height:245" coordorigin="9352,8908" coordsize="1119,245" path="m9352,9153l10471,9153,10471,8908,9352,8908,9352,9153xe" filled="true" fillcolor="#ffffdc" stroked="false">
                <v:path arrowok="t"/>
                <v:fill type="solid"/>
              </v:shape>
            </v:group>
            <v:group style="position:absolute;left:10490;top:8908;width:2;height:245" coordorigin="10490,8908" coordsize="2,245">
              <v:shape style="position:absolute;left:10490;top:8908;width:2;height:245" coordorigin="10490,8908" coordsize="0,245" path="m10490,8908l10490,9153e" filled="false" stroked="true" strokeweight=".58004pt" strokecolor="#ffffdc">
                <v:path arrowok="t"/>
              </v:shape>
            </v:group>
            <v:group style="position:absolute;left:10807;top:8908;width:2;height:245" coordorigin="10807,8908" coordsize="2,245">
              <v:shape style="position:absolute;left:10807;top:8908;width:2;height:245" coordorigin="10807,8908" coordsize="0,245" path="m10807,8908l10807,9153e" filled="false" stroked="true" strokeweight=".579980pt" strokecolor="#ffffdc">
                <v:path arrowok="t"/>
              </v:shape>
            </v:group>
            <v:group style="position:absolute;left:10495;top:8908;width:308;height:245" coordorigin="10495,8908" coordsize="308,245">
              <v:shape style="position:absolute;left:10495;top:8908;width:308;height:245" coordorigin="10495,8908" coordsize="308,245" path="m10495,9153l10802,9153,10802,8908,10495,8908,10495,9153xe" filled="true" fillcolor="#ffffdc" stroked="false">
                <v:path arrowok="t"/>
                <v:fill type="solid"/>
              </v:shape>
            </v:group>
            <v:group style="position:absolute;left:1428;top:8909;width:9384;height:2" coordorigin="1428,8909" coordsize="9384,2">
              <v:shape style="position:absolute;left:1428;top:8909;width:9384;height:2" coordorigin="1428,8909" coordsize="9384,0" path="m1428,8909l10812,8909e" filled="false" stroked="true" strokeweight=".22pt" strokecolor="#000000">
                <v:path arrowok="t"/>
              </v:shape>
            </v:group>
            <v:group style="position:absolute;left:1428;top:9154;width:9384;height:2" coordorigin="1428,9154" coordsize="9384,2">
              <v:shape style="position:absolute;left:1428;top:9154;width:9384;height:2" coordorigin="1428,9154" coordsize="9384,0" path="m1428,9154l10812,9154e" filled="false" stroked="true" strokeweight=".22pt" strokecolor="#000000">
                <v:path arrowok="t"/>
              </v:shape>
            </v:group>
            <v:group style="position:absolute;left:1436;top:9402;width:2;height:219" coordorigin="1436,9402" coordsize="2,219">
              <v:shape style="position:absolute;left:1436;top:9402;width:2;height:219" coordorigin="1436,9402" coordsize="0,219" path="m1436,9402l1436,9621e" filled="false" stroked="true" strokeweight=".580pt" strokecolor="#ffffdc">
                <v:path arrowok="t"/>
              </v:shape>
            </v:group>
            <v:group style="position:absolute;left:1431;top:9633;width:2091;height:2" coordorigin="1431,9633" coordsize="2091,2">
              <v:shape style="position:absolute;left:1431;top:9633;width:2091;height:2" coordorigin="1431,9633" coordsize="2091,0" path="m1431,9633l3521,9633e" filled="false" stroked="true" strokeweight="1.3pt" strokecolor="#ffffdc">
                <v:path arrowok="t"/>
              </v:shape>
            </v:group>
            <v:group style="position:absolute;left:1440;top:9402;width:2081;height:219" coordorigin="1440,9402" coordsize="2081,219">
              <v:shape style="position:absolute;left:1440;top:9402;width:2081;height:219" coordorigin="1440,9402" coordsize="2081,219" path="m1440,9621l3521,9621,3521,9402,1440,9402,1440,9621xe" filled="true" fillcolor="#ffffdc" stroked="false">
                <v:path arrowok="t"/>
                <v:fill type="solid"/>
              </v:shape>
            </v:group>
            <v:group style="position:absolute;left:3543;top:9402;width:2;height:243" coordorigin="3543,9402" coordsize="2,243">
              <v:shape style="position:absolute;left:3543;top:9402;width:2;height:243" coordorigin="3543,9402" coordsize="0,243" path="m3543,9402l3543,9645e" filled="false" stroked="true" strokeweight=".580pt" strokecolor="#ffffdc">
                <v:path arrowok="t"/>
              </v:shape>
            </v:group>
            <v:group style="position:absolute;left:4698;top:9402;width:2;height:243" coordorigin="4698,9402" coordsize="2,243">
              <v:shape style="position:absolute;left:4698;top:9402;width:2;height:243" coordorigin="4698,9402" coordsize="0,243" path="m4698,9402l4698,9645e" filled="false" stroked="true" strokeweight=".58001pt" strokecolor="#ffffdc">
                <v:path arrowok="t"/>
              </v:shape>
            </v:group>
            <v:group style="position:absolute;left:3548;top:9402;width:1146;height:243" coordorigin="3548,9402" coordsize="1146,243">
              <v:shape style="position:absolute;left:3548;top:9402;width:1146;height:243" coordorigin="3548,9402" coordsize="1146,243" path="m3548,9645l4693,9645,4693,9402,3548,9402,3548,9645xe" filled="true" fillcolor="#ffffdc" stroked="false">
                <v:path arrowok="t"/>
                <v:fill type="solid"/>
              </v:shape>
            </v:group>
            <v:group style="position:absolute;left:4712;top:9402;width:2;height:243" coordorigin="4712,9402" coordsize="2,243">
              <v:shape style="position:absolute;left:4712;top:9402;width:2;height:243" coordorigin="4712,9402" coordsize="0,243" path="m4712,9402l4712,9645e" filled="false" stroked="true" strokeweight=".58001pt" strokecolor="#ffffdc">
                <v:path arrowok="t"/>
              </v:shape>
            </v:group>
            <v:group style="position:absolute;left:5027;top:9402;width:2;height:243" coordorigin="5027,9402" coordsize="2,243">
              <v:shape style="position:absolute;left:5027;top:9402;width:2;height:243" coordorigin="5027,9402" coordsize="0,243" path="m5027,9402l5027,9645e" filled="false" stroked="true" strokeweight=".58001pt" strokecolor="#ffffdc">
                <v:path arrowok="t"/>
              </v:shape>
            </v:group>
            <v:group style="position:absolute;left:4717;top:9402;width:305;height:243" coordorigin="4717,9402" coordsize="305,243">
              <v:shape style="position:absolute;left:4717;top:9402;width:305;height:243" coordorigin="4717,9402" coordsize="305,243" path="m4717,9645l5022,9645,5022,9402,4717,9402,4717,9645xe" filled="true" fillcolor="#ffffdc" stroked="false">
                <v:path arrowok="t"/>
                <v:fill type="solid"/>
              </v:shape>
            </v:group>
            <v:group style="position:absolute;left:5037;top:9402;width:2;height:243" coordorigin="5037,9402" coordsize="2,243">
              <v:shape style="position:absolute;left:5037;top:9402;width:2;height:243" coordorigin="5037,9402" coordsize="0,243" path="m5037,9402l5037,9645e" filled="false" stroked="true" strokeweight=".46pt" strokecolor="#ffffdc">
                <v:path arrowok="t"/>
              </v:shape>
            </v:group>
            <v:group style="position:absolute;left:5041;top:9402;width:682;height:243" coordorigin="5041,9402" coordsize="682,243">
              <v:shape style="position:absolute;left:5041;top:9402;width:682;height:243" coordorigin="5041,9402" coordsize="682,243" path="m5041,9645l5723,9645,5723,9402,5041,9402,5041,9645xe" filled="true" fillcolor="#ffffdc" stroked="false">
                <v:path arrowok="t"/>
                <v:fill type="solid"/>
              </v:shape>
            </v:group>
            <v:group style="position:absolute;left:5743;top:9402;width:2;height:243" coordorigin="5743,9402" coordsize="2,243">
              <v:shape style="position:absolute;left:5743;top:9402;width:2;height:243" coordorigin="5743,9402" coordsize="0,243" path="m5743,9402l5743,9645e" filled="false" stroked="true" strokeweight=".70001pt" strokecolor="#ffffdc">
                <v:path arrowok="t"/>
              </v:shape>
            </v:group>
            <v:group style="position:absolute;left:6897;top:9402;width:2;height:243" coordorigin="6897,9402" coordsize="2,243">
              <v:shape style="position:absolute;left:6897;top:9402;width:2;height:243" coordorigin="6897,9402" coordsize="0,243" path="m6897,9402l6897,9645e" filled="false" stroked="true" strokeweight=".579980pt" strokecolor="#ffffdc">
                <v:path arrowok="t"/>
              </v:shape>
            </v:group>
            <v:group style="position:absolute;left:5749;top:9402;width:1143;height:243" coordorigin="5749,9402" coordsize="1143,243">
              <v:shape style="position:absolute;left:5749;top:9402;width:1143;height:243" coordorigin="5749,9402" coordsize="1143,243" path="m5749,9645l6892,9645,6892,9402,5749,9402,5749,9645xe" filled="true" fillcolor="#ffffdc" stroked="false">
                <v:path arrowok="t"/>
                <v:fill type="solid"/>
              </v:shape>
            </v:group>
            <v:group style="position:absolute;left:6913;top:9402;width:2;height:243" coordorigin="6913,9402" coordsize="2,243">
              <v:shape style="position:absolute;left:6913;top:9402;width:2;height:243" coordorigin="6913,9402" coordsize="0,243" path="m6913,9402l6913,9645e" filled="false" stroked="true" strokeweight=".58001pt" strokecolor="#ffffdc">
                <v:path arrowok="t"/>
              </v:shape>
            </v:group>
            <v:group style="position:absolute;left:7228;top:9402;width:2;height:243" coordorigin="7228,9402" coordsize="2,243">
              <v:shape style="position:absolute;left:7228;top:9402;width:2;height:243" coordorigin="7228,9402" coordsize="0,243" path="m7228,9402l7228,9645e" filled="false" stroked="true" strokeweight=".579980pt" strokecolor="#ffffdc">
                <v:path arrowok="t"/>
              </v:shape>
            </v:group>
            <v:group style="position:absolute;left:6918;top:9402;width:305;height:243" coordorigin="6918,9402" coordsize="305,243">
              <v:shape style="position:absolute;left:6918;top:9402;width:305;height:243" coordorigin="6918,9402" coordsize="305,243" path="m6918,9645l7223,9645,7223,9402,6918,9402,6918,9645xe" filled="true" fillcolor="#ffffdc" stroked="false">
                <v:path arrowok="t"/>
                <v:fill type="solid"/>
              </v:shape>
            </v:group>
            <v:group style="position:absolute;left:7237;top:9402;width:2;height:243" coordorigin="7237,9402" coordsize="2,243">
              <v:shape style="position:absolute;left:7237;top:9402;width:2;height:243" coordorigin="7237,9402" coordsize="0,243" path="m7237,9402l7237,9645e" filled="false" stroked="true" strokeweight=".58001pt" strokecolor="#ffffdc">
                <v:path arrowok="t"/>
              </v:shape>
            </v:group>
            <v:group style="position:absolute;left:7242;top:9402;width:680;height:243" coordorigin="7242,9402" coordsize="680,243">
              <v:shape style="position:absolute;left:7242;top:9402;width:680;height:243" coordorigin="7242,9402" coordsize="680,243" path="m7242,9645l7921,9645,7921,9402,7242,9402,7242,9645xe" filled="true" fillcolor="#ffffdc" stroked="false">
                <v:path arrowok="t"/>
                <v:fill type="solid"/>
              </v:shape>
            </v:group>
            <v:group style="position:absolute;left:7943;top:9402;width:2;height:243" coordorigin="7943,9402" coordsize="2,243">
              <v:shape style="position:absolute;left:7943;top:9402;width:2;height:243" coordorigin="7943,9402" coordsize="0,243" path="m7943,9402l7943,9645e" filled="false" stroked="true" strokeweight=".579980pt" strokecolor="#ffffdc">
                <v:path arrowok="t"/>
              </v:shape>
            </v:group>
            <v:group style="position:absolute;left:9004;top:9402;width:2;height:243" coordorigin="9004,9402" coordsize="2,243">
              <v:shape style="position:absolute;left:9004;top:9402;width:2;height:243" coordorigin="9004,9402" coordsize="0,243" path="m9004,9402l9004,9645e" filled="false" stroked="true" strokeweight=".58001pt" strokecolor="#ffffdc">
                <v:path arrowok="t"/>
              </v:shape>
            </v:group>
            <v:group style="position:absolute;left:7948;top:9402;width:1052;height:243" coordorigin="7948,9402" coordsize="1052,243">
              <v:shape style="position:absolute;left:7948;top:9402;width:1052;height:243" coordorigin="7948,9402" coordsize="1052,243" path="m7948,9645l8999,9645,8999,9402,7948,9402,7948,9645xe" filled="true" fillcolor="#ffffdc" stroked="false">
                <v:path arrowok="t"/>
                <v:fill type="solid"/>
              </v:shape>
            </v:group>
            <v:group style="position:absolute;left:9021;top:9402;width:2;height:243" coordorigin="9021,9402" coordsize="2,243">
              <v:shape style="position:absolute;left:9021;top:9402;width:2;height:243" coordorigin="9021,9402" coordsize="0,243" path="m9021,9402l9021,9645e" filled="false" stroked="true" strokeweight=".58001pt" strokecolor="#ffffdc">
                <v:path arrowok="t"/>
              </v:shape>
            </v:group>
            <v:group style="position:absolute;left:9025;top:9402;width:300;height:243" coordorigin="9025,9402" coordsize="300,243">
              <v:shape style="position:absolute;left:9025;top:9402;width:300;height:243" coordorigin="9025,9402" coordsize="300,243" path="m9025,9645l9325,9645,9325,9402,9025,9402,9025,9645xe" filled="true" fillcolor="#ffffdc" stroked="false">
                <v:path arrowok="t"/>
                <v:fill type="solid"/>
              </v:shape>
            </v:group>
            <v:group style="position:absolute;left:9347;top:9402;width:2;height:243" coordorigin="9347,9402" coordsize="2,243">
              <v:shape style="position:absolute;left:9347;top:9402;width:2;height:243" coordorigin="9347,9402" coordsize="0,243" path="m9347,9402l9347,9645e" filled="false" stroked="true" strokeweight=".58001pt" strokecolor="#ffffdc">
                <v:path arrowok="t"/>
              </v:shape>
            </v:group>
            <v:group style="position:absolute;left:10476;top:9402;width:2;height:243" coordorigin="10476,9402" coordsize="2,243">
              <v:shape style="position:absolute;left:10476;top:9402;width:2;height:243" coordorigin="10476,9402" coordsize="0,243" path="m10476,9402l10476,9645e" filled="false" stroked="true" strokeweight=".579980pt" strokecolor="#ffffdc">
                <v:path arrowok="t"/>
              </v:shape>
            </v:group>
            <v:group style="position:absolute;left:9352;top:9402;width:1119;height:243" coordorigin="9352,9402" coordsize="1119,243">
              <v:shape style="position:absolute;left:9352;top:9402;width:1119;height:243" coordorigin="9352,9402" coordsize="1119,243" path="m9352,9645l10471,9645,10471,9402,9352,9402,9352,9645xe" filled="true" fillcolor="#ffffdc" stroked="false">
                <v:path arrowok="t"/>
                <v:fill type="solid"/>
              </v:shape>
            </v:group>
            <v:group style="position:absolute;left:10490;top:9402;width:2;height:243" coordorigin="10490,9402" coordsize="2,243">
              <v:shape style="position:absolute;left:10490;top:9402;width:2;height:243" coordorigin="10490,9402" coordsize="0,243" path="m10490,9402l10490,9645e" filled="false" stroked="true" strokeweight=".58004pt" strokecolor="#ffffdc">
                <v:path arrowok="t"/>
              </v:shape>
            </v:group>
            <v:group style="position:absolute;left:10807;top:9402;width:2;height:243" coordorigin="10807,9402" coordsize="2,243">
              <v:shape style="position:absolute;left:10807;top:9402;width:2;height:243" coordorigin="10807,9402" coordsize="0,243" path="m10807,9402l10807,9645e" filled="false" stroked="true" strokeweight=".579980pt" strokecolor="#ffffdc">
                <v:path arrowok="t"/>
              </v:shape>
            </v:group>
            <v:group style="position:absolute;left:10495;top:9402;width:308;height:243" coordorigin="10495,9402" coordsize="308,243">
              <v:shape style="position:absolute;left:10495;top:9402;width:308;height:243" coordorigin="10495,9402" coordsize="308,243" path="m10495,9645l10802,9645,10802,9402,10495,9402,10495,9645xe" filled="true" fillcolor="#ffffdc" stroked="false">
                <v:path arrowok="t"/>
                <v:fill type="solid"/>
              </v:shape>
            </v:group>
            <v:group style="position:absolute;left:1428;top:9401;width:9384;height:2" coordorigin="1428,9401" coordsize="9384,2">
              <v:shape style="position:absolute;left:1428;top:9401;width:9384;height:2" coordorigin="1428,9401" coordsize="9384,0" path="m1428,9401l10812,9401e" filled="false" stroked="true" strokeweight=".22pt" strokecolor="#000000">
                <v:path arrowok="t"/>
              </v:shape>
            </v:group>
            <v:group style="position:absolute;left:1428;top:9646;width:9384;height:2" coordorigin="1428,9646" coordsize="9384,2">
              <v:shape style="position:absolute;left:1428;top:9646;width:9384;height:2" coordorigin="1428,9646" coordsize="9384,0" path="m1428,9646l10812,9646e" filled="false" stroked="true" strokeweight=".22pt" strokecolor="#000000">
                <v:path arrowok="t"/>
              </v:shape>
            </v:group>
            <v:group style="position:absolute;left:1436;top:9894;width:2;height:219" coordorigin="1436,9894" coordsize="2,219">
              <v:shape style="position:absolute;left:1436;top:9894;width:2;height:219" coordorigin="1436,9894" coordsize="0,219" path="m1436,9894l1436,10113e" filled="false" stroked="true" strokeweight=".580pt" strokecolor="#ffffdc">
                <v:path arrowok="t"/>
              </v:shape>
            </v:group>
            <v:group style="position:absolute;left:1431;top:10125;width:2091;height:2" coordorigin="1431,10125" coordsize="2091,2">
              <v:shape style="position:absolute;left:1431;top:10125;width:2091;height:2" coordorigin="1431,10125" coordsize="2091,0" path="m1431,10125l3521,10125e" filled="false" stroked="true" strokeweight="1.3pt" strokecolor="#ffffdc">
                <v:path arrowok="t"/>
              </v:shape>
            </v:group>
            <v:group style="position:absolute;left:1440;top:9894;width:2081;height:219" coordorigin="1440,9894" coordsize="2081,219">
              <v:shape style="position:absolute;left:1440;top:9894;width:2081;height:219" coordorigin="1440,9894" coordsize="2081,219" path="m1440,10113l3521,10113,3521,9894,1440,9894,1440,10113xe" filled="true" fillcolor="#ffffdc" stroked="false">
                <v:path arrowok="t"/>
                <v:fill type="solid"/>
              </v:shape>
            </v:group>
            <v:group style="position:absolute;left:3543;top:9894;width:2;height:243" coordorigin="3543,9894" coordsize="2,243">
              <v:shape style="position:absolute;left:3543;top:9894;width:2;height:243" coordorigin="3543,9894" coordsize="0,243" path="m3543,9894l3543,10137e" filled="false" stroked="true" strokeweight=".580pt" strokecolor="#ffffdc">
                <v:path arrowok="t"/>
              </v:shape>
            </v:group>
            <v:group style="position:absolute;left:4698;top:9894;width:2;height:243" coordorigin="4698,9894" coordsize="2,243">
              <v:shape style="position:absolute;left:4698;top:9894;width:2;height:243" coordorigin="4698,9894" coordsize="0,243" path="m4698,9894l4698,10137e" filled="false" stroked="true" strokeweight=".58001pt" strokecolor="#ffffdc">
                <v:path arrowok="t"/>
              </v:shape>
            </v:group>
            <v:group style="position:absolute;left:3548;top:9894;width:1146;height:243" coordorigin="3548,9894" coordsize="1146,243">
              <v:shape style="position:absolute;left:3548;top:9894;width:1146;height:243" coordorigin="3548,9894" coordsize="1146,243" path="m3548,10137l4693,10137,4693,9894,3548,9894,3548,10137xe" filled="true" fillcolor="#ffffdc" stroked="false">
                <v:path arrowok="t"/>
                <v:fill type="solid"/>
              </v:shape>
            </v:group>
            <v:group style="position:absolute;left:4712;top:9894;width:2;height:243" coordorigin="4712,9894" coordsize="2,243">
              <v:shape style="position:absolute;left:4712;top:9894;width:2;height:243" coordorigin="4712,9894" coordsize="0,243" path="m4712,9894l4712,10137e" filled="false" stroked="true" strokeweight=".58001pt" strokecolor="#ffffdc">
                <v:path arrowok="t"/>
              </v:shape>
            </v:group>
            <v:group style="position:absolute;left:5027;top:9894;width:2;height:243" coordorigin="5027,9894" coordsize="2,243">
              <v:shape style="position:absolute;left:5027;top:9894;width:2;height:243" coordorigin="5027,9894" coordsize="0,243" path="m5027,9894l5027,10137e" filled="false" stroked="true" strokeweight=".58001pt" strokecolor="#ffffdc">
                <v:path arrowok="t"/>
              </v:shape>
            </v:group>
            <v:group style="position:absolute;left:4717;top:9894;width:305;height:243" coordorigin="4717,9894" coordsize="305,243">
              <v:shape style="position:absolute;left:4717;top:9894;width:305;height:243" coordorigin="4717,9894" coordsize="305,243" path="m4717,10137l5022,10137,5022,9894,4717,9894,4717,10137xe" filled="true" fillcolor="#ffffdc" stroked="false">
                <v:path arrowok="t"/>
                <v:fill type="solid"/>
              </v:shape>
            </v:group>
            <v:group style="position:absolute;left:5037;top:9894;width:2;height:243" coordorigin="5037,9894" coordsize="2,243">
              <v:shape style="position:absolute;left:5037;top:9894;width:2;height:243" coordorigin="5037,9894" coordsize="0,243" path="m5037,9894l5037,10137e" filled="false" stroked="true" strokeweight=".46pt" strokecolor="#ffffdc">
                <v:path arrowok="t"/>
              </v:shape>
            </v:group>
            <v:group style="position:absolute;left:5041;top:9894;width:682;height:243" coordorigin="5041,9894" coordsize="682,243">
              <v:shape style="position:absolute;left:5041;top:9894;width:682;height:243" coordorigin="5041,9894" coordsize="682,243" path="m5041,10137l5723,10137,5723,9894,5041,9894,5041,10137xe" filled="true" fillcolor="#ffffdc" stroked="false">
                <v:path arrowok="t"/>
                <v:fill type="solid"/>
              </v:shape>
            </v:group>
            <v:group style="position:absolute;left:5743;top:9894;width:2;height:243" coordorigin="5743,9894" coordsize="2,243">
              <v:shape style="position:absolute;left:5743;top:9894;width:2;height:243" coordorigin="5743,9894" coordsize="0,243" path="m5743,9894l5743,10137e" filled="false" stroked="true" strokeweight=".70001pt" strokecolor="#ffffdc">
                <v:path arrowok="t"/>
              </v:shape>
            </v:group>
            <v:group style="position:absolute;left:6897;top:9894;width:2;height:243" coordorigin="6897,9894" coordsize="2,243">
              <v:shape style="position:absolute;left:6897;top:9894;width:2;height:243" coordorigin="6897,9894" coordsize="0,243" path="m6897,9894l6897,10137e" filled="false" stroked="true" strokeweight=".579980pt" strokecolor="#ffffdc">
                <v:path arrowok="t"/>
              </v:shape>
            </v:group>
            <v:group style="position:absolute;left:5749;top:9894;width:1143;height:243" coordorigin="5749,9894" coordsize="1143,243">
              <v:shape style="position:absolute;left:5749;top:9894;width:1143;height:243" coordorigin="5749,9894" coordsize="1143,243" path="m5749,10137l6892,10137,6892,9894,5749,9894,5749,10137xe" filled="true" fillcolor="#ffffdc" stroked="false">
                <v:path arrowok="t"/>
                <v:fill type="solid"/>
              </v:shape>
            </v:group>
            <v:group style="position:absolute;left:6913;top:9894;width:2;height:243" coordorigin="6913,9894" coordsize="2,243">
              <v:shape style="position:absolute;left:6913;top:9894;width:2;height:243" coordorigin="6913,9894" coordsize="0,243" path="m6913,9894l6913,10137e" filled="false" stroked="true" strokeweight=".58001pt" strokecolor="#ffffdc">
                <v:path arrowok="t"/>
              </v:shape>
            </v:group>
            <v:group style="position:absolute;left:7228;top:9894;width:2;height:243" coordorigin="7228,9894" coordsize="2,243">
              <v:shape style="position:absolute;left:7228;top:9894;width:2;height:243" coordorigin="7228,9894" coordsize="0,243" path="m7228,9894l7228,10137e" filled="false" stroked="true" strokeweight=".579980pt" strokecolor="#ffffdc">
                <v:path arrowok="t"/>
              </v:shape>
            </v:group>
            <v:group style="position:absolute;left:6918;top:9894;width:305;height:243" coordorigin="6918,9894" coordsize="305,243">
              <v:shape style="position:absolute;left:6918;top:9894;width:305;height:243" coordorigin="6918,9894" coordsize="305,243" path="m6918,10137l7223,10137,7223,9894,6918,9894,6918,10137xe" filled="true" fillcolor="#ffffdc" stroked="false">
                <v:path arrowok="t"/>
                <v:fill type="solid"/>
              </v:shape>
            </v:group>
            <v:group style="position:absolute;left:7237;top:9894;width:2;height:243" coordorigin="7237,9894" coordsize="2,243">
              <v:shape style="position:absolute;left:7237;top:9894;width:2;height:243" coordorigin="7237,9894" coordsize="0,243" path="m7237,9894l7237,10137e" filled="false" stroked="true" strokeweight=".58001pt" strokecolor="#ffffdc">
                <v:path arrowok="t"/>
              </v:shape>
            </v:group>
            <v:group style="position:absolute;left:7242;top:9894;width:680;height:243" coordorigin="7242,9894" coordsize="680,243">
              <v:shape style="position:absolute;left:7242;top:9894;width:680;height:243" coordorigin="7242,9894" coordsize="680,243" path="m7242,10137l7921,10137,7921,9894,7242,9894,7242,10137xe" filled="true" fillcolor="#ffffdc" stroked="false">
                <v:path arrowok="t"/>
                <v:fill type="solid"/>
              </v:shape>
            </v:group>
            <v:group style="position:absolute;left:7943;top:9894;width:2;height:243" coordorigin="7943,9894" coordsize="2,243">
              <v:shape style="position:absolute;left:7943;top:9894;width:2;height:243" coordorigin="7943,9894" coordsize="0,243" path="m7943,9894l7943,10137e" filled="false" stroked="true" strokeweight=".579980pt" strokecolor="#ffffdc">
                <v:path arrowok="t"/>
              </v:shape>
            </v:group>
            <v:group style="position:absolute;left:9004;top:9894;width:2;height:243" coordorigin="9004,9894" coordsize="2,243">
              <v:shape style="position:absolute;left:9004;top:9894;width:2;height:243" coordorigin="9004,9894" coordsize="0,243" path="m9004,9894l9004,10137e" filled="false" stroked="true" strokeweight=".58001pt" strokecolor="#ffffdc">
                <v:path arrowok="t"/>
              </v:shape>
            </v:group>
            <v:group style="position:absolute;left:7948;top:9894;width:1052;height:243" coordorigin="7948,9894" coordsize="1052,243">
              <v:shape style="position:absolute;left:7948;top:9894;width:1052;height:243" coordorigin="7948,9894" coordsize="1052,243" path="m7948,10137l8999,10137,8999,9894,7948,9894,7948,10137xe" filled="true" fillcolor="#ffffdc" stroked="false">
                <v:path arrowok="t"/>
                <v:fill type="solid"/>
              </v:shape>
            </v:group>
            <v:group style="position:absolute;left:9021;top:9894;width:2;height:243" coordorigin="9021,9894" coordsize="2,243">
              <v:shape style="position:absolute;left:9021;top:9894;width:2;height:243" coordorigin="9021,9894" coordsize="0,243" path="m9021,9894l9021,10137e" filled="false" stroked="true" strokeweight=".58001pt" strokecolor="#ffffdc">
                <v:path arrowok="t"/>
              </v:shape>
            </v:group>
            <v:group style="position:absolute;left:9025;top:9894;width:300;height:243" coordorigin="9025,9894" coordsize="300,243">
              <v:shape style="position:absolute;left:9025;top:9894;width:300;height:243" coordorigin="9025,9894" coordsize="300,243" path="m9025,10137l9325,10137,9325,9894,9025,9894,9025,10137xe" filled="true" fillcolor="#ffffdc" stroked="false">
                <v:path arrowok="t"/>
                <v:fill type="solid"/>
              </v:shape>
            </v:group>
            <v:group style="position:absolute;left:9347;top:9894;width:2;height:243" coordorigin="9347,9894" coordsize="2,243">
              <v:shape style="position:absolute;left:9347;top:9894;width:2;height:243" coordorigin="9347,9894" coordsize="0,243" path="m9347,9894l9347,10137e" filled="false" stroked="true" strokeweight=".58001pt" strokecolor="#ffffdc">
                <v:path arrowok="t"/>
              </v:shape>
            </v:group>
            <v:group style="position:absolute;left:10476;top:9894;width:2;height:243" coordorigin="10476,9894" coordsize="2,243">
              <v:shape style="position:absolute;left:10476;top:9894;width:2;height:243" coordorigin="10476,9894" coordsize="0,243" path="m10476,9894l10476,10137e" filled="false" stroked="true" strokeweight=".579980pt" strokecolor="#ffffdc">
                <v:path arrowok="t"/>
              </v:shape>
            </v:group>
            <v:group style="position:absolute;left:9352;top:9894;width:1119;height:243" coordorigin="9352,9894" coordsize="1119,243">
              <v:shape style="position:absolute;left:9352;top:9894;width:1119;height:243" coordorigin="9352,9894" coordsize="1119,243" path="m9352,10137l10471,10137,10471,9894,9352,9894,9352,10137xe" filled="true" fillcolor="#ffffdc" stroked="false">
                <v:path arrowok="t"/>
                <v:fill type="solid"/>
              </v:shape>
            </v:group>
            <v:group style="position:absolute;left:10490;top:9894;width:2;height:243" coordorigin="10490,9894" coordsize="2,243">
              <v:shape style="position:absolute;left:10490;top:9894;width:2;height:243" coordorigin="10490,9894" coordsize="0,243" path="m10490,9894l10490,10137e" filled="false" stroked="true" strokeweight=".58004pt" strokecolor="#ffffdc">
                <v:path arrowok="t"/>
              </v:shape>
            </v:group>
            <v:group style="position:absolute;left:10807;top:9894;width:2;height:243" coordorigin="10807,9894" coordsize="2,243">
              <v:shape style="position:absolute;left:10807;top:9894;width:2;height:243" coordorigin="10807,9894" coordsize="0,243" path="m10807,9894l10807,10137e" filled="false" stroked="true" strokeweight=".579980pt" strokecolor="#ffffdc">
                <v:path arrowok="t"/>
              </v:shape>
            </v:group>
            <v:group style="position:absolute;left:10495;top:9894;width:308;height:243" coordorigin="10495,9894" coordsize="308,243">
              <v:shape style="position:absolute;left:10495;top:9894;width:308;height:243" coordorigin="10495,9894" coordsize="308,243" path="m10495,10137l10802,10137,10802,9894,10495,9894,10495,10137xe" filled="true" fillcolor="#ffffdc" stroked="false">
                <v:path arrowok="t"/>
                <v:fill type="solid"/>
              </v:shape>
            </v:group>
            <v:group style="position:absolute;left:1428;top:9893;width:9384;height:2" coordorigin="1428,9893" coordsize="9384,2">
              <v:shape style="position:absolute;left:1428;top:9893;width:9384;height:2" coordorigin="1428,9893" coordsize="9384,0" path="m1428,9893l10812,9893e" filled="false" stroked="true" strokeweight=".22pt" strokecolor="#000000">
                <v:path arrowok="t"/>
              </v:shape>
            </v:group>
            <v:group style="position:absolute;left:1428;top:10138;width:9384;height:2" coordorigin="1428,10138" coordsize="9384,2">
              <v:shape style="position:absolute;left:1428;top:10138;width:9384;height:2" coordorigin="1428,10138" coordsize="9384,0" path="m1428,10138l10812,10138e" filled="false" stroked="true" strokeweight=".22pt" strokecolor="#000000">
                <v:path arrowok="t"/>
              </v:shape>
            </v:group>
            <v:group style="position:absolute;left:1436;top:10633;width:2;height:221" coordorigin="1436,10633" coordsize="2,221">
              <v:shape style="position:absolute;left:1436;top:10633;width:2;height:221" coordorigin="1436,10633" coordsize="0,221" path="m1436,10633l1436,10854e" filled="false" stroked="true" strokeweight=".580pt" strokecolor="#ffffdc">
                <v:path arrowok="t"/>
              </v:shape>
            </v:group>
            <v:group style="position:absolute;left:1431;top:10854;width:2091;height:274" coordorigin="1431,10854" coordsize="2091,274">
              <v:shape style="position:absolute;left:1431;top:10854;width:2091;height:274" coordorigin="1431,10854" coordsize="2091,274" path="m1431,11128l3521,11128,3521,10854,1431,10854,1431,11128xe" filled="true" fillcolor="#ffffdc" stroked="false">
                <v:path arrowok="t"/>
                <v:fill type="solid"/>
              </v:shape>
            </v:group>
            <v:group style="position:absolute;left:1440;top:10633;width:2081;height:221" coordorigin="1440,10633" coordsize="2081,221">
              <v:shape style="position:absolute;left:1440;top:10633;width:2081;height:221" coordorigin="1440,10633" coordsize="2081,221" path="m1440,10854l3521,10854,3521,10633,1440,10633,1440,10854xe" filled="true" fillcolor="#ffffdc" stroked="false">
                <v:path arrowok="t"/>
                <v:fill type="solid"/>
              </v:shape>
            </v:group>
            <v:group style="position:absolute;left:3543;top:10633;width:2;height:221" coordorigin="3543,10633" coordsize="2,221">
              <v:shape style="position:absolute;left:3543;top:10633;width:2;height:221" coordorigin="3543,10633" coordsize="0,221" path="m3543,10633l3543,10854e" filled="false" stroked="true" strokeweight=".580pt" strokecolor="#ffffdc">
                <v:path arrowok="t"/>
              </v:shape>
            </v:group>
            <v:group style="position:absolute;left:4698;top:10633;width:2;height:221" coordorigin="4698,10633" coordsize="2,221">
              <v:shape style="position:absolute;left:4698;top:10633;width:2;height:221" coordorigin="4698,10633" coordsize="0,221" path="m4698,10633l4698,10854e" filled="false" stroked="true" strokeweight=".58001pt" strokecolor="#ffffdc">
                <v:path arrowok="t"/>
              </v:shape>
            </v:group>
            <v:group style="position:absolute;left:3538;top:10854;width:1165;height:274" coordorigin="3538,10854" coordsize="1165,274">
              <v:shape style="position:absolute;left:3538;top:10854;width:1165;height:274" coordorigin="3538,10854" coordsize="1165,274" path="m3538,11128l4702,11128,4702,10854,3538,10854,3538,11128xe" filled="true" fillcolor="#ffffdc" stroked="false">
                <v:path arrowok="t"/>
                <v:fill type="solid"/>
              </v:shape>
            </v:group>
            <v:group style="position:absolute;left:3548;top:10633;width:1146;height:221" coordorigin="3548,10633" coordsize="1146,221">
              <v:shape style="position:absolute;left:3548;top:10633;width:1146;height:221" coordorigin="3548,10633" coordsize="1146,221" path="m3548,10854l4693,10854,4693,10633,3548,10633,3548,10854xe" filled="true" fillcolor="#ffffdc" stroked="false">
                <v:path arrowok="t"/>
                <v:fill type="solid"/>
              </v:shape>
            </v:group>
            <v:group style="position:absolute;left:4712;top:10633;width:2;height:245" coordorigin="4712,10633" coordsize="2,245">
              <v:shape style="position:absolute;left:4712;top:10633;width:2;height:245" coordorigin="4712,10633" coordsize="0,245" path="m4712,10633l4712,10878e" filled="false" stroked="true" strokeweight=".58001pt" strokecolor="#ffffdc">
                <v:path arrowok="t"/>
              </v:shape>
            </v:group>
            <v:group style="position:absolute;left:5027;top:10633;width:2;height:245" coordorigin="5027,10633" coordsize="2,245">
              <v:shape style="position:absolute;left:5027;top:10633;width:2;height:245" coordorigin="5027,10633" coordsize="0,245" path="m5027,10633l5027,10878e" filled="false" stroked="true" strokeweight=".58001pt" strokecolor="#ffffdc">
                <v:path arrowok="t"/>
              </v:shape>
            </v:group>
            <v:group style="position:absolute;left:4707;top:10878;width:324;height:250" coordorigin="4707,10878" coordsize="324,250">
              <v:shape style="position:absolute;left:4707;top:10878;width:324;height:250" coordorigin="4707,10878" coordsize="324,250" path="m4707,11128l5031,11128,5031,10878,4707,10878,4707,11128xe" filled="true" fillcolor="#ffffdc" stroked="false">
                <v:path arrowok="t"/>
                <v:fill type="solid"/>
              </v:shape>
            </v:group>
            <v:group style="position:absolute;left:4717;top:10633;width:305;height:245" coordorigin="4717,10633" coordsize="305,245">
              <v:shape style="position:absolute;left:4717;top:10633;width:305;height:245" coordorigin="4717,10633" coordsize="305,245" path="m4717,10878l5022,10878,5022,10633,4717,10633,4717,10878xe" filled="true" fillcolor="#ffffdc" stroked="false">
                <v:path arrowok="t"/>
                <v:fill type="solid"/>
              </v:shape>
            </v:group>
            <v:group style="position:absolute;left:5037;top:10633;width:2;height:245" coordorigin="5037,10633" coordsize="2,245">
              <v:shape style="position:absolute;left:5037;top:10633;width:2;height:245" coordorigin="5037,10633" coordsize="0,245" path="m5037,10633l5037,10878e" filled="false" stroked="true" strokeweight=".46pt" strokecolor="#ffffdc">
                <v:path arrowok="t"/>
              </v:shape>
            </v:group>
            <v:group style="position:absolute;left:5034;top:10878;width:689;height:250" coordorigin="5034,10878" coordsize="689,250">
              <v:shape style="position:absolute;left:5034;top:10878;width:689;height:250" coordorigin="5034,10878" coordsize="689,250" path="m5034,11128l5723,11128,5723,10878,5034,10878,5034,11128xe" filled="true" fillcolor="#ffffdc" stroked="false">
                <v:path arrowok="t"/>
                <v:fill type="solid"/>
              </v:shape>
            </v:group>
            <v:group style="position:absolute;left:5041;top:10633;width:682;height:245" coordorigin="5041,10633" coordsize="682,245">
              <v:shape style="position:absolute;left:5041;top:10633;width:682;height:245" coordorigin="5041,10633" coordsize="682,245" path="m5041,10878l5723,10878,5723,10633,5041,10633,5041,10878xe" filled="true" fillcolor="#ffffdc" stroked="false">
                <v:path arrowok="t"/>
                <v:fill type="solid"/>
              </v:shape>
            </v:group>
            <v:group style="position:absolute;left:5743;top:10633;width:2;height:221" coordorigin="5743,10633" coordsize="2,221">
              <v:shape style="position:absolute;left:5743;top:10633;width:2;height:221" coordorigin="5743,10633" coordsize="0,221" path="m5743,10633l5743,10854e" filled="false" stroked="true" strokeweight=".70001pt" strokecolor="#ffffdc">
                <v:path arrowok="t"/>
              </v:shape>
            </v:group>
            <v:group style="position:absolute;left:6897;top:10633;width:2;height:221" coordorigin="6897,10633" coordsize="2,221">
              <v:shape style="position:absolute;left:6897;top:10633;width:2;height:221" coordorigin="6897,10633" coordsize="0,221" path="m6897,10633l6897,10854e" filled="false" stroked="true" strokeweight=".579980pt" strokecolor="#ffffdc">
                <v:path arrowok="t"/>
              </v:shape>
            </v:group>
            <v:group style="position:absolute;left:5737;top:10854;width:1165;height:274" coordorigin="5737,10854" coordsize="1165,274">
              <v:shape style="position:absolute;left:5737;top:10854;width:1165;height:274" coordorigin="5737,10854" coordsize="1165,274" path="m5737,11128l6901,11128,6901,10854,5737,10854,5737,11128xe" filled="true" fillcolor="#ffffdc" stroked="false">
                <v:path arrowok="t"/>
                <v:fill type="solid"/>
              </v:shape>
            </v:group>
            <v:group style="position:absolute;left:5749;top:10633;width:1143;height:221" coordorigin="5749,10633" coordsize="1143,221">
              <v:shape style="position:absolute;left:5749;top:10633;width:1143;height:221" coordorigin="5749,10633" coordsize="1143,221" path="m5749,10854l6892,10854,6892,10633,5749,10633,5749,10854xe" filled="true" fillcolor="#ffffdc" stroked="false">
                <v:path arrowok="t"/>
                <v:fill type="solid"/>
              </v:shape>
            </v:group>
            <v:group style="position:absolute;left:6913;top:10633;width:2;height:245" coordorigin="6913,10633" coordsize="2,245">
              <v:shape style="position:absolute;left:6913;top:10633;width:2;height:245" coordorigin="6913,10633" coordsize="0,245" path="m6913,10633l6913,10878e" filled="false" stroked="true" strokeweight=".58001pt" strokecolor="#ffffdc">
                <v:path arrowok="t"/>
              </v:shape>
            </v:group>
            <v:group style="position:absolute;left:7228;top:10633;width:2;height:245" coordorigin="7228,10633" coordsize="2,245">
              <v:shape style="position:absolute;left:7228;top:10633;width:2;height:245" coordorigin="7228,10633" coordsize="0,245" path="m7228,10633l7228,10878e" filled="false" stroked="true" strokeweight=".579980pt" strokecolor="#ffffdc">
                <v:path arrowok="t"/>
              </v:shape>
            </v:group>
            <v:group style="position:absolute;left:6909;top:10878;width:324;height:250" coordorigin="6909,10878" coordsize="324,250">
              <v:shape style="position:absolute;left:6909;top:10878;width:324;height:250" coordorigin="6909,10878" coordsize="324,250" path="m6909,11128l7233,11128,7233,10878,6909,10878,6909,11128xe" filled="true" fillcolor="#ffffdc" stroked="false">
                <v:path arrowok="t"/>
                <v:fill type="solid"/>
              </v:shape>
            </v:group>
            <v:group style="position:absolute;left:6918;top:10633;width:305;height:245" coordorigin="6918,10633" coordsize="305,245">
              <v:shape style="position:absolute;left:6918;top:10633;width:305;height:245" coordorigin="6918,10633" coordsize="305,245" path="m6918,10878l7223,10878,7223,10633,6918,10633,6918,10878xe" filled="true" fillcolor="#ffffdc" stroked="false">
                <v:path arrowok="t"/>
                <v:fill type="solid"/>
              </v:shape>
            </v:group>
            <v:group style="position:absolute;left:7237;top:10633;width:2;height:245" coordorigin="7237,10633" coordsize="2,245">
              <v:shape style="position:absolute;left:7237;top:10633;width:2;height:245" coordorigin="7237,10633" coordsize="0,245" path="m7237,10633l7237,10878e" filled="false" stroked="true" strokeweight=".58001pt" strokecolor="#ffffdc">
                <v:path arrowok="t"/>
              </v:shape>
            </v:group>
            <v:group style="position:absolute;left:7233;top:10878;width:689;height:250" coordorigin="7233,10878" coordsize="689,250">
              <v:shape style="position:absolute;left:7233;top:10878;width:689;height:250" coordorigin="7233,10878" coordsize="689,250" path="m7233,11128l7921,11128,7921,10878,7233,10878,7233,11128xe" filled="true" fillcolor="#ffffdc" stroked="false">
                <v:path arrowok="t"/>
                <v:fill type="solid"/>
              </v:shape>
            </v:group>
            <v:group style="position:absolute;left:7242;top:10633;width:680;height:245" coordorigin="7242,10633" coordsize="680,245">
              <v:shape style="position:absolute;left:7242;top:10633;width:680;height:245" coordorigin="7242,10633" coordsize="680,245" path="m7242,10878l7921,10878,7921,10633,7242,10633,7242,10878xe" filled="true" fillcolor="#ffffdc" stroked="false">
                <v:path arrowok="t"/>
                <v:fill type="solid"/>
              </v:shape>
            </v:group>
            <v:group style="position:absolute;left:7943;top:10633;width:2;height:495" coordorigin="7943,10633" coordsize="2,495">
              <v:shape style="position:absolute;left:7943;top:10633;width:2;height:495" coordorigin="7943,10633" coordsize="0,495" path="m7943,10633l7943,11128e" filled="false" stroked="true" strokeweight=".579980pt" strokecolor="#ffffdc">
                <v:path arrowok="t"/>
              </v:shape>
            </v:group>
            <v:group style="position:absolute;left:9004;top:10633;width:2;height:495" coordorigin="9004,10633" coordsize="2,495">
              <v:shape style="position:absolute;left:9004;top:10633;width:2;height:495" coordorigin="9004,10633" coordsize="0,495" path="m9004,10633l9004,11128e" filled="false" stroked="true" strokeweight=".58001pt" strokecolor="#ffffdc">
                <v:path arrowok="t"/>
              </v:shape>
            </v:group>
            <v:group style="position:absolute;left:7948;top:10633;width:1052;height:274" coordorigin="7948,10633" coordsize="1052,274">
              <v:shape style="position:absolute;left:7948;top:10633;width:1052;height:274" coordorigin="7948,10633" coordsize="1052,274" path="m7948,10907l8999,10907,8999,10633,7948,10633,7948,10907xe" filled="true" fillcolor="#ffffdc" stroked="false">
                <v:path arrowok="t"/>
                <v:fill type="solid"/>
              </v:shape>
            </v:group>
            <v:group style="position:absolute;left:7948;top:10907;width:1052;height:221" coordorigin="7948,10907" coordsize="1052,221">
              <v:shape style="position:absolute;left:7948;top:10907;width:1052;height:221" coordorigin="7948,10907" coordsize="1052,221" path="m7948,11128l8999,11128,8999,10907,7948,10907,7948,11128xe" filled="true" fillcolor="#ffffdc" stroked="false">
                <v:path arrowok="t"/>
                <v:fill type="solid"/>
              </v:shape>
            </v:group>
            <v:group style="position:absolute;left:9021;top:10633;width:2;height:312" coordorigin="9021,10633" coordsize="2,312">
              <v:shape style="position:absolute;left:9021;top:10633;width:2;height:312" coordorigin="9021,10633" coordsize="0,312" path="m9021,10633l9021,10945e" filled="false" stroked="true" strokeweight=".58001pt" strokecolor="#ffffdc">
                <v:path arrowok="t"/>
              </v:shape>
            </v:group>
            <v:group style="position:absolute;left:9016;top:10945;width:310;height:183" coordorigin="9016,10945" coordsize="310,183">
              <v:shape style="position:absolute;left:9016;top:10945;width:310;height:183" coordorigin="9016,10945" coordsize="310,183" path="m9016,11128l9325,11128,9325,10945,9016,10945,9016,11128xe" filled="true" fillcolor="#ffffdc" stroked="false">
                <v:path arrowok="t"/>
                <v:fill type="solid"/>
              </v:shape>
            </v:group>
            <v:group style="position:absolute;left:9025;top:10633;width:300;height:312" coordorigin="9025,10633" coordsize="300,312">
              <v:shape style="position:absolute;left:9025;top:10633;width:300;height:312" coordorigin="9025,10633" coordsize="300,312" path="m9025,10945l9325,10945,9325,10633,9025,10633,9025,10945xe" filled="true" fillcolor="#ffffdc" stroked="false">
                <v:path arrowok="t"/>
                <v:fill type="solid"/>
              </v:shape>
            </v:group>
            <v:group style="position:absolute;left:9347;top:10633;width:2;height:221" coordorigin="9347,10633" coordsize="2,221">
              <v:shape style="position:absolute;left:9347;top:10633;width:2;height:221" coordorigin="9347,10633" coordsize="0,221" path="m9347,10633l9347,10854e" filled="false" stroked="true" strokeweight=".58001pt" strokecolor="#ffffdc">
                <v:path arrowok="t"/>
              </v:shape>
            </v:group>
            <v:group style="position:absolute;left:10476;top:10633;width:2;height:221" coordorigin="10476,10633" coordsize="2,221">
              <v:shape style="position:absolute;left:10476;top:10633;width:2;height:221" coordorigin="10476,10633" coordsize="0,221" path="m10476,10633l10476,10854e" filled="false" stroked="true" strokeweight=".579980pt" strokecolor="#ffffdc">
                <v:path arrowok="t"/>
              </v:shape>
            </v:group>
            <v:group style="position:absolute;left:9342;top:10854;width:1139;height:274" coordorigin="9342,10854" coordsize="1139,274">
              <v:shape style="position:absolute;left:9342;top:10854;width:1139;height:274" coordorigin="9342,10854" coordsize="1139,274" path="m9342,11128l10480,11128,10480,10854,9342,10854,9342,11128xe" filled="true" fillcolor="#ffffdc" stroked="false">
                <v:path arrowok="t"/>
                <v:fill type="solid"/>
              </v:shape>
            </v:group>
            <v:group style="position:absolute;left:9352;top:10633;width:1119;height:221" coordorigin="9352,10633" coordsize="1119,221">
              <v:shape style="position:absolute;left:9352;top:10633;width:1119;height:221" coordorigin="9352,10633" coordsize="1119,221" path="m9352,10854l10471,10854,10471,10633,9352,10633,9352,10854xe" filled="true" fillcolor="#ffffdc" stroked="false">
                <v:path arrowok="t"/>
                <v:fill type="solid"/>
              </v:shape>
            </v:group>
            <v:group style="position:absolute;left:10490;top:10633;width:2;height:245" coordorigin="10490,10633" coordsize="2,245">
              <v:shape style="position:absolute;left:10490;top:10633;width:2;height:245" coordorigin="10490,10633" coordsize="0,245" path="m10490,10633l10490,10878e" filled="false" stroked="true" strokeweight=".58004pt" strokecolor="#ffffdc">
                <v:path arrowok="t"/>
              </v:shape>
            </v:group>
            <v:group style="position:absolute;left:10807;top:10633;width:2;height:245" coordorigin="10807,10633" coordsize="2,245">
              <v:shape style="position:absolute;left:10807;top:10633;width:2;height:245" coordorigin="10807,10633" coordsize="0,245" path="m10807,10633l10807,10878e" filled="false" stroked="true" strokeweight=".579980pt" strokecolor="#ffffdc">
                <v:path arrowok="t"/>
              </v:shape>
            </v:group>
            <v:group style="position:absolute;left:10485;top:10878;width:327;height:250" coordorigin="10485,10878" coordsize="327,250">
              <v:shape style="position:absolute;left:10485;top:10878;width:327;height:250" coordorigin="10485,10878" coordsize="327,250" path="m10485,11128l10812,11128,10812,10878,10485,10878,10485,11128xe" filled="true" fillcolor="#ffffdc" stroked="false">
                <v:path arrowok="t"/>
                <v:fill type="solid"/>
              </v:shape>
            </v:group>
            <v:group style="position:absolute;left:10495;top:10633;width:308;height:245" coordorigin="10495,10633" coordsize="308,245">
              <v:shape style="position:absolute;left:10495;top:10633;width:308;height:245" coordorigin="10495,10633" coordsize="308,245" path="m10495,10878l10802,10878,10802,10633,10495,10633,10495,10878xe" filled="true" fillcolor="#ffffdc" stroked="false">
                <v:path arrowok="t"/>
                <v:fill type="solid"/>
              </v:shape>
            </v:group>
            <v:group style="position:absolute;left:1428;top:10635;width:9384;height:2" coordorigin="1428,10635" coordsize="9384,2">
              <v:shape style="position:absolute;left:1428;top:10635;width:9384;height:2" coordorigin="1428,10635" coordsize="9384,0" path="m1428,10635l10812,10635e" filled="false" stroked="true" strokeweight=".22pt" strokecolor="#000000">
                <v:path arrowok="t"/>
              </v:shape>
            </v:group>
            <v:group style="position:absolute;left:1428;top:11129;width:9384;height:2" coordorigin="1428,11129" coordsize="9384,2">
              <v:shape style="position:absolute;left:1428;top:11129;width:9384;height:2" coordorigin="1428,11129" coordsize="9384,0" path="m1428,11129l10812,11129e" filled="false" stroked="true" strokeweight=".22pt" strokecolor="#000000">
                <v:path arrowok="t"/>
              </v:shape>
            </v:group>
            <v:group style="position:absolute;left:1436;top:11375;width:2;height:221" coordorigin="1436,11375" coordsize="2,221">
              <v:shape style="position:absolute;left:1436;top:11375;width:2;height:221" coordorigin="1436,11375" coordsize="0,221" path="m1436,11375l1436,11596e" filled="false" stroked="true" strokeweight=".580pt" strokecolor="#ffffdc">
                <v:path arrowok="t"/>
              </v:shape>
            </v:group>
            <v:group style="position:absolute;left:1431;top:11596;width:2091;height:274" coordorigin="1431,11596" coordsize="2091,274">
              <v:shape style="position:absolute;left:1431;top:11596;width:2091;height:274" coordorigin="1431,11596" coordsize="2091,274" path="m1431,11869l3521,11869,3521,11596,1431,11596,1431,11869xe" filled="true" fillcolor="#ffffdc" stroked="false">
                <v:path arrowok="t"/>
                <v:fill type="solid"/>
              </v:shape>
            </v:group>
            <v:group style="position:absolute;left:1440;top:11375;width:2081;height:221" coordorigin="1440,11375" coordsize="2081,221">
              <v:shape style="position:absolute;left:1440;top:11375;width:2081;height:221" coordorigin="1440,11375" coordsize="2081,221" path="m1440,11596l3521,11596,3521,11375,1440,11375,1440,11596xe" filled="true" fillcolor="#ffffdc" stroked="false">
                <v:path arrowok="t"/>
                <v:fill type="solid"/>
              </v:shape>
            </v:group>
            <v:group style="position:absolute;left:3543;top:11375;width:2;height:221" coordorigin="3543,11375" coordsize="2,221">
              <v:shape style="position:absolute;left:3543;top:11375;width:2;height:221" coordorigin="3543,11375" coordsize="0,221" path="m3543,11375l3543,11596e" filled="false" stroked="true" strokeweight=".580pt" strokecolor="#ffffdc">
                <v:path arrowok="t"/>
              </v:shape>
            </v:group>
            <v:group style="position:absolute;left:4698;top:11375;width:2;height:221" coordorigin="4698,11375" coordsize="2,221">
              <v:shape style="position:absolute;left:4698;top:11375;width:2;height:221" coordorigin="4698,11375" coordsize="0,221" path="m4698,11375l4698,11596e" filled="false" stroked="true" strokeweight=".58001pt" strokecolor="#ffffdc">
                <v:path arrowok="t"/>
              </v:shape>
            </v:group>
            <v:group style="position:absolute;left:3538;top:11596;width:1165;height:274" coordorigin="3538,11596" coordsize="1165,274">
              <v:shape style="position:absolute;left:3538;top:11596;width:1165;height:274" coordorigin="3538,11596" coordsize="1165,274" path="m3538,11869l4702,11869,4702,11596,3538,11596,3538,11869xe" filled="true" fillcolor="#ffffdc" stroked="false">
                <v:path arrowok="t"/>
                <v:fill type="solid"/>
              </v:shape>
            </v:group>
            <v:group style="position:absolute;left:3548;top:11375;width:1146;height:221" coordorigin="3548,11375" coordsize="1146,221">
              <v:shape style="position:absolute;left:3548;top:11375;width:1146;height:221" coordorigin="3548,11375" coordsize="1146,221" path="m3548,11596l4693,11596,4693,11375,3548,11375,3548,11596xe" filled="true" fillcolor="#ffffdc" stroked="false">
                <v:path arrowok="t"/>
                <v:fill type="solid"/>
              </v:shape>
            </v:group>
            <v:group style="position:absolute;left:4712;top:11375;width:2;height:245" coordorigin="4712,11375" coordsize="2,245">
              <v:shape style="position:absolute;left:4712;top:11375;width:2;height:245" coordorigin="4712,11375" coordsize="0,245" path="m4712,11375l4712,11620e" filled="false" stroked="true" strokeweight=".58001pt" strokecolor="#ffffdc">
                <v:path arrowok="t"/>
              </v:shape>
            </v:group>
            <v:group style="position:absolute;left:5027;top:11375;width:2;height:245" coordorigin="5027,11375" coordsize="2,245">
              <v:shape style="position:absolute;left:5027;top:11375;width:2;height:245" coordorigin="5027,11375" coordsize="0,245" path="m5027,11375l5027,11620e" filled="false" stroked="true" strokeweight=".58001pt" strokecolor="#ffffdc">
                <v:path arrowok="t"/>
              </v:shape>
            </v:group>
            <v:group style="position:absolute;left:4707;top:11620;width:324;height:250" coordorigin="4707,11620" coordsize="324,250">
              <v:shape style="position:absolute;left:4707;top:11620;width:324;height:250" coordorigin="4707,11620" coordsize="324,250" path="m4707,11869l5031,11869,5031,11620,4707,11620,4707,11869xe" filled="true" fillcolor="#ffffdc" stroked="false">
                <v:path arrowok="t"/>
                <v:fill type="solid"/>
              </v:shape>
            </v:group>
            <v:group style="position:absolute;left:4717;top:11375;width:305;height:245" coordorigin="4717,11375" coordsize="305,245">
              <v:shape style="position:absolute;left:4717;top:11375;width:305;height:245" coordorigin="4717,11375" coordsize="305,245" path="m4717,11620l5022,11620,5022,11375,4717,11375,4717,11620xe" filled="true" fillcolor="#ffffdc" stroked="false">
                <v:path arrowok="t"/>
                <v:fill type="solid"/>
              </v:shape>
            </v:group>
            <v:group style="position:absolute;left:5037;top:11375;width:2;height:245" coordorigin="5037,11375" coordsize="2,245">
              <v:shape style="position:absolute;left:5037;top:11375;width:2;height:245" coordorigin="5037,11375" coordsize="0,245" path="m5037,11375l5037,11620e" filled="false" stroked="true" strokeweight=".46pt" strokecolor="#ffffdc">
                <v:path arrowok="t"/>
              </v:shape>
            </v:group>
            <v:group style="position:absolute;left:5034;top:11620;width:689;height:250" coordorigin="5034,11620" coordsize="689,250">
              <v:shape style="position:absolute;left:5034;top:11620;width:689;height:250" coordorigin="5034,11620" coordsize="689,250" path="m5034,11869l5723,11869,5723,11620,5034,11620,5034,11869xe" filled="true" fillcolor="#ffffdc" stroked="false">
                <v:path arrowok="t"/>
                <v:fill type="solid"/>
              </v:shape>
            </v:group>
            <v:group style="position:absolute;left:5041;top:11375;width:682;height:245" coordorigin="5041,11375" coordsize="682,245">
              <v:shape style="position:absolute;left:5041;top:11375;width:682;height:245" coordorigin="5041,11375" coordsize="682,245" path="m5041,11620l5723,11620,5723,11375,5041,11375,5041,11620xe" filled="true" fillcolor="#ffffdc" stroked="false">
                <v:path arrowok="t"/>
                <v:fill type="solid"/>
              </v:shape>
            </v:group>
            <v:group style="position:absolute;left:5743;top:11375;width:2;height:221" coordorigin="5743,11375" coordsize="2,221">
              <v:shape style="position:absolute;left:5743;top:11375;width:2;height:221" coordorigin="5743,11375" coordsize="0,221" path="m5743,11375l5743,11596e" filled="false" stroked="true" strokeweight=".70001pt" strokecolor="#ffffdc">
                <v:path arrowok="t"/>
              </v:shape>
            </v:group>
            <v:group style="position:absolute;left:6897;top:11375;width:2;height:221" coordorigin="6897,11375" coordsize="2,221">
              <v:shape style="position:absolute;left:6897;top:11375;width:2;height:221" coordorigin="6897,11375" coordsize="0,221" path="m6897,11375l6897,11596e" filled="false" stroked="true" strokeweight=".579980pt" strokecolor="#ffffdc">
                <v:path arrowok="t"/>
              </v:shape>
            </v:group>
            <v:group style="position:absolute;left:5737;top:11596;width:1165;height:274" coordorigin="5737,11596" coordsize="1165,274">
              <v:shape style="position:absolute;left:5737;top:11596;width:1165;height:274" coordorigin="5737,11596" coordsize="1165,274" path="m5737,11869l6901,11869,6901,11596,5737,11596,5737,11869xe" filled="true" fillcolor="#ffffdc" stroked="false">
                <v:path arrowok="t"/>
                <v:fill type="solid"/>
              </v:shape>
            </v:group>
            <v:group style="position:absolute;left:5749;top:11375;width:1143;height:221" coordorigin="5749,11375" coordsize="1143,221">
              <v:shape style="position:absolute;left:5749;top:11375;width:1143;height:221" coordorigin="5749,11375" coordsize="1143,221" path="m5749,11596l6892,11596,6892,11375,5749,11375,5749,11596xe" filled="true" fillcolor="#ffffdc" stroked="false">
                <v:path arrowok="t"/>
                <v:fill type="solid"/>
              </v:shape>
            </v:group>
            <v:group style="position:absolute;left:6913;top:11375;width:2;height:245" coordorigin="6913,11375" coordsize="2,245">
              <v:shape style="position:absolute;left:6913;top:11375;width:2;height:245" coordorigin="6913,11375" coordsize="0,245" path="m6913,11375l6913,11620e" filled="false" stroked="true" strokeweight=".58001pt" strokecolor="#ffffdc">
                <v:path arrowok="t"/>
              </v:shape>
            </v:group>
            <v:group style="position:absolute;left:7228;top:11375;width:2;height:245" coordorigin="7228,11375" coordsize="2,245">
              <v:shape style="position:absolute;left:7228;top:11375;width:2;height:245" coordorigin="7228,11375" coordsize="0,245" path="m7228,11375l7228,11620e" filled="false" stroked="true" strokeweight=".579980pt" strokecolor="#ffffdc">
                <v:path arrowok="t"/>
              </v:shape>
            </v:group>
            <v:group style="position:absolute;left:6909;top:11620;width:324;height:250" coordorigin="6909,11620" coordsize="324,250">
              <v:shape style="position:absolute;left:6909;top:11620;width:324;height:250" coordorigin="6909,11620" coordsize="324,250" path="m6909,11869l7233,11869,7233,11620,6909,11620,6909,11869xe" filled="true" fillcolor="#ffffdc" stroked="false">
                <v:path arrowok="t"/>
                <v:fill type="solid"/>
              </v:shape>
            </v:group>
            <v:group style="position:absolute;left:6918;top:11375;width:305;height:245" coordorigin="6918,11375" coordsize="305,245">
              <v:shape style="position:absolute;left:6918;top:11375;width:305;height:245" coordorigin="6918,11375" coordsize="305,245" path="m6918,11620l7223,11620,7223,11375,6918,11375,6918,11620xe" filled="true" fillcolor="#ffffdc" stroked="false">
                <v:path arrowok="t"/>
                <v:fill type="solid"/>
              </v:shape>
            </v:group>
            <v:group style="position:absolute;left:7237;top:11375;width:2;height:245" coordorigin="7237,11375" coordsize="2,245">
              <v:shape style="position:absolute;left:7237;top:11375;width:2;height:245" coordorigin="7237,11375" coordsize="0,245" path="m7237,11375l7237,11620e" filled="false" stroked="true" strokeweight=".58001pt" strokecolor="#ffffdc">
                <v:path arrowok="t"/>
              </v:shape>
            </v:group>
            <v:group style="position:absolute;left:7233;top:11620;width:689;height:250" coordorigin="7233,11620" coordsize="689,250">
              <v:shape style="position:absolute;left:7233;top:11620;width:689;height:250" coordorigin="7233,11620" coordsize="689,250" path="m7233,11869l7921,11869,7921,11620,7233,11620,7233,11869xe" filled="true" fillcolor="#ffffdc" stroked="false">
                <v:path arrowok="t"/>
                <v:fill type="solid"/>
              </v:shape>
            </v:group>
            <v:group style="position:absolute;left:7242;top:11375;width:680;height:245" coordorigin="7242,11375" coordsize="680,245">
              <v:shape style="position:absolute;left:7242;top:11375;width:680;height:245" coordorigin="7242,11375" coordsize="680,245" path="m7242,11620l7921,11620,7921,11375,7242,11375,7242,11620xe" filled="true" fillcolor="#ffffdc" stroked="false">
                <v:path arrowok="t"/>
                <v:fill type="solid"/>
              </v:shape>
            </v:group>
            <v:group style="position:absolute;left:7943;top:11375;width:2;height:495" coordorigin="7943,11375" coordsize="2,495">
              <v:shape style="position:absolute;left:7943;top:11375;width:2;height:495" coordorigin="7943,11375" coordsize="0,495" path="m7943,11375l7943,11869e" filled="false" stroked="true" strokeweight=".579980pt" strokecolor="#ffffdc">
                <v:path arrowok="t"/>
              </v:shape>
            </v:group>
            <v:group style="position:absolute;left:9004;top:11375;width:2;height:495" coordorigin="9004,11375" coordsize="2,495">
              <v:shape style="position:absolute;left:9004;top:11375;width:2;height:495" coordorigin="9004,11375" coordsize="0,495" path="m9004,11375l9004,11869e" filled="false" stroked="true" strokeweight=".58001pt" strokecolor="#ffffdc">
                <v:path arrowok="t"/>
              </v:shape>
            </v:group>
            <v:group style="position:absolute;left:7948;top:11375;width:1052;height:274" coordorigin="7948,11375" coordsize="1052,274">
              <v:shape style="position:absolute;left:7948;top:11375;width:1052;height:274" coordorigin="7948,11375" coordsize="1052,274" path="m7948,11649l8999,11649,8999,11375,7948,11375,7948,11649xe" filled="true" fillcolor="#ffffdc" stroked="false">
                <v:path arrowok="t"/>
                <v:fill type="solid"/>
              </v:shape>
            </v:group>
            <v:group style="position:absolute;left:7948;top:11649;width:1052;height:221" coordorigin="7948,11649" coordsize="1052,221">
              <v:shape style="position:absolute;left:7948;top:11649;width:1052;height:221" coordorigin="7948,11649" coordsize="1052,221" path="m7948,11869l8999,11869,8999,11649,7948,11649,7948,11869xe" filled="true" fillcolor="#ffffdc" stroked="false">
                <v:path arrowok="t"/>
                <v:fill type="solid"/>
              </v:shape>
            </v:group>
            <v:group style="position:absolute;left:9021;top:11375;width:2;height:312" coordorigin="9021,11375" coordsize="2,312">
              <v:shape style="position:absolute;left:9021;top:11375;width:2;height:312" coordorigin="9021,11375" coordsize="0,312" path="m9021,11375l9021,11687e" filled="false" stroked="true" strokeweight=".58001pt" strokecolor="#ffffdc">
                <v:path arrowok="t"/>
              </v:shape>
            </v:group>
            <v:group style="position:absolute;left:9016;top:11687;width:310;height:183" coordorigin="9016,11687" coordsize="310,183">
              <v:shape style="position:absolute;left:9016;top:11687;width:310;height:183" coordorigin="9016,11687" coordsize="310,183" path="m9016,11869l9325,11869,9325,11687,9016,11687,9016,11869xe" filled="true" fillcolor="#ffffdc" stroked="false">
                <v:path arrowok="t"/>
                <v:fill type="solid"/>
              </v:shape>
            </v:group>
            <v:group style="position:absolute;left:9025;top:11375;width:300;height:312" coordorigin="9025,11375" coordsize="300,312">
              <v:shape style="position:absolute;left:9025;top:11375;width:300;height:312" coordorigin="9025,11375" coordsize="300,312" path="m9025,11687l9325,11687,9325,11375,9025,11375,9025,11687xe" filled="true" fillcolor="#ffffdc" stroked="false">
                <v:path arrowok="t"/>
                <v:fill type="solid"/>
              </v:shape>
            </v:group>
            <v:group style="position:absolute;left:9347;top:11375;width:2;height:221" coordorigin="9347,11375" coordsize="2,221">
              <v:shape style="position:absolute;left:9347;top:11375;width:2;height:221" coordorigin="9347,11375" coordsize="0,221" path="m9347,11375l9347,11596e" filled="false" stroked="true" strokeweight=".58001pt" strokecolor="#ffffdc">
                <v:path arrowok="t"/>
              </v:shape>
            </v:group>
            <v:group style="position:absolute;left:10476;top:11375;width:2;height:221" coordorigin="10476,11375" coordsize="2,221">
              <v:shape style="position:absolute;left:10476;top:11375;width:2;height:221" coordorigin="10476,11375" coordsize="0,221" path="m10476,11375l10476,11596e" filled="false" stroked="true" strokeweight=".579980pt" strokecolor="#ffffdc">
                <v:path arrowok="t"/>
              </v:shape>
            </v:group>
            <v:group style="position:absolute;left:9342;top:11596;width:1139;height:274" coordorigin="9342,11596" coordsize="1139,274">
              <v:shape style="position:absolute;left:9342;top:11596;width:1139;height:274" coordorigin="9342,11596" coordsize="1139,274" path="m9342,11869l10480,11869,10480,11596,9342,11596,9342,11869xe" filled="true" fillcolor="#ffffdc" stroked="false">
                <v:path arrowok="t"/>
                <v:fill type="solid"/>
              </v:shape>
            </v:group>
            <v:group style="position:absolute;left:9352;top:11375;width:1119;height:221" coordorigin="9352,11375" coordsize="1119,221">
              <v:shape style="position:absolute;left:9352;top:11375;width:1119;height:221" coordorigin="9352,11375" coordsize="1119,221" path="m9352,11596l10471,11596,10471,11375,9352,11375,9352,11596xe" filled="true" fillcolor="#ffffdc" stroked="false">
                <v:path arrowok="t"/>
                <v:fill type="solid"/>
              </v:shape>
            </v:group>
            <v:group style="position:absolute;left:10490;top:11375;width:2;height:245" coordorigin="10490,11375" coordsize="2,245">
              <v:shape style="position:absolute;left:10490;top:11375;width:2;height:245" coordorigin="10490,11375" coordsize="0,245" path="m10490,11375l10490,11620e" filled="false" stroked="true" strokeweight=".58004pt" strokecolor="#ffffdc">
                <v:path arrowok="t"/>
              </v:shape>
            </v:group>
            <v:group style="position:absolute;left:10807;top:11375;width:2;height:245" coordorigin="10807,11375" coordsize="2,245">
              <v:shape style="position:absolute;left:10807;top:11375;width:2;height:245" coordorigin="10807,11375" coordsize="0,245" path="m10807,11375l10807,11620e" filled="false" stroked="true" strokeweight=".579980pt" strokecolor="#ffffdc">
                <v:path arrowok="t"/>
              </v:shape>
            </v:group>
            <v:group style="position:absolute;left:10485;top:11620;width:327;height:250" coordorigin="10485,11620" coordsize="327,250">
              <v:shape style="position:absolute;left:10485;top:11620;width:327;height:250" coordorigin="10485,11620" coordsize="327,250" path="m10485,11869l10812,11869,10812,11620,10485,11620,10485,11869xe" filled="true" fillcolor="#ffffdc" stroked="false">
                <v:path arrowok="t"/>
                <v:fill type="solid"/>
              </v:shape>
            </v:group>
            <v:group style="position:absolute;left:10495;top:11375;width:308;height:245" coordorigin="10495,11375" coordsize="308,245">
              <v:shape style="position:absolute;left:10495;top:11375;width:308;height:245" coordorigin="10495,11375" coordsize="308,245" path="m10495,11620l10802,11620,10802,11375,10495,11375,10495,11620xe" filled="true" fillcolor="#ffffdc" stroked="false">
                <v:path arrowok="t"/>
                <v:fill type="solid"/>
              </v:shape>
            </v:group>
            <v:group style="position:absolute;left:1428;top:11374;width:9384;height:2" coordorigin="1428,11374" coordsize="9384,2">
              <v:shape style="position:absolute;left:1428;top:11374;width:9384;height:2" coordorigin="1428,11374" coordsize="9384,0" path="m1428,11374l10812,11374e" filled="false" stroked="true" strokeweight=".22pt" strokecolor="#000000">
                <v:path arrowok="t"/>
              </v:shape>
            </v:group>
            <v:group style="position:absolute;left:1428;top:11871;width:9384;height:2" coordorigin="1428,11871" coordsize="9384,2">
              <v:shape style="position:absolute;left:1428;top:11871;width:9384;height:2" coordorigin="1428,11871" coordsize="9384,0" path="m1428,11871l10812,11871e" filled="false" stroked="true" strokeweight=".22pt" strokecolor="#000000">
                <v:path arrowok="t"/>
              </v:shape>
            </v:group>
            <v:group style="position:absolute;left:1436;top:12117;width:2;height:221" coordorigin="1436,12117" coordsize="2,221">
              <v:shape style="position:absolute;left:1436;top:12117;width:2;height:221" coordorigin="1436,12117" coordsize="0,221" path="m1436,12117l1436,12338e" filled="false" stroked="true" strokeweight=".580pt" strokecolor="#ffffdc">
                <v:path arrowok="t"/>
              </v:shape>
            </v:group>
            <v:group style="position:absolute;left:1431;top:12350;width:2091;height:2" coordorigin="1431,12350" coordsize="2091,2">
              <v:shape style="position:absolute;left:1431;top:12350;width:2091;height:2" coordorigin="1431,12350" coordsize="2091,0" path="m1431,12350l3521,12350e" filled="false" stroked="true" strokeweight="1.3pt" strokecolor="#ffffdc">
                <v:path arrowok="t"/>
              </v:shape>
            </v:group>
            <v:group style="position:absolute;left:1440;top:12117;width:2081;height:221" coordorigin="1440,12117" coordsize="2081,221">
              <v:shape style="position:absolute;left:1440;top:12117;width:2081;height:221" coordorigin="1440,12117" coordsize="2081,221" path="m1440,12338l3521,12338,3521,12117,1440,12117,1440,12338xe" filled="true" fillcolor="#ffffdc" stroked="false">
                <v:path arrowok="t"/>
                <v:fill type="solid"/>
              </v:shape>
            </v:group>
            <v:group style="position:absolute;left:3543;top:12117;width:2;height:245" coordorigin="3543,12117" coordsize="2,245">
              <v:shape style="position:absolute;left:3543;top:12117;width:2;height:245" coordorigin="3543,12117" coordsize="0,245" path="m3543,12117l3543,12362e" filled="false" stroked="true" strokeweight=".580pt" strokecolor="#ffffdc">
                <v:path arrowok="t"/>
              </v:shape>
            </v:group>
            <v:group style="position:absolute;left:4698;top:12117;width:2;height:245" coordorigin="4698,12117" coordsize="2,245">
              <v:shape style="position:absolute;left:4698;top:12117;width:2;height:245" coordorigin="4698,12117" coordsize="0,245" path="m4698,12117l4698,12362e" filled="false" stroked="true" strokeweight=".58001pt" strokecolor="#ffffdc">
                <v:path arrowok="t"/>
              </v:shape>
            </v:group>
            <v:group style="position:absolute;left:3548;top:12117;width:1146;height:245" coordorigin="3548,12117" coordsize="1146,245">
              <v:shape style="position:absolute;left:3548;top:12117;width:1146;height:245" coordorigin="3548,12117" coordsize="1146,245" path="m3548,12362l4693,12362,4693,12117,3548,12117,3548,12362xe" filled="true" fillcolor="#ffffdc" stroked="false">
                <v:path arrowok="t"/>
                <v:fill type="solid"/>
              </v:shape>
            </v:group>
            <v:group style="position:absolute;left:4712;top:12117;width:2;height:245" coordorigin="4712,12117" coordsize="2,245">
              <v:shape style="position:absolute;left:4712;top:12117;width:2;height:245" coordorigin="4712,12117" coordsize="0,245" path="m4712,12117l4712,12362e" filled="false" stroked="true" strokeweight=".58001pt" strokecolor="#ffffdc">
                <v:path arrowok="t"/>
              </v:shape>
            </v:group>
            <v:group style="position:absolute;left:5027;top:12117;width:2;height:245" coordorigin="5027,12117" coordsize="2,245">
              <v:shape style="position:absolute;left:5027;top:12117;width:2;height:245" coordorigin="5027,12117" coordsize="0,245" path="m5027,12117l5027,12362e" filled="false" stroked="true" strokeweight=".58001pt" strokecolor="#ffffdc">
                <v:path arrowok="t"/>
              </v:shape>
            </v:group>
            <v:group style="position:absolute;left:4717;top:12117;width:305;height:245" coordorigin="4717,12117" coordsize="305,245">
              <v:shape style="position:absolute;left:4717;top:12117;width:305;height:245" coordorigin="4717,12117" coordsize="305,245" path="m4717,12362l5022,12362,5022,12117,4717,12117,4717,12362xe" filled="true" fillcolor="#ffffdc" stroked="false">
                <v:path arrowok="t"/>
                <v:fill type="solid"/>
              </v:shape>
            </v:group>
            <v:group style="position:absolute;left:5037;top:12117;width:2;height:245" coordorigin="5037,12117" coordsize="2,245">
              <v:shape style="position:absolute;left:5037;top:12117;width:2;height:245" coordorigin="5037,12117" coordsize="0,245" path="m5037,12117l5037,12362e" filled="false" stroked="true" strokeweight=".46pt" strokecolor="#ffffdc">
                <v:path arrowok="t"/>
              </v:shape>
            </v:group>
            <v:group style="position:absolute;left:5041;top:12117;width:682;height:245" coordorigin="5041,12117" coordsize="682,245">
              <v:shape style="position:absolute;left:5041;top:12117;width:682;height:245" coordorigin="5041,12117" coordsize="682,245" path="m5041,12362l5723,12362,5723,12117,5041,12117,5041,12362xe" filled="true" fillcolor="#ffffdc" stroked="false">
                <v:path arrowok="t"/>
                <v:fill type="solid"/>
              </v:shape>
            </v:group>
            <v:group style="position:absolute;left:5743;top:12117;width:2;height:245" coordorigin="5743,12117" coordsize="2,245">
              <v:shape style="position:absolute;left:5743;top:12117;width:2;height:245" coordorigin="5743,12117" coordsize="0,245" path="m5743,12117l5743,12362e" filled="false" stroked="true" strokeweight=".70001pt" strokecolor="#ffffdc">
                <v:path arrowok="t"/>
              </v:shape>
            </v:group>
            <v:group style="position:absolute;left:6897;top:12117;width:2;height:245" coordorigin="6897,12117" coordsize="2,245">
              <v:shape style="position:absolute;left:6897;top:12117;width:2;height:245" coordorigin="6897,12117" coordsize="0,245" path="m6897,12117l6897,12362e" filled="false" stroked="true" strokeweight=".579980pt" strokecolor="#ffffdc">
                <v:path arrowok="t"/>
              </v:shape>
            </v:group>
            <v:group style="position:absolute;left:5749;top:12117;width:1143;height:245" coordorigin="5749,12117" coordsize="1143,245">
              <v:shape style="position:absolute;left:5749;top:12117;width:1143;height:245" coordorigin="5749,12117" coordsize="1143,245" path="m5749,12362l6892,12362,6892,12117,5749,12117,5749,12362xe" filled="true" fillcolor="#ffffdc" stroked="false">
                <v:path arrowok="t"/>
                <v:fill type="solid"/>
              </v:shape>
            </v:group>
            <v:group style="position:absolute;left:6913;top:12117;width:2;height:245" coordorigin="6913,12117" coordsize="2,245">
              <v:shape style="position:absolute;left:6913;top:12117;width:2;height:245" coordorigin="6913,12117" coordsize="0,245" path="m6913,12117l6913,12362e" filled="false" stroked="true" strokeweight=".58001pt" strokecolor="#ffffdc">
                <v:path arrowok="t"/>
              </v:shape>
            </v:group>
            <v:group style="position:absolute;left:7228;top:12117;width:2;height:245" coordorigin="7228,12117" coordsize="2,245">
              <v:shape style="position:absolute;left:7228;top:12117;width:2;height:245" coordorigin="7228,12117" coordsize="0,245" path="m7228,12117l7228,12362e" filled="false" stroked="true" strokeweight=".579980pt" strokecolor="#ffffdc">
                <v:path arrowok="t"/>
              </v:shape>
            </v:group>
            <v:group style="position:absolute;left:6918;top:12117;width:305;height:245" coordorigin="6918,12117" coordsize="305,245">
              <v:shape style="position:absolute;left:6918;top:12117;width:305;height:245" coordorigin="6918,12117" coordsize="305,245" path="m6918,12362l7223,12362,7223,12117,6918,12117,6918,12362xe" filled="true" fillcolor="#ffffdc" stroked="false">
                <v:path arrowok="t"/>
                <v:fill type="solid"/>
              </v:shape>
            </v:group>
            <v:group style="position:absolute;left:7237;top:12117;width:2;height:245" coordorigin="7237,12117" coordsize="2,245">
              <v:shape style="position:absolute;left:7237;top:12117;width:2;height:245" coordorigin="7237,12117" coordsize="0,245" path="m7237,12117l7237,12362e" filled="false" stroked="true" strokeweight=".58001pt" strokecolor="#ffffdc">
                <v:path arrowok="t"/>
              </v:shape>
            </v:group>
            <v:group style="position:absolute;left:7242;top:12117;width:680;height:245" coordorigin="7242,12117" coordsize="680,245">
              <v:shape style="position:absolute;left:7242;top:12117;width:680;height:245" coordorigin="7242,12117" coordsize="680,245" path="m7242,12362l7921,12362,7921,12117,7242,12117,7242,12362xe" filled="true" fillcolor="#ffffdc" stroked="false">
                <v:path arrowok="t"/>
                <v:fill type="solid"/>
              </v:shape>
            </v:group>
            <v:group style="position:absolute;left:7943;top:12117;width:2;height:245" coordorigin="7943,12117" coordsize="2,245">
              <v:shape style="position:absolute;left:7943;top:12117;width:2;height:245" coordorigin="7943,12117" coordsize="0,245" path="m7943,12117l7943,12362e" filled="false" stroked="true" strokeweight=".579980pt" strokecolor="#ffffdc">
                <v:path arrowok="t"/>
              </v:shape>
            </v:group>
            <v:group style="position:absolute;left:9004;top:12117;width:2;height:245" coordorigin="9004,12117" coordsize="2,245">
              <v:shape style="position:absolute;left:9004;top:12117;width:2;height:245" coordorigin="9004,12117" coordsize="0,245" path="m9004,12117l9004,12362e" filled="false" stroked="true" strokeweight=".58001pt" strokecolor="#ffffdc">
                <v:path arrowok="t"/>
              </v:shape>
            </v:group>
            <v:group style="position:absolute;left:7948;top:12117;width:1052;height:245" coordorigin="7948,12117" coordsize="1052,245">
              <v:shape style="position:absolute;left:7948;top:12117;width:1052;height:245" coordorigin="7948,12117" coordsize="1052,245" path="m7948,12362l8999,12362,8999,12117,7948,12117,7948,12362xe" filled="true" fillcolor="#ffffdc" stroked="false">
                <v:path arrowok="t"/>
                <v:fill type="solid"/>
              </v:shape>
            </v:group>
            <v:group style="position:absolute;left:9021;top:12117;width:2;height:245" coordorigin="9021,12117" coordsize="2,245">
              <v:shape style="position:absolute;left:9021;top:12117;width:2;height:245" coordorigin="9021,12117" coordsize="0,245" path="m9021,12117l9021,12362e" filled="false" stroked="true" strokeweight=".58001pt" strokecolor="#ffffdc">
                <v:path arrowok="t"/>
              </v:shape>
            </v:group>
            <v:group style="position:absolute;left:9025;top:12117;width:300;height:245" coordorigin="9025,12117" coordsize="300,245">
              <v:shape style="position:absolute;left:9025;top:12117;width:300;height:245" coordorigin="9025,12117" coordsize="300,245" path="m9025,12362l9325,12362,9325,12117,9025,12117,9025,12362xe" filled="true" fillcolor="#ffffdc" stroked="false">
                <v:path arrowok="t"/>
                <v:fill type="solid"/>
              </v:shape>
            </v:group>
            <v:group style="position:absolute;left:9347;top:12117;width:2;height:245" coordorigin="9347,12117" coordsize="2,245">
              <v:shape style="position:absolute;left:9347;top:12117;width:2;height:245" coordorigin="9347,12117" coordsize="0,245" path="m9347,12117l9347,12362e" filled="false" stroked="true" strokeweight=".58001pt" strokecolor="#ffffdc">
                <v:path arrowok="t"/>
              </v:shape>
            </v:group>
            <v:group style="position:absolute;left:10476;top:12117;width:2;height:245" coordorigin="10476,12117" coordsize="2,245">
              <v:shape style="position:absolute;left:10476;top:12117;width:2;height:245" coordorigin="10476,12117" coordsize="0,245" path="m10476,12117l10476,12362e" filled="false" stroked="true" strokeweight=".579980pt" strokecolor="#ffffdc">
                <v:path arrowok="t"/>
              </v:shape>
            </v:group>
            <v:group style="position:absolute;left:9352;top:12117;width:1119;height:245" coordorigin="9352,12117" coordsize="1119,245">
              <v:shape style="position:absolute;left:9352;top:12117;width:1119;height:245" coordorigin="9352,12117" coordsize="1119,245" path="m9352,12362l10471,12362,10471,12117,9352,12117,9352,12362xe" filled="true" fillcolor="#ffffdc" stroked="false">
                <v:path arrowok="t"/>
                <v:fill type="solid"/>
              </v:shape>
            </v:group>
            <v:group style="position:absolute;left:10490;top:12117;width:2;height:245" coordorigin="10490,12117" coordsize="2,245">
              <v:shape style="position:absolute;left:10490;top:12117;width:2;height:245" coordorigin="10490,12117" coordsize="0,245" path="m10490,12117l10490,12362e" filled="false" stroked="true" strokeweight=".58004pt" strokecolor="#ffffdc">
                <v:path arrowok="t"/>
              </v:shape>
            </v:group>
            <v:group style="position:absolute;left:10807;top:12117;width:2;height:245" coordorigin="10807,12117" coordsize="2,245">
              <v:shape style="position:absolute;left:10807;top:12117;width:2;height:245" coordorigin="10807,12117" coordsize="0,245" path="m10807,12117l10807,12362e" filled="false" stroked="true" strokeweight=".579980pt" strokecolor="#ffffdc">
                <v:path arrowok="t"/>
              </v:shape>
            </v:group>
            <v:group style="position:absolute;left:10495;top:12117;width:308;height:245" coordorigin="10495,12117" coordsize="308,245">
              <v:shape style="position:absolute;left:10495;top:12117;width:308;height:245" coordorigin="10495,12117" coordsize="308,245" path="m10495,12362l10802,12362,10802,12117,10495,12117,10495,12362xe" filled="true" fillcolor="#ffffdc" stroked="false">
                <v:path arrowok="t"/>
                <v:fill type="solid"/>
              </v:shape>
            </v:group>
            <v:group style="position:absolute;left:1428;top:12116;width:9384;height:2" coordorigin="1428,12116" coordsize="9384,2">
              <v:shape style="position:absolute;left:1428;top:12116;width:9384;height:2" coordorigin="1428,12116" coordsize="9384,0" path="m1428,12116l10812,12116e" filled="false" stroked="true" strokeweight=".22pt" strokecolor="#000000">
                <v:path arrowok="t"/>
              </v:shape>
            </v:group>
            <v:group style="position:absolute;left:1428;top:12363;width:9384;height:2" coordorigin="1428,12363" coordsize="9384,2">
              <v:shape style="position:absolute;left:1428;top:12363;width:9384;height:2" coordorigin="1428,12363" coordsize="9384,0" path="m1428,12363l10812,12363e" filled="false" stroked="true" strokeweight=".22pt" strokecolor="#000000">
                <v:path arrowok="t"/>
              </v:shape>
            </v:group>
            <v:group style="position:absolute;left:1436;top:12609;width:2;height:221" coordorigin="1436,12609" coordsize="2,221">
              <v:shape style="position:absolute;left:1436;top:12609;width:2;height:221" coordorigin="1436,12609" coordsize="0,221" path="m1436,12609l1436,12830e" filled="false" stroked="true" strokeweight=".580pt" strokecolor="#ffffdc">
                <v:path arrowok="t"/>
              </v:shape>
            </v:group>
            <v:group style="position:absolute;left:1431;top:12830;width:2091;height:274" coordorigin="1431,12830" coordsize="2091,274">
              <v:shape style="position:absolute;left:1431;top:12830;width:2091;height:274" coordorigin="1431,12830" coordsize="2091,274" path="m1431,13104l3521,13104,3521,12830,1431,12830,1431,13104xe" filled="true" fillcolor="#ffffdc" stroked="false">
                <v:path arrowok="t"/>
                <v:fill type="solid"/>
              </v:shape>
            </v:group>
            <v:group style="position:absolute;left:1440;top:12609;width:2081;height:221" coordorigin="1440,12609" coordsize="2081,221">
              <v:shape style="position:absolute;left:1440;top:12609;width:2081;height:221" coordorigin="1440,12609" coordsize="2081,221" path="m1440,12830l3521,12830,3521,12609,1440,12609,1440,12830xe" filled="true" fillcolor="#ffffdc" stroked="false">
                <v:path arrowok="t"/>
                <v:fill type="solid"/>
              </v:shape>
            </v:group>
            <v:group style="position:absolute;left:3543;top:12609;width:2;height:221" coordorigin="3543,12609" coordsize="2,221">
              <v:shape style="position:absolute;left:3543;top:12609;width:2;height:221" coordorigin="3543,12609" coordsize="0,221" path="m3543,12609l3543,12830e" filled="false" stroked="true" strokeweight=".580pt" strokecolor="#ffffdc">
                <v:path arrowok="t"/>
              </v:shape>
            </v:group>
            <v:group style="position:absolute;left:4698;top:12609;width:2;height:221" coordorigin="4698,12609" coordsize="2,221">
              <v:shape style="position:absolute;left:4698;top:12609;width:2;height:221" coordorigin="4698,12609" coordsize="0,221" path="m4698,12609l4698,12830e" filled="false" stroked="true" strokeweight=".58001pt" strokecolor="#ffffdc">
                <v:path arrowok="t"/>
              </v:shape>
            </v:group>
            <v:group style="position:absolute;left:3538;top:12830;width:1165;height:274" coordorigin="3538,12830" coordsize="1165,274">
              <v:shape style="position:absolute;left:3538;top:12830;width:1165;height:274" coordorigin="3538,12830" coordsize="1165,274" path="m3538,13104l4702,13104,4702,12830,3538,12830,3538,13104xe" filled="true" fillcolor="#ffffdc" stroked="false">
                <v:path arrowok="t"/>
                <v:fill type="solid"/>
              </v:shape>
            </v:group>
            <v:group style="position:absolute;left:3548;top:12609;width:1146;height:221" coordorigin="3548,12609" coordsize="1146,221">
              <v:shape style="position:absolute;left:3548;top:12609;width:1146;height:221" coordorigin="3548,12609" coordsize="1146,221" path="m3548,12830l4693,12830,4693,12609,3548,12609,3548,12830xe" filled="true" fillcolor="#ffffdc" stroked="false">
                <v:path arrowok="t"/>
                <v:fill type="solid"/>
              </v:shape>
            </v:group>
            <v:group style="position:absolute;left:4712;top:12609;width:2;height:245" coordorigin="4712,12609" coordsize="2,245">
              <v:shape style="position:absolute;left:4712;top:12609;width:2;height:245" coordorigin="4712,12609" coordsize="0,245" path="m4712,12609l4712,12854e" filled="false" stroked="true" strokeweight=".58001pt" strokecolor="#ffffdc">
                <v:path arrowok="t"/>
              </v:shape>
            </v:group>
            <v:group style="position:absolute;left:5027;top:12609;width:2;height:245" coordorigin="5027,12609" coordsize="2,245">
              <v:shape style="position:absolute;left:5027;top:12609;width:2;height:245" coordorigin="5027,12609" coordsize="0,245" path="m5027,12609l5027,12854e" filled="false" stroked="true" strokeweight=".58001pt" strokecolor="#ffffdc">
                <v:path arrowok="t"/>
              </v:shape>
            </v:group>
            <v:group style="position:absolute;left:4707;top:12854;width:324;height:250" coordorigin="4707,12854" coordsize="324,250">
              <v:shape style="position:absolute;left:4707;top:12854;width:324;height:250" coordorigin="4707,12854" coordsize="324,250" path="m4707,13104l5031,13104,5031,12854,4707,12854,4707,13104xe" filled="true" fillcolor="#ffffdc" stroked="false">
                <v:path arrowok="t"/>
                <v:fill type="solid"/>
              </v:shape>
            </v:group>
            <v:group style="position:absolute;left:4717;top:12609;width:305;height:245" coordorigin="4717,12609" coordsize="305,245">
              <v:shape style="position:absolute;left:4717;top:12609;width:305;height:245" coordorigin="4717,12609" coordsize="305,245" path="m4717,12854l5022,12854,5022,12609,4717,12609,4717,12854xe" filled="true" fillcolor="#ffffdc" stroked="false">
                <v:path arrowok="t"/>
                <v:fill type="solid"/>
              </v:shape>
            </v:group>
            <v:group style="position:absolute;left:5037;top:12609;width:2;height:245" coordorigin="5037,12609" coordsize="2,245">
              <v:shape style="position:absolute;left:5037;top:12609;width:2;height:245" coordorigin="5037,12609" coordsize="0,245" path="m5037,12609l5037,12854e" filled="false" stroked="true" strokeweight=".46pt" strokecolor="#ffffdc">
                <v:path arrowok="t"/>
              </v:shape>
            </v:group>
            <v:group style="position:absolute;left:5034;top:12854;width:689;height:250" coordorigin="5034,12854" coordsize="689,250">
              <v:shape style="position:absolute;left:5034;top:12854;width:689;height:250" coordorigin="5034,12854" coordsize="689,250" path="m5034,13104l5723,13104,5723,12854,5034,12854,5034,13104xe" filled="true" fillcolor="#ffffdc" stroked="false">
                <v:path arrowok="t"/>
                <v:fill type="solid"/>
              </v:shape>
            </v:group>
            <v:group style="position:absolute;left:5041;top:12609;width:682;height:245" coordorigin="5041,12609" coordsize="682,245">
              <v:shape style="position:absolute;left:5041;top:12609;width:682;height:245" coordorigin="5041,12609" coordsize="682,245" path="m5041,12854l5723,12854,5723,12609,5041,12609,5041,12854xe" filled="true" fillcolor="#ffffdc" stroked="false">
                <v:path arrowok="t"/>
                <v:fill type="solid"/>
              </v:shape>
            </v:group>
            <v:group style="position:absolute;left:5743;top:12609;width:2;height:221" coordorigin="5743,12609" coordsize="2,221">
              <v:shape style="position:absolute;left:5743;top:12609;width:2;height:221" coordorigin="5743,12609" coordsize="0,221" path="m5743,12609l5743,12830e" filled="false" stroked="true" strokeweight=".70001pt" strokecolor="#ffffdc">
                <v:path arrowok="t"/>
              </v:shape>
            </v:group>
            <v:group style="position:absolute;left:6897;top:12609;width:2;height:221" coordorigin="6897,12609" coordsize="2,221">
              <v:shape style="position:absolute;left:6897;top:12609;width:2;height:221" coordorigin="6897,12609" coordsize="0,221" path="m6897,12609l6897,12830e" filled="false" stroked="true" strokeweight=".579980pt" strokecolor="#ffffdc">
                <v:path arrowok="t"/>
              </v:shape>
            </v:group>
            <v:group style="position:absolute;left:5737;top:12830;width:1165;height:274" coordorigin="5737,12830" coordsize="1165,274">
              <v:shape style="position:absolute;left:5737;top:12830;width:1165;height:274" coordorigin="5737,12830" coordsize="1165,274" path="m5737,13104l6901,13104,6901,12830,5737,12830,5737,13104xe" filled="true" fillcolor="#ffffdc" stroked="false">
                <v:path arrowok="t"/>
                <v:fill type="solid"/>
              </v:shape>
            </v:group>
            <v:group style="position:absolute;left:5749;top:12609;width:1143;height:221" coordorigin="5749,12609" coordsize="1143,221">
              <v:shape style="position:absolute;left:5749;top:12609;width:1143;height:221" coordorigin="5749,12609" coordsize="1143,221" path="m5749,12830l6892,12830,6892,12609,5749,12609,5749,12830xe" filled="true" fillcolor="#ffffdc" stroked="false">
                <v:path arrowok="t"/>
                <v:fill type="solid"/>
              </v:shape>
            </v:group>
            <v:group style="position:absolute;left:6913;top:12609;width:2;height:245" coordorigin="6913,12609" coordsize="2,245">
              <v:shape style="position:absolute;left:6913;top:12609;width:2;height:245" coordorigin="6913,12609" coordsize="0,245" path="m6913,12609l6913,12854e" filled="false" stroked="true" strokeweight=".58001pt" strokecolor="#ffffdc">
                <v:path arrowok="t"/>
              </v:shape>
            </v:group>
            <v:group style="position:absolute;left:7228;top:12609;width:2;height:245" coordorigin="7228,12609" coordsize="2,245">
              <v:shape style="position:absolute;left:7228;top:12609;width:2;height:245" coordorigin="7228,12609" coordsize="0,245" path="m7228,12609l7228,12854e" filled="false" stroked="true" strokeweight=".579980pt" strokecolor="#ffffdc">
                <v:path arrowok="t"/>
              </v:shape>
            </v:group>
            <v:group style="position:absolute;left:6909;top:12854;width:324;height:250" coordorigin="6909,12854" coordsize="324,250">
              <v:shape style="position:absolute;left:6909;top:12854;width:324;height:250" coordorigin="6909,12854" coordsize="324,250" path="m6909,13104l7233,13104,7233,12854,6909,12854,6909,13104xe" filled="true" fillcolor="#ffffdc" stroked="false">
                <v:path arrowok="t"/>
                <v:fill type="solid"/>
              </v:shape>
            </v:group>
            <v:group style="position:absolute;left:6918;top:12609;width:305;height:245" coordorigin="6918,12609" coordsize="305,245">
              <v:shape style="position:absolute;left:6918;top:12609;width:305;height:245" coordorigin="6918,12609" coordsize="305,245" path="m6918,12854l7223,12854,7223,12609,6918,12609,6918,12854xe" filled="true" fillcolor="#ffffdc" stroked="false">
                <v:path arrowok="t"/>
                <v:fill type="solid"/>
              </v:shape>
            </v:group>
            <v:group style="position:absolute;left:7237;top:12609;width:2;height:245" coordorigin="7237,12609" coordsize="2,245">
              <v:shape style="position:absolute;left:7237;top:12609;width:2;height:245" coordorigin="7237,12609" coordsize="0,245" path="m7237,12609l7237,12854e" filled="false" stroked="true" strokeweight=".58001pt" strokecolor="#ffffdc">
                <v:path arrowok="t"/>
              </v:shape>
            </v:group>
            <v:group style="position:absolute;left:7233;top:12854;width:689;height:250" coordorigin="7233,12854" coordsize="689,250">
              <v:shape style="position:absolute;left:7233;top:12854;width:689;height:250" coordorigin="7233,12854" coordsize="689,250" path="m7233,13104l7921,13104,7921,12854,7233,12854,7233,13104xe" filled="true" fillcolor="#ffffdc" stroked="false">
                <v:path arrowok="t"/>
                <v:fill type="solid"/>
              </v:shape>
            </v:group>
            <v:group style="position:absolute;left:7242;top:12609;width:680;height:245" coordorigin="7242,12609" coordsize="680,245">
              <v:shape style="position:absolute;left:7242;top:12609;width:680;height:245" coordorigin="7242,12609" coordsize="680,245" path="m7242,12854l7921,12854,7921,12609,7242,12609,7242,12854xe" filled="true" fillcolor="#ffffdc" stroked="false">
                <v:path arrowok="t"/>
                <v:fill type="solid"/>
              </v:shape>
            </v:group>
            <v:group style="position:absolute;left:7943;top:12609;width:2;height:495" coordorigin="7943,12609" coordsize="2,495">
              <v:shape style="position:absolute;left:7943;top:12609;width:2;height:495" coordorigin="7943,12609" coordsize="0,495" path="m7943,12609l7943,13104e" filled="false" stroked="true" strokeweight=".579980pt" strokecolor="#ffffdc">
                <v:path arrowok="t"/>
              </v:shape>
            </v:group>
            <v:group style="position:absolute;left:9004;top:12609;width:2;height:495" coordorigin="9004,12609" coordsize="2,495">
              <v:shape style="position:absolute;left:9004;top:12609;width:2;height:495" coordorigin="9004,12609" coordsize="0,495" path="m9004,12609l9004,13104e" filled="false" stroked="true" strokeweight=".58001pt" strokecolor="#ffffdc">
                <v:path arrowok="t"/>
              </v:shape>
            </v:group>
            <v:group style="position:absolute;left:7948;top:12609;width:1052;height:274" coordorigin="7948,12609" coordsize="1052,274">
              <v:shape style="position:absolute;left:7948;top:12609;width:1052;height:274" coordorigin="7948,12609" coordsize="1052,274" path="m7948,12883l8999,12883,8999,12609,7948,12609,7948,12883xe" filled="true" fillcolor="#ffffdc" stroked="false">
                <v:path arrowok="t"/>
                <v:fill type="solid"/>
              </v:shape>
            </v:group>
            <v:group style="position:absolute;left:7948;top:12883;width:1052;height:221" coordorigin="7948,12883" coordsize="1052,221">
              <v:shape style="position:absolute;left:7948;top:12883;width:1052;height:221" coordorigin="7948,12883" coordsize="1052,221" path="m7948,13104l8999,13104,8999,12883,7948,12883,7948,13104xe" filled="true" fillcolor="#ffffdc" stroked="false">
                <v:path arrowok="t"/>
                <v:fill type="solid"/>
              </v:shape>
            </v:group>
            <v:group style="position:absolute;left:9021;top:12609;width:2;height:312" coordorigin="9021,12609" coordsize="2,312">
              <v:shape style="position:absolute;left:9021;top:12609;width:2;height:312" coordorigin="9021,12609" coordsize="0,312" path="m9021,12609l9021,12921e" filled="false" stroked="true" strokeweight=".58001pt" strokecolor="#ffffdc">
                <v:path arrowok="t"/>
              </v:shape>
            </v:group>
            <v:group style="position:absolute;left:9016;top:12921;width:310;height:183" coordorigin="9016,12921" coordsize="310,183">
              <v:shape style="position:absolute;left:9016;top:12921;width:310;height:183" coordorigin="9016,12921" coordsize="310,183" path="m9016,13104l9325,13104,9325,12921,9016,12921,9016,13104xe" filled="true" fillcolor="#ffffdc" stroked="false">
                <v:path arrowok="t"/>
                <v:fill type="solid"/>
              </v:shape>
            </v:group>
            <v:group style="position:absolute;left:9025;top:12609;width:300;height:312" coordorigin="9025,12609" coordsize="300,312">
              <v:shape style="position:absolute;left:9025;top:12609;width:300;height:312" coordorigin="9025,12609" coordsize="300,312" path="m9025,12921l9325,12921,9325,12609,9025,12609,9025,12921xe" filled="true" fillcolor="#ffffdc" stroked="false">
                <v:path arrowok="t"/>
                <v:fill type="solid"/>
              </v:shape>
            </v:group>
            <v:group style="position:absolute;left:9347;top:12609;width:2;height:221" coordorigin="9347,12609" coordsize="2,221">
              <v:shape style="position:absolute;left:9347;top:12609;width:2;height:221" coordorigin="9347,12609" coordsize="0,221" path="m9347,12609l9347,12830e" filled="false" stroked="true" strokeweight=".58001pt" strokecolor="#ffffdc">
                <v:path arrowok="t"/>
              </v:shape>
            </v:group>
            <v:group style="position:absolute;left:10476;top:12609;width:2;height:221" coordorigin="10476,12609" coordsize="2,221">
              <v:shape style="position:absolute;left:10476;top:12609;width:2;height:221" coordorigin="10476,12609" coordsize="0,221" path="m10476,12609l10476,12830e" filled="false" stroked="true" strokeweight=".579980pt" strokecolor="#ffffdc">
                <v:path arrowok="t"/>
              </v:shape>
            </v:group>
            <v:group style="position:absolute;left:9342;top:12830;width:1139;height:274" coordorigin="9342,12830" coordsize="1139,274">
              <v:shape style="position:absolute;left:9342;top:12830;width:1139;height:274" coordorigin="9342,12830" coordsize="1139,274" path="m9342,13104l10480,13104,10480,12830,9342,12830,9342,13104xe" filled="true" fillcolor="#ffffdc" stroked="false">
                <v:path arrowok="t"/>
                <v:fill type="solid"/>
              </v:shape>
            </v:group>
            <v:group style="position:absolute;left:9352;top:12609;width:1119;height:221" coordorigin="9352,12609" coordsize="1119,221">
              <v:shape style="position:absolute;left:9352;top:12609;width:1119;height:221" coordorigin="9352,12609" coordsize="1119,221" path="m9352,12830l10471,12830,10471,12609,9352,12609,9352,12830xe" filled="true" fillcolor="#ffffdc" stroked="false">
                <v:path arrowok="t"/>
                <v:fill type="solid"/>
              </v:shape>
            </v:group>
            <v:group style="position:absolute;left:10490;top:12609;width:2;height:245" coordorigin="10490,12609" coordsize="2,245">
              <v:shape style="position:absolute;left:10490;top:12609;width:2;height:245" coordorigin="10490,12609" coordsize="0,245" path="m10490,12609l10490,12854e" filled="false" stroked="true" strokeweight=".58004pt" strokecolor="#ffffdc">
                <v:path arrowok="t"/>
              </v:shape>
            </v:group>
            <v:group style="position:absolute;left:10807;top:12609;width:2;height:245" coordorigin="10807,12609" coordsize="2,245">
              <v:shape style="position:absolute;left:10807;top:12609;width:2;height:245" coordorigin="10807,12609" coordsize="0,245" path="m10807,12609l10807,12854e" filled="false" stroked="true" strokeweight=".579980pt" strokecolor="#ffffdc">
                <v:path arrowok="t"/>
              </v:shape>
            </v:group>
            <v:group style="position:absolute;left:10485;top:12854;width:327;height:250" coordorigin="10485,12854" coordsize="327,250">
              <v:shape style="position:absolute;left:10485;top:12854;width:327;height:250" coordorigin="10485,12854" coordsize="327,250" path="m10485,13104l10812,13104,10812,12854,10485,12854,10485,13104xe" filled="true" fillcolor="#ffffdc" stroked="false">
                <v:path arrowok="t"/>
                <v:fill type="solid"/>
              </v:shape>
            </v:group>
            <v:group style="position:absolute;left:10495;top:12609;width:308;height:245" coordorigin="10495,12609" coordsize="308,245">
              <v:shape style="position:absolute;left:10495;top:12609;width:308;height:245" coordorigin="10495,12609" coordsize="308,245" path="m10495,12854l10802,12854,10802,12609,10495,12609,10495,12854xe" filled="true" fillcolor="#ffffdc" stroked="false">
                <v:path arrowok="t"/>
                <v:fill type="solid"/>
              </v:shape>
            </v:group>
            <v:group style="position:absolute;left:1428;top:12608;width:9384;height:2" coordorigin="1428,12608" coordsize="9384,2">
              <v:shape style="position:absolute;left:1428;top:12608;width:9384;height:2" coordorigin="1428,12608" coordsize="9384,0" path="m1428,12608l10812,12608e" filled="false" stroked="true" strokeweight=".22pt" strokecolor="#000000">
                <v:path arrowok="t"/>
              </v:shape>
            </v:group>
            <v:group style="position:absolute;left:1428;top:13105;width:9384;height:2" coordorigin="1428,13105" coordsize="9384,2">
              <v:shape style="position:absolute;left:1428;top:13105;width:9384;height:2" coordorigin="1428,13105" coordsize="9384,0" path="m1428,13105l10812,13105e" filled="false" stroked="true" strokeweight=".22pt" strokecolor="#000000">
                <v:path arrowok="t"/>
              </v:shape>
            </v:group>
            <v:group style="position:absolute;left:1436;top:13351;width:2;height:221" coordorigin="1436,13351" coordsize="2,221">
              <v:shape style="position:absolute;left:1436;top:13351;width:2;height:221" coordorigin="1436,13351" coordsize="0,221" path="m1436,13351l1436,13572e" filled="false" stroked="true" strokeweight=".580pt" strokecolor="#ffffdc">
                <v:path arrowok="t"/>
              </v:shape>
            </v:group>
            <v:group style="position:absolute;left:1431;top:13584;width:2091;height:2" coordorigin="1431,13584" coordsize="2091,2">
              <v:shape style="position:absolute;left:1431;top:13584;width:2091;height:2" coordorigin="1431,13584" coordsize="2091,0" path="m1431,13584l3521,13584e" filled="false" stroked="true" strokeweight="1.3pt" strokecolor="#ffffdc">
                <v:path arrowok="t"/>
              </v:shape>
            </v:group>
            <v:group style="position:absolute;left:1440;top:13351;width:2081;height:221" coordorigin="1440,13351" coordsize="2081,221">
              <v:shape style="position:absolute;left:1440;top:13351;width:2081;height:221" coordorigin="1440,13351" coordsize="2081,221" path="m1440,13572l3521,13572,3521,13351,1440,13351,1440,13572xe" filled="true" fillcolor="#ffffdc" stroked="false">
                <v:path arrowok="t"/>
                <v:fill type="solid"/>
              </v:shape>
            </v:group>
            <v:group style="position:absolute;left:3543;top:13351;width:2;height:245" coordorigin="3543,13351" coordsize="2,245">
              <v:shape style="position:absolute;left:3543;top:13351;width:2;height:245" coordorigin="3543,13351" coordsize="0,245" path="m3543,13351l3543,13596e" filled="false" stroked="true" strokeweight=".580pt" strokecolor="#ffffdc">
                <v:path arrowok="t"/>
              </v:shape>
            </v:group>
            <v:group style="position:absolute;left:4698;top:13351;width:2;height:245" coordorigin="4698,13351" coordsize="2,245">
              <v:shape style="position:absolute;left:4698;top:13351;width:2;height:245" coordorigin="4698,13351" coordsize="0,245" path="m4698,13351l4698,13596e" filled="false" stroked="true" strokeweight=".58001pt" strokecolor="#ffffdc">
                <v:path arrowok="t"/>
              </v:shape>
            </v:group>
            <v:group style="position:absolute;left:3548;top:13351;width:1146;height:245" coordorigin="3548,13351" coordsize="1146,245">
              <v:shape style="position:absolute;left:3548;top:13351;width:1146;height:245" coordorigin="3548,13351" coordsize="1146,245" path="m3548,13596l4693,13596,4693,13351,3548,13351,3548,13596xe" filled="true" fillcolor="#ffffdc" stroked="false">
                <v:path arrowok="t"/>
                <v:fill type="solid"/>
              </v:shape>
            </v:group>
            <v:group style="position:absolute;left:4712;top:13351;width:2;height:245" coordorigin="4712,13351" coordsize="2,245">
              <v:shape style="position:absolute;left:4712;top:13351;width:2;height:245" coordorigin="4712,13351" coordsize="0,245" path="m4712,13351l4712,13596e" filled="false" stroked="true" strokeweight=".58001pt" strokecolor="#ffffdc">
                <v:path arrowok="t"/>
              </v:shape>
            </v:group>
            <v:group style="position:absolute;left:5027;top:13351;width:2;height:245" coordorigin="5027,13351" coordsize="2,245">
              <v:shape style="position:absolute;left:5027;top:13351;width:2;height:245" coordorigin="5027,13351" coordsize="0,245" path="m5027,13351l5027,13596e" filled="false" stroked="true" strokeweight=".58001pt" strokecolor="#ffffdc">
                <v:path arrowok="t"/>
              </v:shape>
            </v:group>
            <v:group style="position:absolute;left:4717;top:13351;width:305;height:245" coordorigin="4717,13351" coordsize="305,245">
              <v:shape style="position:absolute;left:4717;top:13351;width:305;height:245" coordorigin="4717,13351" coordsize="305,245" path="m4717,13596l5022,13596,5022,13351,4717,13351,4717,13596xe" filled="true" fillcolor="#ffffdc" stroked="false">
                <v:path arrowok="t"/>
                <v:fill type="solid"/>
              </v:shape>
            </v:group>
            <v:group style="position:absolute;left:5037;top:13351;width:2;height:245" coordorigin="5037,13351" coordsize="2,245">
              <v:shape style="position:absolute;left:5037;top:13351;width:2;height:245" coordorigin="5037,13351" coordsize="0,245" path="m5037,13351l5037,13596e" filled="false" stroked="true" strokeweight=".46pt" strokecolor="#ffffdc">
                <v:path arrowok="t"/>
              </v:shape>
            </v:group>
            <v:group style="position:absolute;left:5041;top:13351;width:682;height:245" coordorigin="5041,13351" coordsize="682,245">
              <v:shape style="position:absolute;left:5041;top:13351;width:682;height:245" coordorigin="5041,13351" coordsize="682,245" path="m5041,13596l5723,13596,5723,13351,5041,13351,5041,13596xe" filled="true" fillcolor="#ffffdc" stroked="false">
                <v:path arrowok="t"/>
                <v:fill type="solid"/>
              </v:shape>
            </v:group>
            <v:group style="position:absolute;left:5743;top:13351;width:2;height:245" coordorigin="5743,13351" coordsize="2,245">
              <v:shape style="position:absolute;left:5743;top:13351;width:2;height:245" coordorigin="5743,13351" coordsize="0,245" path="m5743,13351l5743,13596e" filled="false" stroked="true" strokeweight=".70001pt" strokecolor="#ffffdc">
                <v:path arrowok="t"/>
              </v:shape>
            </v:group>
            <v:group style="position:absolute;left:6897;top:13351;width:2;height:245" coordorigin="6897,13351" coordsize="2,245">
              <v:shape style="position:absolute;left:6897;top:13351;width:2;height:245" coordorigin="6897,13351" coordsize="0,245" path="m6897,13351l6897,13596e" filled="false" stroked="true" strokeweight=".579980pt" strokecolor="#ffffdc">
                <v:path arrowok="t"/>
              </v:shape>
            </v:group>
            <v:group style="position:absolute;left:5749;top:13351;width:1143;height:245" coordorigin="5749,13351" coordsize="1143,245">
              <v:shape style="position:absolute;left:5749;top:13351;width:1143;height:245" coordorigin="5749,13351" coordsize="1143,245" path="m5749,13596l6892,13596,6892,13351,5749,13351,5749,13596xe" filled="true" fillcolor="#ffffdc" stroked="false">
                <v:path arrowok="t"/>
                <v:fill type="solid"/>
              </v:shape>
            </v:group>
            <v:group style="position:absolute;left:6913;top:13351;width:2;height:245" coordorigin="6913,13351" coordsize="2,245">
              <v:shape style="position:absolute;left:6913;top:13351;width:2;height:245" coordorigin="6913,13351" coordsize="0,245" path="m6913,13351l6913,13596e" filled="false" stroked="true" strokeweight=".58001pt" strokecolor="#ffffdc">
                <v:path arrowok="t"/>
              </v:shape>
            </v:group>
            <v:group style="position:absolute;left:7228;top:13351;width:2;height:245" coordorigin="7228,13351" coordsize="2,245">
              <v:shape style="position:absolute;left:7228;top:13351;width:2;height:245" coordorigin="7228,13351" coordsize="0,245" path="m7228,13351l7228,13596e" filled="false" stroked="true" strokeweight=".579980pt" strokecolor="#ffffdc">
                <v:path arrowok="t"/>
              </v:shape>
            </v:group>
            <v:group style="position:absolute;left:6918;top:13351;width:305;height:245" coordorigin="6918,13351" coordsize="305,245">
              <v:shape style="position:absolute;left:6918;top:13351;width:305;height:245" coordorigin="6918,13351" coordsize="305,245" path="m6918,13596l7223,13596,7223,13351,6918,13351,6918,13596xe" filled="true" fillcolor="#ffffdc" stroked="false">
                <v:path arrowok="t"/>
                <v:fill type="solid"/>
              </v:shape>
            </v:group>
            <v:group style="position:absolute;left:7237;top:13351;width:2;height:245" coordorigin="7237,13351" coordsize="2,245">
              <v:shape style="position:absolute;left:7237;top:13351;width:2;height:245" coordorigin="7237,13351" coordsize="0,245" path="m7237,13351l7237,13596e" filled="false" stroked="true" strokeweight=".58001pt" strokecolor="#ffffdc">
                <v:path arrowok="t"/>
              </v:shape>
            </v:group>
            <v:group style="position:absolute;left:7242;top:13351;width:680;height:245" coordorigin="7242,13351" coordsize="680,245">
              <v:shape style="position:absolute;left:7242;top:13351;width:680;height:245" coordorigin="7242,13351" coordsize="680,245" path="m7242,13596l7921,13596,7921,13351,7242,13351,7242,13596xe" filled="true" fillcolor="#ffffdc" stroked="false">
                <v:path arrowok="t"/>
                <v:fill type="solid"/>
              </v:shape>
            </v:group>
            <v:group style="position:absolute;left:7943;top:13351;width:2;height:245" coordorigin="7943,13351" coordsize="2,245">
              <v:shape style="position:absolute;left:7943;top:13351;width:2;height:245" coordorigin="7943,13351" coordsize="0,245" path="m7943,13351l7943,13596e" filled="false" stroked="true" strokeweight=".579980pt" strokecolor="#ffffdc">
                <v:path arrowok="t"/>
              </v:shape>
            </v:group>
            <v:group style="position:absolute;left:9004;top:13351;width:2;height:245" coordorigin="9004,13351" coordsize="2,245">
              <v:shape style="position:absolute;left:9004;top:13351;width:2;height:245" coordorigin="9004,13351" coordsize="0,245" path="m9004,13351l9004,13596e" filled="false" stroked="true" strokeweight=".58001pt" strokecolor="#ffffdc">
                <v:path arrowok="t"/>
              </v:shape>
            </v:group>
            <v:group style="position:absolute;left:7948;top:13351;width:1052;height:245" coordorigin="7948,13351" coordsize="1052,245">
              <v:shape style="position:absolute;left:7948;top:13351;width:1052;height:245" coordorigin="7948,13351" coordsize="1052,245" path="m7948,13596l8999,13596,8999,13351,7948,13351,7948,13596xe" filled="true" fillcolor="#ffffdc" stroked="false">
                <v:path arrowok="t"/>
                <v:fill type="solid"/>
              </v:shape>
            </v:group>
            <v:group style="position:absolute;left:9021;top:13351;width:2;height:245" coordorigin="9021,13351" coordsize="2,245">
              <v:shape style="position:absolute;left:9021;top:13351;width:2;height:245" coordorigin="9021,13351" coordsize="0,245" path="m9021,13351l9021,13596e" filled="false" stroked="true" strokeweight=".58001pt" strokecolor="#ffffdc">
                <v:path arrowok="t"/>
              </v:shape>
            </v:group>
            <v:group style="position:absolute;left:9025;top:13351;width:300;height:245" coordorigin="9025,13351" coordsize="300,245">
              <v:shape style="position:absolute;left:9025;top:13351;width:300;height:245" coordorigin="9025,13351" coordsize="300,245" path="m9025,13596l9325,13596,9325,13351,9025,13351,9025,13596xe" filled="true" fillcolor="#ffffdc" stroked="false">
                <v:path arrowok="t"/>
                <v:fill type="solid"/>
              </v:shape>
            </v:group>
            <v:group style="position:absolute;left:9347;top:13351;width:2;height:245" coordorigin="9347,13351" coordsize="2,245">
              <v:shape style="position:absolute;left:9347;top:13351;width:2;height:245" coordorigin="9347,13351" coordsize="0,245" path="m9347,13351l9347,13596e" filled="false" stroked="true" strokeweight=".58001pt" strokecolor="#ffffdc">
                <v:path arrowok="t"/>
              </v:shape>
            </v:group>
            <v:group style="position:absolute;left:10476;top:13351;width:2;height:245" coordorigin="10476,13351" coordsize="2,245">
              <v:shape style="position:absolute;left:10476;top:13351;width:2;height:245" coordorigin="10476,13351" coordsize="0,245" path="m10476,13351l10476,13596e" filled="false" stroked="true" strokeweight=".579980pt" strokecolor="#ffffdc">
                <v:path arrowok="t"/>
              </v:shape>
            </v:group>
            <v:group style="position:absolute;left:9352;top:13351;width:1119;height:245" coordorigin="9352,13351" coordsize="1119,245">
              <v:shape style="position:absolute;left:9352;top:13351;width:1119;height:245" coordorigin="9352,13351" coordsize="1119,245" path="m9352,13596l10471,13596,10471,13351,9352,13351,9352,13596xe" filled="true" fillcolor="#ffffdc" stroked="false">
                <v:path arrowok="t"/>
                <v:fill type="solid"/>
              </v:shape>
            </v:group>
            <v:group style="position:absolute;left:10490;top:13351;width:2;height:245" coordorigin="10490,13351" coordsize="2,245">
              <v:shape style="position:absolute;left:10490;top:13351;width:2;height:245" coordorigin="10490,13351" coordsize="0,245" path="m10490,13351l10490,13596e" filled="false" stroked="true" strokeweight=".58004pt" strokecolor="#ffffdc">
                <v:path arrowok="t"/>
              </v:shape>
            </v:group>
            <v:group style="position:absolute;left:10807;top:13351;width:2;height:245" coordorigin="10807,13351" coordsize="2,245">
              <v:shape style="position:absolute;left:10807;top:13351;width:2;height:245" coordorigin="10807,13351" coordsize="0,245" path="m10807,13351l10807,13596e" filled="false" stroked="true" strokeweight=".579980pt" strokecolor="#ffffdc">
                <v:path arrowok="t"/>
              </v:shape>
            </v:group>
            <v:group style="position:absolute;left:10495;top:13351;width:308;height:245" coordorigin="10495,13351" coordsize="308,245">
              <v:shape style="position:absolute;left:10495;top:13351;width:308;height:245" coordorigin="10495,13351" coordsize="308,245" path="m10495,13596l10802,13596,10802,13351,10495,13351,10495,13596xe" filled="true" fillcolor="#ffffdc" stroked="false">
                <v:path arrowok="t"/>
                <v:fill type="solid"/>
              </v:shape>
            </v:group>
            <v:group style="position:absolute;left:1428;top:13350;width:9384;height:2" coordorigin="1428,13350" coordsize="9384,2">
              <v:shape style="position:absolute;left:1428;top:13350;width:9384;height:2" coordorigin="1428,13350" coordsize="9384,0" path="m1428,13350l10812,13350e" filled="false" stroked="true" strokeweight=".22pt" strokecolor="#000000">
                <v:path arrowok="t"/>
              </v:shape>
            </v:group>
            <v:group style="position:absolute;left:1428;top:13597;width:9384;height:2" coordorigin="1428,13597" coordsize="9384,2">
              <v:shape style="position:absolute;left:1428;top:13597;width:9384;height:2" coordorigin="1428,13597" coordsize="9384,0" path="m1428,13597l10812,13597e" filled="false" stroked="true" strokeweight=".22pt" strokecolor="#000000">
                <v:path arrowok="t"/>
              </v:shape>
            </v:group>
            <v:group style="position:absolute;left:1436;top:13843;width:2;height:221" coordorigin="1436,13843" coordsize="2,221">
              <v:shape style="position:absolute;left:1436;top:13843;width:2;height:221" coordorigin="1436,13843" coordsize="0,221" path="m1436,13843l1436,14064e" filled="false" stroked="true" strokeweight=".580pt" strokecolor="#ffffdc">
                <v:path arrowok="t"/>
              </v:shape>
            </v:group>
            <v:group style="position:absolute;left:1431;top:14076;width:2091;height:2" coordorigin="1431,14076" coordsize="2091,2">
              <v:shape style="position:absolute;left:1431;top:14076;width:2091;height:2" coordorigin="1431,14076" coordsize="2091,0" path="m1431,14076l3521,14076e" filled="false" stroked="true" strokeweight="1.3pt" strokecolor="#ffffdc">
                <v:path arrowok="t"/>
              </v:shape>
            </v:group>
            <v:group style="position:absolute;left:1440;top:13843;width:2081;height:221" coordorigin="1440,13843" coordsize="2081,221">
              <v:shape style="position:absolute;left:1440;top:13843;width:2081;height:221" coordorigin="1440,13843" coordsize="2081,221" path="m1440,14064l3521,14064,3521,13843,1440,13843,1440,14064xe" filled="true" fillcolor="#ffffdc" stroked="false">
                <v:path arrowok="t"/>
                <v:fill type="solid"/>
              </v:shape>
            </v:group>
            <v:group style="position:absolute;left:3543;top:13843;width:2;height:245" coordorigin="3543,13843" coordsize="2,245">
              <v:shape style="position:absolute;left:3543;top:13843;width:2;height:245" coordorigin="3543,13843" coordsize="0,245" path="m3543,13843l3543,14088e" filled="false" stroked="true" strokeweight=".580pt" strokecolor="#ffffdc">
                <v:path arrowok="t"/>
              </v:shape>
            </v:group>
            <v:group style="position:absolute;left:4698;top:13843;width:2;height:245" coordorigin="4698,13843" coordsize="2,245">
              <v:shape style="position:absolute;left:4698;top:13843;width:2;height:245" coordorigin="4698,13843" coordsize="0,245" path="m4698,13843l4698,14088e" filled="false" stroked="true" strokeweight=".58001pt" strokecolor="#ffffdc">
                <v:path arrowok="t"/>
              </v:shape>
            </v:group>
            <v:group style="position:absolute;left:3548;top:13843;width:1146;height:245" coordorigin="3548,13843" coordsize="1146,245">
              <v:shape style="position:absolute;left:3548;top:13843;width:1146;height:245" coordorigin="3548,13843" coordsize="1146,245" path="m3548,14088l4693,14088,4693,13843,3548,13843,3548,14088xe" filled="true" fillcolor="#ffffdc" stroked="false">
                <v:path arrowok="t"/>
                <v:fill type="solid"/>
              </v:shape>
            </v:group>
            <v:group style="position:absolute;left:4712;top:13843;width:2;height:245" coordorigin="4712,13843" coordsize="2,245">
              <v:shape style="position:absolute;left:4712;top:13843;width:2;height:245" coordorigin="4712,13843" coordsize="0,245" path="m4712,13843l4712,14088e" filled="false" stroked="true" strokeweight=".58001pt" strokecolor="#ffffdc">
                <v:path arrowok="t"/>
              </v:shape>
            </v:group>
            <v:group style="position:absolute;left:5027;top:13843;width:2;height:245" coordorigin="5027,13843" coordsize="2,245">
              <v:shape style="position:absolute;left:5027;top:13843;width:2;height:245" coordorigin="5027,13843" coordsize="0,245" path="m5027,13843l5027,14088e" filled="false" stroked="true" strokeweight=".58001pt" strokecolor="#ffffdc">
                <v:path arrowok="t"/>
              </v:shape>
            </v:group>
            <v:group style="position:absolute;left:4717;top:13843;width:305;height:245" coordorigin="4717,13843" coordsize="305,245">
              <v:shape style="position:absolute;left:4717;top:13843;width:305;height:245" coordorigin="4717,13843" coordsize="305,245" path="m4717,14088l5022,14088,5022,13843,4717,13843,4717,14088xe" filled="true" fillcolor="#ffffdc" stroked="false">
                <v:path arrowok="t"/>
                <v:fill type="solid"/>
              </v:shape>
            </v:group>
            <v:group style="position:absolute;left:5037;top:13843;width:2;height:245" coordorigin="5037,13843" coordsize="2,245">
              <v:shape style="position:absolute;left:5037;top:13843;width:2;height:245" coordorigin="5037,13843" coordsize="0,245" path="m5037,13843l5037,14088e" filled="false" stroked="true" strokeweight=".46pt" strokecolor="#ffffdc">
                <v:path arrowok="t"/>
              </v:shape>
            </v:group>
            <v:group style="position:absolute;left:5041;top:13843;width:682;height:245" coordorigin="5041,13843" coordsize="682,245">
              <v:shape style="position:absolute;left:5041;top:13843;width:682;height:245" coordorigin="5041,13843" coordsize="682,245" path="m5041,14088l5723,14088,5723,13843,5041,13843,5041,14088xe" filled="true" fillcolor="#ffffdc" stroked="false">
                <v:path arrowok="t"/>
                <v:fill type="solid"/>
              </v:shape>
            </v:group>
            <v:group style="position:absolute;left:5743;top:13843;width:2;height:245" coordorigin="5743,13843" coordsize="2,245">
              <v:shape style="position:absolute;left:5743;top:13843;width:2;height:245" coordorigin="5743,13843" coordsize="0,245" path="m5743,13843l5743,14088e" filled="false" stroked="true" strokeweight=".70001pt" strokecolor="#ffffdc">
                <v:path arrowok="t"/>
              </v:shape>
            </v:group>
            <v:group style="position:absolute;left:6897;top:13843;width:2;height:245" coordorigin="6897,13843" coordsize="2,245">
              <v:shape style="position:absolute;left:6897;top:13843;width:2;height:245" coordorigin="6897,13843" coordsize="0,245" path="m6897,13843l6897,14088e" filled="false" stroked="true" strokeweight=".579980pt" strokecolor="#ffffdc">
                <v:path arrowok="t"/>
              </v:shape>
            </v:group>
            <v:group style="position:absolute;left:5749;top:13843;width:1143;height:245" coordorigin="5749,13843" coordsize="1143,245">
              <v:shape style="position:absolute;left:5749;top:13843;width:1143;height:245" coordorigin="5749,13843" coordsize="1143,245" path="m5749,14088l6892,14088,6892,13843,5749,13843,5749,14088xe" filled="true" fillcolor="#ffffdc" stroked="false">
                <v:path arrowok="t"/>
                <v:fill type="solid"/>
              </v:shape>
            </v:group>
            <v:group style="position:absolute;left:6913;top:13843;width:2;height:245" coordorigin="6913,13843" coordsize="2,245">
              <v:shape style="position:absolute;left:6913;top:13843;width:2;height:245" coordorigin="6913,13843" coordsize="0,245" path="m6913,13843l6913,14088e" filled="false" stroked="true" strokeweight=".58001pt" strokecolor="#ffffdc">
                <v:path arrowok="t"/>
              </v:shape>
            </v:group>
            <v:group style="position:absolute;left:7228;top:13843;width:2;height:245" coordorigin="7228,13843" coordsize="2,245">
              <v:shape style="position:absolute;left:7228;top:13843;width:2;height:245" coordorigin="7228,13843" coordsize="0,245" path="m7228,13843l7228,14088e" filled="false" stroked="true" strokeweight=".579980pt" strokecolor="#ffffdc">
                <v:path arrowok="t"/>
              </v:shape>
            </v:group>
            <v:group style="position:absolute;left:6918;top:13843;width:305;height:245" coordorigin="6918,13843" coordsize="305,245">
              <v:shape style="position:absolute;left:6918;top:13843;width:305;height:245" coordorigin="6918,13843" coordsize="305,245" path="m6918,14088l7223,14088,7223,13843,6918,13843,6918,14088xe" filled="true" fillcolor="#ffffdc" stroked="false">
                <v:path arrowok="t"/>
                <v:fill type="solid"/>
              </v:shape>
            </v:group>
            <v:group style="position:absolute;left:7237;top:13843;width:2;height:245" coordorigin="7237,13843" coordsize="2,245">
              <v:shape style="position:absolute;left:7237;top:13843;width:2;height:245" coordorigin="7237,13843" coordsize="0,245" path="m7237,13843l7237,14088e" filled="false" stroked="true" strokeweight=".58001pt" strokecolor="#ffffdc">
                <v:path arrowok="t"/>
              </v:shape>
            </v:group>
            <v:group style="position:absolute;left:7242;top:13843;width:680;height:245" coordorigin="7242,13843" coordsize="680,245">
              <v:shape style="position:absolute;left:7242;top:13843;width:680;height:245" coordorigin="7242,13843" coordsize="680,245" path="m7242,14088l7921,14088,7921,13843,7242,13843,7242,14088xe" filled="true" fillcolor="#ffffdc" stroked="false">
                <v:path arrowok="t"/>
                <v:fill type="solid"/>
              </v:shape>
            </v:group>
            <v:group style="position:absolute;left:7943;top:13843;width:2;height:245" coordorigin="7943,13843" coordsize="2,245">
              <v:shape style="position:absolute;left:7943;top:13843;width:2;height:245" coordorigin="7943,13843" coordsize="0,245" path="m7943,13843l7943,14088e" filled="false" stroked="true" strokeweight=".579980pt" strokecolor="#ffffdc">
                <v:path arrowok="t"/>
              </v:shape>
            </v:group>
            <v:group style="position:absolute;left:9004;top:13843;width:2;height:245" coordorigin="9004,13843" coordsize="2,245">
              <v:shape style="position:absolute;left:9004;top:13843;width:2;height:245" coordorigin="9004,13843" coordsize="0,245" path="m9004,13843l9004,14088e" filled="false" stroked="true" strokeweight=".58001pt" strokecolor="#ffffdc">
                <v:path arrowok="t"/>
              </v:shape>
            </v:group>
            <v:group style="position:absolute;left:7948;top:13843;width:1052;height:245" coordorigin="7948,13843" coordsize="1052,245">
              <v:shape style="position:absolute;left:7948;top:13843;width:1052;height:245" coordorigin="7948,13843" coordsize="1052,245" path="m7948,14088l8999,14088,8999,13843,7948,13843,7948,14088xe" filled="true" fillcolor="#ffffdc" stroked="false">
                <v:path arrowok="t"/>
                <v:fill type="solid"/>
              </v:shape>
            </v:group>
            <v:group style="position:absolute;left:9021;top:13843;width:2;height:245" coordorigin="9021,13843" coordsize="2,245">
              <v:shape style="position:absolute;left:9021;top:13843;width:2;height:245" coordorigin="9021,13843" coordsize="0,245" path="m9021,13843l9021,14088e" filled="false" stroked="true" strokeweight=".58001pt" strokecolor="#ffffdc">
                <v:path arrowok="t"/>
              </v:shape>
            </v:group>
            <v:group style="position:absolute;left:9025;top:13843;width:300;height:245" coordorigin="9025,13843" coordsize="300,245">
              <v:shape style="position:absolute;left:9025;top:13843;width:300;height:245" coordorigin="9025,13843" coordsize="300,245" path="m9025,14088l9325,14088,9325,13843,9025,13843,9025,14088xe" filled="true" fillcolor="#ffffdc" stroked="false">
                <v:path arrowok="t"/>
                <v:fill type="solid"/>
              </v:shape>
            </v:group>
            <v:group style="position:absolute;left:9347;top:13843;width:2;height:245" coordorigin="9347,13843" coordsize="2,245">
              <v:shape style="position:absolute;left:9347;top:13843;width:2;height:245" coordorigin="9347,13843" coordsize="0,245" path="m9347,13843l9347,14088e" filled="false" stroked="true" strokeweight=".58001pt" strokecolor="#ffffdc">
                <v:path arrowok="t"/>
              </v:shape>
            </v:group>
            <v:group style="position:absolute;left:10476;top:13843;width:2;height:245" coordorigin="10476,13843" coordsize="2,245">
              <v:shape style="position:absolute;left:10476;top:13843;width:2;height:245" coordorigin="10476,13843" coordsize="0,245" path="m10476,13843l10476,14088e" filled="false" stroked="true" strokeweight=".579980pt" strokecolor="#ffffdc">
                <v:path arrowok="t"/>
              </v:shape>
            </v:group>
            <v:group style="position:absolute;left:9352;top:13843;width:1119;height:245" coordorigin="9352,13843" coordsize="1119,245">
              <v:shape style="position:absolute;left:9352;top:13843;width:1119;height:245" coordorigin="9352,13843" coordsize="1119,245" path="m9352,14088l10471,14088,10471,13843,9352,13843,9352,14088xe" filled="true" fillcolor="#ffffdc" stroked="false">
                <v:path arrowok="t"/>
                <v:fill type="solid"/>
              </v:shape>
            </v:group>
            <v:group style="position:absolute;left:10490;top:13843;width:2;height:245" coordorigin="10490,13843" coordsize="2,245">
              <v:shape style="position:absolute;left:10490;top:13843;width:2;height:245" coordorigin="10490,13843" coordsize="0,245" path="m10490,13843l10490,14088e" filled="false" stroked="true" strokeweight=".58004pt" strokecolor="#ffffdc">
                <v:path arrowok="t"/>
              </v:shape>
            </v:group>
            <v:group style="position:absolute;left:10807;top:13843;width:2;height:245" coordorigin="10807,13843" coordsize="2,245">
              <v:shape style="position:absolute;left:10807;top:13843;width:2;height:245" coordorigin="10807,13843" coordsize="0,245" path="m10807,13843l10807,14088e" filled="false" stroked="true" strokeweight=".579980pt" strokecolor="#ffffdc">
                <v:path arrowok="t"/>
              </v:shape>
            </v:group>
            <v:group style="position:absolute;left:10495;top:13843;width:308;height:245" coordorigin="10495,13843" coordsize="308,245">
              <v:shape style="position:absolute;left:10495;top:13843;width:308;height:245" coordorigin="10495,13843" coordsize="308,245" path="m10495,14088l10802,14088,10802,13843,10495,13843,10495,14088xe" filled="true" fillcolor="#ffffdc" stroked="false">
                <v:path arrowok="t"/>
                <v:fill type="solid"/>
              </v:shape>
            </v:group>
            <v:group style="position:absolute;left:1428;top:13842;width:9384;height:2" coordorigin="1428,13842" coordsize="9384,2">
              <v:shape style="position:absolute;left:1428;top:13842;width:9384;height:2" coordorigin="1428,13842" coordsize="9384,0" path="m1428,13842l10812,13842e" filled="false" stroked="true" strokeweight=".22pt" strokecolor="#000000">
                <v:path arrowok="t"/>
              </v:shape>
            </v:group>
            <v:group style="position:absolute;left:1428;top:14089;width:9384;height:2" coordorigin="1428,14089" coordsize="9384,2">
              <v:shape style="position:absolute;left:1428;top:14089;width:9384;height:2" coordorigin="1428,14089" coordsize="9384,0" path="m1428,14089l10812,14089e" filled="false" stroked="true" strokeweight=".22006pt" strokecolor="#000000">
                <v:path arrowok="t"/>
              </v:shape>
            </v:group>
            <v:group style="position:absolute;left:1428;top:14334;width:9384;height:2" coordorigin="1428,14334" coordsize="9384,2">
              <v:shape style="position:absolute;left:1428;top:14334;width:9384;height:2" coordorigin="1428,14334" coordsize="9384,0" path="m1428,14334l10812,14334e" filled="false" stroked="true" strokeweight=".22pt" strokecolor="#000000">
                <v:path arrowok="t"/>
              </v:shape>
              <v:shape style="position:absolute;left:7947;top:2731;width:225;height:225" type="#_x0000_t75" stroked="false">
                <v:imagedata r:id="rId15" o:title=""/>
              </v:shape>
              <v:shape style="position:absolute;left:5747;top:3473;width:225;height:225" type="#_x0000_t75" stroked="false">
                <v:imagedata r:id="rId15" o:title=""/>
              </v:shape>
              <v:shape style="position:absolute;left:7947;top:3473;width:225;height:225" type="#_x0000_t75" stroked="false">
                <v:imagedata r:id="rId15" o:title=""/>
              </v:shape>
              <v:shape style="position:absolute;left:3547;top:3968;width:225;height:225" type="#_x0000_t75" stroked="false">
                <v:imagedata r:id="rId15" o:title=""/>
              </v:shape>
              <v:shape style="position:absolute;left:5747;top:3968;width:225;height:225" type="#_x0000_t75" stroked="false">
                <v:imagedata r:id="rId15" o:title=""/>
              </v:shape>
              <v:shape style="position:absolute;left:7947;top:3968;width:225;height:225" type="#_x0000_t75" stroked="false">
                <v:imagedata r:id="rId15" o:title=""/>
              </v:shape>
              <v:shape style="position:absolute;left:3547;top:4463;width:225;height:225" type="#_x0000_t75" stroked="false">
                <v:imagedata r:id="rId15" o:title=""/>
              </v:shape>
              <v:shape style="position:absolute;left:5747;top:4463;width:225;height:225" type="#_x0000_t75" stroked="false">
                <v:imagedata r:id="rId15" o:title=""/>
              </v:shape>
              <v:shape style="position:absolute;left:7947;top:4463;width:225;height:225" type="#_x0000_t75" stroked="false">
                <v:imagedata r:id="rId15" o:title=""/>
              </v:shape>
              <v:shape style="position:absolute;left:5747;top:5450;width:225;height:225" type="#_x0000_t75" stroked="false">
                <v:imagedata r:id="rId15" o:title=""/>
              </v:shape>
              <v:shape style="position:absolute;left:7947;top:5450;width:225;height:225" type="#_x0000_t75" stroked="false">
                <v:imagedata r:id="rId15" o:title=""/>
              </v:shape>
              <v:shape style="position:absolute;left:3547;top:6192;width:225;height:224" type="#_x0000_t75" stroked="false">
                <v:imagedata r:id="rId15" o:title=""/>
              </v:shape>
              <v:shape style="position:absolute;left:5747;top:6192;width:225;height:224" type="#_x0000_t75" stroked="false">
                <v:imagedata r:id="rId15" o:title=""/>
              </v:shape>
              <v:shape style="position:absolute;left:7947;top:6192;width:225;height:224" type="#_x0000_t75" stroked="false">
                <v:imagedata r:id="rId15" o:title=""/>
              </v:shape>
              <v:shape style="position:absolute;left:5747;top:7179;width:225;height:225" type="#_x0000_t75" stroked="false">
                <v:imagedata r:id="rId15" o:title=""/>
              </v:shape>
              <v:shape style="position:absolute;left:3547;top:7920;width:225;height:225" type="#_x0000_t75" stroked="false">
                <v:imagedata r:id="rId15" o:title=""/>
              </v:shape>
              <v:shape style="position:absolute;left:5747;top:7920;width:225;height:225" type="#_x0000_t75" stroked="false">
                <v:imagedata r:id="rId15" o:title=""/>
              </v:shape>
              <v:shape style="position:absolute;left:7947;top:7920;width:225;height:225" type="#_x0000_t75" stroked="false">
                <v:imagedata r:id="rId15" o:title=""/>
              </v:shape>
              <v:shape style="position:absolute;left:3547;top:10138;width:225;height:225" type="#_x0000_t75" stroked="false">
                <v:imagedata r:id="rId15" o:title=""/>
              </v:shape>
              <v:shape style="position:absolute;left:5747;top:10138;width:225;height:225" type="#_x0000_t75" stroked="false">
                <v:imagedata r:id="rId15" o:title=""/>
              </v:shape>
              <v:shape style="position:absolute;left:7947;top:10138;width:225;height:225" type="#_x0000_t75" stroked="false">
                <v:imagedata r:id="rId15" o:title=""/>
              </v:shape>
              <v:shape style="position:absolute;left:7947;top:10633;width:225;height:225" type="#_x0000_t75" stroked="false">
                <v:imagedata r:id="rId15" o:title=""/>
              </v:shape>
              <v:shape style="position:absolute;left:7947;top:11374;width:225;height:225" type="#_x0000_t75" stroked="false">
                <v:imagedata r:id="rId15" o:title=""/>
              </v:shape>
              <v:shape style="position:absolute;left:7947;top:12608;width:225;height:225" type="#_x0000_t75" stroked="false">
                <v:imagedata r:id="rId15" o:title=""/>
              </v:shape>
            </v:group>
            <w10:wrap type="none"/>
          </v:group>
        </w:pict>
      </w:r>
      <w:r>
        <w:rPr>
          <w:rFonts w:ascii="Calibri"/>
          <w:color w:val="B4B4B4"/>
          <w:spacing w:val="-1"/>
          <w:sz w:val="18"/>
        </w:rPr>
        <w:t>MYCO-ATL-HPV01</w:t>
      </w:r>
      <w:r>
        <w:rPr>
          <w:rFonts w:ascii="Calibri"/>
          <w:color w:val="B4B4B4"/>
          <w:spacing w:val="24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MYCO-ATL-RJLLTP</w:t>
      </w:r>
      <w:r>
        <w:rPr>
          <w:rFonts w:ascii="Calibri"/>
          <w:color w:val="B4B4B4"/>
          <w:spacing w:val="23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MYCO-ATL-WS01</w:t>
      </w:r>
      <w:r>
        <w:rPr>
          <w:rFonts w:ascii="Calibri"/>
          <w:color w:val="B4B4B4"/>
          <w:spacing w:val="28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MYCO-INSPIRON1</w:t>
      </w:r>
      <w:r>
        <w:rPr>
          <w:rFonts w:ascii="Calibri"/>
          <w:color w:val="B4B4B4"/>
          <w:spacing w:val="21"/>
          <w:w w:val="99"/>
          <w:sz w:val="18"/>
        </w:rPr>
        <w:t> </w:t>
      </w:r>
      <w:r>
        <w:rPr>
          <w:rFonts w:ascii="Calibri"/>
          <w:color w:val="B4B4B4"/>
          <w:sz w:val="18"/>
        </w:rPr>
        <w:t>PITMS-LT1</w:t>
      </w:r>
      <w:r>
        <w:rPr>
          <w:rFonts w:ascii="Calibri"/>
          <w:sz w:val="18"/>
        </w:rPr>
      </w:r>
    </w:p>
    <w:p>
      <w:pPr>
        <w:spacing w:after="0" w:line="268" w:lineRule="auto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</w:sectPr>
      </w:pPr>
    </w:p>
    <w:p>
      <w:pPr>
        <w:spacing w:line="240" w:lineRule="auto" w:before="5"/>
        <w:rPr>
          <w:rFonts w:ascii="Calibri" w:hAnsi="Calibri" w:cs="Calibri" w:eastAsia="Calibri"/>
          <w:sz w:val="16"/>
          <w:szCs w:val="16"/>
        </w:rPr>
      </w:pPr>
    </w:p>
    <w:p>
      <w:pPr>
        <w:pStyle w:val="Heading3"/>
        <w:tabs>
          <w:tab w:pos="2247" w:val="left" w:leader="none"/>
          <w:tab w:pos="4448" w:val="left" w:leader="none"/>
          <w:tab w:pos="6647" w:val="left" w:leader="none"/>
          <w:tab w:pos="8051" w:val="left" w:leader="none"/>
        </w:tabs>
        <w:spacing w:line="240" w:lineRule="auto" w:before="56"/>
        <w:ind w:left="140" w:right="0"/>
        <w:jc w:val="left"/>
        <w:rPr>
          <w:b w:val="0"/>
          <w:bCs w:val="0"/>
        </w:rPr>
      </w:pPr>
      <w:r>
        <w:rPr>
          <w:color w:val="585858"/>
          <w:spacing w:val="-1"/>
        </w:rPr>
        <w:t>Computer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Name</w:t>
        <w:tab/>
        <w:t>Antivirus</w:t>
        <w:tab/>
        <w:t>Antispyware</w:t>
        <w:tab/>
        <w:t>Firewall</w:t>
        <w:tab/>
        <w:t>Backup</w:t>
      </w:r>
      <w:r>
        <w:rPr>
          <w:b w:val="0"/>
        </w:rPr>
      </w:r>
    </w:p>
    <w:p>
      <w:pPr>
        <w:pStyle w:val="BodyText"/>
        <w:tabs>
          <w:tab w:pos="3416" w:val="left" w:leader="none"/>
          <w:tab w:pos="5618" w:val="left" w:leader="none"/>
          <w:tab w:pos="7725" w:val="left" w:leader="none"/>
          <w:tab w:pos="9194" w:val="left" w:leader="none"/>
        </w:tabs>
        <w:spacing w:line="240" w:lineRule="auto"/>
        <w:ind w:left="2247" w:right="0"/>
        <w:jc w:val="left"/>
      </w:pPr>
      <w:r>
        <w:rPr>
          <w:color w:val="585858"/>
          <w:spacing w:val="-1"/>
          <w:w w:val="95"/>
        </w:rPr>
        <w:t>Name</w:t>
        <w:tab/>
      </w:r>
      <w:r>
        <w:rPr>
          <w:color w:val="585858"/>
        </w:rPr>
        <w:t>On</w:t>
      </w:r>
      <w:r>
        <w:rPr>
          <w:color w:val="585858"/>
          <w:spacing w:val="11"/>
        </w:rPr>
        <w:t> </w:t>
      </w:r>
      <w:r>
        <w:rPr>
          <w:color w:val="585858"/>
          <w:spacing w:val="-1"/>
        </w:rPr>
        <w:t>Current</w:t>
      </w:r>
      <w:r>
        <w:rPr>
          <w:color w:val="585858"/>
          <w:spacing w:val="-28"/>
        </w:rPr>
        <w:t> </w:t>
      </w:r>
      <w:r>
        <w:rPr>
          <w:color w:val="585858"/>
          <w:spacing w:val="-1"/>
        </w:rPr>
        <w:t>Name</w:t>
        <w:tab/>
      </w:r>
      <w:r>
        <w:rPr>
          <w:color w:val="585858"/>
        </w:rPr>
        <w:t>On</w:t>
      </w:r>
      <w:r>
        <w:rPr>
          <w:color w:val="585858"/>
          <w:spacing w:val="11"/>
        </w:rPr>
        <w:t> </w:t>
      </w:r>
      <w:r>
        <w:rPr>
          <w:color w:val="585858"/>
          <w:spacing w:val="-1"/>
        </w:rPr>
        <w:t>Current</w:t>
      </w:r>
      <w:r>
        <w:rPr>
          <w:color w:val="585858"/>
          <w:spacing w:val="-30"/>
        </w:rPr>
        <w:t> </w:t>
      </w:r>
      <w:r>
        <w:rPr>
          <w:color w:val="585858"/>
          <w:spacing w:val="-1"/>
        </w:rPr>
        <w:t>Name</w:t>
        <w:tab/>
      </w:r>
      <w:r>
        <w:rPr>
          <w:color w:val="585858"/>
        </w:rPr>
        <w:t>On</w:t>
      </w:r>
      <w:r>
        <w:rPr>
          <w:color w:val="585858"/>
          <w:spacing w:val="14"/>
        </w:rPr>
        <w:t> </w:t>
      </w:r>
      <w:r>
        <w:rPr>
          <w:color w:val="585858"/>
          <w:spacing w:val="-1"/>
        </w:rPr>
        <w:t>Name</w:t>
        <w:tab/>
      </w:r>
      <w:r>
        <w:rPr>
          <w:color w:val="585858"/>
        </w:rPr>
        <w:t>On</w:t>
      </w:r>
      <w:r>
        <w:rPr/>
      </w:r>
    </w:p>
    <w:p>
      <w:pPr>
        <w:spacing w:after="0" w:line="240" w:lineRule="auto"/>
        <w:jc w:val="left"/>
        <w:sectPr>
          <w:footerReference w:type="default" r:id="rId18"/>
          <w:pgSz w:w="12240" w:h="15840"/>
          <w:pgMar w:footer="723" w:header="720" w:top="1440" w:bottom="920" w:left="1300" w:right="1320"/>
          <w:pgNumType w:start="21"/>
        </w:sectPr>
      </w:pPr>
    </w:p>
    <w:p>
      <w:pPr>
        <w:spacing w:line="270" w:lineRule="auto" w:before="4"/>
        <w:ind w:left="140" w:right="1911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sz w:val="18"/>
        </w:rPr>
        <w:t>MYCO-SCB-LTP</w:t>
      </w:r>
      <w:r>
        <w:rPr>
          <w:rFonts w:ascii="Calibri"/>
          <w:color w:val="B4B4B4"/>
          <w:spacing w:val="28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PITWS-PK</w:t>
      </w:r>
      <w:r>
        <w:rPr>
          <w:rFonts w:ascii="Calibri"/>
          <w:sz w:val="18"/>
        </w:rPr>
      </w:r>
    </w:p>
    <w:p>
      <w:pPr>
        <w:spacing w:line="270" w:lineRule="auto" w:before="0"/>
        <w:ind w:left="140" w:right="1911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sz w:val="18"/>
        </w:rPr>
        <w:t>pkrickey1</w:t>
      </w:r>
      <w:r>
        <w:rPr>
          <w:rFonts w:ascii="Calibri"/>
          <w:color w:val="B4B4B4"/>
          <w:spacing w:val="25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PKWIN7ENT</w:t>
      </w:r>
      <w:r>
        <w:rPr>
          <w:rFonts w:ascii="Calibri"/>
          <w:sz w:val="18"/>
        </w:rPr>
      </w:r>
    </w:p>
    <w:p>
      <w:pPr>
        <w:tabs>
          <w:tab w:pos="2470" w:val="left" w:leader="none"/>
        </w:tabs>
        <w:spacing w:before="0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position w:val="5"/>
          <w:sz w:val="18"/>
        </w:rPr>
        <w:t>PKWin8</w:t>
        <w:tab/>
      </w:r>
      <w:r>
        <w:rPr>
          <w:rFonts w:ascii="Calibri"/>
          <w:color w:val="585858"/>
          <w:spacing w:val="-1"/>
          <w:sz w:val="18"/>
        </w:rPr>
        <w:t>Windows</w:t>
      </w:r>
      <w:r>
        <w:rPr>
          <w:rFonts w:ascii="Calibri"/>
          <w:sz w:val="18"/>
        </w:rPr>
      </w:r>
    </w:p>
    <w:p>
      <w:pPr>
        <w:spacing w:before="1"/>
        <w:ind w:left="0" w:right="221" w:firstLine="0"/>
        <w:jc w:val="righ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Defender</w:t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7"/>
        <w:rPr>
          <w:rFonts w:ascii="Calibri" w:hAnsi="Calibri" w:cs="Calibri" w:eastAsia="Calibri"/>
          <w:sz w:val="26"/>
          <w:szCs w:val="26"/>
        </w:rPr>
      </w:pPr>
    </w:p>
    <w:p>
      <w:pPr>
        <w:numPr>
          <w:ilvl w:val="0"/>
          <w:numId w:val="7"/>
        </w:numPr>
        <w:tabs>
          <w:tab w:pos="652" w:val="left" w:leader="none"/>
          <w:tab w:pos="1323" w:val="left" w:leader="none"/>
        </w:tabs>
        <w:spacing w:before="0"/>
        <w:ind w:left="1100" w:right="0" w:hanging="96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006300"/>
          <w:w w:val="95"/>
          <w:position w:val="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585858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Defender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7"/>
        <w:rPr>
          <w:rFonts w:ascii="Calibri" w:hAnsi="Calibri" w:cs="Calibri" w:eastAsia="Calibri"/>
          <w:sz w:val="26"/>
          <w:szCs w:val="26"/>
        </w:rPr>
      </w:pPr>
    </w:p>
    <w:p>
      <w:pPr>
        <w:numPr>
          <w:ilvl w:val="0"/>
          <w:numId w:val="7"/>
        </w:numPr>
        <w:tabs>
          <w:tab w:pos="652" w:val="left" w:leader="none"/>
          <w:tab w:pos="1321" w:val="left" w:leader="none"/>
        </w:tabs>
        <w:spacing w:before="0"/>
        <w:ind w:left="1098" w:right="0" w:hanging="95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006300"/>
          <w:w w:val="95"/>
          <w:position w:val="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585858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Firewall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20"/>
          <w:szCs w:val="20"/>
        </w:rPr>
      </w:pPr>
    </w:p>
    <w:p>
      <w:pPr>
        <w:numPr>
          <w:ilvl w:val="0"/>
          <w:numId w:val="7"/>
        </w:numPr>
        <w:tabs>
          <w:tab w:pos="398" w:val="left" w:leader="none"/>
        </w:tabs>
        <w:spacing w:before="0"/>
        <w:ind w:left="397" w:right="0" w:hanging="257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FF0000"/>
          <w:spacing w:val="-1"/>
          <w:position w:val="1"/>
          <w:sz w:val="18"/>
        </w:rPr>
        <w:t>None</w:t>
      </w:r>
      <w:r>
        <w:rPr>
          <w:rFonts w:ascii="Calibri"/>
          <w:sz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4" w:equalWidth="0">
            <w:col w:w="3156" w:space="193"/>
            <w:col w:w="2008" w:space="193"/>
            <w:col w:w="2006" w:space="99"/>
            <w:col w:w="1965"/>
          </w:cols>
        </w:sectPr>
      </w:pPr>
    </w:p>
    <w:p>
      <w:pPr>
        <w:tabs>
          <w:tab w:pos="2247" w:val="left" w:leader="none"/>
          <w:tab w:pos="4448" w:val="left" w:leader="none"/>
          <w:tab w:pos="6647" w:val="left" w:leader="none"/>
          <w:tab w:pos="8051" w:val="left" w:leader="none"/>
        </w:tabs>
        <w:spacing w:line="270" w:lineRule="auto" w:before="1"/>
        <w:ind w:left="140" w:right="1172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z w:val="18"/>
        </w:rPr>
        <w:t>MYCO30DEV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>None</w:t>
        <w:tab/>
        <w:t>None</w:t>
        <w:tab/>
      </w:r>
      <w:r>
        <w:rPr>
          <w:rFonts w:ascii="Calibri"/>
          <w:color w:val="FF0000"/>
          <w:spacing w:val="-1"/>
          <w:sz w:val="18"/>
        </w:rPr>
        <w:t>None</w:t>
      </w:r>
      <w:r>
        <w:rPr>
          <w:rFonts w:ascii="Calibri"/>
          <w:color w:val="FF0000"/>
          <w:spacing w:val="29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MYCODEMO</w:t>
      </w:r>
      <w:r>
        <w:rPr>
          <w:rFonts w:ascii="Calibri"/>
          <w:sz w:val="18"/>
        </w:rPr>
      </w:r>
    </w:p>
    <w:p>
      <w:pPr>
        <w:spacing w:line="268" w:lineRule="auto" w:before="0"/>
        <w:ind w:left="140" w:right="8203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sz w:val="18"/>
        </w:rPr>
        <w:t>MYCONMS-BDF</w:t>
      </w:r>
      <w:r>
        <w:rPr>
          <w:rFonts w:ascii="Calibri"/>
          <w:color w:val="B4B4B4"/>
          <w:spacing w:val="28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MYCOPATCH</w:t>
      </w:r>
      <w:r>
        <w:rPr>
          <w:rFonts w:ascii="Calibri"/>
          <w:color w:val="585858"/>
          <w:spacing w:val="26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PS01</w:t>
      </w:r>
      <w:r>
        <w:rPr>
          <w:rFonts w:ascii="Calibri"/>
          <w:sz w:val="18"/>
        </w:rPr>
      </w:r>
    </w:p>
    <w:p>
      <w:pPr>
        <w:spacing w:after="0" w:line="268" w:lineRule="auto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</w:sectPr>
      </w:pPr>
    </w:p>
    <w:p>
      <w:pPr>
        <w:tabs>
          <w:tab w:pos="2247" w:val="left" w:leader="none"/>
          <w:tab w:pos="4448" w:val="left" w:leader="none"/>
          <w:tab w:pos="6870" w:val="left" w:leader="none"/>
        </w:tabs>
        <w:spacing w:line="243" w:lineRule="auto" w:before="0"/>
        <w:ind w:left="6647" w:right="0" w:hanging="650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PSIMPSON1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>None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27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Firewall</w:t>
      </w:r>
      <w:r>
        <w:rPr>
          <w:rFonts w:ascii="Calibri"/>
          <w:sz w:val="18"/>
        </w:rPr>
      </w:r>
    </w:p>
    <w:p>
      <w:pPr>
        <w:spacing w:line="310" w:lineRule="exact" w:before="0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rFonts w:ascii="Wingdings" w:hAnsi="Wingdings" w:cs="Wingdings" w:eastAsia="Wingdings"/>
          <w:b/>
          <w:bCs/>
          <w:color w:val="FF0000"/>
          <w:position w:val="-7"/>
          <w:sz w:val="28"/>
          <w:szCs w:val="28"/>
        </w:rPr>
        <w:t></w:t>
      </w:r>
      <w:r>
        <w:rPr>
          <w:rFonts w:ascii="Wingdings" w:hAnsi="Wingdings" w:cs="Wingdings" w:eastAsia="Wingdings"/>
          <w:b/>
          <w:bCs/>
          <w:color w:val="FF0000"/>
          <w:spacing w:val="-195"/>
          <w:position w:val="-7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b/>
          <w:bCs/>
          <w:color w:val="FF0000"/>
          <w:spacing w:val="-195"/>
          <w:position w:val="-7"/>
          <w:sz w:val="28"/>
          <w:szCs w:val="28"/>
        </w:rPr>
      </w:r>
      <w:r>
        <w:rPr>
          <w:rFonts w:ascii="Calibri" w:hAnsi="Calibri" w:cs="Calibri" w:eastAsia="Calibri"/>
          <w:color w:val="FF0000"/>
          <w:spacing w:val="-1"/>
          <w:sz w:val="18"/>
          <w:szCs w:val="18"/>
        </w:rPr>
        <w:t>None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after="0" w:line="310" w:lineRule="exact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2" w:equalWidth="0">
            <w:col w:w="7556" w:space="89"/>
            <w:col w:w="1975"/>
          </w:cols>
        </w:sectPr>
      </w:pPr>
    </w:p>
    <w:p>
      <w:pPr>
        <w:spacing w:before="0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sz w:val="18"/>
        </w:rPr>
        <w:t>PSIMPSON-WIN7</w:t>
      </w:r>
      <w:r>
        <w:rPr>
          <w:rFonts w:ascii="Calibri"/>
          <w:sz w:val="18"/>
        </w:rPr>
      </w:r>
    </w:p>
    <w:p>
      <w:pPr>
        <w:tabs>
          <w:tab w:pos="2470" w:val="left" w:leader="none"/>
        </w:tabs>
        <w:spacing w:before="25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PSIMPSON-WIN764</w:t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sz w:val="18"/>
        </w:rPr>
      </w:r>
    </w:p>
    <w:p>
      <w:pPr>
        <w:spacing w:before="4"/>
        <w:ind w:left="0" w:right="221" w:firstLine="0"/>
        <w:jc w:val="righ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Defender</w:t>
      </w:r>
      <w:r>
        <w:rPr>
          <w:rFonts w:ascii="Calibri"/>
          <w:sz w:val="18"/>
        </w:rPr>
      </w:r>
    </w:p>
    <w:p>
      <w:pPr>
        <w:spacing w:line="240" w:lineRule="auto" w:before="12"/>
        <w:rPr>
          <w:rFonts w:ascii="Calibri" w:hAnsi="Calibri" w:cs="Calibri" w:eastAsia="Calibri"/>
          <w:sz w:val="21"/>
          <w:szCs w:val="21"/>
        </w:rPr>
      </w:pPr>
      <w:r>
        <w:rPr/>
        <w:br w:type="column"/>
      </w:r>
      <w:r>
        <w:rPr>
          <w:rFonts w:ascii="Calibri"/>
          <w:sz w:val="21"/>
        </w:rPr>
      </w:r>
    </w:p>
    <w:p>
      <w:pPr>
        <w:tabs>
          <w:tab w:pos="661" w:val="left" w:leader="none"/>
          <w:tab w:pos="1333" w:val="left" w:leader="none"/>
        </w:tabs>
        <w:spacing w:line="210" w:lineRule="auto" w:before="0"/>
        <w:ind w:left="1110" w:right="0" w:hanging="97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FF0000"/>
          <w:position w:val="-2"/>
          <w:sz w:val="28"/>
          <w:szCs w:val="28"/>
        </w:rPr>
        <w:t></w:t>
      </w:r>
      <w:r>
        <w:rPr>
          <w:rFonts w:ascii="Times New Roman" w:hAnsi="Times New Roman" w:cs="Times New Roman" w:eastAsia="Times New Roman"/>
          <w:b/>
          <w:bCs/>
          <w:color w:val="FF0000"/>
          <w:position w:val="-2"/>
          <w:sz w:val="28"/>
          <w:szCs w:val="28"/>
        </w:rPr>
        <w:tab/>
      </w:r>
      <w:r>
        <w:rPr>
          <w:rFonts w:ascii="Wingdings" w:hAnsi="Wingdings" w:cs="Wingdings" w:eastAsia="Wingdings"/>
          <w:b/>
          <w:bCs/>
          <w:color w:val="006300"/>
          <w:w w:val="95"/>
          <w:position w:val="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585858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Defender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line="240" w:lineRule="auto" w:before="12"/>
        <w:rPr>
          <w:rFonts w:ascii="Calibri" w:hAnsi="Calibri" w:cs="Calibri" w:eastAsia="Calibri"/>
          <w:sz w:val="21"/>
          <w:szCs w:val="21"/>
        </w:rPr>
      </w:pPr>
      <w:r>
        <w:rPr/>
        <w:br w:type="column"/>
      </w:r>
      <w:r>
        <w:rPr>
          <w:rFonts w:ascii="Calibri"/>
          <w:sz w:val="21"/>
        </w:rPr>
      </w:r>
    </w:p>
    <w:p>
      <w:pPr>
        <w:tabs>
          <w:tab w:pos="661" w:val="left" w:leader="none"/>
          <w:tab w:pos="1330" w:val="left" w:leader="none"/>
        </w:tabs>
        <w:spacing w:line="210" w:lineRule="auto" w:before="0"/>
        <w:ind w:left="1107" w:right="0" w:hanging="96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FF0000"/>
          <w:position w:val="-2"/>
          <w:sz w:val="28"/>
          <w:szCs w:val="28"/>
        </w:rPr>
        <w:t></w:t>
      </w:r>
      <w:r>
        <w:rPr>
          <w:rFonts w:ascii="Times New Roman" w:hAnsi="Times New Roman" w:cs="Times New Roman" w:eastAsia="Times New Roman"/>
          <w:b/>
          <w:bCs/>
          <w:color w:val="FF0000"/>
          <w:position w:val="-2"/>
          <w:sz w:val="28"/>
          <w:szCs w:val="28"/>
        </w:rPr>
        <w:tab/>
      </w:r>
      <w:r>
        <w:rPr>
          <w:rFonts w:ascii="Wingdings" w:hAnsi="Wingdings" w:cs="Wingdings" w:eastAsia="Wingdings"/>
          <w:b/>
          <w:bCs/>
          <w:color w:val="006300"/>
          <w:w w:val="95"/>
          <w:position w:val="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585858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Firewall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line="240" w:lineRule="auto" w:before="10"/>
        <w:rPr>
          <w:rFonts w:ascii="Calibri" w:hAnsi="Calibri" w:cs="Calibri" w:eastAsia="Calibri"/>
          <w:sz w:val="19"/>
          <w:szCs w:val="19"/>
        </w:rPr>
      </w:pPr>
      <w:r>
        <w:rPr/>
        <w:br w:type="column"/>
      </w:r>
      <w:r>
        <w:rPr>
          <w:rFonts w:ascii="Calibri"/>
          <w:sz w:val="19"/>
        </w:rPr>
      </w:r>
    </w:p>
    <w:p>
      <w:pPr>
        <w:numPr>
          <w:ilvl w:val="0"/>
          <w:numId w:val="7"/>
        </w:numPr>
        <w:tabs>
          <w:tab w:pos="398" w:val="left" w:leader="none"/>
        </w:tabs>
        <w:spacing w:before="0"/>
        <w:ind w:left="397" w:right="0" w:hanging="257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FF0000"/>
          <w:spacing w:val="-1"/>
          <w:position w:val="1"/>
          <w:sz w:val="18"/>
        </w:rPr>
        <w:t>None</w:t>
      </w:r>
      <w:r>
        <w:rPr>
          <w:rFonts w:ascii="Calibri"/>
          <w:sz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4" w:equalWidth="0">
            <w:col w:w="3156" w:space="183"/>
            <w:col w:w="2018" w:space="183"/>
            <w:col w:w="2016" w:space="99"/>
            <w:col w:w="1965"/>
          </w:cols>
        </w:sectPr>
      </w:pPr>
    </w:p>
    <w:p>
      <w:pPr>
        <w:tabs>
          <w:tab w:pos="2247" w:val="left" w:leader="none"/>
          <w:tab w:pos="4672" w:val="left" w:leader="none"/>
        </w:tabs>
        <w:spacing w:line="243" w:lineRule="auto" w:before="1"/>
        <w:ind w:left="4449" w:right="0" w:hanging="4309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PSIMPSON-WIN7TEST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33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Defender</w:t>
      </w:r>
      <w:r>
        <w:rPr>
          <w:rFonts w:ascii="Calibri"/>
          <w:sz w:val="18"/>
        </w:rPr>
      </w:r>
    </w:p>
    <w:p>
      <w:pPr>
        <w:numPr>
          <w:ilvl w:val="0"/>
          <w:numId w:val="7"/>
        </w:numPr>
        <w:tabs>
          <w:tab w:pos="652" w:val="left" w:leader="none"/>
          <w:tab w:pos="1321" w:val="left" w:leader="none"/>
        </w:tabs>
        <w:spacing w:line="240" w:lineRule="auto" w:before="0"/>
        <w:ind w:left="1098" w:right="0" w:hanging="95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006300"/>
          <w:w w:val="95"/>
          <w:position w:val="5"/>
          <w:sz w:val="20"/>
          <w:szCs w:val="20"/>
        </w:rPr>
        <w:t>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585858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Firewall</w:t>
      </w:r>
      <w:r>
        <w:rPr>
          <w:rFonts w:ascii="Calibri" w:hAnsi="Calibri" w:cs="Calibri" w:eastAsia="Calibri"/>
          <w:sz w:val="18"/>
          <w:szCs w:val="18"/>
        </w:rPr>
      </w:r>
    </w:p>
    <w:p>
      <w:pPr>
        <w:numPr>
          <w:ilvl w:val="0"/>
          <w:numId w:val="7"/>
        </w:numPr>
        <w:tabs>
          <w:tab w:pos="398" w:val="left" w:leader="none"/>
        </w:tabs>
        <w:spacing w:line="222" w:lineRule="exact" w:before="0"/>
        <w:ind w:left="397" w:right="0" w:hanging="257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FF0000"/>
          <w:position w:val="1"/>
          <w:sz w:val="18"/>
        </w:rPr>
        <w:br w:type="column"/>
      </w:r>
      <w:r>
        <w:rPr>
          <w:rFonts w:ascii="Calibri"/>
          <w:color w:val="FF0000"/>
          <w:spacing w:val="-1"/>
          <w:position w:val="1"/>
          <w:sz w:val="18"/>
        </w:rPr>
        <w:t>None</w:t>
      </w:r>
      <w:r>
        <w:rPr>
          <w:rFonts w:ascii="Calibri"/>
          <w:sz w:val="18"/>
        </w:rPr>
      </w:r>
    </w:p>
    <w:p>
      <w:pPr>
        <w:spacing w:after="0" w:line="222" w:lineRule="exact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3" w:equalWidth="0">
            <w:col w:w="5357" w:space="193"/>
            <w:col w:w="2006" w:space="99"/>
            <w:col w:w="1965"/>
          </w:cols>
        </w:sectPr>
      </w:pPr>
    </w:p>
    <w:p>
      <w:pPr>
        <w:spacing w:line="267" w:lineRule="auto" w:before="0"/>
        <w:ind w:left="140" w:right="1911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sz w:val="18"/>
        </w:rPr>
        <w:t>QB02</w:t>
      </w:r>
      <w:r>
        <w:rPr>
          <w:rFonts w:ascii="Calibri"/>
          <w:color w:val="B4B4B4"/>
          <w:spacing w:val="22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QBSERVER</w:t>
      </w:r>
      <w:r>
        <w:rPr>
          <w:rFonts w:ascii="Calibri"/>
          <w:sz w:val="18"/>
        </w:rPr>
      </w:r>
    </w:p>
    <w:p>
      <w:pPr>
        <w:tabs>
          <w:tab w:pos="2470" w:val="left" w:leader="none"/>
        </w:tabs>
        <w:spacing w:before="5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position w:val="5"/>
          <w:sz w:val="18"/>
        </w:rPr>
        <w:t>RANCOR</w:t>
        <w:tab/>
      </w:r>
      <w:r>
        <w:rPr>
          <w:rFonts w:ascii="Calibri"/>
          <w:color w:val="585858"/>
          <w:spacing w:val="-1"/>
          <w:sz w:val="18"/>
        </w:rPr>
        <w:t>Windows</w:t>
      </w:r>
      <w:r>
        <w:rPr>
          <w:rFonts w:ascii="Calibri"/>
          <w:sz w:val="18"/>
        </w:rPr>
      </w:r>
    </w:p>
    <w:p>
      <w:pPr>
        <w:spacing w:before="1"/>
        <w:ind w:left="0" w:right="221" w:firstLine="0"/>
        <w:jc w:val="righ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Defender</w:t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rFonts w:ascii="Calibri"/>
          <w:sz w:val="18"/>
        </w:rPr>
      </w:r>
    </w:p>
    <w:p>
      <w:pPr>
        <w:spacing w:line="240" w:lineRule="auto" w:before="11"/>
        <w:rPr>
          <w:rFonts w:ascii="Calibri" w:hAnsi="Calibri" w:cs="Calibri" w:eastAsia="Calibri"/>
          <w:sz w:val="21"/>
          <w:szCs w:val="21"/>
        </w:rPr>
      </w:pPr>
    </w:p>
    <w:p>
      <w:pPr>
        <w:numPr>
          <w:ilvl w:val="0"/>
          <w:numId w:val="7"/>
        </w:numPr>
        <w:tabs>
          <w:tab w:pos="652" w:val="left" w:leader="none"/>
          <w:tab w:pos="1323" w:val="left" w:leader="none"/>
        </w:tabs>
        <w:spacing w:before="0"/>
        <w:ind w:left="1100" w:right="0" w:hanging="96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006300"/>
          <w:w w:val="95"/>
          <w:position w:val="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585858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Defender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rFonts w:ascii="Calibri"/>
          <w:sz w:val="18"/>
        </w:rPr>
      </w:r>
    </w:p>
    <w:p>
      <w:pPr>
        <w:spacing w:line="240" w:lineRule="auto" w:before="11"/>
        <w:rPr>
          <w:rFonts w:ascii="Calibri" w:hAnsi="Calibri" w:cs="Calibri" w:eastAsia="Calibri"/>
          <w:sz w:val="21"/>
          <w:szCs w:val="21"/>
        </w:rPr>
      </w:pPr>
    </w:p>
    <w:p>
      <w:pPr>
        <w:numPr>
          <w:ilvl w:val="0"/>
          <w:numId w:val="7"/>
        </w:numPr>
        <w:tabs>
          <w:tab w:pos="652" w:val="left" w:leader="none"/>
          <w:tab w:pos="1321" w:val="left" w:leader="none"/>
        </w:tabs>
        <w:spacing w:before="0"/>
        <w:ind w:left="1098" w:right="0" w:hanging="95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006300"/>
          <w:w w:val="95"/>
          <w:position w:val="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585858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Firewall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line="240" w:lineRule="auto" w:before="4"/>
        <w:rPr>
          <w:rFonts w:ascii="Calibri" w:hAnsi="Calibri" w:cs="Calibri" w:eastAsia="Calibri"/>
          <w:sz w:val="40"/>
          <w:szCs w:val="40"/>
        </w:rPr>
      </w:pPr>
      <w:r>
        <w:rPr/>
        <w:br w:type="column"/>
      </w:r>
      <w:r>
        <w:rPr>
          <w:rFonts w:ascii="Calibri"/>
          <w:sz w:val="40"/>
        </w:rPr>
      </w:r>
    </w:p>
    <w:p>
      <w:pPr>
        <w:spacing w:before="0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FF0000"/>
          <w:position w:val="-7"/>
          <w:sz w:val="28"/>
          <w:szCs w:val="28"/>
        </w:rPr>
        <w:t></w:t>
      </w:r>
      <w:r>
        <w:rPr>
          <w:rFonts w:ascii="Wingdings" w:hAnsi="Wingdings" w:cs="Wingdings" w:eastAsia="Wingdings"/>
          <w:b/>
          <w:bCs/>
          <w:color w:val="FF0000"/>
          <w:spacing w:val="-195"/>
          <w:position w:val="-7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b/>
          <w:bCs/>
          <w:color w:val="FF0000"/>
          <w:spacing w:val="-195"/>
          <w:position w:val="-7"/>
          <w:sz w:val="28"/>
          <w:szCs w:val="28"/>
        </w:rPr>
      </w:r>
      <w:r>
        <w:rPr>
          <w:rFonts w:ascii="Calibri" w:hAnsi="Calibri" w:cs="Calibri" w:eastAsia="Calibri"/>
          <w:color w:val="FF0000"/>
          <w:spacing w:val="-1"/>
          <w:sz w:val="18"/>
          <w:szCs w:val="18"/>
        </w:rPr>
        <w:t>None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4" w:equalWidth="0">
            <w:col w:w="3156" w:space="193"/>
            <w:col w:w="2008" w:space="193"/>
            <w:col w:w="2006" w:space="89"/>
            <w:col w:w="1975"/>
          </w:cols>
        </w:sectPr>
      </w:pPr>
    </w:p>
    <w:p>
      <w:pPr>
        <w:spacing w:line="270" w:lineRule="auto" w:before="1"/>
        <w:ind w:left="140" w:right="2091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sz w:val="18"/>
        </w:rPr>
        <w:t>MYCO</w:t>
      </w:r>
      <w:r>
        <w:rPr>
          <w:rFonts w:ascii="Calibri"/>
          <w:color w:val="B4B4B4"/>
          <w:spacing w:val="21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REMOTE</w:t>
      </w:r>
      <w:r>
        <w:rPr>
          <w:rFonts w:ascii="Calibri"/>
          <w:sz w:val="18"/>
        </w:rPr>
      </w:r>
    </w:p>
    <w:p>
      <w:pPr>
        <w:tabs>
          <w:tab w:pos="2470" w:val="left" w:leader="none"/>
        </w:tabs>
        <w:spacing w:before="0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w w:val="95"/>
          <w:position w:val="5"/>
          <w:sz w:val="18"/>
        </w:rPr>
        <w:t>REX</w:t>
        <w:tab/>
      </w:r>
      <w:r>
        <w:rPr>
          <w:rFonts w:ascii="Calibri"/>
          <w:color w:val="585858"/>
          <w:spacing w:val="-1"/>
          <w:sz w:val="18"/>
        </w:rPr>
        <w:t>Microsoft</w:t>
      </w:r>
      <w:r>
        <w:rPr>
          <w:rFonts w:ascii="Calibri"/>
          <w:sz w:val="18"/>
        </w:rPr>
      </w:r>
    </w:p>
    <w:p>
      <w:pPr>
        <w:spacing w:before="1"/>
        <w:ind w:left="2247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sz w:val="18"/>
        </w:rPr>
        <w:t>Security</w:t>
      </w:r>
      <w:r>
        <w:rPr>
          <w:rFonts w:ascii="Calibri"/>
          <w:color w:val="585858"/>
          <w:spacing w:val="23"/>
          <w:w w:val="99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Essentials</w:t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70" w:lineRule="auto" w:before="112"/>
        <w:ind w:left="140" w:right="2091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z w:val="18"/>
        </w:rPr>
        <w:t>ROBERT-PC</w:t>
      </w:r>
      <w:r>
        <w:rPr>
          <w:rFonts w:ascii="Calibri"/>
          <w:color w:val="B4B4B4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RS01</w:t>
      </w:r>
      <w:r>
        <w:rPr>
          <w:rFonts w:ascii="Calibri"/>
          <w:sz w:val="18"/>
        </w:rPr>
      </w:r>
    </w:p>
    <w:p>
      <w:pPr>
        <w:spacing w:line="268" w:lineRule="auto" w:before="0"/>
        <w:ind w:left="140" w:right="2091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B4B4B4"/>
          <w:spacing w:val="-1"/>
          <w:sz w:val="18"/>
        </w:rPr>
        <w:t>RS02</w:t>
      </w:r>
      <w:r>
        <w:rPr>
          <w:rFonts w:ascii="Calibri"/>
          <w:color w:val="B4B4B4"/>
          <w:spacing w:val="22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SALES01</w:t>
      </w:r>
      <w:r>
        <w:rPr>
          <w:rFonts w:ascii="Calibri"/>
          <w:color w:val="B4B4B4"/>
          <w:spacing w:val="23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SBLAPTOP</w:t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rFonts w:ascii="Calibri"/>
          <w:sz w:val="18"/>
        </w:rPr>
      </w:r>
    </w:p>
    <w:p>
      <w:pPr>
        <w:spacing w:line="240" w:lineRule="auto" w:before="11"/>
        <w:rPr>
          <w:rFonts w:ascii="Calibri" w:hAnsi="Calibri" w:cs="Calibri" w:eastAsia="Calibri"/>
          <w:sz w:val="21"/>
          <w:szCs w:val="21"/>
        </w:rPr>
      </w:pPr>
    </w:p>
    <w:p>
      <w:pPr>
        <w:numPr>
          <w:ilvl w:val="0"/>
          <w:numId w:val="7"/>
        </w:numPr>
        <w:tabs>
          <w:tab w:pos="652" w:val="left" w:leader="none"/>
          <w:tab w:pos="1323" w:val="left" w:leader="none"/>
        </w:tabs>
        <w:spacing w:before="0"/>
        <w:ind w:left="1100" w:right="0" w:hanging="960"/>
        <w:jc w:val="righ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006300"/>
          <w:w w:val="95"/>
          <w:position w:val="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585858"/>
          <w:spacing w:val="-1"/>
          <w:w w:val="95"/>
          <w:sz w:val="18"/>
          <w:szCs w:val="18"/>
        </w:rPr>
        <w:t>Microsoft</w:t>
      </w:r>
      <w:r>
        <w:rPr>
          <w:rFonts w:ascii="Calibri" w:hAnsi="Calibri" w:cs="Calibri" w:eastAsia="Calibri"/>
          <w:color w:val="585858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585858"/>
          <w:spacing w:val="-1"/>
          <w:w w:val="95"/>
          <w:sz w:val="18"/>
          <w:szCs w:val="18"/>
        </w:rPr>
        <w:t>Antimalware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line="240" w:lineRule="auto" w:before="6"/>
        <w:rPr>
          <w:rFonts w:ascii="Calibri" w:hAnsi="Calibri" w:cs="Calibri" w:eastAsia="Calibri"/>
          <w:sz w:val="22"/>
          <w:szCs w:val="22"/>
        </w:rPr>
      </w:pPr>
    </w:p>
    <w:p>
      <w:pPr>
        <w:spacing w:before="0"/>
        <w:ind w:left="1100" w:right="1" w:firstLine="223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sz w:val="18"/>
        </w:rPr>
        <w:t>Microsoft</w:t>
      </w:r>
      <w:r>
        <w:rPr>
          <w:rFonts w:ascii="Calibri"/>
          <w:color w:val="585858"/>
          <w:spacing w:val="2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Security</w:t>
      </w:r>
      <w:r>
        <w:rPr>
          <w:rFonts w:ascii="Calibri"/>
          <w:color w:val="585858"/>
          <w:spacing w:val="23"/>
          <w:w w:val="99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Essentials</w:t>
      </w:r>
      <w:r>
        <w:rPr>
          <w:rFonts w:ascii="Calibri"/>
          <w:sz w:val="18"/>
        </w:rPr>
      </w:r>
    </w:p>
    <w:p>
      <w:pPr>
        <w:spacing w:before="54"/>
        <w:ind w:left="1100" w:right="27" w:firstLine="223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sz w:val="18"/>
        </w:rPr>
        <w:t>Windows</w:t>
      </w:r>
      <w:r>
        <w:rPr>
          <w:rFonts w:ascii="Calibri"/>
          <w:color w:val="585858"/>
          <w:spacing w:val="2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Defender</w:t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  <w:r>
        <w:rPr/>
        <w:br w:type="column"/>
      </w:r>
      <w:r>
        <w:rPr>
          <w:rFonts w:ascii="Calibri"/>
          <w:sz w:val="24"/>
        </w:rPr>
      </w:r>
    </w:p>
    <w:p>
      <w:pPr>
        <w:numPr>
          <w:ilvl w:val="0"/>
          <w:numId w:val="7"/>
        </w:numPr>
        <w:tabs>
          <w:tab w:pos="1331" w:val="left" w:leader="none"/>
        </w:tabs>
        <w:spacing w:before="194"/>
        <w:ind w:left="1330" w:right="0" w:hanging="118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sz w:val="18"/>
        </w:rPr>
        <w:t>Windows</w:t>
      </w:r>
      <w:r>
        <w:rPr>
          <w:rFonts w:ascii="Calibri"/>
          <w:sz w:val="18"/>
        </w:rPr>
      </w:r>
    </w:p>
    <w:p>
      <w:pPr>
        <w:spacing w:before="1"/>
        <w:ind w:left="1107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sz w:val="18"/>
        </w:rPr>
        <w:t>Firewall</w:t>
      </w:r>
      <w:r>
        <w:rPr>
          <w:rFonts w:ascii="Calibri"/>
          <w:sz w:val="18"/>
        </w:rPr>
      </w:r>
    </w:p>
    <w:p>
      <w:pPr>
        <w:spacing w:line="240" w:lineRule="auto" w:before="1"/>
        <w:rPr>
          <w:rFonts w:ascii="Calibri" w:hAnsi="Calibri" w:cs="Calibri" w:eastAsia="Calibri"/>
          <w:sz w:val="18"/>
          <w:szCs w:val="18"/>
        </w:rPr>
      </w:pPr>
    </w:p>
    <w:p>
      <w:pPr>
        <w:tabs>
          <w:tab w:pos="661" w:val="left" w:leader="none"/>
        </w:tabs>
        <w:spacing w:before="0"/>
        <w:ind w:left="150" w:right="0" w:firstLine="0"/>
        <w:jc w:val="left"/>
        <w:rPr>
          <w:rFonts w:ascii="Wingdings" w:hAnsi="Wingdings" w:cs="Wingdings" w:eastAsia="Wingdings"/>
          <w:sz w:val="20"/>
          <w:szCs w:val="20"/>
        </w:rPr>
      </w:pPr>
      <w:r>
        <w:rPr>
          <w:rFonts w:ascii="Wingdings" w:hAnsi="Wingdings" w:cs="Wingdings" w:eastAsia="Wingdings"/>
          <w:b/>
          <w:bCs/>
          <w:color w:val="006300"/>
          <w:w w:val="9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sz w:val="20"/>
          <w:szCs w:val="20"/>
        </w:rPr>
        <w:tab/>
      </w:r>
      <w:r>
        <w:rPr>
          <w:rFonts w:ascii="Wingdings" w:hAnsi="Wingdings" w:cs="Wingdings" w:eastAsia="Wingdings"/>
          <w:b/>
          <w:bCs/>
          <w:color w:val="006300"/>
          <w:sz w:val="20"/>
          <w:szCs w:val="20"/>
        </w:rPr>
        <w:t></w:t>
      </w:r>
      <w:r>
        <w:rPr>
          <w:rFonts w:ascii="Wingdings" w:hAnsi="Wingdings" w:cs="Wingdings" w:eastAsia="Wingdings"/>
          <w:sz w:val="20"/>
          <w:szCs w:val="20"/>
        </w:rPr>
      </w:r>
    </w:p>
    <w:p>
      <w:pPr>
        <w:spacing w:line="240" w:lineRule="auto" w:before="0"/>
        <w:rPr>
          <w:rFonts w:ascii="Wingdings" w:hAnsi="Wingdings" w:cs="Wingdings" w:eastAsia="Wingdings"/>
          <w:b/>
          <w:bCs/>
          <w:sz w:val="20"/>
          <w:szCs w:val="20"/>
        </w:rPr>
      </w:pPr>
    </w:p>
    <w:p>
      <w:pPr>
        <w:spacing w:line="240" w:lineRule="auto" w:before="3"/>
        <w:rPr>
          <w:rFonts w:ascii="Wingdings" w:hAnsi="Wingdings" w:cs="Wingdings" w:eastAsia="Wingdings"/>
          <w:b/>
          <w:bCs/>
          <w:sz w:val="24"/>
          <w:szCs w:val="24"/>
        </w:rPr>
      </w:pPr>
    </w:p>
    <w:p>
      <w:pPr>
        <w:tabs>
          <w:tab w:pos="661" w:val="left" w:leader="none"/>
        </w:tabs>
        <w:spacing w:before="0"/>
        <w:ind w:left="140" w:right="0" w:firstLine="0"/>
        <w:jc w:val="left"/>
        <w:rPr>
          <w:rFonts w:ascii="Wingdings" w:hAnsi="Wingdings" w:cs="Wingdings" w:eastAsia="Wingdings"/>
          <w:sz w:val="20"/>
          <w:szCs w:val="20"/>
        </w:rPr>
      </w:pPr>
      <w:r>
        <w:rPr>
          <w:rFonts w:ascii="Wingdings" w:hAnsi="Wingdings" w:cs="Wingdings" w:eastAsia="Wingdings"/>
          <w:b/>
          <w:bCs/>
          <w:color w:val="FF0000"/>
          <w:position w:val="-6"/>
          <w:sz w:val="28"/>
          <w:szCs w:val="28"/>
        </w:rPr>
        <w:t></w:t>
      </w:r>
      <w:r>
        <w:rPr>
          <w:rFonts w:ascii="Times New Roman" w:hAnsi="Times New Roman" w:cs="Times New Roman" w:eastAsia="Times New Roman"/>
          <w:b/>
          <w:bCs/>
          <w:color w:val="FF0000"/>
          <w:position w:val="-6"/>
          <w:sz w:val="28"/>
          <w:szCs w:val="28"/>
        </w:rPr>
        <w:tab/>
      </w:r>
      <w:r>
        <w:rPr>
          <w:rFonts w:ascii="Wingdings" w:hAnsi="Wingdings" w:cs="Wingdings" w:eastAsia="Wingdings"/>
          <w:b/>
          <w:bCs/>
          <w:color w:val="006300"/>
          <w:sz w:val="20"/>
          <w:szCs w:val="20"/>
        </w:rPr>
        <w:t></w:t>
      </w:r>
      <w:r>
        <w:rPr>
          <w:rFonts w:ascii="Wingdings" w:hAnsi="Wingdings" w:cs="Wingdings" w:eastAsia="Wingdings"/>
          <w:sz w:val="20"/>
          <w:szCs w:val="20"/>
        </w:rPr>
      </w:r>
    </w:p>
    <w:p>
      <w:pPr>
        <w:spacing w:line="240" w:lineRule="auto" w:before="0"/>
        <w:rPr>
          <w:rFonts w:ascii="Wingdings" w:hAnsi="Wingdings" w:cs="Wingdings" w:eastAsia="Wingdings"/>
          <w:b/>
          <w:bCs/>
          <w:sz w:val="28"/>
          <w:szCs w:val="28"/>
        </w:rPr>
      </w:pPr>
      <w:r>
        <w:rPr/>
        <w:br w:type="column"/>
      </w:r>
      <w:r>
        <w:rPr>
          <w:rFonts w:ascii="Wingdings"/>
          <w:b/>
          <w:sz w:val="28"/>
        </w:rPr>
      </w:r>
    </w:p>
    <w:p>
      <w:pPr>
        <w:spacing w:before="182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Wingdings" w:hAnsi="Wingdings" w:cs="Wingdings" w:eastAsia="Wingdings"/>
          <w:b/>
          <w:bCs/>
          <w:color w:val="FF0000"/>
          <w:position w:val="-7"/>
          <w:sz w:val="28"/>
          <w:szCs w:val="28"/>
        </w:rPr>
        <w:t></w:t>
      </w:r>
      <w:r>
        <w:rPr>
          <w:rFonts w:ascii="Wingdings" w:hAnsi="Wingdings" w:cs="Wingdings" w:eastAsia="Wingdings"/>
          <w:b/>
          <w:bCs/>
          <w:color w:val="FF0000"/>
          <w:spacing w:val="-195"/>
          <w:position w:val="-7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b/>
          <w:bCs/>
          <w:color w:val="FF0000"/>
          <w:spacing w:val="-195"/>
          <w:position w:val="-7"/>
          <w:sz w:val="28"/>
          <w:szCs w:val="28"/>
        </w:rPr>
      </w:r>
      <w:r>
        <w:rPr>
          <w:rFonts w:ascii="Calibri" w:hAnsi="Calibri" w:cs="Calibri" w:eastAsia="Calibri"/>
          <w:color w:val="FF0000"/>
          <w:spacing w:val="-1"/>
          <w:sz w:val="18"/>
          <w:szCs w:val="18"/>
        </w:rPr>
        <w:t>None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4" w:equalWidth="0">
            <w:col w:w="3181" w:space="167"/>
            <w:col w:w="2038" w:space="154"/>
            <w:col w:w="2016" w:space="89"/>
            <w:col w:w="1975"/>
          </w:cols>
        </w:sectPr>
      </w:pPr>
    </w:p>
    <w:p>
      <w:pPr>
        <w:tabs>
          <w:tab w:pos="2247" w:val="left" w:leader="none"/>
          <w:tab w:pos="4672" w:val="left" w:leader="none"/>
        </w:tabs>
        <w:spacing w:line="243" w:lineRule="auto" w:before="1"/>
        <w:ind w:left="4449" w:right="0" w:hanging="4309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SE-DAVIS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30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Defender</w:t>
      </w:r>
      <w:r>
        <w:rPr>
          <w:rFonts w:ascii="Calibri"/>
          <w:sz w:val="18"/>
        </w:rPr>
      </w:r>
    </w:p>
    <w:p>
      <w:pPr>
        <w:tabs>
          <w:tab w:pos="661" w:val="left" w:leader="none"/>
          <w:tab w:pos="1330" w:val="left" w:leader="none"/>
        </w:tabs>
        <w:spacing w:line="210" w:lineRule="auto" w:before="24"/>
        <w:ind w:left="1107" w:right="0" w:hanging="968"/>
        <w:jc w:val="left"/>
        <w:rPr>
          <w:rFonts w:ascii="Calibri" w:hAnsi="Calibri" w:cs="Calibri" w:eastAsia="Calibri"/>
          <w:sz w:val="18"/>
          <w:szCs w:val="18"/>
        </w:rPr>
      </w:pPr>
      <w:r>
        <w:rPr/>
        <w:br w:type="column"/>
      </w:r>
      <w:r>
        <w:rPr>
          <w:rFonts w:ascii="Wingdings" w:hAnsi="Wingdings" w:cs="Wingdings" w:eastAsia="Wingdings"/>
          <w:b/>
          <w:bCs/>
          <w:color w:val="FF0000"/>
          <w:position w:val="-2"/>
          <w:sz w:val="28"/>
          <w:szCs w:val="28"/>
        </w:rPr>
        <w:t></w:t>
      </w:r>
      <w:r>
        <w:rPr>
          <w:rFonts w:ascii="Times New Roman" w:hAnsi="Times New Roman" w:cs="Times New Roman" w:eastAsia="Times New Roman"/>
          <w:b/>
          <w:bCs/>
          <w:color w:val="FF0000"/>
          <w:position w:val="-2"/>
          <w:sz w:val="28"/>
          <w:szCs w:val="28"/>
        </w:rPr>
        <w:tab/>
      </w:r>
      <w:r>
        <w:rPr>
          <w:rFonts w:ascii="Wingdings" w:hAnsi="Wingdings" w:cs="Wingdings" w:eastAsia="Wingdings"/>
          <w:b/>
          <w:bCs/>
          <w:color w:val="006300"/>
          <w:w w:val="95"/>
          <w:position w:val="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position w:val="5"/>
          <w:sz w:val="20"/>
          <w:szCs w:val="20"/>
        </w:rPr>
        <w:tab/>
        <w:tab/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Windows</w:t>
      </w:r>
      <w:r>
        <w:rPr>
          <w:rFonts w:ascii="Calibri" w:hAnsi="Calibri" w:cs="Calibri" w:eastAsia="Calibri"/>
          <w:color w:val="585858"/>
          <w:spacing w:val="24"/>
          <w:sz w:val="18"/>
          <w:szCs w:val="18"/>
        </w:rPr>
        <w:t> </w:t>
      </w:r>
      <w:r>
        <w:rPr>
          <w:rFonts w:ascii="Calibri" w:hAnsi="Calibri" w:cs="Calibri" w:eastAsia="Calibri"/>
          <w:color w:val="585858"/>
          <w:spacing w:val="-1"/>
          <w:sz w:val="18"/>
          <w:szCs w:val="18"/>
        </w:rPr>
        <w:t>Firewall</w:t>
      </w:r>
      <w:r>
        <w:rPr>
          <w:rFonts w:ascii="Calibri" w:hAnsi="Calibri" w:cs="Calibri" w:eastAsia="Calibri"/>
          <w:sz w:val="18"/>
          <w:szCs w:val="18"/>
        </w:rPr>
      </w:r>
    </w:p>
    <w:p>
      <w:pPr>
        <w:tabs>
          <w:tab w:pos="1474" w:val="left" w:leader="none"/>
        </w:tabs>
        <w:spacing w:before="0"/>
        <w:ind w:left="0" w:right="192" w:firstLine="0"/>
        <w:jc w:val="right"/>
        <w:rPr>
          <w:rFonts w:ascii="Wingdings" w:hAnsi="Wingdings" w:cs="Wingdings" w:eastAsia="Wingdings"/>
          <w:sz w:val="20"/>
          <w:szCs w:val="20"/>
        </w:rPr>
      </w:pPr>
      <w:r>
        <w:rPr>
          <w:w w:val="95"/>
        </w:rPr>
        <w:br w:type="column"/>
      </w:r>
      <w:r>
        <w:rPr>
          <w:rFonts w:ascii="Wingdings" w:hAnsi="Wingdings" w:cs="Wingdings" w:eastAsia="Wingdings"/>
          <w:b/>
          <w:bCs/>
          <w:color w:val="006300"/>
          <w:w w:val="95"/>
          <w:sz w:val="20"/>
          <w:szCs w:val="20"/>
        </w:rPr>
        <w:t></w:t>
      </w:r>
      <w:r>
        <w:rPr>
          <w:rFonts w:ascii="Times New Roman" w:hAnsi="Times New Roman" w:cs="Times New Roman" w:eastAsia="Times New Roman"/>
          <w:b/>
          <w:bCs/>
          <w:color w:val="006300"/>
          <w:w w:val="95"/>
          <w:sz w:val="20"/>
          <w:szCs w:val="20"/>
        </w:rPr>
        <w:tab/>
      </w:r>
      <w:r>
        <w:rPr>
          <w:rFonts w:ascii="Wingdings" w:hAnsi="Wingdings" w:cs="Wingdings" w:eastAsia="Wingdings"/>
          <w:b/>
          <w:bCs/>
          <w:color w:val="006300"/>
          <w:w w:val="95"/>
          <w:sz w:val="20"/>
          <w:szCs w:val="20"/>
        </w:rPr>
        <w:t></w:t>
      </w:r>
      <w:r>
        <w:rPr>
          <w:rFonts w:ascii="Wingdings" w:hAnsi="Wingdings" w:cs="Wingdings" w:eastAsia="Wingdings"/>
          <w:sz w:val="20"/>
          <w:szCs w:val="20"/>
        </w:rPr>
      </w:r>
    </w:p>
    <w:p>
      <w:pPr>
        <w:spacing w:before="5"/>
        <w:ind w:left="382" w:right="432" w:firstLine="0"/>
        <w:jc w:val="center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sz w:val="18"/>
        </w:rPr>
        <w:t>ShadowProtect</w:t>
      </w:r>
      <w:r>
        <w:rPr>
          <w:rFonts w:ascii="Calibri"/>
          <w:sz w:val="18"/>
        </w:rPr>
      </w:r>
    </w:p>
    <w:p>
      <w:pPr>
        <w:spacing w:line="269" w:lineRule="exact" w:before="48"/>
        <w:ind w:left="0" w:right="180" w:firstLine="0"/>
        <w:jc w:val="right"/>
        <w:rPr>
          <w:rFonts w:ascii="Wingdings" w:hAnsi="Wingdings" w:cs="Wingdings" w:eastAsia="Wingdings"/>
          <w:sz w:val="28"/>
          <w:szCs w:val="28"/>
        </w:rPr>
      </w:pPr>
      <w:r>
        <w:rPr>
          <w:rFonts w:ascii="Wingdings" w:hAnsi="Wingdings" w:cs="Wingdings" w:eastAsia="Wingdings"/>
          <w:b/>
          <w:bCs/>
          <w:color w:val="FF0000"/>
          <w:w w:val="95"/>
          <w:sz w:val="28"/>
          <w:szCs w:val="28"/>
        </w:rPr>
        <w:t></w:t>
      </w:r>
      <w:r>
        <w:rPr>
          <w:rFonts w:ascii="Wingdings" w:hAnsi="Wingdings" w:cs="Wingdings" w:eastAsia="Wingdings"/>
          <w:sz w:val="28"/>
          <w:szCs w:val="28"/>
        </w:rPr>
      </w:r>
    </w:p>
    <w:p>
      <w:pPr>
        <w:spacing w:line="178" w:lineRule="exact" w:before="0"/>
        <w:ind w:left="184" w:right="434" w:firstLine="0"/>
        <w:jc w:val="center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sz w:val="18"/>
        </w:rPr>
        <w:t>StorageCraft</w:t>
      </w:r>
      <w:r>
        <w:rPr>
          <w:rFonts w:ascii="Calibri"/>
          <w:sz w:val="18"/>
        </w:rPr>
      </w:r>
    </w:p>
    <w:p>
      <w:pPr>
        <w:spacing w:after="0" w:line="178" w:lineRule="exact"/>
        <w:jc w:val="center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3" w:equalWidth="0">
            <w:col w:w="5357" w:space="183"/>
            <w:col w:w="2016" w:space="99"/>
            <w:col w:w="1965"/>
          </w:cols>
        </w:sectPr>
      </w:pPr>
    </w:p>
    <w:p>
      <w:pPr>
        <w:tabs>
          <w:tab w:pos="2247" w:val="left" w:leader="none"/>
          <w:tab w:pos="4448" w:val="left" w:leader="none"/>
          <w:tab w:pos="6870" w:val="left" w:leader="none"/>
        </w:tabs>
        <w:spacing w:line="243" w:lineRule="auto" w:before="1"/>
        <w:ind w:left="6647" w:right="0" w:hanging="6508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SHAREPOINT-01</w:t>
        <w:tab/>
      </w:r>
      <w:r>
        <w:rPr>
          <w:rFonts w:ascii="Calibri"/>
          <w:color w:val="FF0000"/>
          <w:spacing w:val="-1"/>
          <w:w w:val="95"/>
          <w:sz w:val="18"/>
        </w:rPr>
        <w:t>None</w:t>
        <w:tab/>
        <w:t>None</w:t>
        <w:tab/>
        <w:tab/>
      </w:r>
      <w:r>
        <w:rPr>
          <w:rFonts w:ascii="Calibri"/>
          <w:color w:val="585858"/>
          <w:spacing w:val="-1"/>
          <w:position w:val="-4"/>
          <w:sz w:val="18"/>
        </w:rPr>
        <w:t>Windows</w:t>
      </w:r>
      <w:r>
        <w:rPr>
          <w:rFonts w:ascii="Calibri"/>
          <w:color w:val="585858"/>
          <w:spacing w:val="37"/>
          <w:position w:val="-4"/>
          <w:sz w:val="18"/>
        </w:rPr>
        <w:t> </w:t>
      </w:r>
      <w:r>
        <w:rPr>
          <w:rFonts w:ascii="Calibri"/>
          <w:color w:val="585858"/>
          <w:spacing w:val="-1"/>
          <w:sz w:val="18"/>
        </w:rPr>
        <w:t>Firewall</w:t>
      </w:r>
      <w:r>
        <w:rPr>
          <w:rFonts w:ascii="Calibri"/>
          <w:sz w:val="18"/>
        </w:rPr>
      </w:r>
    </w:p>
    <w:p>
      <w:pPr>
        <w:numPr>
          <w:ilvl w:val="0"/>
          <w:numId w:val="7"/>
        </w:numPr>
        <w:tabs>
          <w:tab w:pos="398" w:val="left" w:leader="none"/>
        </w:tabs>
        <w:spacing w:line="222" w:lineRule="exact" w:before="0"/>
        <w:ind w:left="397" w:right="0" w:hanging="257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FF0000"/>
          <w:position w:val="1"/>
          <w:sz w:val="18"/>
        </w:rPr>
        <w:br w:type="column"/>
      </w:r>
      <w:r>
        <w:rPr>
          <w:rFonts w:ascii="Calibri"/>
          <w:color w:val="FF0000"/>
          <w:spacing w:val="-1"/>
          <w:position w:val="1"/>
          <w:sz w:val="18"/>
        </w:rPr>
        <w:t>None</w:t>
      </w:r>
      <w:r>
        <w:rPr>
          <w:rFonts w:ascii="Calibri"/>
          <w:sz w:val="18"/>
        </w:rPr>
      </w:r>
    </w:p>
    <w:p>
      <w:pPr>
        <w:spacing w:after="0" w:line="222" w:lineRule="exact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2" w:equalWidth="0">
            <w:col w:w="7556" w:space="99"/>
            <w:col w:w="1965"/>
          </w:cols>
        </w:sectPr>
      </w:pPr>
    </w:p>
    <w:p>
      <w:pPr>
        <w:spacing w:line="268" w:lineRule="auto" w:before="0"/>
        <w:ind w:left="140" w:right="1626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pict>
          <v:group style="position:absolute;margin-left:70.893997pt;margin-top:84.629997pt;width:469.8pt;height:628.2pt;mso-position-horizontal-relative:page;mso-position-vertical-relative:page;z-index:-185152" coordorigin="1418,1693" coordsize="9396,12564">
            <v:group style="position:absolute;left:1436;top:1700;width:2;height:514" coordorigin="1436,1700" coordsize="2,514">
              <v:shape style="position:absolute;left:1436;top:1700;width:2;height:514" coordorigin="1436,1700" coordsize="0,514" path="m1436,1700l1436,2213e" filled="false" stroked="true" strokeweight=".580pt" strokecolor="#d9d9d9">
                <v:path arrowok="t"/>
              </v:shape>
            </v:group>
            <v:group style="position:absolute;left:3533;top:1700;width:2;height:514" coordorigin="3533,1700" coordsize="2,514">
              <v:shape style="position:absolute;left:3533;top:1700;width:2;height:514" coordorigin="3533,1700" coordsize="0,514" path="m3533,1700l3533,2213e" filled="false" stroked="true" strokeweight=".58001pt" strokecolor="#d9d9d9">
                <v:path arrowok="t"/>
              </v:shape>
            </v:group>
            <v:group style="position:absolute;left:1440;top:1700;width:2088;height:269" coordorigin="1440,1700" coordsize="2088,269">
              <v:shape style="position:absolute;left:1440;top:1700;width:2088;height:269" coordorigin="1440,1700" coordsize="2088,269" path="m1440,1968l3528,1968,3528,1700,1440,1700,1440,1968xe" filled="true" fillcolor="#d9d9d9" stroked="false">
                <v:path arrowok="t"/>
                <v:fill type="solid"/>
              </v:shape>
            </v:group>
            <v:group style="position:absolute;left:3543;top:1700;width:2;height:538" coordorigin="3543,1700" coordsize="2,538">
              <v:shape style="position:absolute;left:3543;top:1700;width:2;height:538" coordorigin="3543,1700" coordsize="0,538" path="m3543,1700l3543,2237e" filled="false" stroked="true" strokeweight=".580pt" strokecolor="#d9d9d9">
                <v:path arrowok="t"/>
              </v:shape>
            </v:group>
            <v:group style="position:absolute;left:5732;top:1700;width:2;height:538" coordorigin="5732,1700" coordsize="2,538">
              <v:shape style="position:absolute;left:5732;top:1700;width:2;height:538" coordorigin="5732,1700" coordsize="0,538" path="m5732,1700l5732,2237e" filled="false" stroked="true" strokeweight=".579980pt" strokecolor="#d9d9d9">
                <v:path arrowok="t"/>
              </v:shape>
            </v:group>
            <v:group style="position:absolute;left:3548;top:1700;width:2180;height:269" coordorigin="3548,1700" coordsize="2180,269">
              <v:shape style="position:absolute;left:3548;top:1700;width:2180;height:269" coordorigin="3548,1700" coordsize="2180,269" path="m3548,1968l5727,1968,5727,1700,3548,1700,3548,1968xe" filled="true" fillcolor="#d9d9d9" stroked="false">
                <v:path arrowok="t"/>
                <v:fill type="solid"/>
              </v:shape>
            </v:group>
            <v:group style="position:absolute;left:5743;top:1700;width:2;height:538" coordorigin="5743,1700" coordsize="2,538">
              <v:shape style="position:absolute;left:5743;top:1700;width:2;height:538" coordorigin="5743,1700" coordsize="0,538" path="m5743,1700l5743,2237e" filled="false" stroked="true" strokeweight=".70001pt" strokecolor="#d9d9d9">
                <v:path arrowok="t"/>
              </v:shape>
            </v:group>
            <v:group style="position:absolute;left:7933;top:1700;width:2;height:538" coordorigin="7933,1700" coordsize="2,538">
              <v:shape style="position:absolute;left:7933;top:1700;width:2;height:538" coordorigin="7933,1700" coordsize="0,538" path="m7933,1700l7933,2237e" filled="false" stroked="true" strokeweight=".58001pt" strokecolor="#d9d9d9">
                <v:path arrowok="t"/>
              </v:shape>
            </v:group>
            <v:group style="position:absolute;left:5749;top:1700;width:2180;height:269" coordorigin="5749,1700" coordsize="2180,269">
              <v:shape style="position:absolute;left:5749;top:1700;width:2180;height:269" coordorigin="5749,1700" coordsize="2180,269" path="m5749,1968l7929,1968,7929,1700,5749,1700,5749,1968xe" filled="true" fillcolor="#d9d9d9" stroked="false">
                <v:path arrowok="t"/>
                <v:fill type="solid"/>
              </v:shape>
            </v:group>
            <v:group style="position:absolute;left:7943;top:1700;width:2;height:538" coordorigin="7943,1700" coordsize="2,538">
              <v:shape style="position:absolute;left:7943;top:1700;width:2;height:538" coordorigin="7943,1700" coordsize="0,538" path="m7943,1700l7943,2237e" filled="false" stroked="true" strokeweight=".579980pt" strokecolor="#d9d9d9">
                <v:path arrowok="t"/>
              </v:shape>
            </v:group>
            <v:group style="position:absolute;left:9337;top:1700;width:2;height:538" coordorigin="9337,1700" coordsize="2,538">
              <v:shape style="position:absolute;left:9337;top:1700;width:2;height:538" coordorigin="9337,1700" coordsize="0,538" path="m9337,1700l9337,2237e" filled="false" stroked="true" strokeweight=".579980pt" strokecolor="#d9d9d9">
                <v:path arrowok="t"/>
              </v:shape>
            </v:group>
            <v:group style="position:absolute;left:7948;top:1700;width:1385;height:269" coordorigin="7948,1700" coordsize="1385,269">
              <v:shape style="position:absolute;left:7948;top:1700;width:1385;height:269" coordorigin="7948,1700" coordsize="1385,269" path="m7948,1968l9333,1968,9333,1700,7948,1700,7948,1968xe" filled="true" fillcolor="#d9d9d9" stroked="false">
                <v:path arrowok="t"/>
                <v:fill type="solid"/>
              </v:shape>
            </v:group>
            <v:group style="position:absolute;left:9347;top:1700;width:2;height:538" coordorigin="9347,1700" coordsize="2,538">
              <v:shape style="position:absolute;left:9347;top:1700;width:2;height:538" coordorigin="9347,1700" coordsize="0,538" path="m9347,1700l9347,2237e" filled="false" stroked="true" strokeweight=".58001pt" strokecolor="#d9d9d9">
                <v:path arrowok="t"/>
              </v:shape>
            </v:group>
            <v:group style="position:absolute;left:10807;top:1700;width:2;height:538" coordorigin="10807,1700" coordsize="2,538">
              <v:shape style="position:absolute;left:10807;top:1700;width:2;height:538" coordorigin="10807,1700" coordsize="0,538" path="m10807,1700l10807,2237e" filled="false" stroked="true" strokeweight=".579980pt" strokecolor="#d9d9d9">
                <v:path arrowok="t"/>
              </v:shape>
            </v:group>
            <v:group style="position:absolute;left:9352;top:1700;width:1451;height:269" coordorigin="9352,1700" coordsize="1451,269">
              <v:shape style="position:absolute;left:9352;top:1700;width:1451;height:269" coordorigin="9352,1700" coordsize="1451,269" path="m9352,1968l10802,1968,10802,1700,9352,1700,9352,1968xe" filled="true" fillcolor="#d9d9d9" stroked="false">
                <v:path arrowok="t"/>
                <v:fill type="solid"/>
              </v:shape>
            </v:group>
            <v:group style="position:absolute;left:1428;top:1701;width:9384;height:2" coordorigin="1428,1701" coordsize="9384,2">
              <v:shape style="position:absolute;left:1428;top:1701;width:9384;height:2" coordorigin="1428,1701" coordsize="9384,0" path="m1428,1701l10812,1701e" filled="false" stroked="true" strokeweight=".22pt" strokecolor="#000000">
                <v:path arrowok="t"/>
              </v:shape>
            </v:group>
            <v:group style="position:absolute;left:1430;top:1702;width:2;height:12530" coordorigin="1430,1702" coordsize="2,12530">
              <v:shape style="position:absolute;left:1430;top:1702;width:2;height:12530" coordorigin="1430,1702" coordsize="0,12530" path="m1430,1702l1430,14232e" filled="false" stroked="true" strokeweight=".22pt" strokecolor="#000000">
                <v:path arrowok="t"/>
              </v:shape>
            </v:group>
            <v:group style="position:absolute;left:3537;top:1702;width:2;height:536" coordorigin="3537,1702" coordsize="2,536">
              <v:shape style="position:absolute;left:3537;top:1702;width:2;height:536" coordorigin="3537,1702" coordsize="0,536" path="m3537,1702l3537,2237e" filled="false" stroked="true" strokeweight=".22001pt" strokecolor="#000000">
                <v:path arrowok="t"/>
              </v:shape>
            </v:group>
            <v:group style="position:absolute;left:5736;top:1702;width:2;height:536" coordorigin="5736,1702" coordsize="2,536">
              <v:shape style="position:absolute;left:5736;top:1702;width:2;height:536" coordorigin="5736,1702" coordsize="0,536" path="m5736,1702l5736,2237e" filled="false" stroked="true" strokeweight=".22pt" strokecolor="#000000">
                <v:path arrowok="t"/>
              </v:shape>
            </v:group>
            <v:group style="position:absolute;left:7937;top:1702;width:2;height:536" coordorigin="7937,1702" coordsize="2,536">
              <v:shape style="position:absolute;left:7937;top:1702;width:2;height:536" coordorigin="7937,1702" coordsize="0,536" path="m7937,1702l7937,2237e" filled="false" stroked="true" strokeweight=".22003pt" strokecolor="#000000">
                <v:path arrowok="t"/>
              </v:shape>
            </v:group>
            <v:group style="position:absolute;left:9341;top:1702;width:2;height:536" coordorigin="9341,1702" coordsize="2,536">
              <v:shape style="position:absolute;left:9341;top:1702;width:2;height:536" coordorigin="9341,1702" coordsize="0,536" path="m9341,1702l9341,2237e" filled="false" stroked="true" strokeweight=".22pt" strokecolor="#000000">
                <v:path arrowok="t"/>
              </v:shape>
            </v:group>
            <v:group style="position:absolute;left:10810;top:1702;width:2;height:12530" coordorigin="10810,1702" coordsize="2,12530">
              <v:shape style="position:absolute;left:10810;top:1702;width:2;height:12530" coordorigin="10810,1702" coordsize="0,12530" path="m10810,1702l10810,14232e" filled="false" stroked="true" strokeweight=".22pt" strokecolor="#000000">
                <v:path arrowok="t"/>
              </v:shape>
            </v:group>
            <v:group style="position:absolute;left:1431;top:2225;width:2108;height:2" coordorigin="1431,2225" coordsize="2108,2">
              <v:shape style="position:absolute;left:1431;top:2225;width:2108;height:2" coordorigin="1431,2225" coordsize="2108,0" path="m1431,2225l3538,2225e" filled="false" stroked="true" strokeweight="1.3pt" strokecolor="#d9d9d9">
                <v:path arrowok="t"/>
              </v:shape>
            </v:group>
            <v:group style="position:absolute;left:1440;top:1968;width:2088;height:245" coordorigin="1440,1968" coordsize="2088,245">
              <v:shape style="position:absolute;left:1440;top:1968;width:2088;height:245" coordorigin="1440,1968" coordsize="2088,245" path="m1440,2213l3528,2213,3528,1968,1440,1968,1440,2213xe" filled="true" fillcolor="#d9d9d9" stroked="false">
                <v:path arrowok="t"/>
                <v:fill type="solid"/>
              </v:shape>
            </v:group>
            <v:group style="position:absolute;left:4703;top:1968;width:2;height:269" coordorigin="4703,1968" coordsize="2,269">
              <v:shape style="position:absolute;left:4703;top:1968;width:2;height:269" coordorigin="4703,1968" coordsize="0,269" path="m4703,1968l4703,2237e" filled="false" stroked="true" strokeweight=".580pt" strokecolor="#d9d9d9">
                <v:path arrowok="t"/>
              </v:shape>
            </v:group>
            <v:group style="position:absolute;left:3548;top:1968;width:1151;height:269" coordorigin="3548,1968" coordsize="1151,269">
              <v:shape style="position:absolute;left:3548;top:1968;width:1151;height:269" coordorigin="3548,1968" coordsize="1151,269" path="m3548,2237l4698,2237,4698,1968,3548,1968,3548,2237xe" filled="true" fillcolor="#d9d9d9" stroked="false">
                <v:path arrowok="t"/>
                <v:fill type="solid"/>
              </v:shape>
            </v:group>
            <v:group style="position:absolute;left:4712;top:1968;width:2;height:269" coordorigin="4712,1968" coordsize="2,269">
              <v:shape style="position:absolute;left:4712;top:1968;width:2;height:269" coordorigin="4712,1968" coordsize="0,269" path="m4712,1968l4712,2237e" filled="false" stroked="true" strokeweight=".58001pt" strokecolor="#d9d9d9">
                <v:path arrowok="t"/>
              </v:shape>
            </v:group>
            <v:group style="position:absolute;left:5027;top:1968;width:2;height:269" coordorigin="5027,1968" coordsize="2,269">
              <v:shape style="position:absolute;left:5027;top:1968;width:2;height:269" coordorigin="5027,1968" coordsize="0,269" path="m5027,1968l5027,2237e" filled="false" stroked="true" strokeweight=".58001pt" strokecolor="#d9d9d9">
                <v:path arrowok="t"/>
              </v:shape>
            </v:group>
            <v:group style="position:absolute;left:4717;top:1968;width:305;height:269" coordorigin="4717,1968" coordsize="305,269">
              <v:shape style="position:absolute;left:4717;top:1968;width:305;height:269" coordorigin="4717,1968" coordsize="305,269" path="m4717,2237l5022,2237,5022,1968,4717,1968,4717,2237xe" filled="true" fillcolor="#d9d9d9" stroked="false">
                <v:path arrowok="t"/>
                <v:fill type="solid"/>
              </v:shape>
            </v:group>
            <v:group style="position:absolute;left:5036;top:1968;width:2;height:269" coordorigin="5036,1968" coordsize="2,269">
              <v:shape style="position:absolute;left:5036;top:1968;width:2;height:269" coordorigin="5036,1968" coordsize="0,269" path="m5036,1968l5036,2237e" filled="false" stroked="true" strokeweight=".580pt" strokecolor="#d9d9d9">
                <v:path arrowok="t"/>
              </v:shape>
            </v:group>
            <v:group style="position:absolute;left:5041;top:1968;width:687;height:269" coordorigin="5041,1968" coordsize="687,269">
              <v:shape style="position:absolute;left:5041;top:1968;width:687;height:269" coordorigin="5041,1968" coordsize="687,269" path="m5041,2237l5727,2237,5727,1968,5041,1968,5041,2237xe" filled="true" fillcolor="#d9d9d9" stroked="false">
                <v:path arrowok="t"/>
                <v:fill type="solid"/>
              </v:shape>
            </v:group>
            <v:group style="position:absolute;left:6903;top:1968;width:2;height:269" coordorigin="6903,1968" coordsize="2,269">
              <v:shape style="position:absolute;left:6903;top:1968;width:2;height:269" coordorigin="6903,1968" coordsize="0,269" path="m6903,1968l6903,2237e" filled="false" stroked="true" strokeweight=".70001pt" strokecolor="#d9d9d9">
                <v:path arrowok="t"/>
              </v:shape>
            </v:group>
            <v:group style="position:absolute;left:5749;top:1968;width:1148;height:269" coordorigin="5749,1968" coordsize="1148,269">
              <v:shape style="position:absolute;left:5749;top:1968;width:1148;height:269" coordorigin="5749,1968" coordsize="1148,269" path="m5749,2237l6897,2237,6897,1968,5749,1968,5749,2237xe" filled="true" fillcolor="#d9d9d9" stroked="false">
                <v:path arrowok="t"/>
                <v:fill type="solid"/>
              </v:shape>
            </v:group>
            <v:group style="position:absolute;left:6913;top:1968;width:2;height:269" coordorigin="6913,1968" coordsize="2,269">
              <v:shape style="position:absolute;left:6913;top:1968;width:2;height:269" coordorigin="6913,1968" coordsize="0,269" path="m6913,1968l6913,2237e" filled="false" stroked="true" strokeweight=".58001pt" strokecolor="#d9d9d9">
                <v:path arrowok="t"/>
              </v:shape>
            </v:group>
            <v:group style="position:absolute;left:7228;top:1968;width:2;height:269" coordorigin="7228,1968" coordsize="2,269">
              <v:shape style="position:absolute;left:7228;top:1968;width:2;height:269" coordorigin="7228,1968" coordsize="0,269" path="m7228,1968l7228,2237e" filled="false" stroked="true" strokeweight=".579980pt" strokecolor="#d9d9d9">
                <v:path arrowok="t"/>
              </v:shape>
            </v:group>
            <v:group style="position:absolute;left:6918;top:1968;width:305;height:269" coordorigin="6918,1968" coordsize="305,269">
              <v:shape style="position:absolute;left:6918;top:1968;width:305;height:269" coordorigin="6918,1968" coordsize="305,269" path="m6918,2237l7223,2237,7223,1968,6918,1968,6918,2237xe" filled="true" fillcolor="#d9d9d9" stroked="false">
                <v:path arrowok="t"/>
                <v:fill type="solid"/>
              </v:shape>
            </v:group>
            <v:group style="position:absolute;left:7237;top:1968;width:2;height:269" coordorigin="7237,1968" coordsize="2,269">
              <v:shape style="position:absolute;left:7237;top:1968;width:2;height:269" coordorigin="7237,1968" coordsize="0,269" path="m7237,1968l7237,2237e" filled="false" stroked="true" strokeweight=".58001pt" strokecolor="#d9d9d9">
                <v:path arrowok="t"/>
              </v:shape>
            </v:group>
            <v:group style="position:absolute;left:7242;top:1968;width:687;height:269" coordorigin="7242,1968" coordsize="687,269">
              <v:shape style="position:absolute;left:7242;top:1968;width:687;height:269" coordorigin="7242,1968" coordsize="687,269" path="m7242,2237l7929,2237,7929,1968,7242,1968,7242,2237xe" filled="true" fillcolor="#d9d9d9" stroked="false">
                <v:path arrowok="t"/>
                <v:fill type="solid"/>
              </v:shape>
            </v:group>
            <v:group style="position:absolute;left:9011;top:1968;width:2;height:269" coordorigin="9011,1968" coordsize="2,269">
              <v:shape style="position:absolute;left:9011;top:1968;width:2;height:269" coordorigin="9011,1968" coordsize="0,269" path="m9011,1968l9011,2237e" filled="false" stroked="true" strokeweight=".579980pt" strokecolor="#d9d9d9">
                <v:path arrowok="t"/>
              </v:shape>
            </v:group>
            <v:group style="position:absolute;left:7948;top:1968;width:1059;height:269" coordorigin="7948,1968" coordsize="1059,269">
              <v:shape style="position:absolute;left:7948;top:1968;width:1059;height:269" coordorigin="7948,1968" coordsize="1059,269" path="m7948,2237l9006,2237,9006,1968,7948,1968,7948,2237xe" filled="true" fillcolor="#d9d9d9" stroked="false">
                <v:path arrowok="t"/>
                <v:fill type="solid"/>
              </v:shape>
            </v:group>
            <v:group style="position:absolute;left:9021;top:1968;width:2;height:269" coordorigin="9021,1968" coordsize="2,269">
              <v:shape style="position:absolute;left:9021;top:1968;width:2;height:269" coordorigin="9021,1968" coordsize="0,269" path="m9021,1968l9021,2237e" filled="false" stroked="true" strokeweight=".58001pt" strokecolor="#d9d9d9">
                <v:path arrowok="t"/>
              </v:shape>
            </v:group>
            <v:group style="position:absolute;left:9025;top:1968;width:308;height:269" coordorigin="9025,1968" coordsize="308,269">
              <v:shape style="position:absolute;left:9025;top:1968;width:308;height:269" coordorigin="9025,1968" coordsize="308,269" path="m9025,2237l9333,2237,9333,1968,9025,1968,9025,2237xe" filled="true" fillcolor="#d9d9d9" stroked="false">
                <v:path arrowok="t"/>
                <v:fill type="solid"/>
              </v:shape>
            </v:group>
            <v:group style="position:absolute;left:10480;top:1968;width:2;height:269" coordorigin="10480,1968" coordsize="2,269">
              <v:shape style="position:absolute;left:10480;top:1968;width:2;height:269" coordorigin="10480,1968" coordsize="0,269" path="m10480,1968l10480,2237e" filled="false" stroked="true" strokeweight=".579980pt" strokecolor="#d9d9d9">
                <v:path arrowok="t"/>
              </v:shape>
            </v:group>
            <v:group style="position:absolute;left:9352;top:1968;width:1124;height:269" coordorigin="9352,1968" coordsize="1124,269">
              <v:shape style="position:absolute;left:9352;top:1968;width:1124;height:269" coordorigin="9352,1968" coordsize="1124,269" path="m9352,2237l10475,2237,10475,1968,9352,1968,9352,2237xe" filled="true" fillcolor="#d9d9d9" stroked="false">
                <v:path arrowok="t"/>
                <v:fill type="solid"/>
              </v:shape>
            </v:group>
            <v:group style="position:absolute;left:10490;top:1968;width:2;height:269" coordorigin="10490,1968" coordsize="2,269">
              <v:shape style="position:absolute;left:10490;top:1968;width:2;height:269" coordorigin="10490,1968" coordsize="0,269" path="m10490,1968l10490,2237e" filled="false" stroked="true" strokeweight=".58004pt" strokecolor="#d9d9d9">
                <v:path arrowok="t"/>
              </v:shape>
            </v:group>
            <v:group style="position:absolute;left:10495;top:1968;width:308;height:269" coordorigin="10495,1968" coordsize="308,269">
              <v:shape style="position:absolute;left:10495;top:1968;width:308;height:269" coordorigin="10495,1968" coordsize="308,269" path="m10495,2237l10802,2237,10802,1968,10495,1968,10495,2237xe" filled="true" fillcolor="#d9d9d9" stroked="false">
                <v:path arrowok="t"/>
                <v:fill type="solid"/>
              </v:shape>
            </v:group>
            <v:group style="position:absolute;left:1428;top:1970;width:9384;height:2" coordorigin="1428,1970" coordsize="9384,2">
              <v:shape style="position:absolute;left:1428;top:1970;width:9384;height:2" coordorigin="1428,1970" coordsize="9384,0" path="m1428,1970l10812,1970e" filled="false" stroked="true" strokeweight=".22pt" strokecolor="#000000">
                <v:path arrowok="t"/>
              </v:shape>
            </v:group>
            <v:group style="position:absolute;left:4706;top:1971;width:2;height:12261" coordorigin="4706,1971" coordsize="2,12261">
              <v:shape style="position:absolute;left:4706;top:1971;width:2;height:12261" coordorigin="4706,1971" coordsize="0,12261" path="m4706,1971l4706,14232e" filled="false" stroked="true" strokeweight=".22pt" strokecolor="#000000">
                <v:path arrowok="t"/>
              </v:shape>
            </v:group>
            <v:group style="position:absolute;left:5030;top:1971;width:2;height:12261" coordorigin="5030,1971" coordsize="2,12261">
              <v:shape style="position:absolute;left:5030;top:1971;width:2;height:12261" coordorigin="5030,1971" coordsize="0,12261" path="m5030,1971l5030,14232e" filled="false" stroked="true" strokeweight=".22001pt" strokecolor="#000000">
                <v:path arrowok="t"/>
              </v:shape>
            </v:group>
            <v:group style="position:absolute;left:6907;top:1971;width:2;height:12261" coordorigin="6907,1971" coordsize="2,12261">
              <v:shape style="position:absolute;left:6907;top:1971;width:2;height:12261" coordorigin="6907,1971" coordsize="0,12261" path="m6907,1971l6907,14232e" filled="false" stroked="true" strokeweight=".22pt" strokecolor="#000000">
                <v:path arrowok="t"/>
              </v:shape>
            </v:group>
            <v:group style="position:absolute;left:7231;top:1971;width:2;height:12261" coordorigin="7231,1971" coordsize="2,12261">
              <v:shape style="position:absolute;left:7231;top:1971;width:2;height:12261" coordorigin="7231,1971" coordsize="0,12261" path="m7231,1971l7231,14232e" filled="false" stroked="true" strokeweight=".22pt" strokecolor="#000000">
                <v:path arrowok="t"/>
              </v:shape>
            </v:group>
            <v:group style="position:absolute;left:9015;top:1971;width:2;height:12261" coordorigin="9015,1971" coordsize="2,12261">
              <v:shape style="position:absolute;left:9015;top:1971;width:2;height:12261" coordorigin="9015,1971" coordsize="0,12261" path="m9015,1971l9015,14232e" filled="false" stroked="true" strokeweight=".22pt" strokecolor="#000000">
                <v:path arrowok="t"/>
              </v:shape>
            </v:group>
            <v:group style="position:absolute;left:10484;top:1971;width:2;height:12261" coordorigin="10484,1971" coordsize="2,12261">
              <v:shape style="position:absolute;left:10484;top:1971;width:2;height:12261" coordorigin="10484,1971" coordsize="0,12261" path="m10484,1971l10484,14232e" filled="false" stroked="true" strokeweight=".22pt" strokecolor="#000000">
                <v:path arrowok="t"/>
              </v:shape>
            </v:group>
            <v:group style="position:absolute;left:1436;top:2240;width:2;height:221" coordorigin="1436,2240" coordsize="2,221">
              <v:shape style="position:absolute;left:1436;top:2240;width:2;height:221" coordorigin="1436,2240" coordsize="0,221" path="m1436,2240l1436,2460e" filled="false" stroked="true" strokeweight=".580pt" strokecolor="#ffffdc">
                <v:path arrowok="t"/>
              </v:shape>
            </v:group>
            <v:group style="position:absolute;left:1431;top:2472;width:2091;height:2" coordorigin="1431,2472" coordsize="2091,2">
              <v:shape style="position:absolute;left:1431;top:2472;width:2091;height:2" coordorigin="1431,2472" coordsize="2091,0" path="m1431,2472l3521,2472e" filled="false" stroked="true" strokeweight="1.3pt" strokecolor="#ffffdc">
                <v:path arrowok="t"/>
              </v:shape>
            </v:group>
            <v:group style="position:absolute;left:1440;top:2240;width:2081;height:221" coordorigin="1440,2240" coordsize="2081,221">
              <v:shape style="position:absolute;left:1440;top:2240;width:2081;height:221" coordorigin="1440,2240" coordsize="2081,221" path="m1440,2460l3521,2460,3521,2240,1440,2240,1440,2460xe" filled="true" fillcolor="#ffffdc" stroked="false">
                <v:path arrowok="t"/>
                <v:fill type="solid"/>
              </v:shape>
            </v:group>
            <v:group style="position:absolute;left:3543;top:2240;width:2;height:245" coordorigin="3543,2240" coordsize="2,245">
              <v:shape style="position:absolute;left:3543;top:2240;width:2;height:245" coordorigin="3543,2240" coordsize="0,245" path="m3543,2240l3543,2484e" filled="false" stroked="true" strokeweight=".580pt" strokecolor="#ffffdc">
                <v:path arrowok="t"/>
              </v:shape>
            </v:group>
            <v:group style="position:absolute;left:4698;top:2240;width:2;height:245" coordorigin="4698,2240" coordsize="2,245">
              <v:shape style="position:absolute;left:4698;top:2240;width:2;height:245" coordorigin="4698,2240" coordsize="0,245" path="m4698,2240l4698,2484e" filled="false" stroked="true" strokeweight=".58001pt" strokecolor="#ffffdc">
                <v:path arrowok="t"/>
              </v:shape>
            </v:group>
            <v:group style="position:absolute;left:3548;top:2240;width:1146;height:245" coordorigin="3548,2240" coordsize="1146,245">
              <v:shape style="position:absolute;left:3548;top:2240;width:1146;height:245" coordorigin="3548,2240" coordsize="1146,245" path="m3548,2484l4693,2484,4693,2240,3548,2240,3548,2484xe" filled="true" fillcolor="#ffffdc" stroked="false">
                <v:path arrowok="t"/>
                <v:fill type="solid"/>
              </v:shape>
            </v:group>
            <v:group style="position:absolute;left:4712;top:2240;width:2;height:245" coordorigin="4712,2240" coordsize="2,245">
              <v:shape style="position:absolute;left:4712;top:2240;width:2;height:245" coordorigin="4712,2240" coordsize="0,245" path="m4712,2240l4712,2484e" filled="false" stroked="true" strokeweight=".58001pt" strokecolor="#ffffdc">
                <v:path arrowok="t"/>
              </v:shape>
            </v:group>
            <v:group style="position:absolute;left:5027;top:2240;width:2;height:245" coordorigin="5027,2240" coordsize="2,245">
              <v:shape style="position:absolute;left:5027;top:2240;width:2;height:245" coordorigin="5027,2240" coordsize="0,245" path="m5027,2240l5027,2484e" filled="false" stroked="true" strokeweight=".58001pt" strokecolor="#ffffdc">
                <v:path arrowok="t"/>
              </v:shape>
            </v:group>
            <v:group style="position:absolute;left:4717;top:2240;width:305;height:245" coordorigin="4717,2240" coordsize="305,245">
              <v:shape style="position:absolute;left:4717;top:2240;width:305;height:245" coordorigin="4717,2240" coordsize="305,245" path="m4717,2484l5022,2484,5022,2240,4717,2240,4717,2484xe" filled="true" fillcolor="#ffffdc" stroked="false">
                <v:path arrowok="t"/>
                <v:fill type="solid"/>
              </v:shape>
            </v:group>
            <v:group style="position:absolute;left:5037;top:2240;width:2;height:245" coordorigin="5037,2240" coordsize="2,245">
              <v:shape style="position:absolute;left:5037;top:2240;width:2;height:245" coordorigin="5037,2240" coordsize="0,245" path="m5037,2240l5037,2484e" filled="false" stroked="true" strokeweight=".46pt" strokecolor="#ffffdc">
                <v:path arrowok="t"/>
              </v:shape>
            </v:group>
            <v:group style="position:absolute;left:5041;top:2240;width:682;height:245" coordorigin="5041,2240" coordsize="682,245">
              <v:shape style="position:absolute;left:5041;top:2240;width:682;height:245" coordorigin="5041,2240" coordsize="682,245" path="m5041,2484l5723,2484,5723,2240,5041,2240,5041,2484xe" filled="true" fillcolor="#ffffdc" stroked="false">
                <v:path arrowok="t"/>
                <v:fill type="solid"/>
              </v:shape>
            </v:group>
            <v:group style="position:absolute;left:5743;top:2240;width:2;height:245" coordorigin="5743,2240" coordsize="2,245">
              <v:shape style="position:absolute;left:5743;top:2240;width:2;height:245" coordorigin="5743,2240" coordsize="0,245" path="m5743,2240l5743,2484e" filled="false" stroked="true" strokeweight=".70001pt" strokecolor="#ffffdc">
                <v:path arrowok="t"/>
              </v:shape>
            </v:group>
            <v:group style="position:absolute;left:6897;top:2240;width:2;height:245" coordorigin="6897,2240" coordsize="2,245">
              <v:shape style="position:absolute;left:6897;top:2240;width:2;height:245" coordorigin="6897,2240" coordsize="0,245" path="m6897,2240l6897,2484e" filled="false" stroked="true" strokeweight=".579980pt" strokecolor="#ffffdc">
                <v:path arrowok="t"/>
              </v:shape>
            </v:group>
            <v:group style="position:absolute;left:5749;top:2240;width:1143;height:245" coordorigin="5749,2240" coordsize="1143,245">
              <v:shape style="position:absolute;left:5749;top:2240;width:1143;height:245" coordorigin="5749,2240" coordsize="1143,245" path="m5749,2484l6892,2484,6892,2240,5749,2240,5749,2484xe" filled="true" fillcolor="#ffffdc" stroked="false">
                <v:path arrowok="t"/>
                <v:fill type="solid"/>
              </v:shape>
            </v:group>
            <v:group style="position:absolute;left:6913;top:2240;width:2;height:245" coordorigin="6913,2240" coordsize="2,245">
              <v:shape style="position:absolute;left:6913;top:2240;width:2;height:245" coordorigin="6913,2240" coordsize="0,245" path="m6913,2240l6913,2484e" filled="false" stroked="true" strokeweight=".58001pt" strokecolor="#ffffdc">
                <v:path arrowok="t"/>
              </v:shape>
            </v:group>
            <v:group style="position:absolute;left:7228;top:2240;width:2;height:245" coordorigin="7228,2240" coordsize="2,245">
              <v:shape style="position:absolute;left:7228;top:2240;width:2;height:245" coordorigin="7228,2240" coordsize="0,245" path="m7228,2240l7228,2484e" filled="false" stroked="true" strokeweight=".579980pt" strokecolor="#ffffdc">
                <v:path arrowok="t"/>
              </v:shape>
            </v:group>
            <v:group style="position:absolute;left:6918;top:2240;width:305;height:245" coordorigin="6918,2240" coordsize="305,245">
              <v:shape style="position:absolute;left:6918;top:2240;width:305;height:245" coordorigin="6918,2240" coordsize="305,245" path="m6918,2484l7223,2484,7223,2240,6918,2240,6918,2484xe" filled="true" fillcolor="#ffffdc" stroked="false">
                <v:path arrowok="t"/>
                <v:fill type="solid"/>
              </v:shape>
            </v:group>
            <v:group style="position:absolute;left:7237;top:2240;width:2;height:245" coordorigin="7237,2240" coordsize="2,245">
              <v:shape style="position:absolute;left:7237;top:2240;width:2;height:245" coordorigin="7237,2240" coordsize="0,245" path="m7237,2240l7237,2484e" filled="false" stroked="true" strokeweight=".58001pt" strokecolor="#ffffdc">
                <v:path arrowok="t"/>
              </v:shape>
            </v:group>
            <v:group style="position:absolute;left:7242;top:2240;width:680;height:245" coordorigin="7242,2240" coordsize="680,245">
              <v:shape style="position:absolute;left:7242;top:2240;width:680;height:245" coordorigin="7242,2240" coordsize="680,245" path="m7242,2484l7921,2484,7921,2240,7242,2240,7242,2484xe" filled="true" fillcolor="#ffffdc" stroked="false">
                <v:path arrowok="t"/>
                <v:fill type="solid"/>
              </v:shape>
            </v:group>
            <v:group style="position:absolute;left:7943;top:2240;width:2;height:245" coordorigin="7943,2240" coordsize="2,245">
              <v:shape style="position:absolute;left:7943;top:2240;width:2;height:245" coordorigin="7943,2240" coordsize="0,245" path="m7943,2240l7943,2484e" filled="false" stroked="true" strokeweight=".579980pt" strokecolor="#ffffdc">
                <v:path arrowok="t"/>
              </v:shape>
            </v:group>
            <v:group style="position:absolute;left:9004;top:2240;width:2;height:245" coordorigin="9004,2240" coordsize="2,245">
              <v:shape style="position:absolute;left:9004;top:2240;width:2;height:245" coordorigin="9004,2240" coordsize="0,245" path="m9004,2240l9004,2484e" filled="false" stroked="true" strokeweight=".58001pt" strokecolor="#ffffdc">
                <v:path arrowok="t"/>
              </v:shape>
            </v:group>
            <v:group style="position:absolute;left:7948;top:2240;width:1052;height:245" coordorigin="7948,2240" coordsize="1052,245">
              <v:shape style="position:absolute;left:7948;top:2240;width:1052;height:245" coordorigin="7948,2240" coordsize="1052,245" path="m7948,2484l8999,2484,8999,2240,7948,2240,7948,2484xe" filled="true" fillcolor="#ffffdc" stroked="false">
                <v:path arrowok="t"/>
                <v:fill type="solid"/>
              </v:shape>
            </v:group>
            <v:group style="position:absolute;left:9021;top:2240;width:2;height:245" coordorigin="9021,2240" coordsize="2,245">
              <v:shape style="position:absolute;left:9021;top:2240;width:2;height:245" coordorigin="9021,2240" coordsize="0,245" path="m9021,2240l9021,2484e" filled="false" stroked="true" strokeweight=".58001pt" strokecolor="#ffffdc">
                <v:path arrowok="t"/>
              </v:shape>
            </v:group>
            <v:group style="position:absolute;left:9025;top:2240;width:300;height:245" coordorigin="9025,2240" coordsize="300,245">
              <v:shape style="position:absolute;left:9025;top:2240;width:300;height:245" coordorigin="9025,2240" coordsize="300,245" path="m9025,2484l9325,2484,9325,2240,9025,2240,9025,2484xe" filled="true" fillcolor="#ffffdc" stroked="false">
                <v:path arrowok="t"/>
                <v:fill type="solid"/>
              </v:shape>
            </v:group>
            <v:group style="position:absolute;left:9347;top:2240;width:2;height:245" coordorigin="9347,2240" coordsize="2,245">
              <v:shape style="position:absolute;left:9347;top:2240;width:2;height:245" coordorigin="9347,2240" coordsize="0,245" path="m9347,2240l9347,2484e" filled="false" stroked="true" strokeweight=".58001pt" strokecolor="#ffffdc">
                <v:path arrowok="t"/>
              </v:shape>
            </v:group>
            <v:group style="position:absolute;left:10476;top:2240;width:2;height:245" coordorigin="10476,2240" coordsize="2,245">
              <v:shape style="position:absolute;left:10476;top:2240;width:2;height:245" coordorigin="10476,2240" coordsize="0,245" path="m10476,2240l10476,2484e" filled="false" stroked="true" strokeweight=".579980pt" strokecolor="#ffffdc">
                <v:path arrowok="t"/>
              </v:shape>
            </v:group>
            <v:group style="position:absolute;left:9352;top:2240;width:1119;height:245" coordorigin="9352,2240" coordsize="1119,245">
              <v:shape style="position:absolute;left:9352;top:2240;width:1119;height:245" coordorigin="9352,2240" coordsize="1119,245" path="m9352,2484l10471,2484,10471,2240,9352,2240,9352,2484xe" filled="true" fillcolor="#ffffdc" stroked="false">
                <v:path arrowok="t"/>
                <v:fill type="solid"/>
              </v:shape>
            </v:group>
            <v:group style="position:absolute;left:10490;top:2240;width:2;height:245" coordorigin="10490,2240" coordsize="2,245">
              <v:shape style="position:absolute;left:10490;top:2240;width:2;height:245" coordorigin="10490,2240" coordsize="0,245" path="m10490,2240l10490,2484e" filled="false" stroked="true" strokeweight=".58004pt" strokecolor="#ffffdc">
                <v:path arrowok="t"/>
              </v:shape>
            </v:group>
            <v:group style="position:absolute;left:10807;top:2240;width:2;height:245" coordorigin="10807,2240" coordsize="2,245">
              <v:shape style="position:absolute;left:10807;top:2240;width:2;height:245" coordorigin="10807,2240" coordsize="0,245" path="m10807,2240l10807,2484e" filled="false" stroked="true" strokeweight=".579980pt" strokecolor="#ffffdc">
                <v:path arrowok="t"/>
              </v:shape>
            </v:group>
            <v:group style="position:absolute;left:10495;top:2240;width:308;height:245" coordorigin="10495,2240" coordsize="308,245">
              <v:shape style="position:absolute;left:10495;top:2240;width:308;height:245" coordorigin="10495,2240" coordsize="308,245" path="m10495,2484l10802,2484,10802,2240,10495,2240,10495,2484xe" filled="true" fillcolor="#ffffdc" stroked="false">
                <v:path arrowok="t"/>
                <v:fill type="solid"/>
              </v:shape>
            </v:group>
            <v:group style="position:absolute;left:1428;top:2238;width:9384;height:2" coordorigin="1428,2238" coordsize="9384,2">
              <v:shape style="position:absolute;left:1428;top:2238;width:9384;height:2" coordorigin="1428,2238" coordsize="9384,0" path="m1428,2238l10812,2238e" filled="false" stroked="true" strokeweight=".22pt" strokecolor="#000000">
                <v:path arrowok="t"/>
              </v:shape>
            </v:group>
            <v:group style="position:absolute;left:3538;top:2240;width:2;height:11992" coordorigin="3538,2240" coordsize="2,11992">
              <v:shape style="position:absolute;left:3538;top:2240;width:2;height:11992" coordorigin="3538,2240" coordsize="0,11992" path="m3538,2240l3538,14232e" filled="false" stroked="true" strokeweight="2.5pt" strokecolor="#000000">
                <v:path arrowok="t"/>
              </v:shape>
            </v:group>
            <v:group style="position:absolute;left:5737;top:2240;width:2;height:11992" coordorigin="5737,2240" coordsize="2,11992">
              <v:shape style="position:absolute;left:5737;top:2240;width:2;height:11992" coordorigin="5737,2240" coordsize="0,11992" path="m5737,2240l5737,14232e" filled="false" stroked="true" strokeweight="2.5pt" strokecolor="#000000">
                <v:path arrowok="t"/>
              </v:shape>
            </v:group>
            <v:group style="position:absolute;left:7938;top:2240;width:2;height:11992" coordorigin="7938,2240" coordsize="2,11992">
              <v:shape style="position:absolute;left:7938;top:2240;width:2;height:11992" coordorigin="7938,2240" coordsize="0,11992" path="m7938,2240l7938,14232e" filled="false" stroked="true" strokeweight="2.5pt" strokecolor="#000000">
                <v:path arrowok="t"/>
              </v:shape>
            </v:group>
            <v:group style="position:absolute;left:9342;top:2240;width:2;height:11992" coordorigin="9342,2240" coordsize="2,11992">
              <v:shape style="position:absolute;left:9342;top:2240;width:2;height:11992" coordorigin="9342,2240" coordsize="0,11992" path="m9342,2240l9342,14232e" filled="false" stroked="true" strokeweight="2.5pt" strokecolor="#000000">
                <v:path arrowok="t"/>
              </v:shape>
            </v:group>
            <v:group style="position:absolute;left:1428;top:2486;width:9384;height:2" coordorigin="1428,2486" coordsize="9384,2">
              <v:shape style="position:absolute;left:1428;top:2486;width:9384;height:2" coordorigin="1428,2486" coordsize="9384,0" path="m1428,2486l10812,2486e" filled="false" stroked="true" strokeweight=".22pt" strokecolor="#000000">
                <v:path arrowok="t"/>
              </v:shape>
            </v:group>
            <v:group style="position:absolute;left:1436;top:2732;width:2;height:221" coordorigin="1436,2732" coordsize="2,221">
              <v:shape style="position:absolute;left:1436;top:2732;width:2;height:221" coordorigin="1436,2732" coordsize="0,221" path="m1436,2732l1436,2952e" filled="false" stroked="true" strokeweight=".580pt" strokecolor="#ffffdc">
                <v:path arrowok="t"/>
              </v:shape>
            </v:group>
            <v:group style="position:absolute;left:1431;top:2964;width:2091;height:2" coordorigin="1431,2964" coordsize="2091,2">
              <v:shape style="position:absolute;left:1431;top:2964;width:2091;height:2" coordorigin="1431,2964" coordsize="2091,0" path="m1431,2964l3521,2964e" filled="false" stroked="true" strokeweight="1.3pt" strokecolor="#ffffdc">
                <v:path arrowok="t"/>
              </v:shape>
            </v:group>
            <v:group style="position:absolute;left:1440;top:2732;width:2081;height:221" coordorigin="1440,2732" coordsize="2081,221">
              <v:shape style="position:absolute;left:1440;top:2732;width:2081;height:221" coordorigin="1440,2732" coordsize="2081,221" path="m1440,2952l3521,2952,3521,2732,1440,2732,1440,2952xe" filled="true" fillcolor="#ffffdc" stroked="false">
                <v:path arrowok="t"/>
                <v:fill type="solid"/>
              </v:shape>
            </v:group>
            <v:group style="position:absolute;left:3543;top:2732;width:2;height:245" coordorigin="3543,2732" coordsize="2,245">
              <v:shape style="position:absolute;left:3543;top:2732;width:2;height:245" coordorigin="3543,2732" coordsize="0,245" path="m3543,2732l3543,2976e" filled="false" stroked="true" strokeweight=".580pt" strokecolor="#ffffdc">
                <v:path arrowok="t"/>
              </v:shape>
            </v:group>
            <v:group style="position:absolute;left:4698;top:2732;width:2;height:245" coordorigin="4698,2732" coordsize="2,245">
              <v:shape style="position:absolute;left:4698;top:2732;width:2;height:245" coordorigin="4698,2732" coordsize="0,245" path="m4698,2732l4698,2976e" filled="false" stroked="true" strokeweight=".58001pt" strokecolor="#ffffdc">
                <v:path arrowok="t"/>
              </v:shape>
            </v:group>
            <v:group style="position:absolute;left:3548;top:2732;width:1146;height:245" coordorigin="3548,2732" coordsize="1146,245">
              <v:shape style="position:absolute;left:3548;top:2732;width:1146;height:245" coordorigin="3548,2732" coordsize="1146,245" path="m3548,2976l4693,2976,4693,2732,3548,2732,3548,2976xe" filled="true" fillcolor="#ffffdc" stroked="false">
                <v:path arrowok="t"/>
                <v:fill type="solid"/>
              </v:shape>
            </v:group>
            <v:group style="position:absolute;left:4712;top:2732;width:2;height:245" coordorigin="4712,2732" coordsize="2,245">
              <v:shape style="position:absolute;left:4712;top:2732;width:2;height:245" coordorigin="4712,2732" coordsize="0,245" path="m4712,2732l4712,2976e" filled="false" stroked="true" strokeweight=".58001pt" strokecolor="#ffffdc">
                <v:path arrowok="t"/>
              </v:shape>
            </v:group>
            <v:group style="position:absolute;left:5027;top:2732;width:2;height:245" coordorigin="5027,2732" coordsize="2,245">
              <v:shape style="position:absolute;left:5027;top:2732;width:2;height:245" coordorigin="5027,2732" coordsize="0,245" path="m5027,2732l5027,2976e" filled="false" stroked="true" strokeweight=".58001pt" strokecolor="#ffffdc">
                <v:path arrowok="t"/>
              </v:shape>
            </v:group>
            <v:group style="position:absolute;left:4717;top:2732;width:305;height:245" coordorigin="4717,2732" coordsize="305,245">
              <v:shape style="position:absolute;left:4717;top:2732;width:305;height:245" coordorigin="4717,2732" coordsize="305,245" path="m4717,2976l5022,2976,5022,2732,4717,2732,4717,2976xe" filled="true" fillcolor="#ffffdc" stroked="false">
                <v:path arrowok="t"/>
                <v:fill type="solid"/>
              </v:shape>
            </v:group>
            <v:group style="position:absolute;left:5037;top:2732;width:2;height:245" coordorigin="5037,2732" coordsize="2,245">
              <v:shape style="position:absolute;left:5037;top:2732;width:2;height:245" coordorigin="5037,2732" coordsize="0,245" path="m5037,2732l5037,2976e" filled="false" stroked="true" strokeweight=".46pt" strokecolor="#ffffdc">
                <v:path arrowok="t"/>
              </v:shape>
            </v:group>
            <v:group style="position:absolute;left:5041;top:2732;width:682;height:245" coordorigin="5041,2732" coordsize="682,245">
              <v:shape style="position:absolute;left:5041;top:2732;width:682;height:245" coordorigin="5041,2732" coordsize="682,245" path="m5041,2976l5723,2976,5723,2732,5041,2732,5041,2976xe" filled="true" fillcolor="#ffffdc" stroked="false">
                <v:path arrowok="t"/>
                <v:fill type="solid"/>
              </v:shape>
            </v:group>
            <v:group style="position:absolute;left:5743;top:2732;width:2;height:245" coordorigin="5743,2732" coordsize="2,245">
              <v:shape style="position:absolute;left:5743;top:2732;width:2;height:245" coordorigin="5743,2732" coordsize="0,245" path="m5743,2732l5743,2976e" filled="false" stroked="true" strokeweight=".70001pt" strokecolor="#ffffdc">
                <v:path arrowok="t"/>
              </v:shape>
            </v:group>
            <v:group style="position:absolute;left:6897;top:2732;width:2;height:245" coordorigin="6897,2732" coordsize="2,245">
              <v:shape style="position:absolute;left:6897;top:2732;width:2;height:245" coordorigin="6897,2732" coordsize="0,245" path="m6897,2732l6897,2976e" filled="false" stroked="true" strokeweight=".579980pt" strokecolor="#ffffdc">
                <v:path arrowok="t"/>
              </v:shape>
            </v:group>
            <v:group style="position:absolute;left:5749;top:2732;width:1143;height:245" coordorigin="5749,2732" coordsize="1143,245">
              <v:shape style="position:absolute;left:5749;top:2732;width:1143;height:245" coordorigin="5749,2732" coordsize="1143,245" path="m5749,2976l6892,2976,6892,2732,5749,2732,5749,2976xe" filled="true" fillcolor="#ffffdc" stroked="false">
                <v:path arrowok="t"/>
                <v:fill type="solid"/>
              </v:shape>
            </v:group>
            <v:group style="position:absolute;left:6913;top:2732;width:2;height:245" coordorigin="6913,2732" coordsize="2,245">
              <v:shape style="position:absolute;left:6913;top:2732;width:2;height:245" coordorigin="6913,2732" coordsize="0,245" path="m6913,2732l6913,2976e" filled="false" stroked="true" strokeweight=".58001pt" strokecolor="#ffffdc">
                <v:path arrowok="t"/>
              </v:shape>
            </v:group>
            <v:group style="position:absolute;left:7228;top:2732;width:2;height:245" coordorigin="7228,2732" coordsize="2,245">
              <v:shape style="position:absolute;left:7228;top:2732;width:2;height:245" coordorigin="7228,2732" coordsize="0,245" path="m7228,2732l7228,2976e" filled="false" stroked="true" strokeweight=".579980pt" strokecolor="#ffffdc">
                <v:path arrowok="t"/>
              </v:shape>
            </v:group>
            <v:group style="position:absolute;left:6918;top:2732;width:305;height:245" coordorigin="6918,2732" coordsize="305,245">
              <v:shape style="position:absolute;left:6918;top:2732;width:305;height:245" coordorigin="6918,2732" coordsize="305,245" path="m6918,2976l7223,2976,7223,2732,6918,2732,6918,2976xe" filled="true" fillcolor="#ffffdc" stroked="false">
                <v:path arrowok="t"/>
                <v:fill type="solid"/>
              </v:shape>
            </v:group>
            <v:group style="position:absolute;left:7237;top:2732;width:2;height:245" coordorigin="7237,2732" coordsize="2,245">
              <v:shape style="position:absolute;left:7237;top:2732;width:2;height:245" coordorigin="7237,2732" coordsize="0,245" path="m7237,2732l7237,2976e" filled="false" stroked="true" strokeweight=".58001pt" strokecolor="#ffffdc">
                <v:path arrowok="t"/>
              </v:shape>
            </v:group>
            <v:group style="position:absolute;left:7242;top:2732;width:680;height:245" coordorigin="7242,2732" coordsize="680,245">
              <v:shape style="position:absolute;left:7242;top:2732;width:680;height:245" coordorigin="7242,2732" coordsize="680,245" path="m7242,2976l7921,2976,7921,2732,7242,2732,7242,2976xe" filled="true" fillcolor="#ffffdc" stroked="false">
                <v:path arrowok="t"/>
                <v:fill type="solid"/>
              </v:shape>
            </v:group>
            <v:group style="position:absolute;left:7943;top:2732;width:2;height:245" coordorigin="7943,2732" coordsize="2,245">
              <v:shape style="position:absolute;left:7943;top:2732;width:2;height:245" coordorigin="7943,2732" coordsize="0,245" path="m7943,2732l7943,2976e" filled="false" stroked="true" strokeweight=".579980pt" strokecolor="#ffffdc">
                <v:path arrowok="t"/>
              </v:shape>
            </v:group>
            <v:group style="position:absolute;left:9004;top:2732;width:2;height:245" coordorigin="9004,2732" coordsize="2,245">
              <v:shape style="position:absolute;left:9004;top:2732;width:2;height:245" coordorigin="9004,2732" coordsize="0,245" path="m9004,2732l9004,2976e" filled="false" stroked="true" strokeweight=".58001pt" strokecolor="#ffffdc">
                <v:path arrowok="t"/>
              </v:shape>
            </v:group>
            <v:group style="position:absolute;left:7948;top:2732;width:1052;height:245" coordorigin="7948,2732" coordsize="1052,245">
              <v:shape style="position:absolute;left:7948;top:2732;width:1052;height:245" coordorigin="7948,2732" coordsize="1052,245" path="m7948,2976l8999,2976,8999,2732,7948,2732,7948,2976xe" filled="true" fillcolor="#ffffdc" stroked="false">
                <v:path arrowok="t"/>
                <v:fill type="solid"/>
              </v:shape>
            </v:group>
            <v:group style="position:absolute;left:9021;top:2732;width:2;height:245" coordorigin="9021,2732" coordsize="2,245">
              <v:shape style="position:absolute;left:9021;top:2732;width:2;height:245" coordorigin="9021,2732" coordsize="0,245" path="m9021,2732l9021,2976e" filled="false" stroked="true" strokeweight=".58001pt" strokecolor="#ffffdc">
                <v:path arrowok="t"/>
              </v:shape>
            </v:group>
            <v:group style="position:absolute;left:9025;top:2732;width:300;height:245" coordorigin="9025,2732" coordsize="300,245">
              <v:shape style="position:absolute;left:9025;top:2732;width:300;height:245" coordorigin="9025,2732" coordsize="300,245" path="m9025,2976l9325,2976,9325,2732,9025,2732,9025,2976xe" filled="true" fillcolor="#ffffdc" stroked="false">
                <v:path arrowok="t"/>
                <v:fill type="solid"/>
              </v:shape>
            </v:group>
            <v:group style="position:absolute;left:9347;top:2732;width:2;height:245" coordorigin="9347,2732" coordsize="2,245">
              <v:shape style="position:absolute;left:9347;top:2732;width:2;height:245" coordorigin="9347,2732" coordsize="0,245" path="m9347,2732l9347,2976e" filled="false" stroked="true" strokeweight=".58001pt" strokecolor="#ffffdc">
                <v:path arrowok="t"/>
              </v:shape>
            </v:group>
            <v:group style="position:absolute;left:10476;top:2732;width:2;height:245" coordorigin="10476,2732" coordsize="2,245">
              <v:shape style="position:absolute;left:10476;top:2732;width:2;height:245" coordorigin="10476,2732" coordsize="0,245" path="m10476,2732l10476,2976e" filled="false" stroked="true" strokeweight=".579980pt" strokecolor="#ffffdc">
                <v:path arrowok="t"/>
              </v:shape>
            </v:group>
            <v:group style="position:absolute;left:9352;top:2732;width:1119;height:245" coordorigin="9352,2732" coordsize="1119,245">
              <v:shape style="position:absolute;left:9352;top:2732;width:1119;height:245" coordorigin="9352,2732" coordsize="1119,245" path="m9352,2976l10471,2976,10471,2732,9352,2732,9352,2976xe" filled="true" fillcolor="#ffffdc" stroked="false">
                <v:path arrowok="t"/>
                <v:fill type="solid"/>
              </v:shape>
            </v:group>
            <v:group style="position:absolute;left:10490;top:2732;width:2;height:245" coordorigin="10490,2732" coordsize="2,245">
              <v:shape style="position:absolute;left:10490;top:2732;width:2;height:245" coordorigin="10490,2732" coordsize="0,245" path="m10490,2732l10490,2976e" filled="false" stroked="true" strokeweight=".58004pt" strokecolor="#ffffdc">
                <v:path arrowok="t"/>
              </v:shape>
            </v:group>
            <v:group style="position:absolute;left:10807;top:2732;width:2;height:245" coordorigin="10807,2732" coordsize="2,245">
              <v:shape style="position:absolute;left:10807;top:2732;width:2;height:245" coordorigin="10807,2732" coordsize="0,245" path="m10807,2732l10807,2976e" filled="false" stroked="true" strokeweight=".579980pt" strokecolor="#ffffdc">
                <v:path arrowok="t"/>
              </v:shape>
            </v:group>
            <v:group style="position:absolute;left:10495;top:2732;width:308;height:245" coordorigin="10495,2732" coordsize="308,245">
              <v:shape style="position:absolute;left:10495;top:2732;width:308;height:245" coordorigin="10495,2732" coordsize="308,245" path="m10495,2976l10802,2976,10802,2732,10495,2732,10495,2976xe" filled="true" fillcolor="#ffffdc" stroked="false">
                <v:path arrowok="t"/>
                <v:fill type="solid"/>
              </v:shape>
            </v:group>
            <v:group style="position:absolute;left:1428;top:2730;width:9384;height:2" coordorigin="1428,2730" coordsize="9384,2">
              <v:shape style="position:absolute;left:1428;top:2730;width:9384;height:2" coordorigin="1428,2730" coordsize="9384,0" path="m1428,2730l10812,2730e" filled="false" stroked="true" strokeweight=".22pt" strokecolor="#000000">
                <v:path arrowok="t"/>
              </v:shape>
            </v:group>
            <v:group style="position:absolute;left:1428;top:2978;width:9384;height:2" coordorigin="1428,2978" coordsize="9384,2">
              <v:shape style="position:absolute;left:1428;top:2978;width:9384;height:2" coordorigin="1428,2978" coordsize="9384,0" path="m1428,2978l10812,2978e" filled="false" stroked="true" strokeweight=".22pt" strokecolor="#000000">
                <v:path arrowok="t"/>
              </v:shape>
            </v:group>
            <v:group style="position:absolute;left:1436;top:3224;width:2;height:221" coordorigin="1436,3224" coordsize="2,221">
              <v:shape style="position:absolute;left:1436;top:3224;width:2;height:221" coordorigin="1436,3224" coordsize="0,221" path="m1436,3224l1436,3444e" filled="false" stroked="true" strokeweight=".580pt" strokecolor="#ffffdc">
                <v:path arrowok="t"/>
              </v:shape>
            </v:group>
            <v:group style="position:absolute;left:1431;top:3444;width:2091;height:274" coordorigin="1431,3444" coordsize="2091,274">
              <v:shape style="position:absolute;left:1431;top:3444;width:2091;height:274" coordorigin="1431,3444" coordsize="2091,274" path="m1431,3718l3521,3718,3521,3444,1431,3444,1431,3718xe" filled="true" fillcolor="#ffffdc" stroked="false">
                <v:path arrowok="t"/>
                <v:fill type="solid"/>
              </v:shape>
            </v:group>
            <v:group style="position:absolute;left:1440;top:3224;width:2081;height:221" coordorigin="1440,3224" coordsize="2081,221">
              <v:shape style="position:absolute;left:1440;top:3224;width:2081;height:221" coordorigin="1440,3224" coordsize="2081,221" path="m1440,3444l3521,3444,3521,3224,1440,3224,1440,3444xe" filled="true" fillcolor="#ffffdc" stroked="false">
                <v:path arrowok="t"/>
                <v:fill type="solid"/>
              </v:shape>
            </v:group>
            <v:group style="position:absolute;left:3543;top:3224;width:2;height:495" coordorigin="3543,3224" coordsize="2,495">
              <v:shape style="position:absolute;left:3543;top:3224;width:2;height:495" coordorigin="3543,3224" coordsize="0,495" path="m3543,3224l3543,3718e" filled="false" stroked="true" strokeweight=".580pt" strokecolor="#ffffdc">
                <v:path arrowok="t"/>
              </v:shape>
            </v:group>
            <v:group style="position:absolute;left:4698;top:3224;width:2;height:495" coordorigin="4698,3224" coordsize="2,495">
              <v:shape style="position:absolute;left:4698;top:3224;width:2;height:495" coordorigin="4698,3224" coordsize="0,495" path="m4698,3224l4698,3718e" filled="false" stroked="true" strokeweight=".58001pt" strokecolor="#ffffdc">
                <v:path arrowok="t"/>
              </v:shape>
            </v:group>
            <v:group style="position:absolute;left:3548;top:3224;width:1146;height:274" coordorigin="3548,3224" coordsize="1146,274">
              <v:shape style="position:absolute;left:3548;top:3224;width:1146;height:274" coordorigin="3548,3224" coordsize="1146,274" path="m3548,3497l4693,3497,4693,3224,3548,3224,3548,3497xe" filled="true" fillcolor="#ffffdc" stroked="false">
                <v:path arrowok="t"/>
                <v:fill type="solid"/>
              </v:shape>
            </v:group>
            <v:group style="position:absolute;left:3548;top:3497;width:1146;height:221" coordorigin="3548,3497" coordsize="1146,221">
              <v:shape style="position:absolute;left:3548;top:3497;width:1146;height:221" coordorigin="3548,3497" coordsize="1146,221" path="m3548,3718l4693,3718,4693,3497,3548,3497,3548,3718xe" filled="true" fillcolor="#ffffdc" stroked="false">
                <v:path arrowok="t"/>
                <v:fill type="solid"/>
              </v:shape>
            </v:group>
            <v:group style="position:absolute;left:4712;top:3224;width:2;height:224" coordorigin="4712,3224" coordsize="2,224">
              <v:shape style="position:absolute;left:4712;top:3224;width:2;height:224" coordorigin="4712,3224" coordsize="0,224" path="m4712,3224l4712,3447e" filled="false" stroked="true" strokeweight=".58001pt" strokecolor="#ffffdc">
                <v:path arrowok="t"/>
              </v:shape>
            </v:group>
            <v:group style="position:absolute;left:5027;top:3224;width:2;height:224" coordorigin="5027,3224" coordsize="2,224">
              <v:shape style="position:absolute;left:5027;top:3224;width:2;height:224" coordorigin="5027,3224" coordsize="0,224" path="m5027,3224l5027,3447e" filled="false" stroked="true" strokeweight=".58001pt" strokecolor="#ffffdc">
                <v:path arrowok="t"/>
              </v:shape>
            </v:group>
            <v:group style="position:absolute;left:4707;top:3447;width:324;height:272" coordorigin="4707,3447" coordsize="324,272">
              <v:shape style="position:absolute;left:4707;top:3447;width:324;height:272" coordorigin="4707,3447" coordsize="324,272" path="m4707,3718l5031,3718,5031,3447,4707,3447,4707,3718xe" filled="true" fillcolor="#ffffdc" stroked="false">
                <v:path arrowok="t"/>
                <v:fill type="solid"/>
              </v:shape>
            </v:group>
            <v:group style="position:absolute;left:4717;top:3224;width:305;height:224" coordorigin="4717,3224" coordsize="305,224">
              <v:shape style="position:absolute;left:4717;top:3224;width:305;height:224" coordorigin="4717,3224" coordsize="305,224" path="m4717,3447l5022,3447,5022,3224,4717,3224,4717,3447xe" filled="true" fillcolor="#ffffdc" stroked="false">
                <v:path arrowok="t"/>
                <v:fill type="solid"/>
              </v:shape>
            </v:group>
            <v:group style="position:absolute;left:5037;top:3224;width:2;height:224" coordorigin="5037,3224" coordsize="2,224">
              <v:shape style="position:absolute;left:5037;top:3224;width:2;height:224" coordorigin="5037,3224" coordsize="0,224" path="m5037,3224l5037,3447e" filled="false" stroked="true" strokeweight=".46pt" strokecolor="#ffffdc">
                <v:path arrowok="t"/>
              </v:shape>
            </v:group>
            <v:group style="position:absolute;left:5034;top:3447;width:689;height:272" coordorigin="5034,3447" coordsize="689,272">
              <v:shape style="position:absolute;left:5034;top:3447;width:689;height:272" coordorigin="5034,3447" coordsize="689,272" path="m5034,3718l5723,3718,5723,3447,5034,3447,5034,3718xe" filled="true" fillcolor="#ffffdc" stroked="false">
                <v:path arrowok="t"/>
                <v:fill type="solid"/>
              </v:shape>
            </v:group>
            <v:group style="position:absolute;left:5041;top:3224;width:682;height:224" coordorigin="5041,3224" coordsize="682,224">
              <v:shape style="position:absolute;left:5041;top:3224;width:682;height:224" coordorigin="5041,3224" coordsize="682,224" path="m5041,3447l5723,3447,5723,3224,5041,3224,5041,3447xe" filled="true" fillcolor="#ffffdc" stroked="false">
                <v:path arrowok="t"/>
                <v:fill type="solid"/>
              </v:shape>
            </v:group>
            <v:group style="position:absolute;left:5743;top:3224;width:2;height:495" coordorigin="5743,3224" coordsize="2,495">
              <v:shape style="position:absolute;left:5743;top:3224;width:2;height:495" coordorigin="5743,3224" coordsize="0,495" path="m5743,3224l5743,3718e" filled="false" stroked="true" strokeweight=".70001pt" strokecolor="#ffffdc">
                <v:path arrowok="t"/>
              </v:shape>
            </v:group>
            <v:group style="position:absolute;left:6897;top:3224;width:2;height:495" coordorigin="6897,3224" coordsize="2,495">
              <v:shape style="position:absolute;left:6897;top:3224;width:2;height:495" coordorigin="6897,3224" coordsize="0,495" path="m6897,3224l6897,3718e" filled="false" stroked="true" strokeweight=".579980pt" strokecolor="#ffffdc">
                <v:path arrowok="t"/>
              </v:shape>
            </v:group>
            <v:group style="position:absolute;left:5749;top:3224;width:1143;height:274" coordorigin="5749,3224" coordsize="1143,274">
              <v:shape style="position:absolute;left:5749;top:3224;width:1143;height:274" coordorigin="5749,3224" coordsize="1143,274" path="m5749,3497l6892,3497,6892,3224,5749,3224,5749,3497xe" filled="true" fillcolor="#ffffdc" stroked="false">
                <v:path arrowok="t"/>
                <v:fill type="solid"/>
              </v:shape>
            </v:group>
            <v:group style="position:absolute;left:5749;top:3497;width:1143;height:221" coordorigin="5749,3497" coordsize="1143,221">
              <v:shape style="position:absolute;left:5749;top:3497;width:1143;height:221" coordorigin="5749,3497" coordsize="1143,221" path="m5749,3718l6892,3718,6892,3497,5749,3497,5749,3718xe" filled="true" fillcolor="#ffffdc" stroked="false">
                <v:path arrowok="t"/>
                <v:fill type="solid"/>
              </v:shape>
            </v:group>
            <v:group style="position:absolute;left:6913;top:3224;width:2;height:224" coordorigin="6913,3224" coordsize="2,224">
              <v:shape style="position:absolute;left:6913;top:3224;width:2;height:224" coordorigin="6913,3224" coordsize="0,224" path="m6913,3224l6913,3447e" filled="false" stroked="true" strokeweight=".58001pt" strokecolor="#ffffdc">
                <v:path arrowok="t"/>
              </v:shape>
            </v:group>
            <v:group style="position:absolute;left:7228;top:3224;width:2;height:224" coordorigin="7228,3224" coordsize="2,224">
              <v:shape style="position:absolute;left:7228;top:3224;width:2;height:224" coordorigin="7228,3224" coordsize="0,224" path="m7228,3224l7228,3447e" filled="false" stroked="true" strokeweight=".579980pt" strokecolor="#ffffdc">
                <v:path arrowok="t"/>
              </v:shape>
            </v:group>
            <v:group style="position:absolute;left:6909;top:3447;width:324;height:272" coordorigin="6909,3447" coordsize="324,272">
              <v:shape style="position:absolute;left:6909;top:3447;width:324;height:272" coordorigin="6909,3447" coordsize="324,272" path="m6909,3718l7233,3718,7233,3447,6909,3447,6909,3718xe" filled="true" fillcolor="#ffffdc" stroked="false">
                <v:path arrowok="t"/>
                <v:fill type="solid"/>
              </v:shape>
            </v:group>
            <v:group style="position:absolute;left:6918;top:3224;width:305;height:224" coordorigin="6918,3224" coordsize="305,224">
              <v:shape style="position:absolute;left:6918;top:3224;width:305;height:224" coordorigin="6918,3224" coordsize="305,224" path="m6918,3447l7223,3447,7223,3224,6918,3224,6918,3447xe" filled="true" fillcolor="#ffffdc" stroked="false">
                <v:path arrowok="t"/>
                <v:fill type="solid"/>
              </v:shape>
            </v:group>
            <v:group style="position:absolute;left:7237;top:3224;width:2;height:224" coordorigin="7237,3224" coordsize="2,224">
              <v:shape style="position:absolute;left:7237;top:3224;width:2;height:224" coordorigin="7237,3224" coordsize="0,224" path="m7237,3224l7237,3447e" filled="false" stroked="true" strokeweight=".58001pt" strokecolor="#ffffdc">
                <v:path arrowok="t"/>
              </v:shape>
            </v:group>
            <v:group style="position:absolute;left:7233;top:3447;width:689;height:272" coordorigin="7233,3447" coordsize="689,272">
              <v:shape style="position:absolute;left:7233;top:3447;width:689;height:272" coordorigin="7233,3447" coordsize="689,272" path="m7233,3718l7921,3718,7921,3447,7233,3447,7233,3718xe" filled="true" fillcolor="#ffffdc" stroked="false">
                <v:path arrowok="t"/>
                <v:fill type="solid"/>
              </v:shape>
            </v:group>
            <v:group style="position:absolute;left:7242;top:3224;width:680;height:224" coordorigin="7242,3224" coordsize="680,224">
              <v:shape style="position:absolute;left:7242;top:3224;width:680;height:224" coordorigin="7242,3224" coordsize="680,224" path="m7242,3447l7921,3447,7921,3224,7242,3224,7242,3447xe" filled="true" fillcolor="#ffffdc" stroked="false">
                <v:path arrowok="t"/>
                <v:fill type="solid"/>
              </v:shape>
            </v:group>
            <v:group style="position:absolute;left:7943;top:3224;width:2;height:495" coordorigin="7943,3224" coordsize="2,495">
              <v:shape style="position:absolute;left:7943;top:3224;width:2;height:495" coordorigin="7943,3224" coordsize="0,495" path="m7943,3224l7943,3718e" filled="false" stroked="true" strokeweight=".579980pt" strokecolor="#ffffdc">
                <v:path arrowok="t"/>
              </v:shape>
            </v:group>
            <v:group style="position:absolute;left:9004;top:3224;width:2;height:495" coordorigin="9004,3224" coordsize="2,495">
              <v:shape style="position:absolute;left:9004;top:3224;width:2;height:495" coordorigin="9004,3224" coordsize="0,495" path="m9004,3224l9004,3718e" filled="false" stroked="true" strokeweight=".58001pt" strokecolor="#ffffdc">
                <v:path arrowok="t"/>
              </v:shape>
            </v:group>
            <v:group style="position:absolute;left:7948;top:3224;width:1052;height:274" coordorigin="7948,3224" coordsize="1052,274">
              <v:shape style="position:absolute;left:7948;top:3224;width:1052;height:274" coordorigin="7948,3224" coordsize="1052,274" path="m7948,3497l8999,3497,8999,3224,7948,3224,7948,3497xe" filled="true" fillcolor="#ffffdc" stroked="false">
                <v:path arrowok="t"/>
                <v:fill type="solid"/>
              </v:shape>
            </v:group>
            <v:group style="position:absolute;left:7948;top:3497;width:1052;height:221" coordorigin="7948,3497" coordsize="1052,221">
              <v:shape style="position:absolute;left:7948;top:3497;width:1052;height:221" coordorigin="7948,3497" coordsize="1052,221" path="m7948,3718l8999,3718,8999,3497,7948,3497,7948,3718xe" filled="true" fillcolor="#ffffdc" stroked="false">
                <v:path arrowok="t"/>
                <v:fill type="solid"/>
              </v:shape>
            </v:group>
            <v:group style="position:absolute;left:9021;top:3224;width:2;height:224" coordorigin="9021,3224" coordsize="2,224">
              <v:shape style="position:absolute;left:9021;top:3224;width:2;height:224" coordorigin="9021,3224" coordsize="0,224" path="m9021,3224l9021,3447e" filled="false" stroked="true" strokeweight=".58001pt" strokecolor="#ffffdc">
                <v:path arrowok="t"/>
              </v:shape>
            </v:group>
            <v:group style="position:absolute;left:9016;top:3447;width:310;height:272" coordorigin="9016,3447" coordsize="310,272">
              <v:shape style="position:absolute;left:9016;top:3447;width:310;height:272" coordorigin="9016,3447" coordsize="310,272" path="m9016,3718l9325,3718,9325,3447,9016,3447,9016,3718xe" filled="true" fillcolor="#ffffdc" stroked="false">
                <v:path arrowok="t"/>
                <v:fill type="solid"/>
              </v:shape>
            </v:group>
            <v:group style="position:absolute;left:9025;top:3224;width:300;height:224" coordorigin="9025,3224" coordsize="300,224">
              <v:shape style="position:absolute;left:9025;top:3224;width:300;height:224" coordorigin="9025,3224" coordsize="300,224" path="m9025,3447l9325,3447,9325,3224,9025,3224,9025,3447xe" filled="true" fillcolor="#ffffdc" stroked="false">
                <v:path arrowok="t"/>
                <v:fill type="solid"/>
              </v:shape>
            </v:group>
            <v:group style="position:absolute;left:9347;top:3224;width:2;height:221" coordorigin="9347,3224" coordsize="2,221">
              <v:shape style="position:absolute;left:9347;top:3224;width:2;height:221" coordorigin="9347,3224" coordsize="0,221" path="m9347,3224l9347,3444e" filled="false" stroked="true" strokeweight=".58001pt" strokecolor="#ffffdc">
                <v:path arrowok="t"/>
              </v:shape>
            </v:group>
            <v:group style="position:absolute;left:10476;top:3224;width:2;height:221" coordorigin="10476,3224" coordsize="2,221">
              <v:shape style="position:absolute;left:10476;top:3224;width:2;height:221" coordorigin="10476,3224" coordsize="0,221" path="m10476,3224l10476,3444e" filled="false" stroked="true" strokeweight=".579980pt" strokecolor="#ffffdc">
                <v:path arrowok="t"/>
              </v:shape>
            </v:group>
            <v:group style="position:absolute;left:9342;top:3444;width:1139;height:274" coordorigin="9342,3444" coordsize="1139,274">
              <v:shape style="position:absolute;left:9342;top:3444;width:1139;height:274" coordorigin="9342,3444" coordsize="1139,274" path="m9342,3718l10480,3718,10480,3444,9342,3444,9342,3718xe" filled="true" fillcolor="#ffffdc" stroked="false">
                <v:path arrowok="t"/>
                <v:fill type="solid"/>
              </v:shape>
            </v:group>
            <v:group style="position:absolute;left:9352;top:3224;width:1119;height:221" coordorigin="9352,3224" coordsize="1119,221">
              <v:shape style="position:absolute;left:9352;top:3224;width:1119;height:221" coordorigin="9352,3224" coordsize="1119,221" path="m9352,3444l10471,3444,10471,3224,9352,3224,9352,3444xe" filled="true" fillcolor="#ffffdc" stroked="false">
                <v:path arrowok="t"/>
                <v:fill type="solid"/>
              </v:shape>
            </v:group>
            <v:group style="position:absolute;left:10490;top:3224;width:2;height:245" coordorigin="10490,3224" coordsize="2,245">
              <v:shape style="position:absolute;left:10490;top:3224;width:2;height:245" coordorigin="10490,3224" coordsize="0,245" path="m10490,3224l10490,3468e" filled="false" stroked="true" strokeweight=".58004pt" strokecolor="#ffffdc">
                <v:path arrowok="t"/>
              </v:shape>
            </v:group>
            <v:group style="position:absolute;left:10807;top:3224;width:2;height:245" coordorigin="10807,3224" coordsize="2,245">
              <v:shape style="position:absolute;left:10807;top:3224;width:2;height:245" coordorigin="10807,3224" coordsize="0,245" path="m10807,3224l10807,3468e" filled="false" stroked="true" strokeweight=".579980pt" strokecolor="#ffffdc">
                <v:path arrowok="t"/>
              </v:shape>
            </v:group>
            <v:group style="position:absolute;left:10485;top:3468;width:327;height:250" coordorigin="10485,3468" coordsize="327,250">
              <v:shape style="position:absolute;left:10485;top:3468;width:327;height:250" coordorigin="10485,3468" coordsize="327,250" path="m10485,3718l10812,3718,10812,3468,10485,3468,10485,3718xe" filled="true" fillcolor="#ffffdc" stroked="false">
                <v:path arrowok="t"/>
                <v:fill type="solid"/>
              </v:shape>
            </v:group>
            <v:group style="position:absolute;left:10495;top:3224;width:308;height:245" coordorigin="10495,3224" coordsize="308,245">
              <v:shape style="position:absolute;left:10495;top:3224;width:308;height:245" coordorigin="10495,3224" coordsize="308,245" path="m10495,3468l10802,3468,10802,3224,10495,3224,10495,3468xe" filled="true" fillcolor="#ffffdc" stroked="false">
                <v:path arrowok="t"/>
                <v:fill type="solid"/>
              </v:shape>
            </v:group>
            <v:group style="position:absolute;left:1428;top:3222;width:9384;height:2" coordorigin="1428,3222" coordsize="9384,2">
              <v:shape style="position:absolute;left:1428;top:3222;width:9384;height:2" coordorigin="1428,3222" coordsize="9384,0" path="m1428,3222l10812,3222e" filled="false" stroked="true" strokeweight=".22001pt" strokecolor="#000000">
                <v:path arrowok="t"/>
              </v:shape>
            </v:group>
            <v:group style="position:absolute;left:1428;top:3719;width:9384;height:2" coordorigin="1428,3719" coordsize="9384,2">
              <v:shape style="position:absolute;left:1428;top:3719;width:9384;height:2" coordorigin="1428,3719" coordsize="9384,0" path="m1428,3719l10812,3719e" filled="false" stroked="true" strokeweight=".22pt" strokecolor="#000000">
                <v:path arrowok="t"/>
              </v:shape>
            </v:group>
            <v:group style="position:absolute;left:1436;top:3965;width:2;height:221" coordorigin="1436,3965" coordsize="2,221">
              <v:shape style="position:absolute;left:1436;top:3965;width:2;height:221" coordorigin="1436,3965" coordsize="0,221" path="m1436,3965l1436,4186e" filled="false" stroked="true" strokeweight=".580pt" strokecolor="#ffffdc">
                <v:path arrowok="t"/>
              </v:shape>
            </v:group>
            <v:group style="position:absolute;left:1431;top:4198;width:2091;height:2" coordorigin="1431,4198" coordsize="2091,2">
              <v:shape style="position:absolute;left:1431;top:4198;width:2091;height:2" coordorigin="1431,4198" coordsize="2091,0" path="m1431,4198l3521,4198e" filled="false" stroked="true" strokeweight="1.3pt" strokecolor="#ffffdc">
                <v:path arrowok="t"/>
              </v:shape>
            </v:group>
            <v:group style="position:absolute;left:1440;top:3965;width:2081;height:221" coordorigin="1440,3965" coordsize="2081,221">
              <v:shape style="position:absolute;left:1440;top:3965;width:2081;height:221" coordorigin="1440,3965" coordsize="2081,221" path="m1440,4186l3521,4186,3521,3965,1440,3965,1440,4186xe" filled="true" fillcolor="#ffffdc" stroked="false">
                <v:path arrowok="t"/>
                <v:fill type="solid"/>
              </v:shape>
            </v:group>
            <v:group style="position:absolute;left:3543;top:3965;width:2;height:245" coordorigin="3543,3965" coordsize="2,245">
              <v:shape style="position:absolute;left:3543;top:3965;width:2;height:245" coordorigin="3543,3965" coordsize="0,245" path="m3543,3965l3543,4210e" filled="false" stroked="true" strokeweight=".580pt" strokecolor="#ffffdc">
                <v:path arrowok="t"/>
              </v:shape>
            </v:group>
            <v:group style="position:absolute;left:4698;top:3965;width:2;height:245" coordorigin="4698,3965" coordsize="2,245">
              <v:shape style="position:absolute;left:4698;top:3965;width:2;height:245" coordorigin="4698,3965" coordsize="0,245" path="m4698,3965l4698,4210e" filled="false" stroked="true" strokeweight=".58001pt" strokecolor="#ffffdc">
                <v:path arrowok="t"/>
              </v:shape>
            </v:group>
            <v:group style="position:absolute;left:3548;top:3965;width:1146;height:245" coordorigin="3548,3965" coordsize="1146,245">
              <v:shape style="position:absolute;left:3548;top:3965;width:1146;height:245" coordorigin="3548,3965" coordsize="1146,245" path="m3548,4210l4693,4210,4693,3965,3548,3965,3548,4210xe" filled="true" fillcolor="#ffffdc" stroked="false">
                <v:path arrowok="t"/>
                <v:fill type="solid"/>
              </v:shape>
            </v:group>
            <v:group style="position:absolute;left:4712;top:3965;width:2;height:245" coordorigin="4712,3965" coordsize="2,245">
              <v:shape style="position:absolute;left:4712;top:3965;width:2;height:245" coordorigin="4712,3965" coordsize="0,245" path="m4712,3965l4712,4210e" filled="false" stroked="true" strokeweight=".58001pt" strokecolor="#ffffdc">
                <v:path arrowok="t"/>
              </v:shape>
            </v:group>
            <v:group style="position:absolute;left:5027;top:3965;width:2;height:245" coordorigin="5027,3965" coordsize="2,245">
              <v:shape style="position:absolute;left:5027;top:3965;width:2;height:245" coordorigin="5027,3965" coordsize="0,245" path="m5027,3965l5027,4210e" filled="false" stroked="true" strokeweight=".58001pt" strokecolor="#ffffdc">
                <v:path arrowok="t"/>
              </v:shape>
            </v:group>
            <v:group style="position:absolute;left:4717;top:3965;width:305;height:245" coordorigin="4717,3965" coordsize="305,245">
              <v:shape style="position:absolute;left:4717;top:3965;width:305;height:245" coordorigin="4717,3965" coordsize="305,245" path="m4717,4210l5022,4210,5022,3965,4717,3965,4717,4210xe" filled="true" fillcolor="#ffffdc" stroked="false">
                <v:path arrowok="t"/>
                <v:fill type="solid"/>
              </v:shape>
            </v:group>
            <v:group style="position:absolute;left:5037;top:3965;width:2;height:245" coordorigin="5037,3965" coordsize="2,245">
              <v:shape style="position:absolute;left:5037;top:3965;width:2;height:245" coordorigin="5037,3965" coordsize="0,245" path="m5037,3965l5037,4210e" filled="false" stroked="true" strokeweight=".46pt" strokecolor="#ffffdc">
                <v:path arrowok="t"/>
              </v:shape>
            </v:group>
            <v:group style="position:absolute;left:5041;top:3965;width:682;height:245" coordorigin="5041,3965" coordsize="682,245">
              <v:shape style="position:absolute;left:5041;top:3965;width:682;height:245" coordorigin="5041,3965" coordsize="682,245" path="m5041,4210l5723,4210,5723,3965,5041,3965,5041,4210xe" filled="true" fillcolor="#ffffdc" stroked="false">
                <v:path arrowok="t"/>
                <v:fill type="solid"/>
              </v:shape>
            </v:group>
            <v:group style="position:absolute;left:5743;top:3965;width:2;height:245" coordorigin="5743,3965" coordsize="2,245">
              <v:shape style="position:absolute;left:5743;top:3965;width:2;height:245" coordorigin="5743,3965" coordsize="0,245" path="m5743,3965l5743,4210e" filled="false" stroked="true" strokeweight=".70001pt" strokecolor="#ffffdc">
                <v:path arrowok="t"/>
              </v:shape>
            </v:group>
            <v:group style="position:absolute;left:6897;top:3965;width:2;height:245" coordorigin="6897,3965" coordsize="2,245">
              <v:shape style="position:absolute;left:6897;top:3965;width:2;height:245" coordorigin="6897,3965" coordsize="0,245" path="m6897,3965l6897,4210e" filled="false" stroked="true" strokeweight=".579980pt" strokecolor="#ffffdc">
                <v:path arrowok="t"/>
              </v:shape>
            </v:group>
            <v:group style="position:absolute;left:5749;top:3965;width:1143;height:245" coordorigin="5749,3965" coordsize="1143,245">
              <v:shape style="position:absolute;left:5749;top:3965;width:1143;height:245" coordorigin="5749,3965" coordsize="1143,245" path="m5749,4210l6892,4210,6892,3965,5749,3965,5749,4210xe" filled="true" fillcolor="#ffffdc" stroked="false">
                <v:path arrowok="t"/>
                <v:fill type="solid"/>
              </v:shape>
            </v:group>
            <v:group style="position:absolute;left:6913;top:3965;width:2;height:245" coordorigin="6913,3965" coordsize="2,245">
              <v:shape style="position:absolute;left:6913;top:3965;width:2;height:245" coordorigin="6913,3965" coordsize="0,245" path="m6913,3965l6913,4210e" filled="false" stroked="true" strokeweight=".58001pt" strokecolor="#ffffdc">
                <v:path arrowok="t"/>
              </v:shape>
            </v:group>
            <v:group style="position:absolute;left:7228;top:3965;width:2;height:245" coordorigin="7228,3965" coordsize="2,245">
              <v:shape style="position:absolute;left:7228;top:3965;width:2;height:245" coordorigin="7228,3965" coordsize="0,245" path="m7228,3965l7228,4210e" filled="false" stroked="true" strokeweight=".579980pt" strokecolor="#ffffdc">
                <v:path arrowok="t"/>
              </v:shape>
            </v:group>
            <v:group style="position:absolute;left:6918;top:3965;width:305;height:245" coordorigin="6918,3965" coordsize="305,245">
              <v:shape style="position:absolute;left:6918;top:3965;width:305;height:245" coordorigin="6918,3965" coordsize="305,245" path="m6918,4210l7223,4210,7223,3965,6918,3965,6918,4210xe" filled="true" fillcolor="#ffffdc" stroked="false">
                <v:path arrowok="t"/>
                <v:fill type="solid"/>
              </v:shape>
            </v:group>
            <v:group style="position:absolute;left:7237;top:3965;width:2;height:245" coordorigin="7237,3965" coordsize="2,245">
              <v:shape style="position:absolute;left:7237;top:3965;width:2;height:245" coordorigin="7237,3965" coordsize="0,245" path="m7237,3965l7237,4210e" filled="false" stroked="true" strokeweight=".58001pt" strokecolor="#ffffdc">
                <v:path arrowok="t"/>
              </v:shape>
            </v:group>
            <v:group style="position:absolute;left:7242;top:3965;width:680;height:245" coordorigin="7242,3965" coordsize="680,245">
              <v:shape style="position:absolute;left:7242;top:3965;width:680;height:245" coordorigin="7242,3965" coordsize="680,245" path="m7242,4210l7921,4210,7921,3965,7242,3965,7242,4210xe" filled="true" fillcolor="#ffffdc" stroked="false">
                <v:path arrowok="t"/>
                <v:fill type="solid"/>
              </v:shape>
            </v:group>
            <v:group style="position:absolute;left:7943;top:3965;width:2;height:245" coordorigin="7943,3965" coordsize="2,245">
              <v:shape style="position:absolute;left:7943;top:3965;width:2;height:245" coordorigin="7943,3965" coordsize="0,245" path="m7943,3965l7943,4210e" filled="false" stroked="true" strokeweight=".579980pt" strokecolor="#ffffdc">
                <v:path arrowok="t"/>
              </v:shape>
            </v:group>
            <v:group style="position:absolute;left:9004;top:3965;width:2;height:245" coordorigin="9004,3965" coordsize="2,245">
              <v:shape style="position:absolute;left:9004;top:3965;width:2;height:245" coordorigin="9004,3965" coordsize="0,245" path="m9004,3965l9004,4210e" filled="false" stroked="true" strokeweight=".58001pt" strokecolor="#ffffdc">
                <v:path arrowok="t"/>
              </v:shape>
            </v:group>
            <v:group style="position:absolute;left:7948;top:3965;width:1052;height:245" coordorigin="7948,3965" coordsize="1052,245">
              <v:shape style="position:absolute;left:7948;top:3965;width:1052;height:245" coordorigin="7948,3965" coordsize="1052,245" path="m7948,4210l8999,4210,8999,3965,7948,3965,7948,4210xe" filled="true" fillcolor="#ffffdc" stroked="false">
                <v:path arrowok="t"/>
                <v:fill type="solid"/>
              </v:shape>
            </v:group>
            <v:group style="position:absolute;left:9021;top:3965;width:2;height:245" coordorigin="9021,3965" coordsize="2,245">
              <v:shape style="position:absolute;left:9021;top:3965;width:2;height:245" coordorigin="9021,3965" coordsize="0,245" path="m9021,3965l9021,4210e" filled="false" stroked="true" strokeweight=".58001pt" strokecolor="#ffffdc">
                <v:path arrowok="t"/>
              </v:shape>
            </v:group>
            <v:group style="position:absolute;left:9025;top:3965;width:300;height:245" coordorigin="9025,3965" coordsize="300,245">
              <v:shape style="position:absolute;left:9025;top:3965;width:300;height:245" coordorigin="9025,3965" coordsize="300,245" path="m9025,4210l9325,4210,9325,3965,9025,3965,9025,4210xe" filled="true" fillcolor="#ffffdc" stroked="false">
                <v:path arrowok="t"/>
                <v:fill type="solid"/>
              </v:shape>
            </v:group>
            <v:group style="position:absolute;left:9347;top:3965;width:2;height:245" coordorigin="9347,3965" coordsize="2,245">
              <v:shape style="position:absolute;left:9347;top:3965;width:2;height:245" coordorigin="9347,3965" coordsize="0,245" path="m9347,3965l9347,4210e" filled="false" stroked="true" strokeweight=".58001pt" strokecolor="#ffffdc">
                <v:path arrowok="t"/>
              </v:shape>
            </v:group>
            <v:group style="position:absolute;left:10476;top:3965;width:2;height:245" coordorigin="10476,3965" coordsize="2,245">
              <v:shape style="position:absolute;left:10476;top:3965;width:2;height:245" coordorigin="10476,3965" coordsize="0,245" path="m10476,3965l10476,4210e" filled="false" stroked="true" strokeweight=".579980pt" strokecolor="#ffffdc">
                <v:path arrowok="t"/>
              </v:shape>
            </v:group>
            <v:group style="position:absolute;left:9352;top:3965;width:1119;height:245" coordorigin="9352,3965" coordsize="1119,245">
              <v:shape style="position:absolute;left:9352;top:3965;width:1119;height:245" coordorigin="9352,3965" coordsize="1119,245" path="m9352,4210l10471,4210,10471,3965,9352,3965,9352,4210xe" filled="true" fillcolor="#ffffdc" stroked="false">
                <v:path arrowok="t"/>
                <v:fill type="solid"/>
              </v:shape>
            </v:group>
            <v:group style="position:absolute;left:10490;top:3965;width:2;height:245" coordorigin="10490,3965" coordsize="2,245">
              <v:shape style="position:absolute;left:10490;top:3965;width:2;height:245" coordorigin="10490,3965" coordsize="0,245" path="m10490,3965l10490,4210e" filled="false" stroked="true" strokeweight=".58004pt" strokecolor="#ffffdc">
                <v:path arrowok="t"/>
              </v:shape>
            </v:group>
            <v:group style="position:absolute;left:10807;top:3965;width:2;height:245" coordorigin="10807,3965" coordsize="2,245">
              <v:shape style="position:absolute;left:10807;top:3965;width:2;height:245" coordorigin="10807,3965" coordsize="0,245" path="m10807,3965l10807,4210e" filled="false" stroked="true" strokeweight=".579980pt" strokecolor="#ffffdc">
                <v:path arrowok="t"/>
              </v:shape>
            </v:group>
            <v:group style="position:absolute;left:10495;top:3965;width:308;height:245" coordorigin="10495,3965" coordsize="308,245">
              <v:shape style="position:absolute;left:10495;top:3965;width:308;height:245" coordorigin="10495,3965" coordsize="308,245" path="m10495,4210l10802,4210,10802,3965,10495,3965,10495,4210xe" filled="true" fillcolor="#ffffdc" stroked="false">
                <v:path arrowok="t"/>
                <v:fill type="solid"/>
              </v:shape>
            </v:group>
            <v:group style="position:absolute;left:1428;top:3964;width:9384;height:2" coordorigin="1428,3964" coordsize="9384,2">
              <v:shape style="position:absolute;left:1428;top:3964;width:9384;height:2" coordorigin="1428,3964" coordsize="9384,0" path="m1428,3964l10812,3964e" filled="false" stroked="true" strokeweight=".22001pt" strokecolor="#000000">
                <v:path arrowok="t"/>
              </v:shape>
            </v:group>
            <v:group style="position:absolute;left:1428;top:4211;width:9384;height:2" coordorigin="1428,4211" coordsize="9384,2">
              <v:shape style="position:absolute;left:1428;top:4211;width:9384;height:2" coordorigin="1428,4211" coordsize="9384,0" path="m1428,4211l10812,4211e" filled="false" stroked="true" strokeweight=".22001pt" strokecolor="#000000">
                <v:path arrowok="t"/>
              </v:shape>
            </v:group>
            <v:group style="position:absolute;left:1436;top:4457;width:2;height:221" coordorigin="1436,4457" coordsize="2,221">
              <v:shape style="position:absolute;left:1436;top:4457;width:2;height:221" coordorigin="1436,4457" coordsize="0,221" path="m1436,4457l1436,4678e" filled="false" stroked="true" strokeweight=".580pt" strokecolor="#ffffdc">
                <v:path arrowok="t"/>
              </v:shape>
            </v:group>
            <v:group style="position:absolute;left:1431;top:4690;width:2091;height:2" coordorigin="1431,4690" coordsize="2091,2">
              <v:shape style="position:absolute;left:1431;top:4690;width:2091;height:2" coordorigin="1431,4690" coordsize="2091,0" path="m1431,4690l3521,4690e" filled="false" stroked="true" strokeweight="1.3pt" strokecolor="#ffffdc">
                <v:path arrowok="t"/>
              </v:shape>
            </v:group>
            <v:group style="position:absolute;left:1440;top:4457;width:2081;height:221" coordorigin="1440,4457" coordsize="2081,221">
              <v:shape style="position:absolute;left:1440;top:4457;width:2081;height:221" coordorigin="1440,4457" coordsize="2081,221" path="m1440,4678l3521,4678,3521,4457,1440,4457,1440,4678xe" filled="true" fillcolor="#ffffdc" stroked="false">
                <v:path arrowok="t"/>
                <v:fill type="solid"/>
              </v:shape>
            </v:group>
            <v:group style="position:absolute;left:3543;top:4457;width:2;height:245" coordorigin="3543,4457" coordsize="2,245">
              <v:shape style="position:absolute;left:3543;top:4457;width:2;height:245" coordorigin="3543,4457" coordsize="0,245" path="m3543,4457l3543,4702e" filled="false" stroked="true" strokeweight=".580pt" strokecolor="#ffffdc">
                <v:path arrowok="t"/>
              </v:shape>
            </v:group>
            <v:group style="position:absolute;left:4698;top:4457;width:2;height:245" coordorigin="4698,4457" coordsize="2,245">
              <v:shape style="position:absolute;left:4698;top:4457;width:2;height:245" coordorigin="4698,4457" coordsize="0,245" path="m4698,4457l4698,4702e" filled="false" stroked="true" strokeweight=".58001pt" strokecolor="#ffffdc">
                <v:path arrowok="t"/>
              </v:shape>
            </v:group>
            <v:group style="position:absolute;left:3548;top:4457;width:1146;height:245" coordorigin="3548,4457" coordsize="1146,245">
              <v:shape style="position:absolute;left:3548;top:4457;width:1146;height:245" coordorigin="3548,4457" coordsize="1146,245" path="m3548,4702l4693,4702,4693,4457,3548,4457,3548,4702xe" filled="true" fillcolor="#ffffdc" stroked="false">
                <v:path arrowok="t"/>
                <v:fill type="solid"/>
              </v:shape>
            </v:group>
            <v:group style="position:absolute;left:4712;top:4457;width:2;height:245" coordorigin="4712,4457" coordsize="2,245">
              <v:shape style="position:absolute;left:4712;top:4457;width:2;height:245" coordorigin="4712,4457" coordsize="0,245" path="m4712,4457l4712,4702e" filled="false" stroked="true" strokeweight=".58001pt" strokecolor="#ffffdc">
                <v:path arrowok="t"/>
              </v:shape>
            </v:group>
            <v:group style="position:absolute;left:5027;top:4457;width:2;height:245" coordorigin="5027,4457" coordsize="2,245">
              <v:shape style="position:absolute;left:5027;top:4457;width:2;height:245" coordorigin="5027,4457" coordsize="0,245" path="m5027,4457l5027,4702e" filled="false" stroked="true" strokeweight=".58001pt" strokecolor="#ffffdc">
                <v:path arrowok="t"/>
              </v:shape>
            </v:group>
            <v:group style="position:absolute;left:4717;top:4457;width:305;height:245" coordorigin="4717,4457" coordsize="305,245">
              <v:shape style="position:absolute;left:4717;top:4457;width:305;height:245" coordorigin="4717,4457" coordsize="305,245" path="m4717,4702l5022,4702,5022,4457,4717,4457,4717,4702xe" filled="true" fillcolor="#ffffdc" stroked="false">
                <v:path arrowok="t"/>
                <v:fill type="solid"/>
              </v:shape>
            </v:group>
            <v:group style="position:absolute;left:5037;top:4457;width:2;height:245" coordorigin="5037,4457" coordsize="2,245">
              <v:shape style="position:absolute;left:5037;top:4457;width:2;height:245" coordorigin="5037,4457" coordsize="0,245" path="m5037,4457l5037,4702e" filled="false" stroked="true" strokeweight=".46pt" strokecolor="#ffffdc">
                <v:path arrowok="t"/>
              </v:shape>
            </v:group>
            <v:group style="position:absolute;left:5041;top:4457;width:682;height:245" coordorigin="5041,4457" coordsize="682,245">
              <v:shape style="position:absolute;left:5041;top:4457;width:682;height:245" coordorigin="5041,4457" coordsize="682,245" path="m5041,4702l5723,4702,5723,4457,5041,4457,5041,4702xe" filled="true" fillcolor="#ffffdc" stroked="false">
                <v:path arrowok="t"/>
                <v:fill type="solid"/>
              </v:shape>
            </v:group>
            <v:group style="position:absolute;left:5743;top:4457;width:2;height:245" coordorigin="5743,4457" coordsize="2,245">
              <v:shape style="position:absolute;left:5743;top:4457;width:2;height:245" coordorigin="5743,4457" coordsize="0,245" path="m5743,4457l5743,4702e" filled="false" stroked="true" strokeweight=".70001pt" strokecolor="#ffffdc">
                <v:path arrowok="t"/>
              </v:shape>
            </v:group>
            <v:group style="position:absolute;left:6897;top:4457;width:2;height:245" coordorigin="6897,4457" coordsize="2,245">
              <v:shape style="position:absolute;left:6897;top:4457;width:2;height:245" coordorigin="6897,4457" coordsize="0,245" path="m6897,4457l6897,4702e" filled="false" stroked="true" strokeweight=".579980pt" strokecolor="#ffffdc">
                <v:path arrowok="t"/>
              </v:shape>
            </v:group>
            <v:group style="position:absolute;left:5749;top:4457;width:1143;height:245" coordorigin="5749,4457" coordsize="1143,245">
              <v:shape style="position:absolute;left:5749;top:4457;width:1143;height:245" coordorigin="5749,4457" coordsize="1143,245" path="m5749,4702l6892,4702,6892,4457,5749,4457,5749,4702xe" filled="true" fillcolor="#ffffdc" stroked="false">
                <v:path arrowok="t"/>
                <v:fill type="solid"/>
              </v:shape>
            </v:group>
            <v:group style="position:absolute;left:6913;top:4457;width:2;height:245" coordorigin="6913,4457" coordsize="2,245">
              <v:shape style="position:absolute;left:6913;top:4457;width:2;height:245" coordorigin="6913,4457" coordsize="0,245" path="m6913,4457l6913,4702e" filled="false" stroked="true" strokeweight=".58001pt" strokecolor="#ffffdc">
                <v:path arrowok="t"/>
              </v:shape>
            </v:group>
            <v:group style="position:absolute;left:7228;top:4457;width:2;height:245" coordorigin="7228,4457" coordsize="2,245">
              <v:shape style="position:absolute;left:7228;top:4457;width:2;height:245" coordorigin="7228,4457" coordsize="0,245" path="m7228,4457l7228,4702e" filled="false" stroked="true" strokeweight=".579980pt" strokecolor="#ffffdc">
                <v:path arrowok="t"/>
              </v:shape>
            </v:group>
            <v:group style="position:absolute;left:6918;top:4457;width:305;height:245" coordorigin="6918,4457" coordsize="305,245">
              <v:shape style="position:absolute;left:6918;top:4457;width:305;height:245" coordorigin="6918,4457" coordsize="305,245" path="m6918,4702l7223,4702,7223,4457,6918,4457,6918,4702xe" filled="true" fillcolor="#ffffdc" stroked="false">
                <v:path arrowok="t"/>
                <v:fill type="solid"/>
              </v:shape>
            </v:group>
            <v:group style="position:absolute;left:7237;top:4457;width:2;height:245" coordorigin="7237,4457" coordsize="2,245">
              <v:shape style="position:absolute;left:7237;top:4457;width:2;height:245" coordorigin="7237,4457" coordsize="0,245" path="m7237,4457l7237,4702e" filled="false" stroked="true" strokeweight=".58001pt" strokecolor="#ffffdc">
                <v:path arrowok="t"/>
              </v:shape>
            </v:group>
            <v:group style="position:absolute;left:7242;top:4457;width:680;height:245" coordorigin="7242,4457" coordsize="680,245">
              <v:shape style="position:absolute;left:7242;top:4457;width:680;height:245" coordorigin="7242,4457" coordsize="680,245" path="m7242,4702l7921,4702,7921,4457,7242,4457,7242,4702xe" filled="true" fillcolor="#ffffdc" stroked="false">
                <v:path arrowok="t"/>
                <v:fill type="solid"/>
              </v:shape>
            </v:group>
            <v:group style="position:absolute;left:7943;top:4457;width:2;height:245" coordorigin="7943,4457" coordsize="2,245">
              <v:shape style="position:absolute;left:7943;top:4457;width:2;height:245" coordorigin="7943,4457" coordsize="0,245" path="m7943,4457l7943,4702e" filled="false" stroked="true" strokeweight=".579980pt" strokecolor="#ffffdc">
                <v:path arrowok="t"/>
              </v:shape>
            </v:group>
            <v:group style="position:absolute;left:9004;top:4457;width:2;height:245" coordorigin="9004,4457" coordsize="2,245">
              <v:shape style="position:absolute;left:9004;top:4457;width:2;height:245" coordorigin="9004,4457" coordsize="0,245" path="m9004,4457l9004,4702e" filled="false" stroked="true" strokeweight=".58001pt" strokecolor="#ffffdc">
                <v:path arrowok="t"/>
              </v:shape>
            </v:group>
            <v:group style="position:absolute;left:7948;top:4457;width:1052;height:245" coordorigin="7948,4457" coordsize="1052,245">
              <v:shape style="position:absolute;left:7948;top:4457;width:1052;height:245" coordorigin="7948,4457" coordsize="1052,245" path="m7948,4702l8999,4702,8999,4457,7948,4457,7948,4702xe" filled="true" fillcolor="#ffffdc" stroked="false">
                <v:path arrowok="t"/>
                <v:fill type="solid"/>
              </v:shape>
            </v:group>
            <v:group style="position:absolute;left:9021;top:4457;width:2;height:245" coordorigin="9021,4457" coordsize="2,245">
              <v:shape style="position:absolute;left:9021;top:4457;width:2;height:245" coordorigin="9021,4457" coordsize="0,245" path="m9021,4457l9021,4702e" filled="false" stroked="true" strokeweight=".58001pt" strokecolor="#ffffdc">
                <v:path arrowok="t"/>
              </v:shape>
            </v:group>
            <v:group style="position:absolute;left:9025;top:4457;width:300;height:245" coordorigin="9025,4457" coordsize="300,245">
              <v:shape style="position:absolute;left:9025;top:4457;width:300;height:245" coordorigin="9025,4457" coordsize="300,245" path="m9025,4702l9325,4702,9325,4457,9025,4457,9025,4702xe" filled="true" fillcolor="#ffffdc" stroked="false">
                <v:path arrowok="t"/>
                <v:fill type="solid"/>
              </v:shape>
            </v:group>
            <v:group style="position:absolute;left:9347;top:4457;width:2;height:245" coordorigin="9347,4457" coordsize="2,245">
              <v:shape style="position:absolute;left:9347;top:4457;width:2;height:245" coordorigin="9347,4457" coordsize="0,245" path="m9347,4457l9347,4702e" filled="false" stroked="true" strokeweight=".58001pt" strokecolor="#ffffdc">
                <v:path arrowok="t"/>
              </v:shape>
            </v:group>
            <v:group style="position:absolute;left:10476;top:4457;width:2;height:245" coordorigin="10476,4457" coordsize="2,245">
              <v:shape style="position:absolute;left:10476;top:4457;width:2;height:245" coordorigin="10476,4457" coordsize="0,245" path="m10476,4457l10476,4702e" filled="false" stroked="true" strokeweight=".579980pt" strokecolor="#ffffdc">
                <v:path arrowok="t"/>
              </v:shape>
            </v:group>
            <v:group style="position:absolute;left:9352;top:4457;width:1119;height:245" coordorigin="9352,4457" coordsize="1119,245">
              <v:shape style="position:absolute;left:9352;top:4457;width:1119;height:245" coordorigin="9352,4457" coordsize="1119,245" path="m9352,4702l10471,4702,10471,4457,9352,4457,9352,4702xe" filled="true" fillcolor="#ffffdc" stroked="false">
                <v:path arrowok="t"/>
                <v:fill type="solid"/>
              </v:shape>
            </v:group>
            <v:group style="position:absolute;left:10490;top:4457;width:2;height:245" coordorigin="10490,4457" coordsize="2,245">
              <v:shape style="position:absolute;left:10490;top:4457;width:2;height:245" coordorigin="10490,4457" coordsize="0,245" path="m10490,4457l10490,4702e" filled="false" stroked="true" strokeweight=".58004pt" strokecolor="#ffffdc">
                <v:path arrowok="t"/>
              </v:shape>
            </v:group>
            <v:group style="position:absolute;left:10807;top:4457;width:2;height:245" coordorigin="10807,4457" coordsize="2,245">
              <v:shape style="position:absolute;left:10807;top:4457;width:2;height:245" coordorigin="10807,4457" coordsize="0,245" path="m10807,4457l10807,4702e" filled="false" stroked="true" strokeweight=".579980pt" strokecolor="#ffffdc">
                <v:path arrowok="t"/>
              </v:shape>
            </v:group>
            <v:group style="position:absolute;left:10495;top:4457;width:308;height:245" coordorigin="10495,4457" coordsize="308,245">
              <v:shape style="position:absolute;left:10495;top:4457;width:308;height:245" coordorigin="10495,4457" coordsize="308,245" path="m10495,4702l10802,4702,10802,4457,10495,4457,10495,4702xe" filled="true" fillcolor="#ffffdc" stroked="false">
                <v:path arrowok="t"/>
                <v:fill type="solid"/>
              </v:shape>
            </v:group>
            <v:group style="position:absolute;left:1428;top:4456;width:9384;height:2" coordorigin="1428,4456" coordsize="9384,2">
              <v:shape style="position:absolute;left:1428;top:4456;width:9384;height:2" coordorigin="1428,4456" coordsize="9384,0" path="m1428,4456l10812,4456e" filled="false" stroked="true" strokeweight=".22pt" strokecolor="#000000">
                <v:path arrowok="t"/>
              </v:shape>
            </v:group>
            <v:group style="position:absolute;left:1428;top:4703;width:9384;height:2" coordorigin="1428,4703" coordsize="9384,2">
              <v:shape style="position:absolute;left:1428;top:4703;width:9384;height:2" coordorigin="1428,4703" coordsize="9384,0" path="m1428,4703l10812,4703e" filled="false" stroked="true" strokeweight=".22pt" strokecolor="#000000">
                <v:path arrowok="t"/>
              </v:shape>
            </v:group>
            <v:group style="position:absolute;left:1436;top:4949;width:2;height:222" coordorigin="1436,4949" coordsize="2,222">
              <v:shape style="position:absolute;left:1436;top:4949;width:2;height:222" coordorigin="1436,4949" coordsize="0,222" path="m1436,4949l1436,5171e" filled="false" stroked="true" strokeweight=".580pt" strokecolor="#ffffdc">
                <v:path arrowok="t"/>
              </v:shape>
            </v:group>
            <v:group style="position:absolute;left:1431;top:5171;width:2091;height:274" coordorigin="1431,5171" coordsize="2091,274">
              <v:shape style="position:absolute;left:1431;top:5171;width:2091;height:274" coordorigin="1431,5171" coordsize="2091,274" path="m1431,5444l3521,5444,3521,5171,1431,5171,1431,5444xe" filled="true" fillcolor="#ffffdc" stroked="false">
                <v:path arrowok="t"/>
                <v:fill type="solid"/>
              </v:shape>
            </v:group>
            <v:group style="position:absolute;left:1440;top:4949;width:2081;height:222" coordorigin="1440,4949" coordsize="2081,222">
              <v:shape style="position:absolute;left:1440;top:4949;width:2081;height:222" coordorigin="1440,4949" coordsize="2081,222" path="m1440,5171l3521,5171,3521,4949,1440,4949,1440,5171xe" filled="true" fillcolor="#ffffdc" stroked="false">
                <v:path arrowok="t"/>
                <v:fill type="solid"/>
              </v:shape>
            </v:group>
            <v:group style="position:absolute;left:3543;top:4949;width:2;height:222" coordorigin="3543,4949" coordsize="2,222">
              <v:shape style="position:absolute;left:3543;top:4949;width:2;height:222" coordorigin="3543,4949" coordsize="0,222" path="m3543,4949l3543,5171e" filled="false" stroked="true" strokeweight=".580pt" strokecolor="#ffffdc">
                <v:path arrowok="t"/>
              </v:shape>
            </v:group>
            <v:group style="position:absolute;left:4698;top:4949;width:2;height:222" coordorigin="4698,4949" coordsize="2,222">
              <v:shape style="position:absolute;left:4698;top:4949;width:2;height:222" coordorigin="4698,4949" coordsize="0,222" path="m4698,4949l4698,5171e" filled="false" stroked="true" strokeweight=".58001pt" strokecolor="#ffffdc">
                <v:path arrowok="t"/>
              </v:shape>
            </v:group>
            <v:group style="position:absolute;left:3538;top:5171;width:1165;height:274" coordorigin="3538,5171" coordsize="1165,274">
              <v:shape style="position:absolute;left:3538;top:5171;width:1165;height:274" coordorigin="3538,5171" coordsize="1165,274" path="m3538,5444l4702,5444,4702,5171,3538,5171,3538,5444xe" filled="true" fillcolor="#ffffdc" stroked="false">
                <v:path arrowok="t"/>
                <v:fill type="solid"/>
              </v:shape>
            </v:group>
            <v:group style="position:absolute;left:3548;top:4949;width:1146;height:222" coordorigin="3548,4949" coordsize="1146,222">
              <v:shape style="position:absolute;left:3548;top:4949;width:1146;height:222" coordorigin="3548,4949" coordsize="1146,222" path="m3548,5171l4693,5171,4693,4949,3548,4949,3548,5171xe" filled="true" fillcolor="#ffffdc" stroked="false">
                <v:path arrowok="t"/>
                <v:fill type="solid"/>
              </v:shape>
            </v:group>
            <v:group style="position:absolute;left:4712;top:4949;width:2;height:246" coordorigin="4712,4949" coordsize="2,246">
              <v:shape style="position:absolute;left:4712;top:4949;width:2;height:246" coordorigin="4712,4949" coordsize="0,246" path="m4712,4949l4712,5195e" filled="false" stroked="true" strokeweight=".58001pt" strokecolor="#ffffdc">
                <v:path arrowok="t"/>
              </v:shape>
            </v:group>
            <v:group style="position:absolute;left:5027;top:4949;width:2;height:246" coordorigin="5027,4949" coordsize="2,246">
              <v:shape style="position:absolute;left:5027;top:4949;width:2;height:246" coordorigin="5027,4949" coordsize="0,246" path="m5027,4949l5027,5195e" filled="false" stroked="true" strokeweight=".58001pt" strokecolor="#ffffdc">
                <v:path arrowok="t"/>
              </v:shape>
            </v:group>
            <v:group style="position:absolute;left:4707;top:5195;width:324;height:250" coordorigin="4707,5195" coordsize="324,250">
              <v:shape style="position:absolute;left:4707;top:5195;width:324;height:250" coordorigin="4707,5195" coordsize="324,250" path="m4707,5444l5031,5444,5031,5195,4707,5195,4707,5444xe" filled="true" fillcolor="#ffffdc" stroked="false">
                <v:path arrowok="t"/>
                <v:fill type="solid"/>
              </v:shape>
            </v:group>
            <v:group style="position:absolute;left:4717;top:4949;width:305;height:246" coordorigin="4717,4949" coordsize="305,246">
              <v:shape style="position:absolute;left:4717;top:4949;width:305;height:246" coordorigin="4717,4949" coordsize="305,246" path="m4717,5195l5022,5195,5022,4949,4717,4949,4717,5195xe" filled="true" fillcolor="#ffffdc" stroked="false">
                <v:path arrowok="t"/>
                <v:fill type="solid"/>
              </v:shape>
            </v:group>
            <v:group style="position:absolute;left:5037;top:4949;width:2;height:246" coordorigin="5037,4949" coordsize="2,246">
              <v:shape style="position:absolute;left:5037;top:4949;width:2;height:246" coordorigin="5037,4949" coordsize="0,246" path="m5037,4949l5037,5195e" filled="false" stroked="true" strokeweight=".46pt" strokecolor="#ffffdc">
                <v:path arrowok="t"/>
              </v:shape>
            </v:group>
            <v:group style="position:absolute;left:5034;top:5195;width:689;height:250" coordorigin="5034,5195" coordsize="689,250">
              <v:shape style="position:absolute;left:5034;top:5195;width:689;height:250" coordorigin="5034,5195" coordsize="689,250" path="m5034,5444l5723,5444,5723,5195,5034,5195,5034,5444xe" filled="true" fillcolor="#ffffdc" stroked="false">
                <v:path arrowok="t"/>
                <v:fill type="solid"/>
              </v:shape>
            </v:group>
            <v:group style="position:absolute;left:5041;top:4949;width:682;height:246" coordorigin="5041,4949" coordsize="682,246">
              <v:shape style="position:absolute;left:5041;top:4949;width:682;height:246" coordorigin="5041,4949" coordsize="682,246" path="m5041,5195l5723,5195,5723,4949,5041,4949,5041,5195xe" filled="true" fillcolor="#ffffdc" stroked="false">
                <v:path arrowok="t"/>
                <v:fill type="solid"/>
              </v:shape>
            </v:group>
            <v:group style="position:absolute;left:5743;top:4949;width:2;height:222" coordorigin="5743,4949" coordsize="2,222">
              <v:shape style="position:absolute;left:5743;top:4949;width:2;height:222" coordorigin="5743,4949" coordsize="0,222" path="m5743,4949l5743,5171e" filled="false" stroked="true" strokeweight=".70001pt" strokecolor="#ffffdc">
                <v:path arrowok="t"/>
              </v:shape>
            </v:group>
            <v:group style="position:absolute;left:6897;top:4949;width:2;height:222" coordorigin="6897,4949" coordsize="2,222">
              <v:shape style="position:absolute;left:6897;top:4949;width:2;height:222" coordorigin="6897,4949" coordsize="0,222" path="m6897,4949l6897,5171e" filled="false" stroked="true" strokeweight=".579980pt" strokecolor="#ffffdc">
                <v:path arrowok="t"/>
              </v:shape>
            </v:group>
            <v:group style="position:absolute;left:5737;top:5171;width:1165;height:274" coordorigin="5737,5171" coordsize="1165,274">
              <v:shape style="position:absolute;left:5737;top:5171;width:1165;height:274" coordorigin="5737,5171" coordsize="1165,274" path="m5737,5444l6901,5444,6901,5171,5737,5171,5737,5444xe" filled="true" fillcolor="#ffffdc" stroked="false">
                <v:path arrowok="t"/>
                <v:fill type="solid"/>
              </v:shape>
            </v:group>
            <v:group style="position:absolute;left:5749;top:4949;width:1143;height:222" coordorigin="5749,4949" coordsize="1143,222">
              <v:shape style="position:absolute;left:5749;top:4949;width:1143;height:222" coordorigin="5749,4949" coordsize="1143,222" path="m5749,5171l6892,5171,6892,4949,5749,4949,5749,5171xe" filled="true" fillcolor="#ffffdc" stroked="false">
                <v:path arrowok="t"/>
                <v:fill type="solid"/>
              </v:shape>
            </v:group>
            <v:group style="position:absolute;left:6913;top:4949;width:2;height:246" coordorigin="6913,4949" coordsize="2,246">
              <v:shape style="position:absolute;left:6913;top:4949;width:2;height:246" coordorigin="6913,4949" coordsize="0,246" path="m6913,4949l6913,5195e" filled="false" stroked="true" strokeweight=".58001pt" strokecolor="#ffffdc">
                <v:path arrowok="t"/>
              </v:shape>
            </v:group>
            <v:group style="position:absolute;left:7228;top:4949;width:2;height:246" coordorigin="7228,4949" coordsize="2,246">
              <v:shape style="position:absolute;left:7228;top:4949;width:2;height:246" coordorigin="7228,4949" coordsize="0,246" path="m7228,4949l7228,5195e" filled="false" stroked="true" strokeweight=".579980pt" strokecolor="#ffffdc">
                <v:path arrowok="t"/>
              </v:shape>
            </v:group>
            <v:group style="position:absolute;left:6909;top:5195;width:324;height:250" coordorigin="6909,5195" coordsize="324,250">
              <v:shape style="position:absolute;left:6909;top:5195;width:324;height:250" coordorigin="6909,5195" coordsize="324,250" path="m6909,5444l7233,5444,7233,5195,6909,5195,6909,5444xe" filled="true" fillcolor="#ffffdc" stroked="false">
                <v:path arrowok="t"/>
                <v:fill type="solid"/>
              </v:shape>
            </v:group>
            <v:group style="position:absolute;left:6918;top:4949;width:305;height:246" coordorigin="6918,4949" coordsize="305,246">
              <v:shape style="position:absolute;left:6918;top:4949;width:305;height:246" coordorigin="6918,4949" coordsize="305,246" path="m6918,5195l7223,5195,7223,4949,6918,4949,6918,5195xe" filled="true" fillcolor="#ffffdc" stroked="false">
                <v:path arrowok="t"/>
                <v:fill type="solid"/>
              </v:shape>
            </v:group>
            <v:group style="position:absolute;left:7237;top:4949;width:2;height:246" coordorigin="7237,4949" coordsize="2,246">
              <v:shape style="position:absolute;left:7237;top:4949;width:2;height:246" coordorigin="7237,4949" coordsize="0,246" path="m7237,4949l7237,5195e" filled="false" stroked="true" strokeweight=".58001pt" strokecolor="#ffffdc">
                <v:path arrowok="t"/>
              </v:shape>
            </v:group>
            <v:group style="position:absolute;left:7233;top:5195;width:689;height:250" coordorigin="7233,5195" coordsize="689,250">
              <v:shape style="position:absolute;left:7233;top:5195;width:689;height:250" coordorigin="7233,5195" coordsize="689,250" path="m7233,5444l7921,5444,7921,5195,7233,5195,7233,5444xe" filled="true" fillcolor="#ffffdc" stroked="false">
                <v:path arrowok="t"/>
                <v:fill type="solid"/>
              </v:shape>
            </v:group>
            <v:group style="position:absolute;left:7242;top:4949;width:680;height:246" coordorigin="7242,4949" coordsize="680,246">
              <v:shape style="position:absolute;left:7242;top:4949;width:680;height:246" coordorigin="7242,4949" coordsize="680,246" path="m7242,5195l7921,5195,7921,4949,7242,4949,7242,5195xe" filled="true" fillcolor="#ffffdc" stroked="false">
                <v:path arrowok="t"/>
                <v:fill type="solid"/>
              </v:shape>
            </v:group>
            <v:group style="position:absolute;left:7943;top:4949;width:2;height:495" coordorigin="7943,4949" coordsize="2,495">
              <v:shape style="position:absolute;left:7943;top:4949;width:2;height:495" coordorigin="7943,4949" coordsize="0,495" path="m7943,4949l7943,5444e" filled="false" stroked="true" strokeweight=".579980pt" strokecolor="#ffffdc">
                <v:path arrowok="t"/>
              </v:shape>
            </v:group>
            <v:group style="position:absolute;left:9004;top:4949;width:2;height:495" coordorigin="9004,4949" coordsize="2,495">
              <v:shape style="position:absolute;left:9004;top:4949;width:2;height:495" coordorigin="9004,4949" coordsize="0,495" path="m9004,4949l9004,5444e" filled="false" stroked="true" strokeweight=".58001pt" strokecolor="#ffffdc">
                <v:path arrowok="t"/>
              </v:shape>
            </v:group>
            <v:group style="position:absolute;left:7948;top:4949;width:1052;height:275" coordorigin="7948,4949" coordsize="1052,275">
              <v:shape style="position:absolute;left:7948;top:4949;width:1052;height:275" coordorigin="7948,4949" coordsize="1052,275" path="m7948,5223l8999,5223,8999,4949,7948,4949,7948,5223xe" filled="true" fillcolor="#ffffdc" stroked="false">
                <v:path arrowok="t"/>
                <v:fill type="solid"/>
              </v:shape>
            </v:group>
            <v:group style="position:absolute;left:7948;top:5223;width:1052;height:221" coordorigin="7948,5223" coordsize="1052,221">
              <v:shape style="position:absolute;left:7948;top:5223;width:1052;height:221" coordorigin="7948,5223" coordsize="1052,221" path="m7948,5444l8999,5444,8999,5223,7948,5223,7948,5444xe" filled="true" fillcolor="#ffffdc" stroked="false">
                <v:path arrowok="t"/>
                <v:fill type="solid"/>
              </v:shape>
            </v:group>
            <v:group style="position:absolute;left:9021;top:4949;width:2;height:313" coordorigin="9021,4949" coordsize="2,313">
              <v:shape style="position:absolute;left:9021;top:4949;width:2;height:313" coordorigin="9021,4949" coordsize="0,313" path="m9021,4949l9021,5262e" filled="false" stroked="true" strokeweight=".58001pt" strokecolor="#ffffdc">
                <v:path arrowok="t"/>
              </v:shape>
            </v:group>
            <v:group style="position:absolute;left:9016;top:5262;width:310;height:183" coordorigin="9016,5262" coordsize="310,183">
              <v:shape style="position:absolute;left:9016;top:5262;width:310;height:183" coordorigin="9016,5262" coordsize="310,183" path="m9016,5444l9325,5444,9325,5262,9016,5262,9016,5444xe" filled="true" fillcolor="#ffffdc" stroked="false">
                <v:path arrowok="t"/>
                <v:fill type="solid"/>
              </v:shape>
            </v:group>
            <v:group style="position:absolute;left:9025;top:4949;width:300;height:313" coordorigin="9025,4949" coordsize="300,313">
              <v:shape style="position:absolute;left:9025;top:4949;width:300;height:313" coordorigin="9025,4949" coordsize="300,313" path="m9025,5262l9325,5262,9325,4949,9025,4949,9025,5262xe" filled="true" fillcolor="#ffffdc" stroked="false">
                <v:path arrowok="t"/>
                <v:fill type="solid"/>
              </v:shape>
            </v:group>
            <v:group style="position:absolute;left:9347;top:4949;width:2;height:222" coordorigin="9347,4949" coordsize="2,222">
              <v:shape style="position:absolute;left:9347;top:4949;width:2;height:222" coordorigin="9347,4949" coordsize="0,222" path="m9347,4949l9347,5171e" filled="false" stroked="true" strokeweight=".58001pt" strokecolor="#ffffdc">
                <v:path arrowok="t"/>
              </v:shape>
            </v:group>
            <v:group style="position:absolute;left:10476;top:4949;width:2;height:222" coordorigin="10476,4949" coordsize="2,222">
              <v:shape style="position:absolute;left:10476;top:4949;width:2;height:222" coordorigin="10476,4949" coordsize="0,222" path="m10476,4949l10476,5171e" filled="false" stroked="true" strokeweight=".579980pt" strokecolor="#ffffdc">
                <v:path arrowok="t"/>
              </v:shape>
            </v:group>
            <v:group style="position:absolute;left:9342;top:5171;width:1139;height:274" coordorigin="9342,5171" coordsize="1139,274">
              <v:shape style="position:absolute;left:9342;top:5171;width:1139;height:274" coordorigin="9342,5171" coordsize="1139,274" path="m9342,5444l10480,5444,10480,5171,9342,5171,9342,5444xe" filled="true" fillcolor="#ffffdc" stroked="false">
                <v:path arrowok="t"/>
                <v:fill type="solid"/>
              </v:shape>
            </v:group>
            <v:group style="position:absolute;left:9352;top:4949;width:1119;height:222" coordorigin="9352,4949" coordsize="1119,222">
              <v:shape style="position:absolute;left:9352;top:4949;width:1119;height:222" coordorigin="9352,4949" coordsize="1119,222" path="m9352,5171l10471,5171,10471,4949,9352,4949,9352,5171xe" filled="true" fillcolor="#ffffdc" stroked="false">
                <v:path arrowok="t"/>
                <v:fill type="solid"/>
              </v:shape>
            </v:group>
            <v:group style="position:absolute;left:10490;top:4949;width:2;height:246" coordorigin="10490,4949" coordsize="2,246">
              <v:shape style="position:absolute;left:10490;top:4949;width:2;height:246" coordorigin="10490,4949" coordsize="0,246" path="m10490,4949l10490,5195e" filled="false" stroked="true" strokeweight=".58004pt" strokecolor="#ffffdc">
                <v:path arrowok="t"/>
              </v:shape>
            </v:group>
            <v:group style="position:absolute;left:10807;top:4949;width:2;height:246" coordorigin="10807,4949" coordsize="2,246">
              <v:shape style="position:absolute;left:10807;top:4949;width:2;height:246" coordorigin="10807,4949" coordsize="0,246" path="m10807,4949l10807,5195e" filled="false" stroked="true" strokeweight=".579980pt" strokecolor="#ffffdc">
                <v:path arrowok="t"/>
              </v:shape>
            </v:group>
            <v:group style="position:absolute;left:10485;top:5195;width:327;height:250" coordorigin="10485,5195" coordsize="327,250">
              <v:shape style="position:absolute;left:10485;top:5195;width:327;height:250" coordorigin="10485,5195" coordsize="327,250" path="m10485,5444l10812,5444,10812,5195,10485,5195,10485,5444xe" filled="true" fillcolor="#ffffdc" stroked="false">
                <v:path arrowok="t"/>
                <v:fill type="solid"/>
              </v:shape>
            </v:group>
            <v:group style="position:absolute;left:10495;top:4949;width:308;height:246" coordorigin="10495,4949" coordsize="308,246">
              <v:shape style="position:absolute;left:10495;top:4949;width:308;height:246" coordorigin="10495,4949" coordsize="308,246" path="m10495,5195l10802,5195,10802,4949,10495,4949,10495,5195xe" filled="true" fillcolor="#ffffdc" stroked="false">
                <v:path arrowok="t"/>
                <v:fill type="solid"/>
              </v:shape>
            </v:group>
            <v:group style="position:absolute;left:1428;top:4948;width:9384;height:2" coordorigin="1428,4948" coordsize="9384,2">
              <v:shape style="position:absolute;left:1428;top:4948;width:9384;height:2" coordorigin="1428,4948" coordsize="9384,0" path="m1428,4948l10812,4948e" filled="false" stroked="true" strokeweight=".22pt" strokecolor="#000000">
                <v:path arrowok="t"/>
              </v:shape>
            </v:group>
            <v:group style="position:absolute;left:1428;top:5445;width:9384;height:2" coordorigin="1428,5445" coordsize="9384,2">
              <v:shape style="position:absolute;left:1428;top:5445;width:9384;height:2" coordorigin="1428,5445" coordsize="9384,0" path="m1428,5445l10812,5445e" filled="false" stroked="true" strokeweight=".22pt" strokecolor="#000000">
                <v:path arrowok="t"/>
              </v:shape>
            </v:group>
            <v:group style="position:absolute;left:1436;top:5691;width:2;height:221" coordorigin="1436,5691" coordsize="2,221">
              <v:shape style="position:absolute;left:1436;top:5691;width:2;height:221" coordorigin="1436,5691" coordsize="0,221" path="m1436,5691l1436,5912e" filled="false" stroked="true" strokeweight=".580pt" strokecolor="#ffffdc">
                <v:path arrowok="t"/>
              </v:shape>
            </v:group>
            <v:group style="position:absolute;left:1431;top:5912;width:2091;height:274" coordorigin="1431,5912" coordsize="2091,274">
              <v:shape style="position:absolute;left:1431;top:5912;width:2091;height:274" coordorigin="1431,5912" coordsize="2091,274" path="m1431,6186l3521,6186,3521,5912,1431,5912,1431,6186xe" filled="true" fillcolor="#ffffdc" stroked="false">
                <v:path arrowok="t"/>
                <v:fill type="solid"/>
              </v:shape>
            </v:group>
            <v:group style="position:absolute;left:1440;top:5691;width:2081;height:221" coordorigin="1440,5691" coordsize="2081,221">
              <v:shape style="position:absolute;left:1440;top:5691;width:2081;height:221" coordorigin="1440,5691" coordsize="2081,221" path="m1440,5912l3521,5912,3521,5691,1440,5691,1440,5912xe" filled="true" fillcolor="#ffffdc" stroked="false">
                <v:path arrowok="t"/>
                <v:fill type="solid"/>
              </v:shape>
            </v:group>
            <v:group style="position:absolute;left:3543;top:5691;width:2;height:495" coordorigin="3543,5691" coordsize="2,495">
              <v:shape style="position:absolute;left:3543;top:5691;width:2;height:495" coordorigin="3543,5691" coordsize="0,495" path="m3543,5691l3543,6186e" filled="false" stroked="true" strokeweight=".580pt" strokecolor="#ffffdc">
                <v:path arrowok="t"/>
              </v:shape>
            </v:group>
            <v:group style="position:absolute;left:4698;top:5691;width:2;height:495" coordorigin="4698,5691" coordsize="2,495">
              <v:shape style="position:absolute;left:4698;top:5691;width:2;height:495" coordorigin="4698,5691" coordsize="0,495" path="m4698,5691l4698,6186e" filled="false" stroked="true" strokeweight=".58001pt" strokecolor="#ffffdc">
                <v:path arrowok="t"/>
              </v:shape>
            </v:group>
            <v:group style="position:absolute;left:3548;top:5691;width:1146;height:274" coordorigin="3548,5691" coordsize="1146,274">
              <v:shape style="position:absolute;left:3548;top:5691;width:1146;height:274" coordorigin="3548,5691" coordsize="1146,274" path="m3548,5965l4693,5965,4693,5691,3548,5691,3548,5965xe" filled="true" fillcolor="#ffffdc" stroked="false">
                <v:path arrowok="t"/>
                <v:fill type="solid"/>
              </v:shape>
            </v:group>
            <v:group style="position:absolute;left:3548;top:5965;width:1146;height:221" coordorigin="3548,5965" coordsize="1146,221">
              <v:shape style="position:absolute;left:3548;top:5965;width:1146;height:221" coordorigin="3548,5965" coordsize="1146,221" path="m3548,6186l4693,6186,4693,5965,3548,5965,3548,6186xe" filled="true" fillcolor="#ffffdc" stroked="false">
                <v:path arrowok="t"/>
                <v:fill type="solid"/>
              </v:shape>
            </v:group>
            <v:group style="position:absolute;left:4712;top:5691;width:2;height:312" coordorigin="4712,5691" coordsize="2,312">
              <v:shape style="position:absolute;left:4712;top:5691;width:2;height:312" coordorigin="4712,5691" coordsize="0,312" path="m4712,5691l4712,6003e" filled="false" stroked="true" strokeweight=".58001pt" strokecolor="#ffffdc">
                <v:path arrowok="t"/>
              </v:shape>
            </v:group>
            <v:group style="position:absolute;left:5027;top:5691;width:2;height:312" coordorigin="5027,5691" coordsize="2,312">
              <v:shape style="position:absolute;left:5027;top:5691;width:2;height:312" coordorigin="5027,5691" coordsize="0,312" path="m5027,5691l5027,6003e" filled="false" stroked="true" strokeweight=".58001pt" strokecolor="#ffffdc">
                <v:path arrowok="t"/>
              </v:shape>
            </v:group>
            <v:group style="position:absolute;left:4707;top:6003;width:324;height:183" coordorigin="4707,6003" coordsize="324,183">
              <v:shape style="position:absolute;left:4707;top:6003;width:324;height:183" coordorigin="4707,6003" coordsize="324,183" path="m4707,6186l5031,6186,5031,6003,4707,6003,4707,6186xe" filled="true" fillcolor="#ffffdc" stroked="false">
                <v:path arrowok="t"/>
                <v:fill type="solid"/>
              </v:shape>
            </v:group>
            <v:group style="position:absolute;left:4717;top:5691;width:305;height:312" coordorigin="4717,5691" coordsize="305,312">
              <v:shape style="position:absolute;left:4717;top:5691;width:305;height:312" coordorigin="4717,5691" coordsize="305,312" path="m4717,6003l5022,6003,5022,5691,4717,5691,4717,6003xe" filled="true" fillcolor="#ffffdc" stroked="false">
                <v:path arrowok="t"/>
                <v:fill type="solid"/>
              </v:shape>
            </v:group>
            <v:group style="position:absolute;left:5037;top:5691;width:2;height:224" coordorigin="5037,5691" coordsize="2,224">
              <v:shape style="position:absolute;left:5037;top:5691;width:2;height:224" coordorigin="5037,5691" coordsize="0,224" path="m5037,5691l5037,5915e" filled="false" stroked="true" strokeweight=".46pt" strokecolor="#ffffdc">
                <v:path arrowok="t"/>
              </v:shape>
            </v:group>
            <v:group style="position:absolute;left:5034;top:5915;width:689;height:272" coordorigin="5034,5915" coordsize="689,272">
              <v:shape style="position:absolute;left:5034;top:5915;width:689;height:272" coordorigin="5034,5915" coordsize="689,272" path="m5034,6186l5723,6186,5723,5915,5034,5915,5034,6186xe" filled="true" fillcolor="#ffffdc" stroked="false">
                <v:path arrowok="t"/>
                <v:fill type="solid"/>
              </v:shape>
            </v:group>
            <v:group style="position:absolute;left:5041;top:5691;width:682;height:224" coordorigin="5041,5691" coordsize="682,224">
              <v:shape style="position:absolute;left:5041;top:5691;width:682;height:224" coordorigin="5041,5691" coordsize="682,224" path="m5041,5915l5723,5915,5723,5691,5041,5691,5041,5915xe" filled="true" fillcolor="#ffffdc" stroked="false">
                <v:path arrowok="t"/>
                <v:fill type="solid"/>
              </v:shape>
            </v:group>
            <v:group style="position:absolute;left:5743;top:5691;width:2;height:495" coordorigin="5743,5691" coordsize="2,495">
              <v:shape style="position:absolute;left:5743;top:5691;width:2;height:495" coordorigin="5743,5691" coordsize="0,495" path="m5743,5691l5743,6186e" filled="false" stroked="true" strokeweight=".70001pt" strokecolor="#ffffdc">
                <v:path arrowok="t"/>
              </v:shape>
            </v:group>
            <v:group style="position:absolute;left:6897;top:5691;width:2;height:495" coordorigin="6897,5691" coordsize="2,495">
              <v:shape style="position:absolute;left:6897;top:5691;width:2;height:495" coordorigin="6897,5691" coordsize="0,495" path="m6897,5691l6897,6186e" filled="false" stroked="true" strokeweight=".579980pt" strokecolor="#ffffdc">
                <v:path arrowok="t"/>
              </v:shape>
            </v:group>
            <v:group style="position:absolute;left:5749;top:5691;width:1143;height:274" coordorigin="5749,5691" coordsize="1143,274">
              <v:shape style="position:absolute;left:5749;top:5691;width:1143;height:274" coordorigin="5749,5691" coordsize="1143,274" path="m5749,5965l6892,5965,6892,5691,5749,5691,5749,5965xe" filled="true" fillcolor="#ffffdc" stroked="false">
                <v:path arrowok="t"/>
                <v:fill type="solid"/>
              </v:shape>
            </v:group>
            <v:group style="position:absolute;left:5749;top:5965;width:1143;height:221" coordorigin="5749,5965" coordsize="1143,221">
              <v:shape style="position:absolute;left:5749;top:5965;width:1143;height:221" coordorigin="5749,5965" coordsize="1143,221" path="m5749,6186l6892,6186,6892,5965,5749,5965,5749,6186xe" filled="true" fillcolor="#ffffdc" stroked="false">
                <v:path arrowok="t"/>
                <v:fill type="solid"/>
              </v:shape>
            </v:group>
            <v:group style="position:absolute;left:6913;top:5691;width:2;height:312" coordorigin="6913,5691" coordsize="2,312">
              <v:shape style="position:absolute;left:6913;top:5691;width:2;height:312" coordorigin="6913,5691" coordsize="0,312" path="m6913,5691l6913,6003e" filled="false" stroked="true" strokeweight=".58001pt" strokecolor="#ffffdc">
                <v:path arrowok="t"/>
              </v:shape>
            </v:group>
            <v:group style="position:absolute;left:7228;top:5691;width:2;height:312" coordorigin="7228,5691" coordsize="2,312">
              <v:shape style="position:absolute;left:7228;top:5691;width:2;height:312" coordorigin="7228,5691" coordsize="0,312" path="m7228,5691l7228,6003e" filled="false" stroked="true" strokeweight=".579980pt" strokecolor="#ffffdc">
                <v:path arrowok="t"/>
              </v:shape>
            </v:group>
            <v:group style="position:absolute;left:6909;top:6003;width:324;height:183" coordorigin="6909,6003" coordsize="324,183">
              <v:shape style="position:absolute;left:6909;top:6003;width:324;height:183" coordorigin="6909,6003" coordsize="324,183" path="m6909,6186l7233,6186,7233,6003,6909,6003,6909,6186xe" filled="true" fillcolor="#ffffdc" stroked="false">
                <v:path arrowok="t"/>
                <v:fill type="solid"/>
              </v:shape>
            </v:group>
            <v:group style="position:absolute;left:6918;top:5691;width:305;height:312" coordorigin="6918,5691" coordsize="305,312">
              <v:shape style="position:absolute;left:6918;top:5691;width:305;height:312" coordorigin="6918,5691" coordsize="305,312" path="m6918,6003l7223,6003,7223,5691,6918,5691,6918,6003xe" filled="true" fillcolor="#ffffdc" stroked="false">
                <v:path arrowok="t"/>
                <v:fill type="solid"/>
              </v:shape>
            </v:group>
            <v:group style="position:absolute;left:7237;top:5691;width:2;height:224" coordorigin="7237,5691" coordsize="2,224">
              <v:shape style="position:absolute;left:7237;top:5691;width:2;height:224" coordorigin="7237,5691" coordsize="0,224" path="m7237,5691l7237,5915e" filled="false" stroked="true" strokeweight=".58001pt" strokecolor="#ffffdc">
                <v:path arrowok="t"/>
              </v:shape>
            </v:group>
            <v:group style="position:absolute;left:7233;top:5915;width:689;height:272" coordorigin="7233,5915" coordsize="689,272">
              <v:shape style="position:absolute;left:7233;top:5915;width:689;height:272" coordorigin="7233,5915" coordsize="689,272" path="m7233,6186l7921,6186,7921,5915,7233,5915,7233,6186xe" filled="true" fillcolor="#ffffdc" stroked="false">
                <v:path arrowok="t"/>
                <v:fill type="solid"/>
              </v:shape>
            </v:group>
            <v:group style="position:absolute;left:7242;top:5691;width:680;height:224" coordorigin="7242,5691" coordsize="680,224">
              <v:shape style="position:absolute;left:7242;top:5691;width:680;height:224" coordorigin="7242,5691" coordsize="680,224" path="m7242,5915l7921,5915,7921,5691,7242,5691,7242,5915xe" filled="true" fillcolor="#ffffdc" stroked="false">
                <v:path arrowok="t"/>
                <v:fill type="solid"/>
              </v:shape>
            </v:group>
            <v:group style="position:absolute;left:7943;top:5691;width:2;height:495" coordorigin="7943,5691" coordsize="2,495">
              <v:shape style="position:absolute;left:7943;top:5691;width:2;height:495" coordorigin="7943,5691" coordsize="0,495" path="m7943,5691l7943,6186e" filled="false" stroked="true" strokeweight=".579980pt" strokecolor="#ffffdc">
                <v:path arrowok="t"/>
              </v:shape>
            </v:group>
            <v:group style="position:absolute;left:9004;top:5691;width:2;height:495" coordorigin="9004,5691" coordsize="2,495">
              <v:shape style="position:absolute;left:9004;top:5691;width:2;height:495" coordorigin="9004,5691" coordsize="0,495" path="m9004,5691l9004,6186e" filled="false" stroked="true" strokeweight=".58001pt" strokecolor="#ffffdc">
                <v:path arrowok="t"/>
              </v:shape>
            </v:group>
            <v:group style="position:absolute;left:7948;top:5691;width:1052;height:274" coordorigin="7948,5691" coordsize="1052,274">
              <v:shape style="position:absolute;left:7948;top:5691;width:1052;height:274" coordorigin="7948,5691" coordsize="1052,274" path="m7948,5965l8999,5965,8999,5691,7948,5691,7948,5965xe" filled="true" fillcolor="#ffffdc" stroked="false">
                <v:path arrowok="t"/>
                <v:fill type="solid"/>
              </v:shape>
            </v:group>
            <v:group style="position:absolute;left:7948;top:5965;width:1052;height:221" coordorigin="7948,5965" coordsize="1052,221">
              <v:shape style="position:absolute;left:7948;top:5965;width:1052;height:221" coordorigin="7948,5965" coordsize="1052,221" path="m7948,6186l8999,6186,8999,5965,7948,5965,7948,6186xe" filled="true" fillcolor="#ffffdc" stroked="false">
                <v:path arrowok="t"/>
                <v:fill type="solid"/>
              </v:shape>
            </v:group>
            <v:group style="position:absolute;left:9021;top:5691;width:2;height:224" coordorigin="9021,5691" coordsize="2,224">
              <v:shape style="position:absolute;left:9021;top:5691;width:2;height:224" coordorigin="9021,5691" coordsize="0,224" path="m9021,5691l9021,5915e" filled="false" stroked="true" strokeweight=".58001pt" strokecolor="#ffffdc">
                <v:path arrowok="t"/>
              </v:shape>
            </v:group>
            <v:group style="position:absolute;left:9016;top:5915;width:310;height:272" coordorigin="9016,5915" coordsize="310,272">
              <v:shape style="position:absolute;left:9016;top:5915;width:310;height:272" coordorigin="9016,5915" coordsize="310,272" path="m9016,6186l9325,6186,9325,5915,9016,5915,9016,6186xe" filled="true" fillcolor="#ffffdc" stroked="false">
                <v:path arrowok="t"/>
                <v:fill type="solid"/>
              </v:shape>
            </v:group>
            <v:group style="position:absolute;left:9025;top:5691;width:300;height:224" coordorigin="9025,5691" coordsize="300,224">
              <v:shape style="position:absolute;left:9025;top:5691;width:300;height:224" coordorigin="9025,5691" coordsize="300,224" path="m9025,5915l9325,5915,9325,5691,9025,5691,9025,5915xe" filled="true" fillcolor="#ffffdc" stroked="false">
                <v:path arrowok="t"/>
                <v:fill type="solid"/>
              </v:shape>
            </v:group>
            <v:group style="position:absolute;left:9347;top:5691;width:2;height:221" coordorigin="9347,5691" coordsize="2,221">
              <v:shape style="position:absolute;left:9347;top:5691;width:2;height:221" coordorigin="9347,5691" coordsize="0,221" path="m9347,5691l9347,5912e" filled="false" stroked="true" strokeweight=".58001pt" strokecolor="#ffffdc">
                <v:path arrowok="t"/>
              </v:shape>
            </v:group>
            <v:group style="position:absolute;left:10476;top:5691;width:2;height:221" coordorigin="10476,5691" coordsize="2,221">
              <v:shape style="position:absolute;left:10476;top:5691;width:2;height:221" coordorigin="10476,5691" coordsize="0,221" path="m10476,5691l10476,5912e" filled="false" stroked="true" strokeweight=".579980pt" strokecolor="#ffffdc">
                <v:path arrowok="t"/>
              </v:shape>
            </v:group>
            <v:group style="position:absolute;left:9342;top:5912;width:1139;height:274" coordorigin="9342,5912" coordsize="1139,274">
              <v:shape style="position:absolute;left:9342;top:5912;width:1139;height:274" coordorigin="9342,5912" coordsize="1139,274" path="m9342,6186l10480,6186,10480,5912,9342,5912,9342,6186xe" filled="true" fillcolor="#ffffdc" stroked="false">
                <v:path arrowok="t"/>
                <v:fill type="solid"/>
              </v:shape>
            </v:group>
            <v:group style="position:absolute;left:9352;top:5691;width:1119;height:221" coordorigin="9352,5691" coordsize="1119,221">
              <v:shape style="position:absolute;left:9352;top:5691;width:1119;height:221" coordorigin="9352,5691" coordsize="1119,221" path="m9352,5912l10471,5912,10471,5691,9352,5691,9352,5912xe" filled="true" fillcolor="#ffffdc" stroked="false">
                <v:path arrowok="t"/>
                <v:fill type="solid"/>
              </v:shape>
            </v:group>
            <v:group style="position:absolute;left:10490;top:5691;width:2;height:245" coordorigin="10490,5691" coordsize="2,245">
              <v:shape style="position:absolute;left:10490;top:5691;width:2;height:245" coordorigin="10490,5691" coordsize="0,245" path="m10490,5691l10490,5936e" filled="false" stroked="true" strokeweight=".58004pt" strokecolor="#ffffdc">
                <v:path arrowok="t"/>
              </v:shape>
            </v:group>
            <v:group style="position:absolute;left:10807;top:5691;width:2;height:245" coordorigin="10807,5691" coordsize="2,245">
              <v:shape style="position:absolute;left:10807;top:5691;width:2;height:245" coordorigin="10807,5691" coordsize="0,245" path="m10807,5691l10807,5936e" filled="false" stroked="true" strokeweight=".579980pt" strokecolor="#ffffdc">
                <v:path arrowok="t"/>
              </v:shape>
            </v:group>
            <v:group style="position:absolute;left:10485;top:5936;width:327;height:250" coordorigin="10485,5936" coordsize="327,250">
              <v:shape style="position:absolute;left:10485;top:5936;width:327;height:250" coordorigin="10485,5936" coordsize="327,250" path="m10485,6186l10812,6186,10812,5936,10485,5936,10485,6186xe" filled="true" fillcolor="#ffffdc" stroked="false">
                <v:path arrowok="t"/>
                <v:fill type="solid"/>
              </v:shape>
            </v:group>
            <v:group style="position:absolute;left:10495;top:5691;width:308;height:245" coordorigin="10495,5691" coordsize="308,245">
              <v:shape style="position:absolute;left:10495;top:5691;width:308;height:245" coordorigin="10495,5691" coordsize="308,245" path="m10495,5936l10802,5936,10802,5691,10495,5691,10495,5936xe" filled="true" fillcolor="#ffffdc" stroked="false">
                <v:path arrowok="t"/>
                <v:fill type="solid"/>
              </v:shape>
            </v:group>
            <v:group style="position:absolute;left:1428;top:5690;width:9384;height:2" coordorigin="1428,5690" coordsize="9384,2">
              <v:shape style="position:absolute;left:1428;top:5690;width:9384;height:2" coordorigin="1428,5690" coordsize="9384,0" path="m1428,5690l10812,5690e" filled="false" stroked="true" strokeweight=".22pt" strokecolor="#000000">
                <v:path arrowok="t"/>
              </v:shape>
            </v:group>
            <v:group style="position:absolute;left:1428;top:6187;width:9384;height:2" coordorigin="1428,6187" coordsize="9384,2">
              <v:shape style="position:absolute;left:1428;top:6187;width:9384;height:2" coordorigin="1428,6187" coordsize="9384,0" path="m1428,6187l10812,6187e" filled="false" stroked="true" strokeweight=".22pt" strokecolor="#000000">
                <v:path arrowok="t"/>
              </v:shape>
            </v:group>
            <v:group style="position:absolute;left:1436;top:6683;width:2;height:219" coordorigin="1436,6683" coordsize="2,219">
              <v:shape style="position:absolute;left:1436;top:6683;width:2;height:219" coordorigin="1436,6683" coordsize="0,219" path="m1436,6683l1436,6901e" filled="false" stroked="true" strokeweight=".580pt" strokecolor="#ffffdc">
                <v:path arrowok="t"/>
              </v:shape>
            </v:group>
            <v:group style="position:absolute;left:1431;top:6913;width:2091;height:2" coordorigin="1431,6913" coordsize="2091,2">
              <v:shape style="position:absolute;left:1431;top:6913;width:2091;height:2" coordorigin="1431,6913" coordsize="2091,0" path="m1431,6913l3521,6913e" filled="false" stroked="true" strokeweight="1.3pt" strokecolor="#ffffdc">
                <v:path arrowok="t"/>
              </v:shape>
            </v:group>
            <v:group style="position:absolute;left:1440;top:6683;width:2081;height:219" coordorigin="1440,6683" coordsize="2081,219">
              <v:shape style="position:absolute;left:1440;top:6683;width:2081;height:219" coordorigin="1440,6683" coordsize="2081,219" path="m1440,6901l3521,6901,3521,6683,1440,6683,1440,6901xe" filled="true" fillcolor="#ffffdc" stroked="false">
                <v:path arrowok="t"/>
                <v:fill type="solid"/>
              </v:shape>
            </v:group>
            <v:group style="position:absolute;left:3543;top:6683;width:2;height:243" coordorigin="3543,6683" coordsize="2,243">
              <v:shape style="position:absolute;left:3543;top:6683;width:2;height:243" coordorigin="3543,6683" coordsize="0,243" path="m3543,6683l3543,6925e" filled="false" stroked="true" strokeweight=".580pt" strokecolor="#ffffdc">
                <v:path arrowok="t"/>
              </v:shape>
            </v:group>
            <v:group style="position:absolute;left:4698;top:6683;width:2;height:243" coordorigin="4698,6683" coordsize="2,243">
              <v:shape style="position:absolute;left:4698;top:6683;width:2;height:243" coordorigin="4698,6683" coordsize="0,243" path="m4698,6683l4698,6925e" filled="false" stroked="true" strokeweight=".58001pt" strokecolor="#ffffdc">
                <v:path arrowok="t"/>
              </v:shape>
            </v:group>
            <v:group style="position:absolute;left:3548;top:6683;width:1146;height:243" coordorigin="3548,6683" coordsize="1146,243">
              <v:shape style="position:absolute;left:3548;top:6683;width:1146;height:243" coordorigin="3548,6683" coordsize="1146,243" path="m3548,6925l4693,6925,4693,6683,3548,6683,3548,6925xe" filled="true" fillcolor="#ffffdc" stroked="false">
                <v:path arrowok="t"/>
                <v:fill type="solid"/>
              </v:shape>
            </v:group>
            <v:group style="position:absolute;left:4712;top:6683;width:2;height:243" coordorigin="4712,6683" coordsize="2,243">
              <v:shape style="position:absolute;left:4712;top:6683;width:2;height:243" coordorigin="4712,6683" coordsize="0,243" path="m4712,6683l4712,6925e" filled="false" stroked="true" strokeweight=".58001pt" strokecolor="#ffffdc">
                <v:path arrowok="t"/>
              </v:shape>
            </v:group>
            <v:group style="position:absolute;left:5027;top:6683;width:2;height:243" coordorigin="5027,6683" coordsize="2,243">
              <v:shape style="position:absolute;left:5027;top:6683;width:2;height:243" coordorigin="5027,6683" coordsize="0,243" path="m5027,6683l5027,6925e" filled="false" stroked="true" strokeweight=".58001pt" strokecolor="#ffffdc">
                <v:path arrowok="t"/>
              </v:shape>
            </v:group>
            <v:group style="position:absolute;left:4717;top:6683;width:305;height:243" coordorigin="4717,6683" coordsize="305,243">
              <v:shape style="position:absolute;left:4717;top:6683;width:305;height:243" coordorigin="4717,6683" coordsize="305,243" path="m4717,6925l5022,6925,5022,6683,4717,6683,4717,6925xe" filled="true" fillcolor="#ffffdc" stroked="false">
                <v:path arrowok="t"/>
                <v:fill type="solid"/>
              </v:shape>
            </v:group>
            <v:group style="position:absolute;left:5037;top:6683;width:2;height:243" coordorigin="5037,6683" coordsize="2,243">
              <v:shape style="position:absolute;left:5037;top:6683;width:2;height:243" coordorigin="5037,6683" coordsize="0,243" path="m5037,6683l5037,6925e" filled="false" stroked="true" strokeweight=".46pt" strokecolor="#ffffdc">
                <v:path arrowok="t"/>
              </v:shape>
            </v:group>
            <v:group style="position:absolute;left:5041;top:6683;width:682;height:243" coordorigin="5041,6683" coordsize="682,243">
              <v:shape style="position:absolute;left:5041;top:6683;width:682;height:243" coordorigin="5041,6683" coordsize="682,243" path="m5041,6925l5723,6925,5723,6683,5041,6683,5041,6925xe" filled="true" fillcolor="#ffffdc" stroked="false">
                <v:path arrowok="t"/>
                <v:fill type="solid"/>
              </v:shape>
            </v:group>
            <v:group style="position:absolute;left:5743;top:6683;width:2;height:243" coordorigin="5743,6683" coordsize="2,243">
              <v:shape style="position:absolute;left:5743;top:6683;width:2;height:243" coordorigin="5743,6683" coordsize="0,243" path="m5743,6683l5743,6925e" filled="false" stroked="true" strokeweight=".70001pt" strokecolor="#ffffdc">
                <v:path arrowok="t"/>
              </v:shape>
            </v:group>
            <v:group style="position:absolute;left:6897;top:6683;width:2;height:243" coordorigin="6897,6683" coordsize="2,243">
              <v:shape style="position:absolute;left:6897;top:6683;width:2;height:243" coordorigin="6897,6683" coordsize="0,243" path="m6897,6683l6897,6925e" filled="false" stroked="true" strokeweight=".579980pt" strokecolor="#ffffdc">
                <v:path arrowok="t"/>
              </v:shape>
            </v:group>
            <v:group style="position:absolute;left:5749;top:6683;width:1143;height:243" coordorigin="5749,6683" coordsize="1143,243">
              <v:shape style="position:absolute;left:5749;top:6683;width:1143;height:243" coordorigin="5749,6683" coordsize="1143,243" path="m5749,6925l6892,6925,6892,6683,5749,6683,5749,6925xe" filled="true" fillcolor="#ffffdc" stroked="false">
                <v:path arrowok="t"/>
                <v:fill type="solid"/>
              </v:shape>
            </v:group>
            <v:group style="position:absolute;left:6913;top:6683;width:2;height:243" coordorigin="6913,6683" coordsize="2,243">
              <v:shape style="position:absolute;left:6913;top:6683;width:2;height:243" coordorigin="6913,6683" coordsize="0,243" path="m6913,6683l6913,6925e" filled="false" stroked="true" strokeweight=".58001pt" strokecolor="#ffffdc">
                <v:path arrowok="t"/>
              </v:shape>
            </v:group>
            <v:group style="position:absolute;left:7228;top:6683;width:2;height:243" coordorigin="7228,6683" coordsize="2,243">
              <v:shape style="position:absolute;left:7228;top:6683;width:2;height:243" coordorigin="7228,6683" coordsize="0,243" path="m7228,6683l7228,6925e" filled="false" stroked="true" strokeweight=".579980pt" strokecolor="#ffffdc">
                <v:path arrowok="t"/>
              </v:shape>
            </v:group>
            <v:group style="position:absolute;left:6918;top:6683;width:305;height:243" coordorigin="6918,6683" coordsize="305,243">
              <v:shape style="position:absolute;left:6918;top:6683;width:305;height:243" coordorigin="6918,6683" coordsize="305,243" path="m6918,6925l7223,6925,7223,6683,6918,6683,6918,6925xe" filled="true" fillcolor="#ffffdc" stroked="false">
                <v:path arrowok="t"/>
                <v:fill type="solid"/>
              </v:shape>
            </v:group>
            <v:group style="position:absolute;left:7237;top:6683;width:2;height:243" coordorigin="7237,6683" coordsize="2,243">
              <v:shape style="position:absolute;left:7237;top:6683;width:2;height:243" coordorigin="7237,6683" coordsize="0,243" path="m7237,6683l7237,6925e" filled="false" stroked="true" strokeweight=".58001pt" strokecolor="#ffffdc">
                <v:path arrowok="t"/>
              </v:shape>
            </v:group>
            <v:group style="position:absolute;left:7242;top:6683;width:680;height:243" coordorigin="7242,6683" coordsize="680,243">
              <v:shape style="position:absolute;left:7242;top:6683;width:680;height:243" coordorigin="7242,6683" coordsize="680,243" path="m7242,6925l7921,6925,7921,6683,7242,6683,7242,6925xe" filled="true" fillcolor="#ffffdc" stroked="false">
                <v:path arrowok="t"/>
                <v:fill type="solid"/>
              </v:shape>
            </v:group>
            <v:group style="position:absolute;left:7943;top:6683;width:2;height:243" coordorigin="7943,6683" coordsize="2,243">
              <v:shape style="position:absolute;left:7943;top:6683;width:2;height:243" coordorigin="7943,6683" coordsize="0,243" path="m7943,6683l7943,6925e" filled="false" stroked="true" strokeweight=".579980pt" strokecolor="#ffffdc">
                <v:path arrowok="t"/>
              </v:shape>
            </v:group>
            <v:group style="position:absolute;left:9004;top:6683;width:2;height:243" coordorigin="9004,6683" coordsize="2,243">
              <v:shape style="position:absolute;left:9004;top:6683;width:2;height:243" coordorigin="9004,6683" coordsize="0,243" path="m9004,6683l9004,6925e" filled="false" stroked="true" strokeweight=".58001pt" strokecolor="#ffffdc">
                <v:path arrowok="t"/>
              </v:shape>
            </v:group>
            <v:group style="position:absolute;left:7948;top:6683;width:1052;height:243" coordorigin="7948,6683" coordsize="1052,243">
              <v:shape style="position:absolute;left:7948;top:6683;width:1052;height:243" coordorigin="7948,6683" coordsize="1052,243" path="m7948,6925l8999,6925,8999,6683,7948,6683,7948,6925xe" filled="true" fillcolor="#ffffdc" stroked="false">
                <v:path arrowok="t"/>
                <v:fill type="solid"/>
              </v:shape>
            </v:group>
            <v:group style="position:absolute;left:9021;top:6683;width:2;height:243" coordorigin="9021,6683" coordsize="2,243">
              <v:shape style="position:absolute;left:9021;top:6683;width:2;height:243" coordorigin="9021,6683" coordsize="0,243" path="m9021,6683l9021,6925e" filled="false" stroked="true" strokeweight=".58001pt" strokecolor="#ffffdc">
                <v:path arrowok="t"/>
              </v:shape>
            </v:group>
            <v:group style="position:absolute;left:9025;top:6683;width:300;height:243" coordorigin="9025,6683" coordsize="300,243">
              <v:shape style="position:absolute;left:9025;top:6683;width:300;height:243" coordorigin="9025,6683" coordsize="300,243" path="m9025,6925l9325,6925,9325,6683,9025,6683,9025,6925xe" filled="true" fillcolor="#ffffdc" stroked="false">
                <v:path arrowok="t"/>
                <v:fill type="solid"/>
              </v:shape>
            </v:group>
            <v:group style="position:absolute;left:9347;top:6683;width:2;height:243" coordorigin="9347,6683" coordsize="2,243">
              <v:shape style="position:absolute;left:9347;top:6683;width:2;height:243" coordorigin="9347,6683" coordsize="0,243" path="m9347,6683l9347,6925e" filled="false" stroked="true" strokeweight=".58001pt" strokecolor="#ffffdc">
                <v:path arrowok="t"/>
              </v:shape>
            </v:group>
            <v:group style="position:absolute;left:10476;top:6683;width:2;height:243" coordorigin="10476,6683" coordsize="2,243">
              <v:shape style="position:absolute;left:10476;top:6683;width:2;height:243" coordorigin="10476,6683" coordsize="0,243" path="m10476,6683l10476,6925e" filled="false" stroked="true" strokeweight=".579980pt" strokecolor="#ffffdc">
                <v:path arrowok="t"/>
              </v:shape>
            </v:group>
            <v:group style="position:absolute;left:9352;top:6683;width:1119;height:243" coordorigin="9352,6683" coordsize="1119,243">
              <v:shape style="position:absolute;left:9352;top:6683;width:1119;height:243" coordorigin="9352,6683" coordsize="1119,243" path="m9352,6925l10471,6925,10471,6683,9352,6683,9352,6925xe" filled="true" fillcolor="#ffffdc" stroked="false">
                <v:path arrowok="t"/>
                <v:fill type="solid"/>
              </v:shape>
            </v:group>
            <v:group style="position:absolute;left:10490;top:6683;width:2;height:243" coordorigin="10490,6683" coordsize="2,243">
              <v:shape style="position:absolute;left:10490;top:6683;width:2;height:243" coordorigin="10490,6683" coordsize="0,243" path="m10490,6683l10490,6925e" filled="false" stroked="true" strokeweight=".58004pt" strokecolor="#ffffdc">
                <v:path arrowok="t"/>
              </v:shape>
            </v:group>
            <v:group style="position:absolute;left:10807;top:6683;width:2;height:243" coordorigin="10807,6683" coordsize="2,243">
              <v:shape style="position:absolute;left:10807;top:6683;width:2;height:243" coordorigin="10807,6683" coordsize="0,243" path="m10807,6683l10807,6925e" filled="false" stroked="true" strokeweight=".579980pt" strokecolor="#ffffdc">
                <v:path arrowok="t"/>
              </v:shape>
            </v:group>
            <v:group style="position:absolute;left:10495;top:6683;width:308;height:243" coordorigin="10495,6683" coordsize="308,243">
              <v:shape style="position:absolute;left:10495;top:6683;width:308;height:243" coordorigin="10495,6683" coordsize="308,243" path="m10495,6925l10802,6925,10802,6683,10495,6683,10495,6925xe" filled="true" fillcolor="#ffffdc" stroked="false">
                <v:path arrowok="t"/>
                <v:fill type="solid"/>
              </v:shape>
            </v:group>
            <v:group style="position:absolute;left:1428;top:6681;width:9384;height:2" coordorigin="1428,6681" coordsize="9384,2">
              <v:shape style="position:absolute;left:1428;top:6681;width:9384;height:2" coordorigin="1428,6681" coordsize="9384,0" path="m1428,6681l10812,6681e" filled="false" stroked="true" strokeweight=".22pt" strokecolor="#000000">
                <v:path arrowok="t"/>
              </v:shape>
            </v:group>
            <v:group style="position:absolute;left:1428;top:6926;width:9384;height:2" coordorigin="1428,6926" coordsize="9384,2">
              <v:shape style="position:absolute;left:1428;top:6926;width:9384;height:2" coordorigin="1428,6926" coordsize="9384,0" path="m1428,6926l10812,6926e" filled="false" stroked="true" strokeweight=".22pt" strokecolor="#000000">
                <v:path arrowok="t"/>
              </v:shape>
            </v:group>
            <v:group style="position:absolute;left:1436;top:7175;width:2;height:219" coordorigin="1436,7175" coordsize="2,219">
              <v:shape style="position:absolute;left:1436;top:7175;width:2;height:219" coordorigin="1436,7175" coordsize="0,219" path="m1436,7175l1436,7393e" filled="false" stroked="true" strokeweight=".580pt" strokecolor="#ffffdc">
                <v:path arrowok="t"/>
              </v:shape>
            </v:group>
            <v:group style="position:absolute;left:1431;top:7393;width:2091;height:274" coordorigin="1431,7393" coordsize="2091,274">
              <v:shape style="position:absolute;left:1431;top:7393;width:2091;height:274" coordorigin="1431,7393" coordsize="2091,274" path="m1431,7667l3521,7667,3521,7393,1431,7393,1431,7667xe" filled="true" fillcolor="#ffffdc" stroked="false">
                <v:path arrowok="t"/>
                <v:fill type="solid"/>
              </v:shape>
            </v:group>
            <v:group style="position:absolute;left:1440;top:7175;width:2081;height:219" coordorigin="1440,7175" coordsize="2081,219">
              <v:shape style="position:absolute;left:1440;top:7175;width:2081;height:219" coordorigin="1440,7175" coordsize="2081,219" path="m1440,7393l3521,7393,3521,7175,1440,7175,1440,7393xe" filled="true" fillcolor="#ffffdc" stroked="false">
                <v:path arrowok="t"/>
                <v:fill type="solid"/>
              </v:shape>
            </v:group>
            <v:group style="position:absolute;left:3543;top:7175;width:2;height:492" coordorigin="3543,7175" coordsize="2,492">
              <v:shape style="position:absolute;left:3543;top:7175;width:2;height:492" coordorigin="3543,7175" coordsize="0,492" path="m3543,7175l3543,7667e" filled="false" stroked="true" strokeweight=".580pt" strokecolor="#ffffdc">
                <v:path arrowok="t"/>
              </v:shape>
            </v:group>
            <v:group style="position:absolute;left:4698;top:7175;width:2;height:492" coordorigin="4698,7175" coordsize="2,492">
              <v:shape style="position:absolute;left:4698;top:7175;width:2;height:492" coordorigin="4698,7175" coordsize="0,492" path="m4698,7175l4698,7667e" filled="false" stroked="true" strokeweight=".58001pt" strokecolor="#ffffdc">
                <v:path arrowok="t"/>
              </v:shape>
            </v:group>
            <v:group style="position:absolute;left:3548;top:7175;width:1146;height:274" coordorigin="3548,7175" coordsize="1146,274">
              <v:shape style="position:absolute;left:3548;top:7175;width:1146;height:274" coordorigin="3548,7175" coordsize="1146,274" path="m3548,7448l4693,7448,4693,7175,3548,7175,3548,7448xe" filled="true" fillcolor="#ffffdc" stroked="false">
                <v:path arrowok="t"/>
                <v:fill type="solid"/>
              </v:shape>
            </v:group>
            <v:group style="position:absolute;left:3548;top:7448;width:1146;height:219" coordorigin="3548,7448" coordsize="1146,219">
              <v:shape style="position:absolute;left:3548;top:7448;width:1146;height:219" coordorigin="3548,7448" coordsize="1146,219" path="m3548,7667l4693,7667,4693,7448,3548,7448,3548,7667xe" filled="true" fillcolor="#ffffdc" stroked="false">
                <v:path arrowok="t"/>
                <v:fill type="solid"/>
              </v:shape>
            </v:group>
            <v:group style="position:absolute;left:4712;top:7175;width:2;height:221" coordorigin="4712,7175" coordsize="2,221">
              <v:shape style="position:absolute;left:4712;top:7175;width:2;height:221" coordorigin="4712,7175" coordsize="0,221" path="m4712,7175l4712,7395e" filled="false" stroked="true" strokeweight=".58001pt" strokecolor="#ffffdc">
                <v:path arrowok="t"/>
              </v:shape>
            </v:group>
            <v:group style="position:absolute;left:5027;top:7175;width:2;height:221" coordorigin="5027,7175" coordsize="2,221">
              <v:shape style="position:absolute;left:5027;top:7175;width:2;height:221" coordorigin="5027,7175" coordsize="0,221" path="m5027,7175l5027,7395e" filled="false" stroked="true" strokeweight=".58001pt" strokecolor="#ffffdc">
                <v:path arrowok="t"/>
              </v:shape>
            </v:group>
            <v:group style="position:absolute;left:4707;top:7395;width:324;height:272" coordorigin="4707,7395" coordsize="324,272">
              <v:shape style="position:absolute;left:4707;top:7395;width:324;height:272" coordorigin="4707,7395" coordsize="324,272" path="m4707,7667l5031,7667,5031,7395,4707,7395,4707,7667xe" filled="true" fillcolor="#ffffdc" stroked="false">
                <v:path arrowok="t"/>
                <v:fill type="solid"/>
              </v:shape>
            </v:group>
            <v:group style="position:absolute;left:4717;top:7175;width:305;height:221" coordorigin="4717,7175" coordsize="305,221">
              <v:shape style="position:absolute;left:4717;top:7175;width:305;height:221" coordorigin="4717,7175" coordsize="305,221" path="m4717,7395l5022,7395,5022,7175,4717,7175,4717,7395xe" filled="true" fillcolor="#ffffdc" stroked="false">
                <v:path arrowok="t"/>
                <v:fill type="solid"/>
              </v:shape>
            </v:group>
            <v:group style="position:absolute;left:5037;top:7175;width:2;height:221" coordorigin="5037,7175" coordsize="2,221">
              <v:shape style="position:absolute;left:5037;top:7175;width:2;height:221" coordorigin="5037,7175" coordsize="0,221" path="m5037,7175l5037,7395e" filled="false" stroked="true" strokeweight=".46pt" strokecolor="#ffffdc">
                <v:path arrowok="t"/>
              </v:shape>
            </v:group>
            <v:group style="position:absolute;left:5034;top:7395;width:689;height:272" coordorigin="5034,7395" coordsize="689,272">
              <v:shape style="position:absolute;left:5034;top:7395;width:689;height:272" coordorigin="5034,7395" coordsize="689,272" path="m5034,7667l5723,7667,5723,7395,5034,7395,5034,7667xe" filled="true" fillcolor="#ffffdc" stroked="false">
                <v:path arrowok="t"/>
                <v:fill type="solid"/>
              </v:shape>
            </v:group>
            <v:group style="position:absolute;left:5041;top:7175;width:682;height:221" coordorigin="5041,7175" coordsize="682,221">
              <v:shape style="position:absolute;left:5041;top:7175;width:682;height:221" coordorigin="5041,7175" coordsize="682,221" path="m5041,7395l5723,7395,5723,7175,5041,7175,5041,7395xe" filled="true" fillcolor="#ffffdc" stroked="false">
                <v:path arrowok="t"/>
                <v:fill type="solid"/>
              </v:shape>
            </v:group>
            <v:group style="position:absolute;left:5743;top:7175;width:2;height:492" coordorigin="5743,7175" coordsize="2,492">
              <v:shape style="position:absolute;left:5743;top:7175;width:2;height:492" coordorigin="5743,7175" coordsize="0,492" path="m5743,7175l5743,7667e" filled="false" stroked="true" strokeweight=".70001pt" strokecolor="#ffffdc">
                <v:path arrowok="t"/>
              </v:shape>
            </v:group>
            <v:group style="position:absolute;left:6897;top:7175;width:2;height:492" coordorigin="6897,7175" coordsize="2,492">
              <v:shape style="position:absolute;left:6897;top:7175;width:2;height:492" coordorigin="6897,7175" coordsize="0,492" path="m6897,7175l6897,7667e" filled="false" stroked="true" strokeweight=".579980pt" strokecolor="#ffffdc">
                <v:path arrowok="t"/>
              </v:shape>
            </v:group>
            <v:group style="position:absolute;left:5749;top:7175;width:1143;height:274" coordorigin="5749,7175" coordsize="1143,274">
              <v:shape style="position:absolute;left:5749;top:7175;width:1143;height:274" coordorigin="5749,7175" coordsize="1143,274" path="m5749,7448l6892,7448,6892,7175,5749,7175,5749,7448xe" filled="true" fillcolor="#ffffdc" stroked="false">
                <v:path arrowok="t"/>
                <v:fill type="solid"/>
              </v:shape>
            </v:group>
            <v:group style="position:absolute;left:5749;top:7448;width:1143;height:219" coordorigin="5749,7448" coordsize="1143,219">
              <v:shape style="position:absolute;left:5749;top:7448;width:1143;height:219" coordorigin="5749,7448" coordsize="1143,219" path="m5749,7667l6892,7667,6892,7448,5749,7448,5749,7667xe" filled="true" fillcolor="#ffffdc" stroked="false">
                <v:path arrowok="t"/>
                <v:fill type="solid"/>
              </v:shape>
            </v:group>
            <v:group style="position:absolute;left:6913;top:7175;width:2;height:221" coordorigin="6913,7175" coordsize="2,221">
              <v:shape style="position:absolute;left:6913;top:7175;width:2;height:221" coordorigin="6913,7175" coordsize="0,221" path="m6913,7175l6913,7395e" filled="false" stroked="true" strokeweight=".58001pt" strokecolor="#ffffdc">
                <v:path arrowok="t"/>
              </v:shape>
            </v:group>
            <v:group style="position:absolute;left:7228;top:7175;width:2;height:221" coordorigin="7228,7175" coordsize="2,221">
              <v:shape style="position:absolute;left:7228;top:7175;width:2;height:221" coordorigin="7228,7175" coordsize="0,221" path="m7228,7175l7228,7395e" filled="false" stroked="true" strokeweight=".579980pt" strokecolor="#ffffdc">
                <v:path arrowok="t"/>
              </v:shape>
            </v:group>
            <v:group style="position:absolute;left:6909;top:7395;width:324;height:272" coordorigin="6909,7395" coordsize="324,272">
              <v:shape style="position:absolute;left:6909;top:7395;width:324;height:272" coordorigin="6909,7395" coordsize="324,272" path="m6909,7667l7233,7667,7233,7395,6909,7395,6909,7667xe" filled="true" fillcolor="#ffffdc" stroked="false">
                <v:path arrowok="t"/>
                <v:fill type="solid"/>
              </v:shape>
            </v:group>
            <v:group style="position:absolute;left:6918;top:7175;width:305;height:221" coordorigin="6918,7175" coordsize="305,221">
              <v:shape style="position:absolute;left:6918;top:7175;width:305;height:221" coordorigin="6918,7175" coordsize="305,221" path="m6918,7395l7223,7395,7223,7175,6918,7175,6918,7395xe" filled="true" fillcolor="#ffffdc" stroked="false">
                <v:path arrowok="t"/>
                <v:fill type="solid"/>
              </v:shape>
            </v:group>
            <v:group style="position:absolute;left:7237;top:7175;width:2;height:221" coordorigin="7237,7175" coordsize="2,221">
              <v:shape style="position:absolute;left:7237;top:7175;width:2;height:221" coordorigin="7237,7175" coordsize="0,221" path="m7237,7175l7237,7395e" filled="false" stroked="true" strokeweight=".58001pt" strokecolor="#ffffdc">
                <v:path arrowok="t"/>
              </v:shape>
            </v:group>
            <v:group style="position:absolute;left:7233;top:7395;width:689;height:272" coordorigin="7233,7395" coordsize="689,272">
              <v:shape style="position:absolute;left:7233;top:7395;width:689;height:272" coordorigin="7233,7395" coordsize="689,272" path="m7233,7667l7921,7667,7921,7395,7233,7395,7233,7667xe" filled="true" fillcolor="#ffffdc" stroked="false">
                <v:path arrowok="t"/>
                <v:fill type="solid"/>
              </v:shape>
            </v:group>
            <v:group style="position:absolute;left:7242;top:7175;width:680;height:221" coordorigin="7242,7175" coordsize="680,221">
              <v:shape style="position:absolute;left:7242;top:7175;width:680;height:221" coordorigin="7242,7175" coordsize="680,221" path="m7242,7395l7921,7395,7921,7175,7242,7175,7242,7395xe" filled="true" fillcolor="#ffffdc" stroked="false">
                <v:path arrowok="t"/>
                <v:fill type="solid"/>
              </v:shape>
            </v:group>
            <v:group style="position:absolute;left:7943;top:7175;width:2;height:492" coordorigin="7943,7175" coordsize="2,492">
              <v:shape style="position:absolute;left:7943;top:7175;width:2;height:492" coordorigin="7943,7175" coordsize="0,492" path="m7943,7175l7943,7667e" filled="false" stroked="true" strokeweight=".579980pt" strokecolor="#ffffdc">
                <v:path arrowok="t"/>
              </v:shape>
            </v:group>
            <v:group style="position:absolute;left:9004;top:7175;width:2;height:492" coordorigin="9004,7175" coordsize="2,492">
              <v:shape style="position:absolute;left:9004;top:7175;width:2;height:492" coordorigin="9004,7175" coordsize="0,492" path="m9004,7175l9004,7667e" filled="false" stroked="true" strokeweight=".58001pt" strokecolor="#ffffdc">
                <v:path arrowok="t"/>
              </v:shape>
            </v:group>
            <v:group style="position:absolute;left:7948;top:7175;width:1052;height:274" coordorigin="7948,7175" coordsize="1052,274">
              <v:shape style="position:absolute;left:7948;top:7175;width:1052;height:274" coordorigin="7948,7175" coordsize="1052,274" path="m7948,7448l8999,7448,8999,7175,7948,7175,7948,7448xe" filled="true" fillcolor="#ffffdc" stroked="false">
                <v:path arrowok="t"/>
                <v:fill type="solid"/>
              </v:shape>
            </v:group>
            <v:group style="position:absolute;left:7948;top:7448;width:1052;height:219" coordorigin="7948,7448" coordsize="1052,219">
              <v:shape style="position:absolute;left:7948;top:7448;width:1052;height:219" coordorigin="7948,7448" coordsize="1052,219" path="m7948,7667l8999,7667,8999,7448,7948,7448,7948,7667xe" filled="true" fillcolor="#ffffdc" stroked="false">
                <v:path arrowok="t"/>
                <v:fill type="solid"/>
              </v:shape>
            </v:group>
            <v:group style="position:absolute;left:9021;top:7175;width:2;height:310" coordorigin="9021,7175" coordsize="2,310">
              <v:shape style="position:absolute;left:9021;top:7175;width:2;height:310" coordorigin="9021,7175" coordsize="0,310" path="m9021,7175l9021,7484e" filled="false" stroked="true" strokeweight=".58001pt" strokecolor="#ffffdc">
                <v:path arrowok="t"/>
              </v:shape>
            </v:group>
            <v:group style="position:absolute;left:9016;top:7484;width:310;height:183" coordorigin="9016,7484" coordsize="310,183">
              <v:shape style="position:absolute;left:9016;top:7484;width:310;height:183" coordorigin="9016,7484" coordsize="310,183" path="m9016,7667l9325,7667,9325,7484,9016,7484,9016,7667xe" filled="true" fillcolor="#ffffdc" stroked="false">
                <v:path arrowok="t"/>
                <v:fill type="solid"/>
              </v:shape>
            </v:group>
            <v:group style="position:absolute;left:9025;top:7175;width:300;height:310" coordorigin="9025,7175" coordsize="300,310">
              <v:shape style="position:absolute;left:9025;top:7175;width:300;height:310" coordorigin="9025,7175" coordsize="300,310" path="m9025,7484l9325,7484,9325,7175,9025,7175,9025,7484xe" filled="true" fillcolor="#ffffdc" stroked="false">
                <v:path arrowok="t"/>
                <v:fill type="solid"/>
              </v:shape>
            </v:group>
            <v:group style="position:absolute;left:9347;top:7175;width:2;height:219" coordorigin="9347,7175" coordsize="2,219">
              <v:shape style="position:absolute;left:9347;top:7175;width:2;height:219" coordorigin="9347,7175" coordsize="0,219" path="m9347,7175l9347,7393e" filled="false" stroked="true" strokeweight=".58001pt" strokecolor="#ffffdc">
                <v:path arrowok="t"/>
              </v:shape>
            </v:group>
            <v:group style="position:absolute;left:10476;top:7175;width:2;height:219" coordorigin="10476,7175" coordsize="2,219">
              <v:shape style="position:absolute;left:10476;top:7175;width:2;height:219" coordorigin="10476,7175" coordsize="0,219" path="m10476,7175l10476,7393e" filled="false" stroked="true" strokeweight=".579980pt" strokecolor="#ffffdc">
                <v:path arrowok="t"/>
              </v:shape>
            </v:group>
            <v:group style="position:absolute;left:9342;top:7393;width:1139;height:274" coordorigin="9342,7393" coordsize="1139,274">
              <v:shape style="position:absolute;left:9342;top:7393;width:1139;height:274" coordorigin="9342,7393" coordsize="1139,274" path="m9342,7667l10480,7667,10480,7393,9342,7393,9342,7667xe" filled="true" fillcolor="#ffffdc" stroked="false">
                <v:path arrowok="t"/>
                <v:fill type="solid"/>
              </v:shape>
            </v:group>
            <v:group style="position:absolute;left:9352;top:7175;width:1119;height:219" coordorigin="9352,7175" coordsize="1119,219">
              <v:shape style="position:absolute;left:9352;top:7175;width:1119;height:219" coordorigin="9352,7175" coordsize="1119,219" path="m9352,7393l10471,7393,10471,7175,9352,7175,9352,7393xe" filled="true" fillcolor="#ffffdc" stroked="false">
                <v:path arrowok="t"/>
                <v:fill type="solid"/>
              </v:shape>
            </v:group>
            <v:group style="position:absolute;left:10490;top:7175;width:2;height:245" coordorigin="10490,7175" coordsize="2,245">
              <v:shape style="position:absolute;left:10490;top:7175;width:2;height:245" coordorigin="10490,7175" coordsize="0,245" path="m10490,7175l10490,7419e" filled="false" stroked="true" strokeweight=".58004pt" strokecolor="#ffffdc">
                <v:path arrowok="t"/>
              </v:shape>
            </v:group>
            <v:group style="position:absolute;left:10807;top:7175;width:2;height:245" coordorigin="10807,7175" coordsize="2,245">
              <v:shape style="position:absolute;left:10807;top:7175;width:2;height:245" coordorigin="10807,7175" coordsize="0,245" path="m10807,7175l10807,7419e" filled="false" stroked="true" strokeweight=".579980pt" strokecolor="#ffffdc">
                <v:path arrowok="t"/>
              </v:shape>
            </v:group>
            <v:group style="position:absolute;left:10485;top:7419;width:327;height:248" coordorigin="10485,7419" coordsize="327,248">
              <v:shape style="position:absolute;left:10485;top:7419;width:327;height:248" coordorigin="10485,7419" coordsize="327,248" path="m10485,7667l10812,7667,10812,7419,10485,7419,10485,7667xe" filled="true" fillcolor="#ffffdc" stroked="false">
                <v:path arrowok="t"/>
                <v:fill type="solid"/>
              </v:shape>
            </v:group>
            <v:group style="position:absolute;left:10495;top:7175;width:308;height:245" coordorigin="10495,7175" coordsize="308,245">
              <v:shape style="position:absolute;left:10495;top:7175;width:308;height:245" coordorigin="10495,7175" coordsize="308,245" path="m10495,7419l10802,7419,10802,7175,10495,7175,10495,7419xe" filled="true" fillcolor="#ffffdc" stroked="false">
                <v:path arrowok="t"/>
                <v:fill type="solid"/>
              </v:shape>
            </v:group>
            <v:group style="position:absolute;left:1428;top:7173;width:9384;height:2" coordorigin="1428,7173" coordsize="9384,2">
              <v:shape style="position:absolute;left:1428;top:7173;width:9384;height:2" coordorigin="1428,7173" coordsize="9384,0" path="m1428,7173l10812,7173e" filled="false" stroked="true" strokeweight=".22pt" strokecolor="#000000">
                <v:path arrowok="t"/>
              </v:shape>
            </v:group>
            <v:group style="position:absolute;left:1428;top:7668;width:9384;height:2" coordorigin="1428,7668" coordsize="9384,2">
              <v:shape style="position:absolute;left:1428;top:7668;width:9384;height:2" coordorigin="1428,7668" coordsize="9384,0" path="m1428,7668l10812,7668e" filled="false" stroked="true" strokeweight=".22pt" strokecolor="#000000">
                <v:path arrowok="t"/>
              </v:shape>
            </v:group>
            <v:group style="position:absolute;left:1436;top:7916;width:2;height:219" coordorigin="1436,7916" coordsize="2,219">
              <v:shape style="position:absolute;left:1436;top:7916;width:2;height:219" coordorigin="1436,7916" coordsize="0,219" path="m1436,7916l1436,8135e" filled="false" stroked="true" strokeweight=".580pt" strokecolor="#ffffdc">
                <v:path arrowok="t"/>
              </v:shape>
            </v:group>
            <v:group style="position:absolute;left:1431;top:8147;width:2091;height:2" coordorigin="1431,8147" coordsize="2091,2">
              <v:shape style="position:absolute;left:1431;top:8147;width:2091;height:2" coordorigin="1431,8147" coordsize="2091,0" path="m1431,8147l3521,8147e" filled="false" stroked="true" strokeweight="1.3pt" strokecolor="#ffffdc">
                <v:path arrowok="t"/>
              </v:shape>
            </v:group>
            <v:group style="position:absolute;left:1440;top:7916;width:2081;height:219" coordorigin="1440,7916" coordsize="2081,219">
              <v:shape style="position:absolute;left:1440;top:7916;width:2081;height:219" coordorigin="1440,7916" coordsize="2081,219" path="m1440,8135l3521,8135,3521,7916,1440,7916,1440,8135xe" filled="true" fillcolor="#ffffdc" stroked="false">
                <v:path arrowok="t"/>
                <v:fill type="solid"/>
              </v:shape>
            </v:group>
            <v:group style="position:absolute;left:3543;top:7916;width:2;height:243" coordorigin="3543,7916" coordsize="2,243">
              <v:shape style="position:absolute;left:3543;top:7916;width:2;height:243" coordorigin="3543,7916" coordsize="0,243" path="m3543,7916l3543,8159e" filled="false" stroked="true" strokeweight=".580pt" strokecolor="#ffffdc">
                <v:path arrowok="t"/>
              </v:shape>
            </v:group>
            <v:group style="position:absolute;left:4698;top:7916;width:2;height:243" coordorigin="4698,7916" coordsize="2,243">
              <v:shape style="position:absolute;left:4698;top:7916;width:2;height:243" coordorigin="4698,7916" coordsize="0,243" path="m4698,7916l4698,8159e" filled="false" stroked="true" strokeweight=".58001pt" strokecolor="#ffffdc">
                <v:path arrowok="t"/>
              </v:shape>
            </v:group>
            <v:group style="position:absolute;left:3548;top:7916;width:1146;height:243" coordorigin="3548,7916" coordsize="1146,243">
              <v:shape style="position:absolute;left:3548;top:7916;width:1146;height:243" coordorigin="3548,7916" coordsize="1146,243" path="m3548,8159l4693,8159,4693,7916,3548,7916,3548,8159xe" filled="true" fillcolor="#ffffdc" stroked="false">
                <v:path arrowok="t"/>
                <v:fill type="solid"/>
              </v:shape>
            </v:group>
            <v:group style="position:absolute;left:4712;top:7916;width:2;height:243" coordorigin="4712,7916" coordsize="2,243">
              <v:shape style="position:absolute;left:4712;top:7916;width:2;height:243" coordorigin="4712,7916" coordsize="0,243" path="m4712,7916l4712,8159e" filled="false" stroked="true" strokeweight=".58001pt" strokecolor="#ffffdc">
                <v:path arrowok="t"/>
              </v:shape>
            </v:group>
            <v:group style="position:absolute;left:5027;top:7916;width:2;height:243" coordorigin="5027,7916" coordsize="2,243">
              <v:shape style="position:absolute;left:5027;top:7916;width:2;height:243" coordorigin="5027,7916" coordsize="0,243" path="m5027,7916l5027,8159e" filled="false" stroked="true" strokeweight=".58001pt" strokecolor="#ffffdc">
                <v:path arrowok="t"/>
              </v:shape>
            </v:group>
            <v:group style="position:absolute;left:4717;top:7916;width:305;height:243" coordorigin="4717,7916" coordsize="305,243">
              <v:shape style="position:absolute;left:4717;top:7916;width:305;height:243" coordorigin="4717,7916" coordsize="305,243" path="m4717,8159l5022,8159,5022,7916,4717,7916,4717,8159xe" filled="true" fillcolor="#ffffdc" stroked="false">
                <v:path arrowok="t"/>
                <v:fill type="solid"/>
              </v:shape>
            </v:group>
            <v:group style="position:absolute;left:5037;top:7916;width:2;height:243" coordorigin="5037,7916" coordsize="2,243">
              <v:shape style="position:absolute;left:5037;top:7916;width:2;height:243" coordorigin="5037,7916" coordsize="0,243" path="m5037,7916l5037,8159e" filled="false" stroked="true" strokeweight=".46pt" strokecolor="#ffffdc">
                <v:path arrowok="t"/>
              </v:shape>
            </v:group>
            <v:group style="position:absolute;left:5041;top:7916;width:682;height:243" coordorigin="5041,7916" coordsize="682,243">
              <v:shape style="position:absolute;left:5041;top:7916;width:682;height:243" coordorigin="5041,7916" coordsize="682,243" path="m5041,8159l5723,8159,5723,7916,5041,7916,5041,8159xe" filled="true" fillcolor="#ffffdc" stroked="false">
                <v:path arrowok="t"/>
                <v:fill type="solid"/>
              </v:shape>
            </v:group>
            <v:group style="position:absolute;left:5743;top:7916;width:2;height:243" coordorigin="5743,7916" coordsize="2,243">
              <v:shape style="position:absolute;left:5743;top:7916;width:2;height:243" coordorigin="5743,7916" coordsize="0,243" path="m5743,7916l5743,8159e" filled="false" stroked="true" strokeweight=".70001pt" strokecolor="#ffffdc">
                <v:path arrowok="t"/>
              </v:shape>
            </v:group>
            <v:group style="position:absolute;left:6897;top:7916;width:2;height:243" coordorigin="6897,7916" coordsize="2,243">
              <v:shape style="position:absolute;left:6897;top:7916;width:2;height:243" coordorigin="6897,7916" coordsize="0,243" path="m6897,7916l6897,8159e" filled="false" stroked="true" strokeweight=".579980pt" strokecolor="#ffffdc">
                <v:path arrowok="t"/>
              </v:shape>
            </v:group>
            <v:group style="position:absolute;left:5749;top:7916;width:1143;height:243" coordorigin="5749,7916" coordsize="1143,243">
              <v:shape style="position:absolute;left:5749;top:7916;width:1143;height:243" coordorigin="5749,7916" coordsize="1143,243" path="m5749,8159l6892,8159,6892,7916,5749,7916,5749,8159xe" filled="true" fillcolor="#ffffdc" stroked="false">
                <v:path arrowok="t"/>
                <v:fill type="solid"/>
              </v:shape>
            </v:group>
            <v:group style="position:absolute;left:6913;top:7916;width:2;height:243" coordorigin="6913,7916" coordsize="2,243">
              <v:shape style="position:absolute;left:6913;top:7916;width:2;height:243" coordorigin="6913,7916" coordsize="0,243" path="m6913,7916l6913,8159e" filled="false" stroked="true" strokeweight=".58001pt" strokecolor="#ffffdc">
                <v:path arrowok="t"/>
              </v:shape>
            </v:group>
            <v:group style="position:absolute;left:7228;top:7916;width:2;height:243" coordorigin="7228,7916" coordsize="2,243">
              <v:shape style="position:absolute;left:7228;top:7916;width:2;height:243" coordorigin="7228,7916" coordsize="0,243" path="m7228,7916l7228,8159e" filled="false" stroked="true" strokeweight=".579980pt" strokecolor="#ffffdc">
                <v:path arrowok="t"/>
              </v:shape>
            </v:group>
            <v:group style="position:absolute;left:6918;top:7916;width:305;height:243" coordorigin="6918,7916" coordsize="305,243">
              <v:shape style="position:absolute;left:6918;top:7916;width:305;height:243" coordorigin="6918,7916" coordsize="305,243" path="m6918,8159l7223,8159,7223,7916,6918,7916,6918,8159xe" filled="true" fillcolor="#ffffdc" stroked="false">
                <v:path arrowok="t"/>
                <v:fill type="solid"/>
              </v:shape>
            </v:group>
            <v:group style="position:absolute;left:7237;top:7916;width:2;height:243" coordorigin="7237,7916" coordsize="2,243">
              <v:shape style="position:absolute;left:7237;top:7916;width:2;height:243" coordorigin="7237,7916" coordsize="0,243" path="m7237,7916l7237,8159e" filled="false" stroked="true" strokeweight=".58001pt" strokecolor="#ffffdc">
                <v:path arrowok="t"/>
              </v:shape>
            </v:group>
            <v:group style="position:absolute;left:7242;top:7916;width:680;height:243" coordorigin="7242,7916" coordsize="680,243">
              <v:shape style="position:absolute;left:7242;top:7916;width:680;height:243" coordorigin="7242,7916" coordsize="680,243" path="m7242,8159l7921,8159,7921,7916,7242,7916,7242,8159xe" filled="true" fillcolor="#ffffdc" stroked="false">
                <v:path arrowok="t"/>
                <v:fill type="solid"/>
              </v:shape>
            </v:group>
            <v:group style="position:absolute;left:7943;top:7916;width:2;height:243" coordorigin="7943,7916" coordsize="2,243">
              <v:shape style="position:absolute;left:7943;top:7916;width:2;height:243" coordorigin="7943,7916" coordsize="0,243" path="m7943,7916l7943,8159e" filled="false" stroked="true" strokeweight=".579980pt" strokecolor="#ffffdc">
                <v:path arrowok="t"/>
              </v:shape>
            </v:group>
            <v:group style="position:absolute;left:9004;top:7916;width:2;height:243" coordorigin="9004,7916" coordsize="2,243">
              <v:shape style="position:absolute;left:9004;top:7916;width:2;height:243" coordorigin="9004,7916" coordsize="0,243" path="m9004,7916l9004,8159e" filled="false" stroked="true" strokeweight=".58001pt" strokecolor="#ffffdc">
                <v:path arrowok="t"/>
              </v:shape>
            </v:group>
            <v:group style="position:absolute;left:7948;top:7916;width:1052;height:243" coordorigin="7948,7916" coordsize="1052,243">
              <v:shape style="position:absolute;left:7948;top:7916;width:1052;height:243" coordorigin="7948,7916" coordsize="1052,243" path="m7948,8159l8999,8159,8999,7916,7948,7916,7948,8159xe" filled="true" fillcolor="#ffffdc" stroked="false">
                <v:path arrowok="t"/>
                <v:fill type="solid"/>
              </v:shape>
            </v:group>
            <v:group style="position:absolute;left:9021;top:7916;width:2;height:243" coordorigin="9021,7916" coordsize="2,243">
              <v:shape style="position:absolute;left:9021;top:7916;width:2;height:243" coordorigin="9021,7916" coordsize="0,243" path="m9021,7916l9021,8159e" filled="false" stroked="true" strokeweight=".58001pt" strokecolor="#ffffdc">
                <v:path arrowok="t"/>
              </v:shape>
            </v:group>
            <v:group style="position:absolute;left:9025;top:7916;width:300;height:243" coordorigin="9025,7916" coordsize="300,243">
              <v:shape style="position:absolute;left:9025;top:7916;width:300;height:243" coordorigin="9025,7916" coordsize="300,243" path="m9025,8159l9325,8159,9325,7916,9025,7916,9025,8159xe" filled="true" fillcolor="#ffffdc" stroked="false">
                <v:path arrowok="t"/>
                <v:fill type="solid"/>
              </v:shape>
            </v:group>
            <v:group style="position:absolute;left:9347;top:7916;width:2;height:243" coordorigin="9347,7916" coordsize="2,243">
              <v:shape style="position:absolute;left:9347;top:7916;width:2;height:243" coordorigin="9347,7916" coordsize="0,243" path="m9347,7916l9347,8159e" filled="false" stroked="true" strokeweight=".58001pt" strokecolor="#ffffdc">
                <v:path arrowok="t"/>
              </v:shape>
            </v:group>
            <v:group style="position:absolute;left:10476;top:7916;width:2;height:243" coordorigin="10476,7916" coordsize="2,243">
              <v:shape style="position:absolute;left:10476;top:7916;width:2;height:243" coordorigin="10476,7916" coordsize="0,243" path="m10476,7916l10476,8159e" filled="false" stroked="true" strokeweight=".579980pt" strokecolor="#ffffdc">
                <v:path arrowok="t"/>
              </v:shape>
            </v:group>
            <v:group style="position:absolute;left:9352;top:7916;width:1119;height:243" coordorigin="9352,7916" coordsize="1119,243">
              <v:shape style="position:absolute;left:9352;top:7916;width:1119;height:243" coordorigin="9352,7916" coordsize="1119,243" path="m9352,8159l10471,8159,10471,7916,9352,7916,9352,8159xe" filled="true" fillcolor="#ffffdc" stroked="false">
                <v:path arrowok="t"/>
                <v:fill type="solid"/>
              </v:shape>
            </v:group>
            <v:group style="position:absolute;left:10490;top:7916;width:2;height:243" coordorigin="10490,7916" coordsize="2,243">
              <v:shape style="position:absolute;left:10490;top:7916;width:2;height:243" coordorigin="10490,7916" coordsize="0,243" path="m10490,7916l10490,8159e" filled="false" stroked="true" strokeweight=".58004pt" strokecolor="#ffffdc">
                <v:path arrowok="t"/>
              </v:shape>
            </v:group>
            <v:group style="position:absolute;left:10807;top:7916;width:2;height:243" coordorigin="10807,7916" coordsize="2,243">
              <v:shape style="position:absolute;left:10807;top:7916;width:2;height:243" coordorigin="10807,7916" coordsize="0,243" path="m10807,7916l10807,8159e" filled="false" stroked="true" strokeweight=".579980pt" strokecolor="#ffffdc">
                <v:path arrowok="t"/>
              </v:shape>
            </v:group>
            <v:group style="position:absolute;left:10495;top:7916;width:308;height:243" coordorigin="10495,7916" coordsize="308,243">
              <v:shape style="position:absolute;left:10495;top:7916;width:308;height:243" coordorigin="10495,7916" coordsize="308,243" path="m10495,8159l10802,8159,10802,7916,10495,7916,10495,8159xe" filled="true" fillcolor="#ffffdc" stroked="false">
                <v:path arrowok="t"/>
                <v:fill type="solid"/>
              </v:shape>
            </v:group>
            <v:group style="position:absolute;left:1428;top:7915;width:9384;height:2" coordorigin="1428,7915" coordsize="9384,2">
              <v:shape style="position:absolute;left:1428;top:7915;width:9384;height:2" coordorigin="1428,7915" coordsize="9384,0" path="m1428,7915l10812,7915e" filled="false" stroked="true" strokeweight=".22003pt" strokecolor="#000000">
                <v:path arrowok="t"/>
              </v:shape>
            </v:group>
            <v:group style="position:absolute;left:1428;top:8160;width:9384;height:2" coordorigin="1428,8160" coordsize="9384,2">
              <v:shape style="position:absolute;left:1428;top:8160;width:9384;height:2" coordorigin="1428,8160" coordsize="9384,0" path="m1428,8160l10812,8160e" filled="false" stroked="true" strokeweight=".22pt" strokecolor="#000000">
                <v:path arrowok="t"/>
              </v:shape>
            </v:group>
            <v:group style="position:absolute;left:1428;top:8875;width:9384;height:2" coordorigin="1428,8875" coordsize="9384,2">
              <v:shape style="position:absolute;left:1428;top:8875;width:9384;height:2" coordorigin="1428,8875" coordsize="9384,0" path="m1428,8875l10812,8875e" filled="false" stroked="true" strokeweight=".22pt" strokecolor="#000000">
                <v:path arrowok="t"/>
              </v:shape>
            </v:group>
            <v:group style="position:absolute;left:5713;top:9591;width:2250;height:2" coordorigin="5713,9591" coordsize="2250,2">
              <v:shape style="position:absolute;left:5713;top:9591;width:2250;height:2" coordorigin="5713,9591" coordsize="2250,0" path="m5713,9591l7962,9591e" filled="false" stroked="true" strokeweight=".22pt" strokecolor="#000000">
                <v:path arrowok="t"/>
              </v:shape>
            </v:group>
            <v:group style="position:absolute;left:1436;top:10086;width:2;height:221" coordorigin="1436,10086" coordsize="2,221">
              <v:shape style="position:absolute;left:1436;top:10086;width:2;height:221" coordorigin="1436,10086" coordsize="0,221" path="m1436,10086l1436,10307e" filled="false" stroked="true" strokeweight=".580pt" strokecolor="#ffffdc">
                <v:path arrowok="t"/>
              </v:shape>
            </v:group>
            <v:group style="position:absolute;left:1431;top:10319;width:2091;height:2" coordorigin="1431,10319" coordsize="2091,2">
              <v:shape style="position:absolute;left:1431;top:10319;width:2091;height:2" coordorigin="1431,10319" coordsize="2091,0" path="m1431,10319l3521,10319e" filled="false" stroked="true" strokeweight="1.3pt" strokecolor="#ffffdc">
                <v:path arrowok="t"/>
              </v:shape>
            </v:group>
            <v:group style="position:absolute;left:1440;top:10086;width:2081;height:221" coordorigin="1440,10086" coordsize="2081,221">
              <v:shape style="position:absolute;left:1440;top:10086;width:2081;height:221" coordorigin="1440,10086" coordsize="2081,221" path="m1440,10307l3521,10307,3521,10086,1440,10086,1440,10307xe" filled="true" fillcolor="#ffffdc" stroked="false">
                <v:path arrowok="t"/>
                <v:fill type="solid"/>
              </v:shape>
            </v:group>
            <v:group style="position:absolute;left:3543;top:10086;width:2;height:245" coordorigin="3543,10086" coordsize="2,245">
              <v:shape style="position:absolute;left:3543;top:10086;width:2;height:245" coordorigin="3543,10086" coordsize="0,245" path="m3543,10086l3543,10331e" filled="false" stroked="true" strokeweight=".580pt" strokecolor="#ffffdc">
                <v:path arrowok="t"/>
              </v:shape>
            </v:group>
            <v:group style="position:absolute;left:4698;top:10086;width:2;height:245" coordorigin="4698,10086" coordsize="2,245">
              <v:shape style="position:absolute;left:4698;top:10086;width:2;height:245" coordorigin="4698,10086" coordsize="0,245" path="m4698,10086l4698,10331e" filled="false" stroked="true" strokeweight=".58001pt" strokecolor="#ffffdc">
                <v:path arrowok="t"/>
              </v:shape>
            </v:group>
            <v:group style="position:absolute;left:3548;top:10086;width:1146;height:245" coordorigin="3548,10086" coordsize="1146,245">
              <v:shape style="position:absolute;left:3548;top:10086;width:1146;height:245" coordorigin="3548,10086" coordsize="1146,245" path="m3548,10331l4693,10331,4693,10086,3548,10086,3548,10331xe" filled="true" fillcolor="#ffffdc" stroked="false">
                <v:path arrowok="t"/>
                <v:fill type="solid"/>
              </v:shape>
            </v:group>
            <v:group style="position:absolute;left:4712;top:10086;width:2;height:245" coordorigin="4712,10086" coordsize="2,245">
              <v:shape style="position:absolute;left:4712;top:10086;width:2;height:245" coordorigin="4712,10086" coordsize="0,245" path="m4712,10086l4712,10331e" filled="false" stroked="true" strokeweight=".58001pt" strokecolor="#ffffdc">
                <v:path arrowok="t"/>
              </v:shape>
            </v:group>
            <v:group style="position:absolute;left:5027;top:10086;width:2;height:245" coordorigin="5027,10086" coordsize="2,245">
              <v:shape style="position:absolute;left:5027;top:10086;width:2;height:245" coordorigin="5027,10086" coordsize="0,245" path="m5027,10086l5027,10331e" filled="false" stroked="true" strokeweight=".58001pt" strokecolor="#ffffdc">
                <v:path arrowok="t"/>
              </v:shape>
            </v:group>
            <v:group style="position:absolute;left:4717;top:10086;width:305;height:245" coordorigin="4717,10086" coordsize="305,245">
              <v:shape style="position:absolute;left:4717;top:10086;width:305;height:245" coordorigin="4717,10086" coordsize="305,245" path="m4717,10331l5022,10331,5022,10086,4717,10086,4717,10331xe" filled="true" fillcolor="#ffffdc" stroked="false">
                <v:path arrowok="t"/>
                <v:fill type="solid"/>
              </v:shape>
            </v:group>
            <v:group style="position:absolute;left:5037;top:10086;width:2;height:245" coordorigin="5037,10086" coordsize="2,245">
              <v:shape style="position:absolute;left:5037;top:10086;width:2;height:245" coordorigin="5037,10086" coordsize="0,245" path="m5037,10086l5037,10331e" filled="false" stroked="true" strokeweight=".46pt" strokecolor="#ffffdc">
                <v:path arrowok="t"/>
              </v:shape>
            </v:group>
            <v:group style="position:absolute;left:5041;top:10086;width:682;height:245" coordorigin="5041,10086" coordsize="682,245">
              <v:shape style="position:absolute;left:5041;top:10086;width:682;height:245" coordorigin="5041,10086" coordsize="682,245" path="m5041,10331l5723,10331,5723,10086,5041,10086,5041,10331xe" filled="true" fillcolor="#ffffdc" stroked="false">
                <v:path arrowok="t"/>
                <v:fill type="solid"/>
              </v:shape>
            </v:group>
            <v:group style="position:absolute;left:5743;top:10086;width:2;height:245" coordorigin="5743,10086" coordsize="2,245">
              <v:shape style="position:absolute;left:5743;top:10086;width:2;height:245" coordorigin="5743,10086" coordsize="0,245" path="m5743,10086l5743,10331e" filled="false" stroked="true" strokeweight=".70001pt" strokecolor="#ffffdc">
                <v:path arrowok="t"/>
              </v:shape>
            </v:group>
            <v:group style="position:absolute;left:6897;top:10086;width:2;height:245" coordorigin="6897,10086" coordsize="2,245">
              <v:shape style="position:absolute;left:6897;top:10086;width:2;height:245" coordorigin="6897,10086" coordsize="0,245" path="m6897,10086l6897,10331e" filled="false" stroked="true" strokeweight=".579980pt" strokecolor="#ffffdc">
                <v:path arrowok="t"/>
              </v:shape>
            </v:group>
            <v:group style="position:absolute;left:5749;top:10086;width:1143;height:245" coordorigin="5749,10086" coordsize="1143,245">
              <v:shape style="position:absolute;left:5749;top:10086;width:1143;height:245" coordorigin="5749,10086" coordsize="1143,245" path="m5749,10331l6892,10331,6892,10086,5749,10086,5749,10331xe" filled="true" fillcolor="#ffffdc" stroked="false">
                <v:path arrowok="t"/>
                <v:fill type="solid"/>
              </v:shape>
            </v:group>
            <v:group style="position:absolute;left:6913;top:10086;width:2;height:245" coordorigin="6913,10086" coordsize="2,245">
              <v:shape style="position:absolute;left:6913;top:10086;width:2;height:245" coordorigin="6913,10086" coordsize="0,245" path="m6913,10086l6913,10331e" filled="false" stroked="true" strokeweight=".58001pt" strokecolor="#ffffdc">
                <v:path arrowok="t"/>
              </v:shape>
            </v:group>
            <v:group style="position:absolute;left:7228;top:10086;width:2;height:245" coordorigin="7228,10086" coordsize="2,245">
              <v:shape style="position:absolute;left:7228;top:10086;width:2;height:245" coordorigin="7228,10086" coordsize="0,245" path="m7228,10086l7228,10331e" filled="false" stroked="true" strokeweight=".579980pt" strokecolor="#ffffdc">
                <v:path arrowok="t"/>
              </v:shape>
            </v:group>
            <v:group style="position:absolute;left:6918;top:10086;width:305;height:245" coordorigin="6918,10086" coordsize="305,245">
              <v:shape style="position:absolute;left:6918;top:10086;width:305;height:245" coordorigin="6918,10086" coordsize="305,245" path="m6918,10331l7223,10331,7223,10086,6918,10086,6918,10331xe" filled="true" fillcolor="#ffffdc" stroked="false">
                <v:path arrowok="t"/>
                <v:fill type="solid"/>
              </v:shape>
            </v:group>
            <v:group style="position:absolute;left:7237;top:10086;width:2;height:245" coordorigin="7237,10086" coordsize="2,245">
              <v:shape style="position:absolute;left:7237;top:10086;width:2;height:245" coordorigin="7237,10086" coordsize="0,245" path="m7237,10086l7237,10331e" filled="false" stroked="true" strokeweight=".58001pt" strokecolor="#ffffdc">
                <v:path arrowok="t"/>
              </v:shape>
            </v:group>
            <v:group style="position:absolute;left:7242;top:10086;width:680;height:245" coordorigin="7242,10086" coordsize="680,245">
              <v:shape style="position:absolute;left:7242;top:10086;width:680;height:245" coordorigin="7242,10086" coordsize="680,245" path="m7242,10331l7921,10331,7921,10086,7242,10086,7242,10331xe" filled="true" fillcolor="#ffffdc" stroked="false">
                <v:path arrowok="t"/>
                <v:fill type="solid"/>
              </v:shape>
            </v:group>
            <v:group style="position:absolute;left:7943;top:10086;width:2;height:245" coordorigin="7943,10086" coordsize="2,245">
              <v:shape style="position:absolute;left:7943;top:10086;width:2;height:245" coordorigin="7943,10086" coordsize="0,245" path="m7943,10086l7943,10331e" filled="false" stroked="true" strokeweight=".579980pt" strokecolor="#ffffdc">
                <v:path arrowok="t"/>
              </v:shape>
            </v:group>
            <v:group style="position:absolute;left:9004;top:10086;width:2;height:245" coordorigin="9004,10086" coordsize="2,245">
              <v:shape style="position:absolute;left:9004;top:10086;width:2;height:245" coordorigin="9004,10086" coordsize="0,245" path="m9004,10086l9004,10331e" filled="false" stroked="true" strokeweight=".58001pt" strokecolor="#ffffdc">
                <v:path arrowok="t"/>
              </v:shape>
            </v:group>
            <v:group style="position:absolute;left:7948;top:10086;width:1052;height:245" coordorigin="7948,10086" coordsize="1052,245">
              <v:shape style="position:absolute;left:7948;top:10086;width:1052;height:245" coordorigin="7948,10086" coordsize="1052,245" path="m7948,10331l8999,10331,8999,10086,7948,10086,7948,10331xe" filled="true" fillcolor="#ffffdc" stroked="false">
                <v:path arrowok="t"/>
                <v:fill type="solid"/>
              </v:shape>
            </v:group>
            <v:group style="position:absolute;left:9021;top:10086;width:2;height:245" coordorigin="9021,10086" coordsize="2,245">
              <v:shape style="position:absolute;left:9021;top:10086;width:2;height:245" coordorigin="9021,10086" coordsize="0,245" path="m9021,10086l9021,10331e" filled="false" stroked="true" strokeweight=".58001pt" strokecolor="#ffffdc">
                <v:path arrowok="t"/>
              </v:shape>
            </v:group>
            <v:group style="position:absolute;left:9025;top:10086;width:300;height:245" coordorigin="9025,10086" coordsize="300,245">
              <v:shape style="position:absolute;left:9025;top:10086;width:300;height:245" coordorigin="9025,10086" coordsize="300,245" path="m9025,10331l9325,10331,9325,10086,9025,10086,9025,10331xe" filled="true" fillcolor="#ffffdc" stroked="false">
                <v:path arrowok="t"/>
                <v:fill type="solid"/>
              </v:shape>
            </v:group>
            <v:group style="position:absolute;left:9347;top:10086;width:2;height:245" coordorigin="9347,10086" coordsize="2,245">
              <v:shape style="position:absolute;left:9347;top:10086;width:2;height:245" coordorigin="9347,10086" coordsize="0,245" path="m9347,10086l9347,10331e" filled="false" stroked="true" strokeweight=".58001pt" strokecolor="#ffffdc">
                <v:path arrowok="t"/>
              </v:shape>
            </v:group>
            <v:group style="position:absolute;left:10476;top:10086;width:2;height:245" coordorigin="10476,10086" coordsize="2,245">
              <v:shape style="position:absolute;left:10476;top:10086;width:2;height:245" coordorigin="10476,10086" coordsize="0,245" path="m10476,10086l10476,10331e" filled="false" stroked="true" strokeweight=".579980pt" strokecolor="#ffffdc">
                <v:path arrowok="t"/>
              </v:shape>
            </v:group>
            <v:group style="position:absolute;left:9352;top:10086;width:1119;height:245" coordorigin="9352,10086" coordsize="1119,245">
              <v:shape style="position:absolute;left:9352;top:10086;width:1119;height:245" coordorigin="9352,10086" coordsize="1119,245" path="m9352,10331l10471,10331,10471,10086,9352,10086,9352,10331xe" filled="true" fillcolor="#ffffdc" stroked="false">
                <v:path arrowok="t"/>
                <v:fill type="solid"/>
              </v:shape>
            </v:group>
            <v:group style="position:absolute;left:10490;top:10086;width:2;height:245" coordorigin="10490,10086" coordsize="2,245">
              <v:shape style="position:absolute;left:10490;top:10086;width:2;height:245" coordorigin="10490,10086" coordsize="0,245" path="m10490,10086l10490,10331e" filled="false" stroked="true" strokeweight=".58004pt" strokecolor="#ffffdc">
                <v:path arrowok="t"/>
              </v:shape>
            </v:group>
            <v:group style="position:absolute;left:10807;top:10086;width:2;height:245" coordorigin="10807,10086" coordsize="2,245">
              <v:shape style="position:absolute;left:10807;top:10086;width:2;height:245" coordorigin="10807,10086" coordsize="0,245" path="m10807,10086l10807,10331e" filled="false" stroked="true" strokeweight=".579980pt" strokecolor="#ffffdc">
                <v:path arrowok="t"/>
              </v:shape>
            </v:group>
            <v:group style="position:absolute;left:10495;top:10086;width:308;height:245" coordorigin="10495,10086" coordsize="308,245">
              <v:shape style="position:absolute;left:10495;top:10086;width:308;height:245" coordorigin="10495,10086" coordsize="308,245" path="m10495,10331l10802,10331,10802,10086,10495,10086,10495,10331xe" filled="true" fillcolor="#ffffdc" stroked="false">
                <v:path arrowok="t"/>
                <v:fill type="solid"/>
              </v:shape>
            </v:group>
            <v:group style="position:absolute;left:1428;top:10085;width:9384;height:2" coordorigin="1428,10085" coordsize="9384,2">
              <v:shape style="position:absolute;left:1428;top:10085;width:9384;height:2" coordorigin="1428,10085" coordsize="9384,0" path="m1428,10085l10812,10085e" filled="false" stroked="true" strokeweight=".22pt" strokecolor="#000000">
                <v:path arrowok="t"/>
              </v:shape>
            </v:group>
            <v:group style="position:absolute;left:1428;top:10332;width:9384;height:2" coordorigin="1428,10332" coordsize="9384,2">
              <v:shape style="position:absolute;left:1428;top:10332;width:9384;height:2" coordorigin="1428,10332" coordsize="9384,0" path="m1428,10332l10812,10332e" filled="false" stroked="true" strokeweight=".22pt" strokecolor="#000000">
                <v:path arrowok="t"/>
              </v:shape>
            </v:group>
            <v:group style="position:absolute;left:1436;top:10578;width:2;height:221" coordorigin="1436,10578" coordsize="2,221">
              <v:shape style="position:absolute;left:1436;top:10578;width:2;height:221" coordorigin="1436,10578" coordsize="0,221" path="m1436,10578l1436,10799e" filled="false" stroked="true" strokeweight=".580pt" strokecolor="#ffffdc">
                <v:path arrowok="t"/>
              </v:shape>
            </v:group>
            <v:group style="position:absolute;left:1431;top:10811;width:2091;height:2" coordorigin="1431,10811" coordsize="2091,2">
              <v:shape style="position:absolute;left:1431;top:10811;width:2091;height:2" coordorigin="1431,10811" coordsize="2091,0" path="m1431,10811l3521,10811e" filled="false" stroked="true" strokeweight="1.3pt" strokecolor="#ffffdc">
                <v:path arrowok="t"/>
              </v:shape>
            </v:group>
            <v:group style="position:absolute;left:1440;top:10578;width:2081;height:221" coordorigin="1440,10578" coordsize="2081,221">
              <v:shape style="position:absolute;left:1440;top:10578;width:2081;height:221" coordorigin="1440,10578" coordsize="2081,221" path="m1440,10799l3521,10799,3521,10578,1440,10578,1440,10799xe" filled="true" fillcolor="#ffffdc" stroked="false">
                <v:path arrowok="t"/>
                <v:fill type="solid"/>
              </v:shape>
            </v:group>
            <v:group style="position:absolute;left:3543;top:10578;width:2;height:245" coordorigin="3543,10578" coordsize="2,245">
              <v:shape style="position:absolute;left:3543;top:10578;width:2;height:245" coordorigin="3543,10578" coordsize="0,245" path="m3543,10578l3543,10823e" filled="false" stroked="true" strokeweight=".580pt" strokecolor="#ffffdc">
                <v:path arrowok="t"/>
              </v:shape>
            </v:group>
            <v:group style="position:absolute;left:4698;top:10578;width:2;height:245" coordorigin="4698,10578" coordsize="2,245">
              <v:shape style="position:absolute;left:4698;top:10578;width:2;height:245" coordorigin="4698,10578" coordsize="0,245" path="m4698,10578l4698,10823e" filled="false" stroked="true" strokeweight=".58001pt" strokecolor="#ffffdc">
                <v:path arrowok="t"/>
              </v:shape>
            </v:group>
            <v:group style="position:absolute;left:3548;top:10578;width:1146;height:245" coordorigin="3548,10578" coordsize="1146,245">
              <v:shape style="position:absolute;left:3548;top:10578;width:1146;height:245" coordorigin="3548,10578" coordsize="1146,245" path="m3548,10823l4693,10823,4693,10578,3548,10578,3548,10823xe" filled="true" fillcolor="#ffffdc" stroked="false">
                <v:path arrowok="t"/>
                <v:fill type="solid"/>
              </v:shape>
            </v:group>
            <v:group style="position:absolute;left:4712;top:10578;width:2;height:245" coordorigin="4712,10578" coordsize="2,245">
              <v:shape style="position:absolute;left:4712;top:10578;width:2;height:245" coordorigin="4712,10578" coordsize="0,245" path="m4712,10578l4712,10823e" filled="false" stroked="true" strokeweight=".58001pt" strokecolor="#ffffdc">
                <v:path arrowok="t"/>
              </v:shape>
            </v:group>
            <v:group style="position:absolute;left:5027;top:10578;width:2;height:245" coordorigin="5027,10578" coordsize="2,245">
              <v:shape style="position:absolute;left:5027;top:10578;width:2;height:245" coordorigin="5027,10578" coordsize="0,245" path="m5027,10578l5027,10823e" filled="false" stroked="true" strokeweight=".58001pt" strokecolor="#ffffdc">
                <v:path arrowok="t"/>
              </v:shape>
            </v:group>
            <v:group style="position:absolute;left:4717;top:10578;width:305;height:245" coordorigin="4717,10578" coordsize="305,245">
              <v:shape style="position:absolute;left:4717;top:10578;width:305;height:245" coordorigin="4717,10578" coordsize="305,245" path="m4717,10823l5022,10823,5022,10578,4717,10578,4717,10823xe" filled="true" fillcolor="#ffffdc" stroked="false">
                <v:path arrowok="t"/>
                <v:fill type="solid"/>
              </v:shape>
            </v:group>
            <v:group style="position:absolute;left:5037;top:10578;width:2;height:245" coordorigin="5037,10578" coordsize="2,245">
              <v:shape style="position:absolute;left:5037;top:10578;width:2;height:245" coordorigin="5037,10578" coordsize="0,245" path="m5037,10578l5037,10823e" filled="false" stroked="true" strokeweight=".46pt" strokecolor="#ffffdc">
                <v:path arrowok="t"/>
              </v:shape>
            </v:group>
            <v:group style="position:absolute;left:5041;top:10578;width:682;height:245" coordorigin="5041,10578" coordsize="682,245">
              <v:shape style="position:absolute;left:5041;top:10578;width:682;height:245" coordorigin="5041,10578" coordsize="682,245" path="m5041,10823l5723,10823,5723,10578,5041,10578,5041,10823xe" filled="true" fillcolor="#ffffdc" stroked="false">
                <v:path arrowok="t"/>
                <v:fill type="solid"/>
              </v:shape>
            </v:group>
            <v:group style="position:absolute;left:5743;top:10578;width:2;height:245" coordorigin="5743,10578" coordsize="2,245">
              <v:shape style="position:absolute;left:5743;top:10578;width:2;height:245" coordorigin="5743,10578" coordsize="0,245" path="m5743,10578l5743,10823e" filled="false" stroked="true" strokeweight=".70001pt" strokecolor="#ffffdc">
                <v:path arrowok="t"/>
              </v:shape>
            </v:group>
            <v:group style="position:absolute;left:6897;top:10578;width:2;height:245" coordorigin="6897,10578" coordsize="2,245">
              <v:shape style="position:absolute;left:6897;top:10578;width:2;height:245" coordorigin="6897,10578" coordsize="0,245" path="m6897,10578l6897,10823e" filled="false" stroked="true" strokeweight=".579980pt" strokecolor="#ffffdc">
                <v:path arrowok="t"/>
              </v:shape>
            </v:group>
            <v:group style="position:absolute;left:5749;top:10578;width:1143;height:245" coordorigin="5749,10578" coordsize="1143,245">
              <v:shape style="position:absolute;left:5749;top:10578;width:1143;height:245" coordorigin="5749,10578" coordsize="1143,245" path="m5749,10823l6892,10823,6892,10578,5749,10578,5749,10823xe" filled="true" fillcolor="#ffffdc" stroked="false">
                <v:path arrowok="t"/>
                <v:fill type="solid"/>
              </v:shape>
            </v:group>
            <v:group style="position:absolute;left:6913;top:10578;width:2;height:245" coordorigin="6913,10578" coordsize="2,245">
              <v:shape style="position:absolute;left:6913;top:10578;width:2;height:245" coordorigin="6913,10578" coordsize="0,245" path="m6913,10578l6913,10823e" filled="false" stroked="true" strokeweight=".58001pt" strokecolor="#ffffdc">
                <v:path arrowok="t"/>
              </v:shape>
            </v:group>
            <v:group style="position:absolute;left:7228;top:10578;width:2;height:245" coordorigin="7228,10578" coordsize="2,245">
              <v:shape style="position:absolute;left:7228;top:10578;width:2;height:245" coordorigin="7228,10578" coordsize="0,245" path="m7228,10578l7228,10823e" filled="false" stroked="true" strokeweight=".579980pt" strokecolor="#ffffdc">
                <v:path arrowok="t"/>
              </v:shape>
            </v:group>
            <v:group style="position:absolute;left:6918;top:10578;width:305;height:245" coordorigin="6918,10578" coordsize="305,245">
              <v:shape style="position:absolute;left:6918;top:10578;width:305;height:245" coordorigin="6918,10578" coordsize="305,245" path="m6918,10823l7223,10823,7223,10578,6918,10578,6918,10823xe" filled="true" fillcolor="#ffffdc" stroked="false">
                <v:path arrowok="t"/>
                <v:fill type="solid"/>
              </v:shape>
            </v:group>
            <v:group style="position:absolute;left:7237;top:10578;width:2;height:245" coordorigin="7237,10578" coordsize="2,245">
              <v:shape style="position:absolute;left:7237;top:10578;width:2;height:245" coordorigin="7237,10578" coordsize="0,245" path="m7237,10578l7237,10823e" filled="false" stroked="true" strokeweight=".58001pt" strokecolor="#ffffdc">
                <v:path arrowok="t"/>
              </v:shape>
            </v:group>
            <v:group style="position:absolute;left:7242;top:10578;width:680;height:245" coordorigin="7242,10578" coordsize="680,245">
              <v:shape style="position:absolute;left:7242;top:10578;width:680;height:245" coordorigin="7242,10578" coordsize="680,245" path="m7242,10823l7921,10823,7921,10578,7242,10578,7242,10823xe" filled="true" fillcolor="#ffffdc" stroked="false">
                <v:path arrowok="t"/>
                <v:fill type="solid"/>
              </v:shape>
            </v:group>
            <v:group style="position:absolute;left:7943;top:10578;width:2;height:245" coordorigin="7943,10578" coordsize="2,245">
              <v:shape style="position:absolute;left:7943;top:10578;width:2;height:245" coordorigin="7943,10578" coordsize="0,245" path="m7943,10578l7943,10823e" filled="false" stroked="true" strokeweight=".579980pt" strokecolor="#ffffdc">
                <v:path arrowok="t"/>
              </v:shape>
            </v:group>
            <v:group style="position:absolute;left:9004;top:10578;width:2;height:245" coordorigin="9004,10578" coordsize="2,245">
              <v:shape style="position:absolute;left:9004;top:10578;width:2;height:245" coordorigin="9004,10578" coordsize="0,245" path="m9004,10578l9004,10823e" filled="false" stroked="true" strokeweight=".58001pt" strokecolor="#ffffdc">
                <v:path arrowok="t"/>
              </v:shape>
            </v:group>
            <v:group style="position:absolute;left:7948;top:10578;width:1052;height:245" coordorigin="7948,10578" coordsize="1052,245">
              <v:shape style="position:absolute;left:7948;top:10578;width:1052;height:245" coordorigin="7948,10578" coordsize="1052,245" path="m7948,10823l8999,10823,8999,10578,7948,10578,7948,10823xe" filled="true" fillcolor="#ffffdc" stroked="false">
                <v:path arrowok="t"/>
                <v:fill type="solid"/>
              </v:shape>
            </v:group>
            <v:group style="position:absolute;left:9021;top:10578;width:2;height:245" coordorigin="9021,10578" coordsize="2,245">
              <v:shape style="position:absolute;left:9021;top:10578;width:2;height:245" coordorigin="9021,10578" coordsize="0,245" path="m9021,10578l9021,10823e" filled="false" stroked="true" strokeweight=".58001pt" strokecolor="#ffffdc">
                <v:path arrowok="t"/>
              </v:shape>
            </v:group>
            <v:group style="position:absolute;left:9025;top:10578;width:300;height:245" coordorigin="9025,10578" coordsize="300,245">
              <v:shape style="position:absolute;left:9025;top:10578;width:300;height:245" coordorigin="9025,10578" coordsize="300,245" path="m9025,10823l9325,10823,9325,10578,9025,10578,9025,10823xe" filled="true" fillcolor="#ffffdc" stroked="false">
                <v:path arrowok="t"/>
                <v:fill type="solid"/>
              </v:shape>
            </v:group>
            <v:group style="position:absolute;left:9347;top:10578;width:2;height:245" coordorigin="9347,10578" coordsize="2,245">
              <v:shape style="position:absolute;left:9347;top:10578;width:2;height:245" coordorigin="9347,10578" coordsize="0,245" path="m9347,10578l9347,10823e" filled="false" stroked="true" strokeweight=".58001pt" strokecolor="#ffffdc">
                <v:path arrowok="t"/>
              </v:shape>
            </v:group>
            <v:group style="position:absolute;left:10476;top:10578;width:2;height:245" coordorigin="10476,10578" coordsize="2,245">
              <v:shape style="position:absolute;left:10476;top:10578;width:2;height:245" coordorigin="10476,10578" coordsize="0,245" path="m10476,10578l10476,10823e" filled="false" stroked="true" strokeweight=".579980pt" strokecolor="#ffffdc">
                <v:path arrowok="t"/>
              </v:shape>
            </v:group>
            <v:group style="position:absolute;left:9352;top:10578;width:1119;height:245" coordorigin="9352,10578" coordsize="1119,245">
              <v:shape style="position:absolute;left:9352;top:10578;width:1119;height:245" coordorigin="9352,10578" coordsize="1119,245" path="m9352,10823l10471,10823,10471,10578,9352,10578,9352,10823xe" filled="true" fillcolor="#ffffdc" stroked="false">
                <v:path arrowok="t"/>
                <v:fill type="solid"/>
              </v:shape>
            </v:group>
            <v:group style="position:absolute;left:10490;top:10578;width:2;height:245" coordorigin="10490,10578" coordsize="2,245">
              <v:shape style="position:absolute;left:10490;top:10578;width:2;height:245" coordorigin="10490,10578" coordsize="0,245" path="m10490,10578l10490,10823e" filled="false" stroked="true" strokeweight=".58004pt" strokecolor="#ffffdc">
                <v:path arrowok="t"/>
              </v:shape>
            </v:group>
            <v:group style="position:absolute;left:10807;top:10578;width:2;height:245" coordorigin="10807,10578" coordsize="2,245">
              <v:shape style="position:absolute;left:10807;top:10578;width:2;height:245" coordorigin="10807,10578" coordsize="0,245" path="m10807,10578l10807,10823e" filled="false" stroked="true" strokeweight=".579980pt" strokecolor="#ffffdc">
                <v:path arrowok="t"/>
              </v:shape>
            </v:group>
            <v:group style="position:absolute;left:10495;top:10578;width:308;height:245" coordorigin="10495,10578" coordsize="308,245">
              <v:shape style="position:absolute;left:10495;top:10578;width:308;height:245" coordorigin="10495,10578" coordsize="308,245" path="m10495,10823l10802,10823,10802,10578,10495,10578,10495,10823xe" filled="true" fillcolor="#ffffdc" stroked="false">
                <v:path arrowok="t"/>
                <v:fill type="solid"/>
              </v:shape>
            </v:group>
            <v:group style="position:absolute;left:1428;top:10577;width:9384;height:2" coordorigin="1428,10577" coordsize="9384,2">
              <v:shape style="position:absolute;left:1428;top:10577;width:9384;height:2" coordorigin="1428,10577" coordsize="9384,0" path="m1428,10577l10812,10577e" filled="false" stroked="true" strokeweight=".22pt" strokecolor="#000000">
                <v:path arrowok="t"/>
              </v:shape>
            </v:group>
            <v:group style="position:absolute;left:1428;top:10824;width:9384;height:2" coordorigin="1428,10824" coordsize="9384,2">
              <v:shape style="position:absolute;left:1428;top:10824;width:9384;height:2" coordorigin="1428,10824" coordsize="9384,0" path="m1428,10824l10812,10824e" filled="false" stroked="true" strokeweight=".22006pt" strokecolor="#000000">
                <v:path arrowok="t"/>
              </v:shape>
            </v:group>
            <v:group style="position:absolute;left:1436;top:11070;width:2;height:221" coordorigin="1436,11070" coordsize="2,221">
              <v:shape style="position:absolute;left:1436;top:11070;width:2;height:221" coordorigin="1436,11070" coordsize="0,221" path="m1436,11070l1436,11291e" filled="false" stroked="true" strokeweight=".580pt" strokecolor="#ffffdc">
                <v:path arrowok="t"/>
              </v:shape>
            </v:group>
            <v:group style="position:absolute;left:1431;top:11303;width:2091;height:2" coordorigin="1431,11303" coordsize="2091,2">
              <v:shape style="position:absolute;left:1431;top:11303;width:2091;height:2" coordorigin="1431,11303" coordsize="2091,0" path="m1431,11303l3521,11303e" filled="false" stroked="true" strokeweight="1.3pt" strokecolor="#ffffdc">
                <v:path arrowok="t"/>
              </v:shape>
            </v:group>
            <v:group style="position:absolute;left:1440;top:11070;width:2081;height:221" coordorigin="1440,11070" coordsize="2081,221">
              <v:shape style="position:absolute;left:1440;top:11070;width:2081;height:221" coordorigin="1440,11070" coordsize="2081,221" path="m1440,11291l3521,11291,3521,11070,1440,11070,1440,11291xe" filled="true" fillcolor="#ffffdc" stroked="false">
                <v:path arrowok="t"/>
                <v:fill type="solid"/>
              </v:shape>
            </v:group>
            <v:group style="position:absolute;left:3543;top:11070;width:2;height:245" coordorigin="3543,11070" coordsize="2,245">
              <v:shape style="position:absolute;left:3543;top:11070;width:2;height:245" coordorigin="3543,11070" coordsize="0,245" path="m3543,11070l3543,11315e" filled="false" stroked="true" strokeweight=".580pt" strokecolor="#ffffdc">
                <v:path arrowok="t"/>
              </v:shape>
            </v:group>
            <v:group style="position:absolute;left:4698;top:11070;width:2;height:245" coordorigin="4698,11070" coordsize="2,245">
              <v:shape style="position:absolute;left:4698;top:11070;width:2;height:245" coordorigin="4698,11070" coordsize="0,245" path="m4698,11070l4698,11315e" filled="false" stroked="true" strokeweight=".58001pt" strokecolor="#ffffdc">
                <v:path arrowok="t"/>
              </v:shape>
            </v:group>
            <v:group style="position:absolute;left:3548;top:11070;width:1146;height:245" coordorigin="3548,11070" coordsize="1146,245">
              <v:shape style="position:absolute;left:3548;top:11070;width:1146;height:245" coordorigin="3548,11070" coordsize="1146,245" path="m3548,11315l4693,11315,4693,11070,3548,11070,3548,11315xe" filled="true" fillcolor="#ffffdc" stroked="false">
                <v:path arrowok="t"/>
                <v:fill type="solid"/>
              </v:shape>
            </v:group>
            <v:group style="position:absolute;left:4712;top:11070;width:2;height:245" coordorigin="4712,11070" coordsize="2,245">
              <v:shape style="position:absolute;left:4712;top:11070;width:2;height:245" coordorigin="4712,11070" coordsize="0,245" path="m4712,11070l4712,11315e" filled="false" stroked="true" strokeweight=".58001pt" strokecolor="#ffffdc">
                <v:path arrowok="t"/>
              </v:shape>
            </v:group>
            <v:group style="position:absolute;left:5027;top:11070;width:2;height:245" coordorigin="5027,11070" coordsize="2,245">
              <v:shape style="position:absolute;left:5027;top:11070;width:2;height:245" coordorigin="5027,11070" coordsize="0,245" path="m5027,11070l5027,11315e" filled="false" stroked="true" strokeweight=".58001pt" strokecolor="#ffffdc">
                <v:path arrowok="t"/>
              </v:shape>
            </v:group>
            <v:group style="position:absolute;left:4717;top:11070;width:305;height:245" coordorigin="4717,11070" coordsize="305,245">
              <v:shape style="position:absolute;left:4717;top:11070;width:305;height:245" coordorigin="4717,11070" coordsize="305,245" path="m4717,11315l5022,11315,5022,11070,4717,11070,4717,11315xe" filled="true" fillcolor="#ffffdc" stroked="false">
                <v:path arrowok="t"/>
                <v:fill type="solid"/>
              </v:shape>
            </v:group>
            <v:group style="position:absolute;left:5037;top:11070;width:2;height:245" coordorigin="5037,11070" coordsize="2,245">
              <v:shape style="position:absolute;left:5037;top:11070;width:2;height:245" coordorigin="5037,11070" coordsize="0,245" path="m5037,11070l5037,11315e" filled="false" stroked="true" strokeweight=".46pt" strokecolor="#ffffdc">
                <v:path arrowok="t"/>
              </v:shape>
            </v:group>
            <v:group style="position:absolute;left:5041;top:11070;width:682;height:245" coordorigin="5041,11070" coordsize="682,245">
              <v:shape style="position:absolute;left:5041;top:11070;width:682;height:245" coordorigin="5041,11070" coordsize="682,245" path="m5041,11315l5723,11315,5723,11070,5041,11070,5041,11315xe" filled="true" fillcolor="#ffffdc" stroked="false">
                <v:path arrowok="t"/>
                <v:fill type="solid"/>
              </v:shape>
            </v:group>
            <v:group style="position:absolute;left:5743;top:11070;width:2;height:245" coordorigin="5743,11070" coordsize="2,245">
              <v:shape style="position:absolute;left:5743;top:11070;width:2;height:245" coordorigin="5743,11070" coordsize="0,245" path="m5743,11070l5743,11315e" filled="false" stroked="true" strokeweight=".70001pt" strokecolor="#ffffdc">
                <v:path arrowok="t"/>
              </v:shape>
            </v:group>
            <v:group style="position:absolute;left:6897;top:11070;width:2;height:245" coordorigin="6897,11070" coordsize="2,245">
              <v:shape style="position:absolute;left:6897;top:11070;width:2;height:245" coordorigin="6897,11070" coordsize="0,245" path="m6897,11070l6897,11315e" filled="false" stroked="true" strokeweight=".579980pt" strokecolor="#ffffdc">
                <v:path arrowok="t"/>
              </v:shape>
            </v:group>
            <v:group style="position:absolute;left:5749;top:11070;width:1143;height:245" coordorigin="5749,11070" coordsize="1143,245">
              <v:shape style="position:absolute;left:5749;top:11070;width:1143;height:245" coordorigin="5749,11070" coordsize="1143,245" path="m5749,11315l6892,11315,6892,11070,5749,11070,5749,11315xe" filled="true" fillcolor="#ffffdc" stroked="false">
                <v:path arrowok="t"/>
                <v:fill type="solid"/>
              </v:shape>
            </v:group>
            <v:group style="position:absolute;left:6913;top:11070;width:2;height:245" coordorigin="6913,11070" coordsize="2,245">
              <v:shape style="position:absolute;left:6913;top:11070;width:2;height:245" coordorigin="6913,11070" coordsize="0,245" path="m6913,11070l6913,11315e" filled="false" stroked="true" strokeweight=".58001pt" strokecolor="#ffffdc">
                <v:path arrowok="t"/>
              </v:shape>
            </v:group>
            <v:group style="position:absolute;left:7228;top:11070;width:2;height:245" coordorigin="7228,11070" coordsize="2,245">
              <v:shape style="position:absolute;left:7228;top:11070;width:2;height:245" coordorigin="7228,11070" coordsize="0,245" path="m7228,11070l7228,11315e" filled="false" stroked="true" strokeweight=".579980pt" strokecolor="#ffffdc">
                <v:path arrowok="t"/>
              </v:shape>
            </v:group>
            <v:group style="position:absolute;left:6918;top:11070;width:305;height:245" coordorigin="6918,11070" coordsize="305,245">
              <v:shape style="position:absolute;left:6918;top:11070;width:305;height:245" coordorigin="6918,11070" coordsize="305,245" path="m6918,11315l7223,11315,7223,11070,6918,11070,6918,11315xe" filled="true" fillcolor="#ffffdc" stroked="false">
                <v:path arrowok="t"/>
                <v:fill type="solid"/>
              </v:shape>
            </v:group>
            <v:group style="position:absolute;left:7237;top:11070;width:2;height:245" coordorigin="7237,11070" coordsize="2,245">
              <v:shape style="position:absolute;left:7237;top:11070;width:2;height:245" coordorigin="7237,11070" coordsize="0,245" path="m7237,11070l7237,11315e" filled="false" stroked="true" strokeweight=".58001pt" strokecolor="#ffffdc">
                <v:path arrowok="t"/>
              </v:shape>
            </v:group>
            <v:group style="position:absolute;left:7242;top:11070;width:680;height:245" coordorigin="7242,11070" coordsize="680,245">
              <v:shape style="position:absolute;left:7242;top:11070;width:680;height:245" coordorigin="7242,11070" coordsize="680,245" path="m7242,11315l7921,11315,7921,11070,7242,11070,7242,11315xe" filled="true" fillcolor="#ffffdc" stroked="false">
                <v:path arrowok="t"/>
                <v:fill type="solid"/>
              </v:shape>
            </v:group>
            <v:group style="position:absolute;left:7943;top:11070;width:2;height:245" coordorigin="7943,11070" coordsize="2,245">
              <v:shape style="position:absolute;left:7943;top:11070;width:2;height:245" coordorigin="7943,11070" coordsize="0,245" path="m7943,11070l7943,11315e" filled="false" stroked="true" strokeweight=".579980pt" strokecolor="#ffffdc">
                <v:path arrowok="t"/>
              </v:shape>
            </v:group>
            <v:group style="position:absolute;left:9004;top:11070;width:2;height:245" coordorigin="9004,11070" coordsize="2,245">
              <v:shape style="position:absolute;left:9004;top:11070;width:2;height:245" coordorigin="9004,11070" coordsize="0,245" path="m9004,11070l9004,11315e" filled="false" stroked="true" strokeweight=".58001pt" strokecolor="#ffffdc">
                <v:path arrowok="t"/>
              </v:shape>
            </v:group>
            <v:group style="position:absolute;left:7948;top:11070;width:1052;height:245" coordorigin="7948,11070" coordsize="1052,245">
              <v:shape style="position:absolute;left:7948;top:11070;width:1052;height:245" coordorigin="7948,11070" coordsize="1052,245" path="m7948,11315l8999,11315,8999,11070,7948,11070,7948,11315xe" filled="true" fillcolor="#ffffdc" stroked="false">
                <v:path arrowok="t"/>
                <v:fill type="solid"/>
              </v:shape>
            </v:group>
            <v:group style="position:absolute;left:9021;top:11070;width:2;height:245" coordorigin="9021,11070" coordsize="2,245">
              <v:shape style="position:absolute;left:9021;top:11070;width:2;height:245" coordorigin="9021,11070" coordsize="0,245" path="m9021,11070l9021,11315e" filled="false" stroked="true" strokeweight=".58001pt" strokecolor="#ffffdc">
                <v:path arrowok="t"/>
              </v:shape>
            </v:group>
            <v:group style="position:absolute;left:9025;top:11070;width:300;height:245" coordorigin="9025,11070" coordsize="300,245">
              <v:shape style="position:absolute;left:9025;top:11070;width:300;height:245" coordorigin="9025,11070" coordsize="300,245" path="m9025,11315l9325,11315,9325,11070,9025,11070,9025,11315xe" filled="true" fillcolor="#ffffdc" stroked="false">
                <v:path arrowok="t"/>
                <v:fill type="solid"/>
              </v:shape>
            </v:group>
            <v:group style="position:absolute;left:9347;top:11070;width:2;height:245" coordorigin="9347,11070" coordsize="2,245">
              <v:shape style="position:absolute;left:9347;top:11070;width:2;height:245" coordorigin="9347,11070" coordsize="0,245" path="m9347,11070l9347,11315e" filled="false" stroked="true" strokeweight=".58001pt" strokecolor="#ffffdc">
                <v:path arrowok="t"/>
              </v:shape>
            </v:group>
            <v:group style="position:absolute;left:10476;top:11070;width:2;height:245" coordorigin="10476,11070" coordsize="2,245">
              <v:shape style="position:absolute;left:10476;top:11070;width:2;height:245" coordorigin="10476,11070" coordsize="0,245" path="m10476,11070l10476,11315e" filled="false" stroked="true" strokeweight=".579980pt" strokecolor="#ffffdc">
                <v:path arrowok="t"/>
              </v:shape>
            </v:group>
            <v:group style="position:absolute;left:9352;top:11070;width:1119;height:245" coordorigin="9352,11070" coordsize="1119,245">
              <v:shape style="position:absolute;left:9352;top:11070;width:1119;height:245" coordorigin="9352,11070" coordsize="1119,245" path="m9352,11315l10471,11315,10471,11070,9352,11070,9352,11315xe" filled="true" fillcolor="#ffffdc" stroked="false">
                <v:path arrowok="t"/>
                <v:fill type="solid"/>
              </v:shape>
            </v:group>
            <v:group style="position:absolute;left:10490;top:11070;width:2;height:245" coordorigin="10490,11070" coordsize="2,245">
              <v:shape style="position:absolute;left:10490;top:11070;width:2;height:245" coordorigin="10490,11070" coordsize="0,245" path="m10490,11070l10490,11315e" filled="false" stroked="true" strokeweight=".58004pt" strokecolor="#ffffdc">
                <v:path arrowok="t"/>
              </v:shape>
            </v:group>
            <v:group style="position:absolute;left:10807;top:11070;width:2;height:245" coordorigin="10807,11070" coordsize="2,245">
              <v:shape style="position:absolute;left:10807;top:11070;width:2;height:245" coordorigin="10807,11070" coordsize="0,245" path="m10807,11070l10807,11315e" filled="false" stroked="true" strokeweight=".579980pt" strokecolor="#ffffdc">
                <v:path arrowok="t"/>
              </v:shape>
            </v:group>
            <v:group style="position:absolute;left:10495;top:11070;width:308;height:245" coordorigin="10495,11070" coordsize="308,245">
              <v:shape style="position:absolute;left:10495;top:11070;width:308;height:245" coordorigin="10495,11070" coordsize="308,245" path="m10495,11315l10802,11315,10802,11070,10495,11070,10495,11315xe" filled="true" fillcolor="#ffffdc" stroked="false">
                <v:path arrowok="t"/>
                <v:fill type="solid"/>
              </v:shape>
            </v:group>
            <v:group style="position:absolute;left:1428;top:11071;width:9384;height:2" coordorigin="1428,11071" coordsize="9384,2">
              <v:shape style="position:absolute;left:1428;top:11071;width:9384;height:2" coordorigin="1428,11071" coordsize="9384,0" path="m1428,11071l10812,11071e" filled="false" stroked="true" strokeweight=".22pt" strokecolor="#000000">
                <v:path arrowok="t"/>
              </v:shape>
            </v:group>
            <v:group style="position:absolute;left:1428;top:11316;width:9384;height:2" coordorigin="1428,11316" coordsize="9384,2">
              <v:shape style="position:absolute;left:1428;top:11316;width:9384;height:2" coordorigin="1428,11316" coordsize="9384,0" path="m1428,11316l10812,11316e" filled="false" stroked="true" strokeweight=".22pt" strokecolor="#000000">
                <v:path arrowok="t"/>
              </v:shape>
            </v:group>
            <v:group style="position:absolute;left:1428;top:11811;width:9384;height:2" coordorigin="1428,11811" coordsize="9384,2">
              <v:shape style="position:absolute;left:1428;top:11811;width:9384;height:2" coordorigin="1428,11811" coordsize="9384,0" path="m1428,11811l10812,11811e" filled="false" stroked="true" strokeweight=".22pt" strokecolor="#000000">
                <v:path arrowok="t"/>
              </v:shape>
            </v:group>
            <v:group style="position:absolute;left:1436;top:12259;width:2;height:221" coordorigin="1436,12259" coordsize="2,221">
              <v:shape style="position:absolute;left:1436;top:12259;width:2;height:221" coordorigin="1436,12259" coordsize="0,221" path="m1436,12259l1436,12480e" filled="false" stroked="true" strokeweight=".580pt" strokecolor="#ffffdc">
                <v:path arrowok="t"/>
              </v:shape>
            </v:group>
            <v:group style="position:absolute;left:1431;top:12480;width:2091;height:274" coordorigin="1431,12480" coordsize="2091,274">
              <v:shape style="position:absolute;left:1431;top:12480;width:2091;height:274" coordorigin="1431,12480" coordsize="2091,274" path="m1431,12753l3521,12753,3521,12480,1431,12480,1431,12753xe" filled="true" fillcolor="#ffffdc" stroked="false">
                <v:path arrowok="t"/>
                <v:fill type="solid"/>
              </v:shape>
            </v:group>
            <v:group style="position:absolute;left:1440;top:12259;width:2081;height:221" coordorigin="1440,12259" coordsize="2081,221">
              <v:shape style="position:absolute;left:1440;top:12259;width:2081;height:221" coordorigin="1440,12259" coordsize="2081,221" path="m1440,12480l3521,12480,3521,12259,1440,12259,1440,12480xe" filled="true" fillcolor="#ffffdc" stroked="false">
                <v:path arrowok="t"/>
                <v:fill type="solid"/>
              </v:shape>
            </v:group>
            <v:group style="position:absolute;left:3543;top:12259;width:2;height:221" coordorigin="3543,12259" coordsize="2,221">
              <v:shape style="position:absolute;left:3543;top:12259;width:2;height:221" coordorigin="3543,12259" coordsize="0,221" path="m3543,12259l3543,12480e" filled="false" stroked="true" strokeweight=".580pt" strokecolor="#ffffdc">
                <v:path arrowok="t"/>
              </v:shape>
            </v:group>
            <v:group style="position:absolute;left:4698;top:12259;width:2;height:221" coordorigin="4698,12259" coordsize="2,221">
              <v:shape style="position:absolute;left:4698;top:12259;width:2;height:221" coordorigin="4698,12259" coordsize="0,221" path="m4698,12259l4698,12480e" filled="false" stroked="true" strokeweight=".58001pt" strokecolor="#ffffdc">
                <v:path arrowok="t"/>
              </v:shape>
            </v:group>
            <v:group style="position:absolute;left:3538;top:12480;width:1165;height:274" coordorigin="3538,12480" coordsize="1165,274">
              <v:shape style="position:absolute;left:3538;top:12480;width:1165;height:274" coordorigin="3538,12480" coordsize="1165,274" path="m3538,12753l4702,12753,4702,12480,3538,12480,3538,12753xe" filled="true" fillcolor="#ffffdc" stroked="false">
                <v:path arrowok="t"/>
                <v:fill type="solid"/>
              </v:shape>
            </v:group>
            <v:group style="position:absolute;left:3548;top:12259;width:1146;height:221" coordorigin="3548,12259" coordsize="1146,221">
              <v:shape style="position:absolute;left:3548;top:12259;width:1146;height:221" coordorigin="3548,12259" coordsize="1146,221" path="m3548,12480l4693,12480,4693,12259,3548,12259,3548,12480xe" filled="true" fillcolor="#ffffdc" stroked="false">
                <v:path arrowok="t"/>
                <v:fill type="solid"/>
              </v:shape>
            </v:group>
            <v:group style="position:absolute;left:4712;top:12259;width:2;height:245" coordorigin="4712,12259" coordsize="2,245">
              <v:shape style="position:absolute;left:4712;top:12259;width:2;height:245" coordorigin="4712,12259" coordsize="0,245" path="m4712,12259l4712,12504e" filled="false" stroked="true" strokeweight=".58001pt" strokecolor="#ffffdc">
                <v:path arrowok="t"/>
              </v:shape>
            </v:group>
            <v:group style="position:absolute;left:5027;top:12259;width:2;height:245" coordorigin="5027,12259" coordsize="2,245">
              <v:shape style="position:absolute;left:5027;top:12259;width:2;height:245" coordorigin="5027,12259" coordsize="0,245" path="m5027,12259l5027,12504e" filled="false" stroked="true" strokeweight=".58001pt" strokecolor="#ffffdc">
                <v:path arrowok="t"/>
              </v:shape>
            </v:group>
            <v:group style="position:absolute;left:4707;top:12504;width:324;height:250" coordorigin="4707,12504" coordsize="324,250">
              <v:shape style="position:absolute;left:4707;top:12504;width:324;height:250" coordorigin="4707,12504" coordsize="324,250" path="m4707,12753l5031,12753,5031,12504,4707,12504,4707,12753xe" filled="true" fillcolor="#ffffdc" stroked="false">
                <v:path arrowok="t"/>
                <v:fill type="solid"/>
              </v:shape>
            </v:group>
            <v:group style="position:absolute;left:4717;top:12259;width:305;height:245" coordorigin="4717,12259" coordsize="305,245">
              <v:shape style="position:absolute;left:4717;top:12259;width:305;height:245" coordorigin="4717,12259" coordsize="305,245" path="m4717,12504l5022,12504,5022,12259,4717,12259,4717,12504xe" filled="true" fillcolor="#ffffdc" stroked="false">
                <v:path arrowok="t"/>
                <v:fill type="solid"/>
              </v:shape>
            </v:group>
            <v:group style="position:absolute;left:5037;top:12259;width:2;height:245" coordorigin="5037,12259" coordsize="2,245">
              <v:shape style="position:absolute;left:5037;top:12259;width:2;height:245" coordorigin="5037,12259" coordsize="0,245" path="m5037,12259l5037,12504e" filled="false" stroked="true" strokeweight=".46pt" strokecolor="#ffffdc">
                <v:path arrowok="t"/>
              </v:shape>
            </v:group>
            <v:group style="position:absolute;left:5034;top:12504;width:689;height:250" coordorigin="5034,12504" coordsize="689,250">
              <v:shape style="position:absolute;left:5034;top:12504;width:689;height:250" coordorigin="5034,12504" coordsize="689,250" path="m5034,12753l5723,12753,5723,12504,5034,12504,5034,12753xe" filled="true" fillcolor="#ffffdc" stroked="false">
                <v:path arrowok="t"/>
                <v:fill type="solid"/>
              </v:shape>
            </v:group>
            <v:group style="position:absolute;left:5041;top:12259;width:682;height:245" coordorigin="5041,12259" coordsize="682,245">
              <v:shape style="position:absolute;left:5041;top:12259;width:682;height:245" coordorigin="5041,12259" coordsize="682,245" path="m5041,12504l5723,12504,5723,12259,5041,12259,5041,12504xe" filled="true" fillcolor="#ffffdc" stroked="false">
                <v:path arrowok="t"/>
                <v:fill type="solid"/>
              </v:shape>
            </v:group>
            <v:group style="position:absolute;left:5743;top:12259;width:2;height:221" coordorigin="5743,12259" coordsize="2,221">
              <v:shape style="position:absolute;left:5743;top:12259;width:2;height:221" coordorigin="5743,12259" coordsize="0,221" path="m5743,12259l5743,12480e" filled="false" stroked="true" strokeweight=".70001pt" strokecolor="#ffffdc">
                <v:path arrowok="t"/>
              </v:shape>
            </v:group>
            <v:group style="position:absolute;left:6897;top:12259;width:2;height:221" coordorigin="6897,12259" coordsize="2,221">
              <v:shape style="position:absolute;left:6897;top:12259;width:2;height:221" coordorigin="6897,12259" coordsize="0,221" path="m6897,12259l6897,12480e" filled="false" stroked="true" strokeweight=".579980pt" strokecolor="#ffffdc">
                <v:path arrowok="t"/>
              </v:shape>
            </v:group>
            <v:group style="position:absolute;left:5737;top:12480;width:1165;height:274" coordorigin="5737,12480" coordsize="1165,274">
              <v:shape style="position:absolute;left:5737;top:12480;width:1165;height:274" coordorigin="5737,12480" coordsize="1165,274" path="m5737,12753l6901,12753,6901,12480,5737,12480,5737,12753xe" filled="true" fillcolor="#ffffdc" stroked="false">
                <v:path arrowok="t"/>
                <v:fill type="solid"/>
              </v:shape>
            </v:group>
            <v:group style="position:absolute;left:5749;top:12259;width:1143;height:221" coordorigin="5749,12259" coordsize="1143,221">
              <v:shape style="position:absolute;left:5749;top:12259;width:1143;height:221" coordorigin="5749,12259" coordsize="1143,221" path="m5749,12480l6892,12480,6892,12259,5749,12259,5749,12480xe" filled="true" fillcolor="#ffffdc" stroked="false">
                <v:path arrowok="t"/>
                <v:fill type="solid"/>
              </v:shape>
            </v:group>
            <v:group style="position:absolute;left:6913;top:12259;width:2;height:245" coordorigin="6913,12259" coordsize="2,245">
              <v:shape style="position:absolute;left:6913;top:12259;width:2;height:245" coordorigin="6913,12259" coordsize="0,245" path="m6913,12259l6913,12504e" filled="false" stroked="true" strokeweight=".58001pt" strokecolor="#ffffdc">
                <v:path arrowok="t"/>
              </v:shape>
            </v:group>
            <v:group style="position:absolute;left:7228;top:12259;width:2;height:245" coordorigin="7228,12259" coordsize="2,245">
              <v:shape style="position:absolute;left:7228;top:12259;width:2;height:245" coordorigin="7228,12259" coordsize="0,245" path="m7228,12259l7228,12504e" filled="false" stroked="true" strokeweight=".579980pt" strokecolor="#ffffdc">
                <v:path arrowok="t"/>
              </v:shape>
            </v:group>
            <v:group style="position:absolute;left:6909;top:12504;width:324;height:250" coordorigin="6909,12504" coordsize="324,250">
              <v:shape style="position:absolute;left:6909;top:12504;width:324;height:250" coordorigin="6909,12504" coordsize="324,250" path="m6909,12753l7233,12753,7233,12504,6909,12504,6909,12753xe" filled="true" fillcolor="#ffffdc" stroked="false">
                <v:path arrowok="t"/>
                <v:fill type="solid"/>
              </v:shape>
            </v:group>
            <v:group style="position:absolute;left:6918;top:12259;width:305;height:245" coordorigin="6918,12259" coordsize="305,245">
              <v:shape style="position:absolute;left:6918;top:12259;width:305;height:245" coordorigin="6918,12259" coordsize="305,245" path="m6918,12504l7223,12504,7223,12259,6918,12259,6918,12504xe" filled="true" fillcolor="#ffffdc" stroked="false">
                <v:path arrowok="t"/>
                <v:fill type="solid"/>
              </v:shape>
            </v:group>
            <v:group style="position:absolute;left:7237;top:12259;width:2;height:245" coordorigin="7237,12259" coordsize="2,245">
              <v:shape style="position:absolute;left:7237;top:12259;width:2;height:245" coordorigin="7237,12259" coordsize="0,245" path="m7237,12259l7237,12504e" filled="false" stroked="true" strokeweight=".58001pt" strokecolor="#ffffdc">
                <v:path arrowok="t"/>
              </v:shape>
            </v:group>
            <v:group style="position:absolute;left:7233;top:12504;width:689;height:250" coordorigin="7233,12504" coordsize="689,250">
              <v:shape style="position:absolute;left:7233;top:12504;width:689;height:250" coordorigin="7233,12504" coordsize="689,250" path="m7233,12753l7921,12753,7921,12504,7233,12504,7233,12753xe" filled="true" fillcolor="#ffffdc" stroked="false">
                <v:path arrowok="t"/>
                <v:fill type="solid"/>
              </v:shape>
            </v:group>
            <v:group style="position:absolute;left:7242;top:12259;width:680;height:245" coordorigin="7242,12259" coordsize="680,245">
              <v:shape style="position:absolute;left:7242;top:12259;width:680;height:245" coordorigin="7242,12259" coordsize="680,245" path="m7242,12504l7921,12504,7921,12259,7242,12259,7242,12504xe" filled="true" fillcolor="#ffffdc" stroked="false">
                <v:path arrowok="t"/>
                <v:fill type="solid"/>
              </v:shape>
            </v:group>
            <v:group style="position:absolute;left:7943;top:12259;width:2;height:495" coordorigin="7943,12259" coordsize="2,495">
              <v:shape style="position:absolute;left:7943;top:12259;width:2;height:495" coordorigin="7943,12259" coordsize="0,495" path="m7943,12259l7943,12753e" filled="false" stroked="true" strokeweight=".579980pt" strokecolor="#ffffdc">
                <v:path arrowok="t"/>
              </v:shape>
            </v:group>
            <v:group style="position:absolute;left:9004;top:12259;width:2;height:495" coordorigin="9004,12259" coordsize="2,495">
              <v:shape style="position:absolute;left:9004;top:12259;width:2;height:495" coordorigin="9004,12259" coordsize="0,495" path="m9004,12259l9004,12753e" filled="false" stroked="true" strokeweight=".58001pt" strokecolor="#ffffdc">
                <v:path arrowok="t"/>
              </v:shape>
            </v:group>
            <v:group style="position:absolute;left:7948;top:12259;width:1052;height:274" coordorigin="7948,12259" coordsize="1052,274">
              <v:shape style="position:absolute;left:7948;top:12259;width:1052;height:274" coordorigin="7948,12259" coordsize="1052,274" path="m7948,12532l8999,12532,8999,12259,7948,12259,7948,12532xe" filled="true" fillcolor="#ffffdc" stroked="false">
                <v:path arrowok="t"/>
                <v:fill type="solid"/>
              </v:shape>
            </v:group>
            <v:group style="position:absolute;left:7948;top:12532;width:1052;height:221" coordorigin="7948,12532" coordsize="1052,221">
              <v:shape style="position:absolute;left:7948;top:12532;width:1052;height:221" coordorigin="7948,12532" coordsize="1052,221" path="m7948,12753l8999,12753,8999,12532,7948,12532,7948,12753xe" filled="true" fillcolor="#ffffdc" stroked="false">
                <v:path arrowok="t"/>
                <v:fill type="solid"/>
              </v:shape>
            </v:group>
            <v:group style="position:absolute;left:9021;top:12259;width:2;height:224" coordorigin="9021,12259" coordsize="2,224">
              <v:shape style="position:absolute;left:9021;top:12259;width:2;height:224" coordorigin="9021,12259" coordsize="0,224" path="m9021,12259l9021,12482e" filled="false" stroked="true" strokeweight=".58001pt" strokecolor="#ffffdc">
                <v:path arrowok="t"/>
              </v:shape>
            </v:group>
            <v:group style="position:absolute;left:9016;top:12482;width:310;height:272" coordorigin="9016,12482" coordsize="310,272">
              <v:shape style="position:absolute;left:9016;top:12482;width:310;height:272" coordorigin="9016,12482" coordsize="310,272" path="m9016,12753l9325,12753,9325,12482,9016,12482,9016,12753xe" filled="true" fillcolor="#ffffdc" stroked="false">
                <v:path arrowok="t"/>
                <v:fill type="solid"/>
              </v:shape>
            </v:group>
            <v:group style="position:absolute;left:9025;top:12259;width:300;height:224" coordorigin="9025,12259" coordsize="300,224">
              <v:shape style="position:absolute;left:9025;top:12259;width:300;height:224" coordorigin="9025,12259" coordsize="300,224" path="m9025,12482l9325,12482,9325,12259,9025,12259,9025,12482xe" filled="true" fillcolor="#ffffdc" stroked="false">
                <v:path arrowok="t"/>
                <v:fill type="solid"/>
              </v:shape>
            </v:group>
            <v:group style="position:absolute;left:9347;top:12259;width:2;height:221" coordorigin="9347,12259" coordsize="2,221">
              <v:shape style="position:absolute;left:9347;top:12259;width:2;height:221" coordorigin="9347,12259" coordsize="0,221" path="m9347,12259l9347,12480e" filled="false" stroked="true" strokeweight=".58001pt" strokecolor="#ffffdc">
                <v:path arrowok="t"/>
              </v:shape>
            </v:group>
            <v:group style="position:absolute;left:10476;top:12259;width:2;height:221" coordorigin="10476,12259" coordsize="2,221">
              <v:shape style="position:absolute;left:10476;top:12259;width:2;height:221" coordorigin="10476,12259" coordsize="0,221" path="m10476,12259l10476,12480e" filled="false" stroked="true" strokeweight=".579980pt" strokecolor="#ffffdc">
                <v:path arrowok="t"/>
              </v:shape>
            </v:group>
            <v:group style="position:absolute;left:9342;top:12480;width:1139;height:274" coordorigin="9342,12480" coordsize="1139,274">
              <v:shape style="position:absolute;left:9342;top:12480;width:1139;height:274" coordorigin="9342,12480" coordsize="1139,274" path="m9342,12753l10480,12753,10480,12480,9342,12480,9342,12753xe" filled="true" fillcolor="#ffffdc" stroked="false">
                <v:path arrowok="t"/>
                <v:fill type="solid"/>
              </v:shape>
            </v:group>
            <v:group style="position:absolute;left:9352;top:12259;width:1119;height:221" coordorigin="9352,12259" coordsize="1119,221">
              <v:shape style="position:absolute;left:9352;top:12259;width:1119;height:221" coordorigin="9352,12259" coordsize="1119,221" path="m9352,12480l10471,12480,10471,12259,9352,12259,9352,12480xe" filled="true" fillcolor="#ffffdc" stroked="false">
                <v:path arrowok="t"/>
                <v:fill type="solid"/>
              </v:shape>
            </v:group>
            <v:group style="position:absolute;left:10490;top:12259;width:2;height:245" coordorigin="10490,12259" coordsize="2,245">
              <v:shape style="position:absolute;left:10490;top:12259;width:2;height:245" coordorigin="10490,12259" coordsize="0,245" path="m10490,12259l10490,12504e" filled="false" stroked="true" strokeweight=".58004pt" strokecolor="#ffffdc">
                <v:path arrowok="t"/>
              </v:shape>
            </v:group>
            <v:group style="position:absolute;left:10807;top:12259;width:2;height:245" coordorigin="10807,12259" coordsize="2,245">
              <v:shape style="position:absolute;left:10807;top:12259;width:2;height:245" coordorigin="10807,12259" coordsize="0,245" path="m10807,12259l10807,12504e" filled="false" stroked="true" strokeweight=".579980pt" strokecolor="#ffffdc">
                <v:path arrowok="t"/>
              </v:shape>
            </v:group>
            <v:group style="position:absolute;left:10485;top:12504;width:327;height:250" coordorigin="10485,12504" coordsize="327,250">
              <v:shape style="position:absolute;left:10485;top:12504;width:327;height:250" coordorigin="10485,12504" coordsize="327,250" path="m10485,12753l10812,12753,10812,12504,10485,12504,10485,12753xe" filled="true" fillcolor="#ffffdc" stroked="false">
                <v:path arrowok="t"/>
                <v:fill type="solid"/>
              </v:shape>
            </v:group>
            <v:group style="position:absolute;left:10495;top:12259;width:308;height:245" coordorigin="10495,12259" coordsize="308,245">
              <v:shape style="position:absolute;left:10495;top:12259;width:308;height:245" coordorigin="10495,12259" coordsize="308,245" path="m10495,12504l10802,12504,10802,12259,10495,12259,10495,12504xe" filled="true" fillcolor="#ffffdc" stroked="false">
                <v:path arrowok="t"/>
                <v:fill type="solid"/>
              </v:shape>
            </v:group>
            <v:group style="position:absolute;left:1428;top:12260;width:9384;height:2" coordorigin="1428,12260" coordsize="9384,2">
              <v:shape style="position:absolute;left:1428;top:12260;width:9384;height:2" coordorigin="1428,12260" coordsize="9384,0" path="m1428,12260l10812,12260e" filled="false" stroked="true" strokeweight=".22pt" strokecolor="#000000">
                <v:path arrowok="t"/>
              </v:shape>
            </v:group>
            <v:group style="position:absolute;left:1428;top:12754;width:9384;height:2" coordorigin="1428,12754" coordsize="9384,2">
              <v:shape style="position:absolute;left:1428;top:12754;width:9384;height:2" coordorigin="1428,12754" coordsize="9384,0" path="m1428,12754l10812,12754e" filled="false" stroked="true" strokeweight=".22pt" strokecolor="#000000">
                <v:path arrowok="t"/>
              </v:shape>
            </v:group>
            <v:group style="position:absolute;left:1436;top:13000;width:2;height:221" coordorigin="1436,13000" coordsize="2,221">
              <v:shape style="position:absolute;left:1436;top:13000;width:2;height:221" coordorigin="1436,13000" coordsize="0,221" path="m1436,13000l1436,13221e" filled="false" stroked="true" strokeweight=".580pt" strokecolor="#ffffdc">
                <v:path arrowok="t"/>
              </v:shape>
            </v:group>
            <v:group style="position:absolute;left:1431;top:13233;width:2091;height:2" coordorigin="1431,13233" coordsize="2091,2">
              <v:shape style="position:absolute;left:1431;top:13233;width:2091;height:2" coordorigin="1431,13233" coordsize="2091,0" path="m1431,13233l3521,13233e" filled="false" stroked="true" strokeweight="1.3pt" strokecolor="#ffffdc">
                <v:path arrowok="t"/>
              </v:shape>
            </v:group>
            <v:group style="position:absolute;left:1440;top:13000;width:2081;height:221" coordorigin="1440,13000" coordsize="2081,221">
              <v:shape style="position:absolute;left:1440;top:13000;width:2081;height:221" coordorigin="1440,13000" coordsize="2081,221" path="m1440,13221l3521,13221,3521,13000,1440,13000,1440,13221xe" filled="true" fillcolor="#ffffdc" stroked="false">
                <v:path arrowok="t"/>
                <v:fill type="solid"/>
              </v:shape>
            </v:group>
            <v:group style="position:absolute;left:3543;top:13000;width:2;height:245" coordorigin="3543,13000" coordsize="2,245">
              <v:shape style="position:absolute;left:3543;top:13000;width:2;height:245" coordorigin="3543,13000" coordsize="0,245" path="m3543,13000l3543,13245e" filled="false" stroked="true" strokeweight=".580pt" strokecolor="#ffffdc">
                <v:path arrowok="t"/>
              </v:shape>
            </v:group>
            <v:group style="position:absolute;left:4698;top:13000;width:2;height:245" coordorigin="4698,13000" coordsize="2,245">
              <v:shape style="position:absolute;left:4698;top:13000;width:2;height:245" coordorigin="4698,13000" coordsize="0,245" path="m4698,13000l4698,13245e" filled="false" stroked="true" strokeweight=".58001pt" strokecolor="#ffffdc">
                <v:path arrowok="t"/>
              </v:shape>
            </v:group>
            <v:group style="position:absolute;left:3548;top:13000;width:1146;height:245" coordorigin="3548,13000" coordsize="1146,245">
              <v:shape style="position:absolute;left:3548;top:13000;width:1146;height:245" coordorigin="3548,13000" coordsize="1146,245" path="m3548,13245l4693,13245,4693,13000,3548,13000,3548,13245xe" filled="true" fillcolor="#ffffdc" stroked="false">
                <v:path arrowok="t"/>
                <v:fill type="solid"/>
              </v:shape>
            </v:group>
            <v:group style="position:absolute;left:4712;top:13000;width:2;height:245" coordorigin="4712,13000" coordsize="2,245">
              <v:shape style="position:absolute;left:4712;top:13000;width:2;height:245" coordorigin="4712,13000" coordsize="0,245" path="m4712,13000l4712,13245e" filled="false" stroked="true" strokeweight=".58001pt" strokecolor="#ffffdc">
                <v:path arrowok="t"/>
              </v:shape>
            </v:group>
            <v:group style="position:absolute;left:5027;top:13000;width:2;height:245" coordorigin="5027,13000" coordsize="2,245">
              <v:shape style="position:absolute;left:5027;top:13000;width:2;height:245" coordorigin="5027,13000" coordsize="0,245" path="m5027,13000l5027,13245e" filled="false" stroked="true" strokeweight=".58001pt" strokecolor="#ffffdc">
                <v:path arrowok="t"/>
              </v:shape>
            </v:group>
            <v:group style="position:absolute;left:4717;top:13000;width:305;height:245" coordorigin="4717,13000" coordsize="305,245">
              <v:shape style="position:absolute;left:4717;top:13000;width:305;height:245" coordorigin="4717,13000" coordsize="305,245" path="m4717,13245l5022,13245,5022,13000,4717,13000,4717,13245xe" filled="true" fillcolor="#ffffdc" stroked="false">
                <v:path arrowok="t"/>
                <v:fill type="solid"/>
              </v:shape>
            </v:group>
            <v:group style="position:absolute;left:5037;top:13000;width:2;height:245" coordorigin="5037,13000" coordsize="2,245">
              <v:shape style="position:absolute;left:5037;top:13000;width:2;height:245" coordorigin="5037,13000" coordsize="0,245" path="m5037,13000l5037,13245e" filled="false" stroked="true" strokeweight=".46pt" strokecolor="#ffffdc">
                <v:path arrowok="t"/>
              </v:shape>
            </v:group>
            <v:group style="position:absolute;left:5041;top:13000;width:682;height:245" coordorigin="5041,13000" coordsize="682,245">
              <v:shape style="position:absolute;left:5041;top:13000;width:682;height:245" coordorigin="5041,13000" coordsize="682,245" path="m5041,13245l5723,13245,5723,13000,5041,13000,5041,13245xe" filled="true" fillcolor="#ffffdc" stroked="false">
                <v:path arrowok="t"/>
                <v:fill type="solid"/>
              </v:shape>
            </v:group>
            <v:group style="position:absolute;left:5743;top:13000;width:2;height:245" coordorigin="5743,13000" coordsize="2,245">
              <v:shape style="position:absolute;left:5743;top:13000;width:2;height:245" coordorigin="5743,13000" coordsize="0,245" path="m5743,13000l5743,13245e" filled="false" stroked="true" strokeweight=".70001pt" strokecolor="#ffffdc">
                <v:path arrowok="t"/>
              </v:shape>
            </v:group>
            <v:group style="position:absolute;left:6897;top:13000;width:2;height:245" coordorigin="6897,13000" coordsize="2,245">
              <v:shape style="position:absolute;left:6897;top:13000;width:2;height:245" coordorigin="6897,13000" coordsize="0,245" path="m6897,13000l6897,13245e" filled="false" stroked="true" strokeweight=".579980pt" strokecolor="#ffffdc">
                <v:path arrowok="t"/>
              </v:shape>
            </v:group>
            <v:group style="position:absolute;left:5749;top:13000;width:1143;height:245" coordorigin="5749,13000" coordsize="1143,245">
              <v:shape style="position:absolute;left:5749;top:13000;width:1143;height:245" coordorigin="5749,13000" coordsize="1143,245" path="m5749,13245l6892,13245,6892,13000,5749,13000,5749,13245xe" filled="true" fillcolor="#ffffdc" stroked="false">
                <v:path arrowok="t"/>
                <v:fill type="solid"/>
              </v:shape>
            </v:group>
            <v:group style="position:absolute;left:6913;top:13000;width:2;height:245" coordorigin="6913,13000" coordsize="2,245">
              <v:shape style="position:absolute;left:6913;top:13000;width:2;height:245" coordorigin="6913,13000" coordsize="0,245" path="m6913,13000l6913,13245e" filled="false" stroked="true" strokeweight=".58001pt" strokecolor="#ffffdc">
                <v:path arrowok="t"/>
              </v:shape>
            </v:group>
            <v:group style="position:absolute;left:7228;top:13000;width:2;height:245" coordorigin="7228,13000" coordsize="2,245">
              <v:shape style="position:absolute;left:7228;top:13000;width:2;height:245" coordorigin="7228,13000" coordsize="0,245" path="m7228,13000l7228,13245e" filled="false" stroked="true" strokeweight=".579980pt" strokecolor="#ffffdc">
                <v:path arrowok="t"/>
              </v:shape>
            </v:group>
            <v:group style="position:absolute;left:6918;top:13000;width:305;height:245" coordorigin="6918,13000" coordsize="305,245">
              <v:shape style="position:absolute;left:6918;top:13000;width:305;height:245" coordorigin="6918,13000" coordsize="305,245" path="m6918,13245l7223,13245,7223,13000,6918,13000,6918,13245xe" filled="true" fillcolor="#ffffdc" stroked="false">
                <v:path arrowok="t"/>
                <v:fill type="solid"/>
              </v:shape>
            </v:group>
            <v:group style="position:absolute;left:7237;top:13000;width:2;height:245" coordorigin="7237,13000" coordsize="2,245">
              <v:shape style="position:absolute;left:7237;top:13000;width:2;height:245" coordorigin="7237,13000" coordsize="0,245" path="m7237,13000l7237,13245e" filled="false" stroked="true" strokeweight=".58001pt" strokecolor="#ffffdc">
                <v:path arrowok="t"/>
              </v:shape>
            </v:group>
            <v:group style="position:absolute;left:7242;top:13000;width:680;height:245" coordorigin="7242,13000" coordsize="680,245">
              <v:shape style="position:absolute;left:7242;top:13000;width:680;height:245" coordorigin="7242,13000" coordsize="680,245" path="m7242,13245l7921,13245,7921,13000,7242,13000,7242,13245xe" filled="true" fillcolor="#ffffdc" stroked="false">
                <v:path arrowok="t"/>
                <v:fill type="solid"/>
              </v:shape>
            </v:group>
            <v:group style="position:absolute;left:7943;top:13000;width:2;height:245" coordorigin="7943,13000" coordsize="2,245">
              <v:shape style="position:absolute;left:7943;top:13000;width:2;height:245" coordorigin="7943,13000" coordsize="0,245" path="m7943,13000l7943,13245e" filled="false" stroked="true" strokeweight=".579980pt" strokecolor="#ffffdc">
                <v:path arrowok="t"/>
              </v:shape>
            </v:group>
            <v:group style="position:absolute;left:9004;top:13000;width:2;height:245" coordorigin="9004,13000" coordsize="2,245">
              <v:shape style="position:absolute;left:9004;top:13000;width:2;height:245" coordorigin="9004,13000" coordsize="0,245" path="m9004,13000l9004,13245e" filled="false" stroked="true" strokeweight=".58001pt" strokecolor="#ffffdc">
                <v:path arrowok="t"/>
              </v:shape>
            </v:group>
            <v:group style="position:absolute;left:7948;top:13000;width:1052;height:245" coordorigin="7948,13000" coordsize="1052,245">
              <v:shape style="position:absolute;left:7948;top:13000;width:1052;height:245" coordorigin="7948,13000" coordsize="1052,245" path="m7948,13245l8999,13245,8999,13000,7948,13000,7948,13245xe" filled="true" fillcolor="#ffffdc" stroked="false">
                <v:path arrowok="t"/>
                <v:fill type="solid"/>
              </v:shape>
            </v:group>
            <v:group style="position:absolute;left:9021;top:13000;width:2;height:245" coordorigin="9021,13000" coordsize="2,245">
              <v:shape style="position:absolute;left:9021;top:13000;width:2;height:245" coordorigin="9021,13000" coordsize="0,245" path="m9021,13000l9021,13245e" filled="false" stroked="true" strokeweight=".58001pt" strokecolor="#ffffdc">
                <v:path arrowok="t"/>
              </v:shape>
            </v:group>
            <v:group style="position:absolute;left:9025;top:13000;width:300;height:245" coordorigin="9025,13000" coordsize="300,245">
              <v:shape style="position:absolute;left:9025;top:13000;width:300;height:245" coordorigin="9025,13000" coordsize="300,245" path="m9025,13245l9325,13245,9325,13000,9025,13000,9025,13245xe" filled="true" fillcolor="#ffffdc" stroked="false">
                <v:path arrowok="t"/>
                <v:fill type="solid"/>
              </v:shape>
            </v:group>
            <v:group style="position:absolute;left:9347;top:13000;width:2;height:245" coordorigin="9347,13000" coordsize="2,245">
              <v:shape style="position:absolute;left:9347;top:13000;width:2;height:245" coordorigin="9347,13000" coordsize="0,245" path="m9347,13000l9347,13245e" filled="false" stroked="true" strokeweight=".58001pt" strokecolor="#ffffdc">
                <v:path arrowok="t"/>
              </v:shape>
            </v:group>
            <v:group style="position:absolute;left:10476;top:13000;width:2;height:245" coordorigin="10476,13000" coordsize="2,245">
              <v:shape style="position:absolute;left:10476;top:13000;width:2;height:245" coordorigin="10476,13000" coordsize="0,245" path="m10476,13000l10476,13245e" filled="false" stroked="true" strokeweight=".579980pt" strokecolor="#ffffdc">
                <v:path arrowok="t"/>
              </v:shape>
            </v:group>
            <v:group style="position:absolute;left:9352;top:13000;width:1119;height:245" coordorigin="9352,13000" coordsize="1119,245">
              <v:shape style="position:absolute;left:9352;top:13000;width:1119;height:245" coordorigin="9352,13000" coordsize="1119,245" path="m9352,13245l10471,13245,10471,13000,9352,13000,9352,13245xe" filled="true" fillcolor="#ffffdc" stroked="false">
                <v:path arrowok="t"/>
                <v:fill type="solid"/>
              </v:shape>
            </v:group>
            <v:group style="position:absolute;left:10490;top:13000;width:2;height:245" coordorigin="10490,13000" coordsize="2,245">
              <v:shape style="position:absolute;left:10490;top:13000;width:2;height:245" coordorigin="10490,13000" coordsize="0,245" path="m10490,13000l10490,13245e" filled="false" stroked="true" strokeweight=".58004pt" strokecolor="#ffffdc">
                <v:path arrowok="t"/>
              </v:shape>
            </v:group>
            <v:group style="position:absolute;left:10807;top:13000;width:2;height:245" coordorigin="10807,13000" coordsize="2,245">
              <v:shape style="position:absolute;left:10807;top:13000;width:2;height:245" coordorigin="10807,13000" coordsize="0,245" path="m10807,13000l10807,13245e" filled="false" stroked="true" strokeweight=".579980pt" strokecolor="#ffffdc">
                <v:path arrowok="t"/>
              </v:shape>
            </v:group>
            <v:group style="position:absolute;left:10495;top:13000;width:308;height:245" coordorigin="10495,13000" coordsize="308,245">
              <v:shape style="position:absolute;left:10495;top:13000;width:308;height:245" coordorigin="10495,13000" coordsize="308,245" path="m10495,13245l10802,13245,10802,13000,10495,13000,10495,13245xe" filled="true" fillcolor="#ffffdc" stroked="false">
                <v:path arrowok="t"/>
                <v:fill type="solid"/>
              </v:shape>
            </v:group>
            <v:group style="position:absolute;left:1428;top:12999;width:9384;height:2" coordorigin="1428,12999" coordsize="9384,2">
              <v:shape style="position:absolute;left:1428;top:12999;width:9384;height:2" coordorigin="1428,12999" coordsize="9384,0" path="m1428,12999l10812,12999e" filled="false" stroked="true" strokeweight=".22pt" strokecolor="#000000">
                <v:path arrowok="t"/>
              </v:shape>
            </v:group>
            <v:group style="position:absolute;left:1428;top:13246;width:9384;height:2" coordorigin="1428,13246" coordsize="9384,2">
              <v:shape style="position:absolute;left:1428;top:13246;width:9384;height:2" coordorigin="1428,13246" coordsize="9384,0" path="m1428,13246l10812,13246e" filled="false" stroked="true" strokeweight=".22pt" strokecolor="#000000">
                <v:path arrowok="t"/>
              </v:shape>
            </v:group>
            <v:group style="position:absolute;left:1436;top:13492;width:2;height:221" coordorigin="1436,13492" coordsize="2,221">
              <v:shape style="position:absolute;left:1436;top:13492;width:2;height:221" coordorigin="1436,13492" coordsize="0,221" path="m1436,13492l1436,13713e" filled="false" stroked="true" strokeweight=".580pt" strokecolor="#ffffdc">
                <v:path arrowok="t"/>
              </v:shape>
            </v:group>
            <v:group style="position:absolute;left:1431;top:13725;width:2091;height:2" coordorigin="1431,13725" coordsize="2091,2">
              <v:shape style="position:absolute;left:1431;top:13725;width:2091;height:2" coordorigin="1431,13725" coordsize="2091,0" path="m1431,13725l3521,13725e" filled="false" stroked="true" strokeweight="1.3pt" strokecolor="#ffffdc">
                <v:path arrowok="t"/>
              </v:shape>
            </v:group>
            <v:group style="position:absolute;left:1440;top:13492;width:2081;height:221" coordorigin="1440,13492" coordsize="2081,221">
              <v:shape style="position:absolute;left:1440;top:13492;width:2081;height:221" coordorigin="1440,13492" coordsize="2081,221" path="m1440,13713l3521,13713,3521,13492,1440,13492,1440,13713xe" filled="true" fillcolor="#ffffdc" stroked="false">
                <v:path arrowok="t"/>
                <v:fill type="solid"/>
              </v:shape>
            </v:group>
            <v:group style="position:absolute;left:3543;top:13492;width:2;height:245" coordorigin="3543,13492" coordsize="2,245">
              <v:shape style="position:absolute;left:3543;top:13492;width:2;height:245" coordorigin="3543,13492" coordsize="0,245" path="m3543,13492l3543,13737e" filled="false" stroked="true" strokeweight=".580pt" strokecolor="#ffffdc">
                <v:path arrowok="t"/>
              </v:shape>
            </v:group>
            <v:group style="position:absolute;left:4698;top:13492;width:2;height:245" coordorigin="4698,13492" coordsize="2,245">
              <v:shape style="position:absolute;left:4698;top:13492;width:2;height:245" coordorigin="4698,13492" coordsize="0,245" path="m4698,13492l4698,13737e" filled="false" stroked="true" strokeweight=".58001pt" strokecolor="#ffffdc">
                <v:path arrowok="t"/>
              </v:shape>
            </v:group>
            <v:group style="position:absolute;left:3548;top:13492;width:1146;height:245" coordorigin="3548,13492" coordsize="1146,245">
              <v:shape style="position:absolute;left:3548;top:13492;width:1146;height:245" coordorigin="3548,13492" coordsize="1146,245" path="m3548,13737l4693,13737,4693,13492,3548,13492,3548,13737xe" filled="true" fillcolor="#ffffdc" stroked="false">
                <v:path arrowok="t"/>
                <v:fill type="solid"/>
              </v:shape>
            </v:group>
            <v:group style="position:absolute;left:4712;top:13492;width:2;height:245" coordorigin="4712,13492" coordsize="2,245">
              <v:shape style="position:absolute;left:4712;top:13492;width:2;height:245" coordorigin="4712,13492" coordsize="0,245" path="m4712,13492l4712,13737e" filled="false" stroked="true" strokeweight=".58001pt" strokecolor="#ffffdc">
                <v:path arrowok="t"/>
              </v:shape>
            </v:group>
            <v:group style="position:absolute;left:5027;top:13492;width:2;height:245" coordorigin="5027,13492" coordsize="2,245">
              <v:shape style="position:absolute;left:5027;top:13492;width:2;height:245" coordorigin="5027,13492" coordsize="0,245" path="m5027,13492l5027,13737e" filled="false" stroked="true" strokeweight=".58001pt" strokecolor="#ffffdc">
                <v:path arrowok="t"/>
              </v:shape>
            </v:group>
            <v:group style="position:absolute;left:4717;top:13492;width:305;height:245" coordorigin="4717,13492" coordsize="305,245">
              <v:shape style="position:absolute;left:4717;top:13492;width:305;height:245" coordorigin="4717,13492" coordsize="305,245" path="m4717,13737l5022,13737,5022,13492,4717,13492,4717,13737xe" filled="true" fillcolor="#ffffdc" stroked="false">
                <v:path arrowok="t"/>
                <v:fill type="solid"/>
              </v:shape>
            </v:group>
            <v:group style="position:absolute;left:5037;top:13492;width:2;height:245" coordorigin="5037,13492" coordsize="2,245">
              <v:shape style="position:absolute;left:5037;top:13492;width:2;height:245" coordorigin="5037,13492" coordsize="0,245" path="m5037,13492l5037,13737e" filled="false" stroked="true" strokeweight=".46pt" strokecolor="#ffffdc">
                <v:path arrowok="t"/>
              </v:shape>
            </v:group>
            <v:group style="position:absolute;left:5041;top:13492;width:682;height:245" coordorigin="5041,13492" coordsize="682,245">
              <v:shape style="position:absolute;left:5041;top:13492;width:682;height:245" coordorigin="5041,13492" coordsize="682,245" path="m5041,13737l5723,13737,5723,13492,5041,13492,5041,13737xe" filled="true" fillcolor="#ffffdc" stroked="false">
                <v:path arrowok="t"/>
                <v:fill type="solid"/>
              </v:shape>
            </v:group>
            <v:group style="position:absolute;left:5743;top:13492;width:2;height:245" coordorigin="5743,13492" coordsize="2,245">
              <v:shape style="position:absolute;left:5743;top:13492;width:2;height:245" coordorigin="5743,13492" coordsize="0,245" path="m5743,13492l5743,13737e" filled="false" stroked="true" strokeweight=".70001pt" strokecolor="#ffffdc">
                <v:path arrowok="t"/>
              </v:shape>
            </v:group>
            <v:group style="position:absolute;left:6897;top:13492;width:2;height:245" coordorigin="6897,13492" coordsize="2,245">
              <v:shape style="position:absolute;left:6897;top:13492;width:2;height:245" coordorigin="6897,13492" coordsize="0,245" path="m6897,13492l6897,13737e" filled="false" stroked="true" strokeweight=".579980pt" strokecolor="#ffffdc">
                <v:path arrowok="t"/>
              </v:shape>
            </v:group>
            <v:group style="position:absolute;left:5749;top:13492;width:1143;height:245" coordorigin="5749,13492" coordsize="1143,245">
              <v:shape style="position:absolute;left:5749;top:13492;width:1143;height:245" coordorigin="5749,13492" coordsize="1143,245" path="m5749,13737l6892,13737,6892,13492,5749,13492,5749,13737xe" filled="true" fillcolor="#ffffdc" stroked="false">
                <v:path arrowok="t"/>
                <v:fill type="solid"/>
              </v:shape>
            </v:group>
            <v:group style="position:absolute;left:6913;top:13492;width:2;height:245" coordorigin="6913,13492" coordsize="2,245">
              <v:shape style="position:absolute;left:6913;top:13492;width:2;height:245" coordorigin="6913,13492" coordsize="0,245" path="m6913,13492l6913,13737e" filled="false" stroked="true" strokeweight=".58001pt" strokecolor="#ffffdc">
                <v:path arrowok="t"/>
              </v:shape>
            </v:group>
            <v:group style="position:absolute;left:7228;top:13492;width:2;height:245" coordorigin="7228,13492" coordsize="2,245">
              <v:shape style="position:absolute;left:7228;top:13492;width:2;height:245" coordorigin="7228,13492" coordsize="0,245" path="m7228,13492l7228,13737e" filled="false" stroked="true" strokeweight=".579980pt" strokecolor="#ffffdc">
                <v:path arrowok="t"/>
              </v:shape>
            </v:group>
            <v:group style="position:absolute;left:6918;top:13492;width:305;height:245" coordorigin="6918,13492" coordsize="305,245">
              <v:shape style="position:absolute;left:6918;top:13492;width:305;height:245" coordorigin="6918,13492" coordsize="305,245" path="m6918,13737l7223,13737,7223,13492,6918,13492,6918,13737xe" filled="true" fillcolor="#ffffdc" stroked="false">
                <v:path arrowok="t"/>
                <v:fill type="solid"/>
              </v:shape>
            </v:group>
            <v:group style="position:absolute;left:7237;top:13492;width:2;height:245" coordorigin="7237,13492" coordsize="2,245">
              <v:shape style="position:absolute;left:7237;top:13492;width:2;height:245" coordorigin="7237,13492" coordsize="0,245" path="m7237,13492l7237,13737e" filled="false" stroked="true" strokeweight=".58001pt" strokecolor="#ffffdc">
                <v:path arrowok="t"/>
              </v:shape>
            </v:group>
            <v:group style="position:absolute;left:7242;top:13492;width:680;height:245" coordorigin="7242,13492" coordsize="680,245">
              <v:shape style="position:absolute;left:7242;top:13492;width:680;height:245" coordorigin="7242,13492" coordsize="680,245" path="m7242,13737l7921,13737,7921,13492,7242,13492,7242,13737xe" filled="true" fillcolor="#ffffdc" stroked="false">
                <v:path arrowok="t"/>
                <v:fill type="solid"/>
              </v:shape>
            </v:group>
            <v:group style="position:absolute;left:7943;top:13492;width:2;height:245" coordorigin="7943,13492" coordsize="2,245">
              <v:shape style="position:absolute;left:7943;top:13492;width:2;height:245" coordorigin="7943,13492" coordsize="0,245" path="m7943,13492l7943,13737e" filled="false" stroked="true" strokeweight=".579980pt" strokecolor="#ffffdc">
                <v:path arrowok="t"/>
              </v:shape>
            </v:group>
            <v:group style="position:absolute;left:9004;top:13492;width:2;height:245" coordorigin="9004,13492" coordsize="2,245">
              <v:shape style="position:absolute;left:9004;top:13492;width:2;height:245" coordorigin="9004,13492" coordsize="0,245" path="m9004,13492l9004,13737e" filled="false" stroked="true" strokeweight=".58001pt" strokecolor="#ffffdc">
                <v:path arrowok="t"/>
              </v:shape>
            </v:group>
            <v:group style="position:absolute;left:7948;top:13492;width:1052;height:245" coordorigin="7948,13492" coordsize="1052,245">
              <v:shape style="position:absolute;left:7948;top:13492;width:1052;height:245" coordorigin="7948,13492" coordsize="1052,245" path="m7948,13737l8999,13737,8999,13492,7948,13492,7948,13737xe" filled="true" fillcolor="#ffffdc" stroked="false">
                <v:path arrowok="t"/>
                <v:fill type="solid"/>
              </v:shape>
            </v:group>
            <v:group style="position:absolute;left:9021;top:13492;width:2;height:245" coordorigin="9021,13492" coordsize="2,245">
              <v:shape style="position:absolute;left:9021;top:13492;width:2;height:245" coordorigin="9021,13492" coordsize="0,245" path="m9021,13492l9021,13737e" filled="false" stroked="true" strokeweight=".58001pt" strokecolor="#ffffdc">
                <v:path arrowok="t"/>
              </v:shape>
            </v:group>
            <v:group style="position:absolute;left:9025;top:13492;width:300;height:245" coordorigin="9025,13492" coordsize="300,245">
              <v:shape style="position:absolute;left:9025;top:13492;width:300;height:245" coordorigin="9025,13492" coordsize="300,245" path="m9025,13737l9325,13737,9325,13492,9025,13492,9025,13737xe" filled="true" fillcolor="#ffffdc" stroked="false">
                <v:path arrowok="t"/>
                <v:fill type="solid"/>
              </v:shape>
            </v:group>
            <v:group style="position:absolute;left:9347;top:13492;width:2;height:245" coordorigin="9347,13492" coordsize="2,245">
              <v:shape style="position:absolute;left:9347;top:13492;width:2;height:245" coordorigin="9347,13492" coordsize="0,245" path="m9347,13492l9347,13737e" filled="false" stroked="true" strokeweight=".58001pt" strokecolor="#ffffdc">
                <v:path arrowok="t"/>
              </v:shape>
            </v:group>
            <v:group style="position:absolute;left:10476;top:13492;width:2;height:245" coordorigin="10476,13492" coordsize="2,245">
              <v:shape style="position:absolute;left:10476;top:13492;width:2;height:245" coordorigin="10476,13492" coordsize="0,245" path="m10476,13492l10476,13737e" filled="false" stroked="true" strokeweight=".579980pt" strokecolor="#ffffdc">
                <v:path arrowok="t"/>
              </v:shape>
            </v:group>
            <v:group style="position:absolute;left:9352;top:13492;width:1119;height:245" coordorigin="9352,13492" coordsize="1119,245">
              <v:shape style="position:absolute;left:9352;top:13492;width:1119;height:245" coordorigin="9352,13492" coordsize="1119,245" path="m9352,13737l10471,13737,10471,13492,9352,13492,9352,13737xe" filled="true" fillcolor="#ffffdc" stroked="false">
                <v:path arrowok="t"/>
                <v:fill type="solid"/>
              </v:shape>
            </v:group>
            <v:group style="position:absolute;left:10490;top:13492;width:2;height:245" coordorigin="10490,13492" coordsize="2,245">
              <v:shape style="position:absolute;left:10490;top:13492;width:2;height:245" coordorigin="10490,13492" coordsize="0,245" path="m10490,13492l10490,13737e" filled="false" stroked="true" strokeweight=".58004pt" strokecolor="#ffffdc">
                <v:path arrowok="t"/>
              </v:shape>
            </v:group>
            <v:group style="position:absolute;left:10807;top:13492;width:2;height:245" coordorigin="10807,13492" coordsize="2,245">
              <v:shape style="position:absolute;left:10807;top:13492;width:2;height:245" coordorigin="10807,13492" coordsize="0,245" path="m10807,13492l10807,13737e" filled="false" stroked="true" strokeweight=".579980pt" strokecolor="#ffffdc">
                <v:path arrowok="t"/>
              </v:shape>
            </v:group>
            <v:group style="position:absolute;left:10495;top:13492;width:308;height:245" coordorigin="10495,13492" coordsize="308,245">
              <v:shape style="position:absolute;left:10495;top:13492;width:308;height:245" coordorigin="10495,13492" coordsize="308,245" path="m10495,13737l10802,13737,10802,13492,10495,13492,10495,13737xe" filled="true" fillcolor="#ffffdc" stroked="false">
                <v:path arrowok="t"/>
                <v:fill type="solid"/>
              </v:shape>
            </v:group>
            <v:group style="position:absolute;left:1428;top:13494;width:9384;height:2" coordorigin="1428,13494" coordsize="9384,2">
              <v:shape style="position:absolute;left:1428;top:13494;width:9384;height:2" coordorigin="1428,13494" coordsize="9384,0" path="m1428,13494l10812,13494e" filled="false" stroked="true" strokeweight=".22pt" strokecolor="#000000">
                <v:path arrowok="t"/>
              </v:shape>
            </v:group>
            <v:group style="position:absolute;left:1428;top:13738;width:9384;height:2" coordorigin="1428,13738" coordsize="9384,2">
              <v:shape style="position:absolute;left:1428;top:13738;width:9384;height:2" coordorigin="1428,13738" coordsize="9384,0" path="m1428,13738l10812,13738e" filled="false" stroked="true" strokeweight=".22pt" strokecolor="#000000">
                <v:path arrowok="t"/>
              </v:shape>
            </v:group>
            <v:group style="position:absolute;left:1428;top:14233;width:9384;height:2" coordorigin="1428,14233" coordsize="9384,2">
              <v:shape style="position:absolute;left:1428;top:14233;width:9384;height:2" coordorigin="1428,14233" coordsize="9384,0" path="m1428,14233l10812,14233e" filled="false" stroked="true" strokeweight=".22pt" strokecolor="#000000">
                <v:path arrowok="t"/>
              </v:shape>
              <v:shape style="position:absolute;left:3547;top:3224;width:225;height:225" type="#_x0000_t75" stroked="false">
                <v:imagedata r:id="rId15" o:title=""/>
              </v:shape>
              <v:shape style="position:absolute;left:5747;top:3224;width:225;height:225" type="#_x0000_t75" stroked="false">
                <v:imagedata r:id="rId15" o:title=""/>
              </v:shape>
              <v:shape style="position:absolute;left:7947;top:3224;width:225;height:225" type="#_x0000_t75" stroked="false">
                <v:imagedata r:id="rId15" o:title=""/>
              </v:shape>
              <v:shape style="position:absolute;left:7947;top:4950;width:225;height:225" type="#_x0000_t75" stroked="false">
                <v:imagedata r:id="rId15" o:title=""/>
              </v:shape>
              <v:shape style="position:absolute;left:3547;top:5691;width:225;height:225" type="#_x0000_t75" stroked="false">
                <v:imagedata r:id="rId15" o:title=""/>
              </v:shape>
              <v:shape style="position:absolute;left:5747;top:5691;width:225;height:225" type="#_x0000_t75" stroked="false">
                <v:imagedata r:id="rId15" o:title=""/>
              </v:shape>
              <v:shape style="position:absolute;left:7947;top:5691;width:225;height:225" type="#_x0000_t75" stroked="false">
                <v:imagedata r:id="rId15" o:title=""/>
              </v:shape>
              <v:shape style="position:absolute;left:5747;top:6186;width:225;height:225" type="#_x0000_t75" stroked="false">
                <v:imagedata r:id="rId15" o:title=""/>
              </v:shape>
              <v:shape style="position:absolute;left:7947;top:6186;width:225;height:225" type="#_x0000_t75" stroked="false">
                <v:imagedata r:id="rId15" o:title=""/>
              </v:shape>
              <v:shape style="position:absolute;left:3547;top:7174;width:225;height:225" type="#_x0000_t75" stroked="false">
                <v:imagedata r:id="rId15" o:title=""/>
              </v:shape>
              <v:shape style="position:absolute;left:5747;top:7174;width:225;height:225" type="#_x0000_t75" stroked="false">
                <v:imagedata r:id="rId15" o:title=""/>
              </v:shape>
              <v:shape style="position:absolute;left:7947;top:7174;width:225;height:225" type="#_x0000_t75" stroked="false">
                <v:imagedata r:id="rId15" o:title=""/>
              </v:shape>
              <v:shape style="position:absolute;left:3547;top:8161;width:225;height:225" type="#_x0000_t75" stroked="false">
                <v:imagedata r:id="rId15" o:title=""/>
              </v:shape>
              <v:shape style="position:absolute;left:5747;top:8161;width:225;height:225" type="#_x0000_t75" stroked="false">
                <v:imagedata r:id="rId16" o:title=""/>
              </v:shape>
              <v:shape style="position:absolute;left:7947;top:8161;width:225;height:225" type="#_x0000_t75" stroked="false">
                <v:imagedata r:id="rId15" o:title=""/>
              </v:shape>
              <v:shape style="position:absolute;left:5747;top:8875;width:225;height:225" type="#_x0000_t75" stroked="false">
                <v:imagedata r:id="rId15" o:title=""/>
              </v:shape>
              <v:shape style="position:absolute;left:5747;top:9590;width:225;height:225" type="#_x0000_t75" stroked="false">
                <v:imagedata r:id="rId15" o:title=""/>
              </v:shape>
              <v:shape style="position:absolute;left:5747;top:11316;width:225;height:225" type="#_x0000_t75" stroked="false">
                <v:imagedata r:id="rId15" o:title=""/>
              </v:shape>
              <v:shape style="position:absolute;left:7947;top:11316;width:225;height:225" type="#_x0000_t75" stroked="false">
                <v:imagedata r:id="rId15" o:title=""/>
              </v:shape>
              <v:shape style="position:absolute;left:9350;top:11316;width:225;height:225" type="#_x0000_t75" stroked="false">
                <v:imagedata r:id="rId16" o:title=""/>
              </v:shape>
              <v:shape style="position:absolute;left:9350;top:11811;width:225;height:225" type="#_x0000_t75" stroked="false">
                <v:imagedata r:id="rId16" o:title=""/>
              </v:shape>
              <v:shape style="position:absolute;left:7947;top:12258;width:225;height:225" type="#_x0000_t75" stroked="false">
                <v:imagedata r:id="rId15" o:title=""/>
              </v:shape>
              <v:shape style="position:absolute;left:3547;top:13738;width:225;height:225" type="#_x0000_t75" stroked="false">
                <v:imagedata r:id="rId16" o:title=""/>
              </v:shape>
              <v:shape style="position:absolute;left:5747;top:13738;width:225;height:225" type="#_x0000_t75" stroked="false">
                <v:imagedata r:id="rId16" o:title=""/>
              </v:shape>
              <v:shape style="position:absolute;left:7947;top:13738;width:225;height:225" type="#_x0000_t75" stroked="false">
                <v:imagedata r:id="rId15" o:title=""/>
              </v:shape>
            </v:group>
            <w10:wrap type="none"/>
          </v:group>
        </w:pict>
      </w:r>
      <w:r>
        <w:rPr>
          <w:rFonts w:ascii="Calibri"/>
          <w:color w:val="B4B4B4"/>
          <w:spacing w:val="-1"/>
          <w:sz w:val="18"/>
        </w:rPr>
        <w:t>SHAREPOINT1</w:t>
      </w:r>
      <w:r>
        <w:rPr>
          <w:rFonts w:ascii="Calibri"/>
          <w:color w:val="B4B4B4"/>
          <w:spacing w:val="28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SHARLISE-WIN8</w:t>
      </w:r>
      <w:r>
        <w:rPr>
          <w:rFonts w:ascii="Calibri"/>
          <w:color w:val="B4B4B4"/>
          <w:spacing w:val="21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SHELDON</w:t>
      </w:r>
      <w:r>
        <w:rPr>
          <w:rFonts w:ascii="Calibri"/>
          <w:color w:val="B4B4B4"/>
          <w:spacing w:val="25"/>
          <w:w w:val="99"/>
          <w:sz w:val="18"/>
        </w:rPr>
        <w:t> </w:t>
      </w:r>
      <w:r>
        <w:rPr>
          <w:rFonts w:ascii="Calibri"/>
          <w:color w:val="B4B4B4"/>
          <w:spacing w:val="-1"/>
          <w:sz w:val="18"/>
        </w:rPr>
        <w:t>SHREDDER</w:t>
      </w:r>
      <w:r>
        <w:rPr>
          <w:rFonts w:ascii="Calibri"/>
          <w:sz w:val="18"/>
        </w:rPr>
      </w:r>
    </w:p>
    <w:p>
      <w:pPr>
        <w:tabs>
          <w:tab w:pos="2470" w:val="left" w:leader="none"/>
        </w:tabs>
        <w:spacing w:before="1"/>
        <w:ind w:left="14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SLOW-WIN8</w:t>
        <w:tab/>
      </w:r>
      <w:r>
        <w:rPr>
          <w:rFonts w:ascii="Calibri"/>
          <w:color w:val="585858"/>
          <w:spacing w:val="-1"/>
          <w:position w:val="-4"/>
          <w:sz w:val="18"/>
        </w:rPr>
        <w:t>GFI</w:t>
      </w:r>
      <w:r>
        <w:rPr>
          <w:rFonts w:ascii="Calibri"/>
          <w:sz w:val="18"/>
        </w:rPr>
      </w:r>
    </w:p>
    <w:p>
      <w:pPr>
        <w:spacing w:before="4"/>
        <w:ind w:left="0" w:right="0" w:firstLine="0"/>
        <w:jc w:val="righ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w w:val="95"/>
          <w:sz w:val="18"/>
        </w:rPr>
        <w:t>Languard</w:t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  <w:r>
        <w:rPr/>
        <w:br w:type="column"/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2"/>
        <w:rPr>
          <w:rFonts w:ascii="Calibri" w:hAnsi="Calibri" w:cs="Calibri" w:eastAsia="Calibri"/>
          <w:sz w:val="32"/>
          <w:szCs w:val="32"/>
        </w:rPr>
      </w:pPr>
    </w:p>
    <w:p>
      <w:pPr>
        <w:numPr>
          <w:ilvl w:val="0"/>
          <w:numId w:val="7"/>
        </w:numPr>
        <w:tabs>
          <w:tab w:pos="1324" w:val="left" w:leader="none"/>
        </w:tabs>
        <w:spacing w:before="0"/>
        <w:ind w:left="1323" w:right="0" w:hanging="1183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sz w:val="18"/>
        </w:rPr>
        <w:t>GFI</w:t>
      </w:r>
      <w:r>
        <w:rPr>
          <w:rFonts w:ascii="Calibri"/>
          <w:sz w:val="18"/>
        </w:rPr>
      </w:r>
    </w:p>
    <w:p>
      <w:pPr>
        <w:spacing w:before="1"/>
        <w:ind w:left="1100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sz w:val="18"/>
        </w:rPr>
        <w:t>Languard</w:t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  <w:r>
        <w:rPr/>
        <w:br w:type="column"/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2"/>
        <w:rPr>
          <w:rFonts w:ascii="Calibri" w:hAnsi="Calibri" w:cs="Calibri" w:eastAsia="Calibri"/>
          <w:sz w:val="32"/>
          <w:szCs w:val="32"/>
        </w:rPr>
      </w:pPr>
    </w:p>
    <w:p>
      <w:pPr>
        <w:numPr>
          <w:ilvl w:val="0"/>
          <w:numId w:val="7"/>
        </w:numPr>
        <w:tabs>
          <w:tab w:pos="1322" w:val="left" w:leader="none"/>
        </w:tabs>
        <w:spacing w:before="0"/>
        <w:ind w:left="1321" w:right="0" w:hanging="1181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sz w:val="18"/>
        </w:rPr>
        <w:t>Windows</w:t>
      </w:r>
      <w:r>
        <w:rPr>
          <w:rFonts w:ascii="Calibri"/>
          <w:sz w:val="18"/>
        </w:rPr>
      </w:r>
    </w:p>
    <w:p>
      <w:pPr>
        <w:spacing w:before="1"/>
        <w:ind w:left="1098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585858"/>
          <w:spacing w:val="-1"/>
          <w:sz w:val="18"/>
        </w:rPr>
        <w:t>Firewall</w:t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sz w:val="20"/>
          <w:szCs w:val="20"/>
        </w:rPr>
      </w:pPr>
    </w:p>
    <w:p>
      <w:pPr>
        <w:numPr>
          <w:ilvl w:val="0"/>
          <w:numId w:val="7"/>
        </w:numPr>
        <w:tabs>
          <w:tab w:pos="398" w:val="left" w:leader="none"/>
        </w:tabs>
        <w:spacing w:before="0"/>
        <w:ind w:left="397" w:right="0" w:hanging="257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color w:val="FF0000"/>
          <w:spacing w:val="-1"/>
          <w:position w:val="1"/>
          <w:sz w:val="18"/>
        </w:rPr>
        <w:t>None</w:t>
      </w:r>
      <w:r>
        <w:rPr>
          <w:rFonts w:ascii="Calibri"/>
          <w:sz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500" w:bottom="280" w:left="1300" w:right="1320"/>
          <w:cols w:num="4" w:equalWidth="0">
            <w:col w:w="2926" w:space="423"/>
            <w:col w:w="1779" w:space="422"/>
            <w:col w:w="2006" w:space="99"/>
            <w:col w:w="1965"/>
          </w:cols>
        </w:sectPr>
      </w:pP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spacing w:line="200" w:lineRule="atLeast"/>
        <w:ind w:left="116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469.9pt;height:497.15pt;mso-position-horizontal-relative:char;mso-position-vertical-relative:line" coordorigin="0,0" coordsize="9398,9943">
            <v:group style="position:absolute;left:19;top:7;width:2;height:514" coordorigin="19,7" coordsize="2,514">
              <v:shape style="position:absolute;left:19;top:7;width:2;height:514" coordorigin="19,7" coordsize="0,514" path="m19,7l19,521e" filled="false" stroked="true" strokeweight=".580pt" strokecolor="#d9d9d9">
                <v:path arrowok="t"/>
              </v:shape>
            </v:group>
            <v:group style="position:absolute;left:2117;top:7;width:2;height:514" coordorigin="2117,7" coordsize="2,514">
              <v:shape style="position:absolute;left:2117;top:7;width:2;height:514" coordorigin="2117,7" coordsize="0,514" path="m2117,7l2117,521e" filled="false" stroked="true" strokeweight=".58001pt" strokecolor="#d9d9d9">
                <v:path arrowok="t"/>
              </v:shape>
            </v:group>
            <v:group style="position:absolute;left:24;top:7;width:2088;height:269" coordorigin="24,7" coordsize="2088,269">
              <v:shape style="position:absolute;left:24;top:7;width:2088;height:269" coordorigin="24,7" coordsize="2088,269" path="m24,276l2112,276,2112,7,24,7,24,276xe" filled="true" fillcolor="#d9d9d9" stroked="false">
                <v:path arrowok="t"/>
                <v:fill type="solid"/>
              </v:shape>
            </v:group>
            <v:group style="position:absolute;left:2126;top:7;width:2;height:538" coordorigin="2126,7" coordsize="2,538">
              <v:shape style="position:absolute;left:2126;top:7;width:2;height:538" coordorigin="2126,7" coordsize="0,538" path="m2126,7l2126,545e" filled="false" stroked="true" strokeweight=".580pt" strokecolor="#d9d9d9">
                <v:path arrowok="t"/>
              </v:shape>
            </v:group>
            <v:group style="position:absolute;left:4316;top:7;width:2;height:538" coordorigin="4316,7" coordsize="2,538">
              <v:shape style="position:absolute;left:4316;top:7;width:2;height:538" coordorigin="4316,7" coordsize="0,538" path="m4316,7l4316,545e" filled="false" stroked="true" strokeweight=".579980pt" strokecolor="#d9d9d9">
                <v:path arrowok="t"/>
              </v:shape>
            </v:group>
            <v:group style="position:absolute;left:2131;top:7;width:2180;height:269" coordorigin="2131,7" coordsize="2180,269">
              <v:shape style="position:absolute;left:2131;top:7;width:2180;height:269" coordorigin="2131,7" coordsize="2180,269" path="m2131,276l4311,276,4311,7,2131,7,2131,276xe" filled="true" fillcolor="#d9d9d9" stroked="false">
                <v:path arrowok="t"/>
                <v:fill type="solid"/>
              </v:shape>
            </v:group>
            <v:group style="position:absolute;left:4326;top:7;width:2;height:538" coordorigin="4326,7" coordsize="2,538">
              <v:shape style="position:absolute;left:4326;top:7;width:2;height:538" coordorigin="4326,7" coordsize="0,538" path="m4326,7l4326,545e" filled="false" stroked="true" strokeweight=".70001pt" strokecolor="#d9d9d9">
                <v:path arrowok="t"/>
              </v:shape>
            </v:group>
            <v:group style="position:absolute;left:6517;top:7;width:2;height:538" coordorigin="6517,7" coordsize="2,538">
              <v:shape style="position:absolute;left:6517;top:7;width:2;height:538" coordorigin="6517,7" coordsize="0,538" path="m6517,7l6517,545e" filled="false" stroked="true" strokeweight=".58001pt" strokecolor="#d9d9d9">
                <v:path arrowok="t"/>
              </v:shape>
            </v:group>
            <v:group style="position:absolute;left:4332;top:7;width:2180;height:269" coordorigin="4332,7" coordsize="2180,269">
              <v:shape style="position:absolute;left:4332;top:7;width:2180;height:269" coordorigin="4332,7" coordsize="2180,269" path="m4332,276l6512,276,6512,7,4332,7,4332,276xe" filled="true" fillcolor="#d9d9d9" stroked="false">
                <v:path arrowok="t"/>
                <v:fill type="solid"/>
              </v:shape>
            </v:group>
            <v:group style="position:absolute;left:6526;top:7;width:2;height:538" coordorigin="6526,7" coordsize="2,538">
              <v:shape style="position:absolute;left:6526;top:7;width:2;height:538" coordorigin="6526,7" coordsize="0,538" path="m6526,7l6526,545e" filled="false" stroked="true" strokeweight=".579980pt" strokecolor="#d9d9d9">
                <v:path arrowok="t"/>
              </v:shape>
            </v:group>
            <v:group style="position:absolute;left:7921;top:7;width:2;height:538" coordorigin="7921,7" coordsize="2,538">
              <v:shape style="position:absolute;left:7921;top:7;width:2;height:538" coordorigin="7921,7" coordsize="0,538" path="m7921,7l7921,545e" filled="false" stroked="true" strokeweight=".579980pt" strokecolor="#d9d9d9">
                <v:path arrowok="t"/>
              </v:shape>
            </v:group>
            <v:group style="position:absolute;left:6531;top:7;width:1385;height:269" coordorigin="6531,7" coordsize="1385,269">
              <v:shape style="position:absolute;left:6531;top:7;width:1385;height:269" coordorigin="6531,7" coordsize="1385,269" path="m6531,276l7916,276,7916,7,6531,7,6531,276xe" filled="true" fillcolor="#d9d9d9" stroked="false">
                <v:path arrowok="t"/>
                <v:fill type="solid"/>
              </v:shape>
            </v:group>
            <v:group style="position:absolute;left:7930;top:7;width:2;height:538" coordorigin="7930,7" coordsize="2,538">
              <v:shape style="position:absolute;left:7930;top:7;width:2;height:538" coordorigin="7930,7" coordsize="0,538" path="m7930,7l7930,545e" filled="false" stroked="true" strokeweight=".58001pt" strokecolor="#d9d9d9">
                <v:path arrowok="t"/>
              </v:shape>
            </v:group>
            <v:group style="position:absolute;left:9390;top:7;width:2;height:538" coordorigin="9390,7" coordsize="2,538">
              <v:shape style="position:absolute;left:9390;top:7;width:2;height:538" coordorigin="9390,7" coordsize="0,538" path="m9390,7l9390,545e" filled="false" stroked="true" strokeweight=".579980pt" strokecolor="#d9d9d9">
                <v:path arrowok="t"/>
              </v:shape>
            </v:group>
            <v:group style="position:absolute;left:7935;top:7;width:1451;height:269" coordorigin="7935,7" coordsize="1451,269">
              <v:shape style="position:absolute;left:7935;top:7;width:1451;height:269" coordorigin="7935,7" coordsize="1451,269" path="m7935,276l9385,276,9385,7,7935,7,7935,276xe" filled="true" fillcolor="#d9d9d9" stroked="false">
                <v:path arrowok="t"/>
                <v:fill type="solid"/>
              </v:shape>
            </v:group>
            <v:group style="position:absolute;left:12;top:8;width:9384;height:2" coordorigin="12,8" coordsize="9384,2">
              <v:shape style="position:absolute;left:12;top:8;width:9384;height:2" coordorigin="12,8" coordsize="9384,0" path="m12,8l9395,8e" filled="false" stroked="true" strokeweight=".22pt" strokecolor="#000000">
                <v:path arrowok="t"/>
              </v:shape>
            </v:group>
            <v:group style="position:absolute;left:13;top:9;width:2;height:9909" coordorigin="13,9" coordsize="2,9909">
              <v:shape style="position:absolute;left:13;top:9;width:2;height:9909" coordorigin="13,9" coordsize="0,9909" path="m13,9l13,9918e" filled="false" stroked="true" strokeweight=".22pt" strokecolor="#000000">
                <v:path arrowok="t"/>
              </v:shape>
            </v:group>
            <v:group style="position:absolute;left:2120;top:9;width:2;height:536" coordorigin="2120,9" coordsize="2,536">
              <v:shape style="position:absolute;left:2120;top:9;width:2;height:536" coordorigin="2120,9" coordsize="0,536" path="m2120,9l2120,545e" filled="false" stroked="true" strokeweight=".22001pt" strokecolor="#000000">
                <v:path arrowok="t"/>
              </v:shape>
            </v:group>
            <v:group style="position:absolute;left:4319;top:9;width:2;height:536" coordorigin="4319,9" coordsize="2,536">
              <v:shape style="position:absolute;left:4319;top:9;width:2;height:536" coordorigin="4319,9" coordsize="0,536" path="m4319,9l4319,545e" filled="false" stroked="true" strokeweight=".22pt" strokecolor="#000000">
                <v:path arrowok="t"/>
              </v:shape>
            </v:group>
            <v:group style="position:absolute;left:6520;top:9;width:2;height:536" coordorigin="6520,9" coordsize="2,536">
              <v:shape style="position:absolute;left:6520;top:9;width:2;height:536" coordorigin="6520,9" coordsize="0,536" path="m6520,9l6520,545e" filled="false" stroked="true" strokeweight=".22003pt" strokecolor="#000000">
                <v:path arrowok="t"/>
              </v:shape>
            </v:group>
            <v:group style="position:absolute;left:7924;top:9;width:2;height:536" coordorigin="7924,9" coordsize="2,536">
              <v:shape style="position:absolute;left:7924;top:9;width:2;height:536" coordorigin="7924,9" coordsize="0,536" path="m7924,9l7924,545e" filled="false" stroked="true" strokeweight=".22pt" strokecolor="#000000">
                <v:path arrowok="t"/>
              </v:shape>
            </v:group>
            <v:group style="position:absolute;left:9394;top:9;width:2;height:9909" coordorigin="9394,9" coordsize="2,9909">
              <v:shape style="position:absolute;left:9394;top:9;width:2;height:9909" coordorigin="9394,9" coordsize="0,9909" path="m9394,9l9394,9918e" filled="false" stroked="true" strokeweight=".22pt" strokecolor="#000000">
                <v:path arrowok="t"/>
              </v:shape>
            </v:group>
            <v:group style="position:absolute;left:14;top:533;width:2108;height:2" coordorigin="14,533" coordsize="2108,2">
              <v:shape style="position:absolute;left:14;top:533;width:2108;height:2" coordorigin="14,533" coordsize="2108,0" path="m14,533l2121,533e" filled="false" stroked="true" strokeweight="1.3pt" strokecolor="#d9d9d9">
                <v:path arrowok="t"/>
              </v:shape>
            </v:group>
            <v:group style="position:absolute;left:24;top:276;width:2088;height:245" coordorigin="24,276" coordsize="2088,245">
              <v:shape style="position:absolute;left:24;top:276;width:2088;height:245" coordorigin="24,276" coordsize="2088,245" path="m24,521l2112,521,2112,276,24,276,24,521xe" filled="true" fillcolor="#d9d9d9" stroked="false">
                <v:path arrowok="t"/>
                <v:fill type="solid"/>
              </v:shape>
            </v:group>
            <v:group style="position:absolute;left:3286;top:276;width:2;height:269" coordorigin="3286,276" coordsize="2,269">
              <v:shape style="position:absolute;left:3286;top:276;width:2;height:269" coordorigin="3286,276" coordsize="0,269" path="m3286,276l3286,545e" filled="false" stroked="true" strokeweight=".580pt" strokecolor="#d9d9d9">
                <v:path arrowok="t"/>
              </v:shape>
            </v:group>
            <v:group style="position:absolute;left:2131;top:276;width:1151;height:269" coordorigin="2131,276" coordsize="1151,269">
              <v:shape style="position:absolute;left:2131;top:276;width:1151;height:269" coordorigin="2131,276" coordsize="1151,269" path="m2131,545l3281,545,3281,276,2131,276,2131,545xe" filled="true" fillcolor="#d9d9d9" stroked="false">
                <v:path arrowok="t"/>
                <v:fill type="solid"/>
              </v:shape>
            </v:group>
            <v:group style="position:absolute;left:3296;top:276;width:2;height:269" coordorigin="3296,276" coordsize="2,269">
              <v:shape style="position:absolute;left:3296;top:276;width:2;height:269" coordorigin="3296,276" coordsize="0,269" path="m3296,276l3296,545e" filled="false" stroked="true" strokeweight=".58001pt" strokecolor="#d9d9d9">
                <v:path arrowok="t"/>
              </v:shape>
            </v:group>
            <v:group style="position:absolute;left:3610;top:276;width:2;height:269" coordorigin="3610,276" coordsize="2,269">
              <v:shape style="position:absolute;left:3610;top:276;width:2;height:269" coordorigin="3610,276" coordsize="0,269" path="m3610,276l3610,545e" filled="false" stroked="true" strokeweight=".58001pt" strokecolor="#d9d9d9">
                <v:path arrowok="t"/>
              </v:shape>
            </v:group>
            <v:group style="position:absolute;left:3300;top:276;width:305;height:269" coordorigin="3300,276" coordsize="305,269">
              <v:shape style="position:absolute;left:3300;top:276;width:305;height:269" coordorigin="3300,276" coordsize="305,269" path="m3300,545l3605,545,3605,276,3300,276,3300,545xe" filled="true" fillcolor="#d9d9d9" stroked="false">
                <v:path arrowok="t"/>
                <v:fill type="solid"/>
              </v:shape>
            </v:group>
            <v:group style="position:absolute;left:3620;top:276;width:2;height:269" coordorigin="3620,276" coordsize="2,269">
              <v:shape style="position:absolute;left:3620;top:276;width:2;height:269" coordorigin="3620,276" coordsize="0,269" path="m3620,276l3620,545e" filled="false" stroked="true" strokeweight=".580pt" strokecolor="#d9d9d9">
                <v:path arrowok="t"/>
              </v:shape>
            </v:group>
            <v:group style="position:absolute;left:3624;top:276;width:687;height:269" coordorigin="3624,276" coordsize="687,269">
              <v:shape style="position:absolute;left:3624;top:276;width:687;height:269" coordorigin="3624,276" coordsize="687,269" path="m3624,545l4311,545,4311,276,3624,276,3624,545xe" filled="true" fillcolor="#d9d9d9" stroked="false">
                <v:path arrowok="t"/>
                <v:fill type="solid"/>
              </v:shape>
            </v:group>
            <v:group style="position:absolute;left:5486;top:276;width:2;height:269" coordorigin="5486,276" coordsize="2,269">
              <v:shape style="position:absolute;left:5486;top:276;width:2;height:269" coordorigin="5486,276" coordsize="0,269" path="m5486,276l5486,545e" filled="false" stroked="true" strokeweight=".70001pt" strokecolor="#d9d9d9">
                <v:path arrowok="t"/>
              </v:shape>
            </v:group>
            <v:group style="position:absolute;left:4332;top:276;width:1148;height:269" coordorigin="4332,276" coordsize="1148,269">
              <v:shape style="position:absolute;left:4332;top:276;width:1148;height:269" coordorigin="4332,276" coordsize="1148,269" path="m4332,545l5480,545,5480,276,4332,276,4332,545xe" filled="true" fillcolor="#d9d9d9" stroked="false">
                <v:path arrowok="t"/>
                <v:fill type="solid"/>
              </v:shape>
            </v:group>
            <v:group style="position:absolute;left:5497;top:276;width:2;height:269" coordorigin="5497,276" coordsize="2,269">
              <v:shape style="position:absolute;left:5497;top:276;width:2;height:269" coordorigin="5497,276" coordsize="0,269" path="m5497,276l5497,545e" filled="false" stroked="true" strokeweight=".58001pt" strokecolor="#d9d9d9">
                <v:path arrowok="t"/>
              </v:shape>
            </v:group>
            <v:group style="position:absolute;left:5811;top:276;width:2;height:269" coordorigin="5811,276" coordsize="2,269">
              <v:shape style="position:absolute;left:5811;top:276;width:2;height:269" coordorigin="5811,276" coordsize="0,269" path="m5811,276l5811,545e" filled="false" stroked="true" strokeweight=".579980pt" strokecolor="#d9d9d9">
                <v:path arrowok="t"/>
              </v:shape>
            </v:group>
            <v:group style="position:absolute;left:5502;top:276;width:305;height:269" coordorigin="5502,276" coordsize="305,269">
              <v:shape style="position:absolute;left:5502;top:276;width:305;height:269" coordorigin="5502,276" coordsize="305,269" path="m5502,545l5806,545,5806,276,5502,276,5502,545xe" filled="true" fillcolor="#d9d9d9" stroked="false">
                <v:path arrowok="t"/>
                <v:fill type="solid"/>
              </v:shape>
            </v:group>
            <v:group style="position:absolute;left:5821;top:276;width:2;height:269" coordorigin="5821,276" coordsize="2,269">
              <v:shape style="position:absolute;left:5821;top:276;width:2;height:269" coordorigin="5821,276" coordsize="0,269" path="m5821,276l5821,545e" filled="false" stroked="true" strokeweight=".58001pt" strokecolor="#d9d9d9">
                <v:path arrowok="t"/>
              </v:shape>
            </v:group>
            <v:group style="position:absolute;left:5826;top:276;width:687;height:269" coordorigin="5826,276" coordsize="687,269">
              <v:shape style="position:absolute;left:5826;top:276;width:687;height:269" coordorigin="5826,276" coordsize="687,269" path="m5826,545l6512,545,6512,276,5826,276,5826,545xe" filled="true" fillcolor="#d9d9d9" stroked="false">
                <v:path arrowok="t"/>
                <v:fill type="solid"/>
              </v:shape>
            </v:group>
            <v:group style="position:absolute;left:7594;top:276;width:2;height:269" coordorigin="7594,276" coordsize="2,269">
              <v:shape style="position:absolute;left:7594;top:276;width:2;height:269" coordorigin="7594,276" coordsize="0,269" path="m7594,276l7594,545e" filled="false" stroked="true" strokeweight=".579980pt" strokecolor="#d9d9d9">
                <v:path arrowok="t"/>
              </v:shape>
            </v:group>
            <v:group style="position:absolute;left:6531;top:276;width:1059;height:269" coordorigin="6531,276" coordsize="1059,269">
              <v:shape style="position:absolute;left:6531;top:276;width:1059;height:269" coordorigin="6531,276" coordsize="1059,269" path="m6531,545l7590,545,7590,276,6531,276,6531,545xe" filled="true" fillcolor="#d9d9d9" stroked="false">
                <v:path arrowok="t"/>
                <v:fill type="solid"/>
              </v:shape>
            </v:group>
            <v:group style="position:absolute;left:7604;top:276;width:2;height:269" coordorigin="7604,276" coordsize="2,269">
              <v:shape style="position:absolute;left:7604;top:276;width:2;height:269" coordorigin="7604,276" coordsize="0,269" path="m7604,276l7604,545e" filled="false" stroked="true" strokeweight=".58001pt" strokecolor="#d9d9d9">
                <v:path arrowok="t"/>
              </v:shape>
            </v:group>
            <v:group style="position:absolute;left:7609;top:276;width:308;height:269" coordorigin="7609,276" coordsize="308,269">
              <v:shape style="position:absolute;left:7609;top:276;width:308;height:269" coordorigin="7609,276" coordsize="308,269" path="m7609,545l7916,545,7916,276,7609,276,7609,545xe" filled="true" fillcolor="#d9d9d9" stroked="false">
                <v:path arrowok="t"/>
                <v:fill type="solid"/>
              </v:shape>
            </v:group>
            <v:group style="position:absolute;left:9064;top:276;width:2;height:269" coordorigin="9064,276" coordsize="2,269">
              <v:shape style="position:absolute;left:9064;top:276;width:2;height:269" coordorigin="9064,276" coordsize="0,269" path="m9064,276l9064,545e" filled="false" stroked="true" strokeweight=".579980pt" strokecolor="#d9d9d9">
                <v:path arrowok="t"/>
              </v:shape>
            </v:group>
            <v:group style="position:absolute;left:7935;top:276;width:1124;height:269" coordorigin="7935,276" coordsize="1124,269">
              <v:shape style="position:absolute;left:7935;top:276;width:1124;height:269" coordorigin="7935,276" coordsize="1124,269" path="m7935,545l9059,545,9059,276,7935,276,7935,545xe" filled="true" fillcolor="#d9d9d9" stroked="false">
                <v:path arrowok="t"/>
                <v:fill type="solid"/>
              </v:shape>
            </v:group>
            <v:group style="position:absolute;left:9073;top:276;width:2;height:269" coordorigin="9073,276" coordsize="2,269">
              <v:shape style="position:absolute;left:9073;top:276;width:2;height:269" coordorigin="9073,276" coordsize="0,269" path="m9073,276l9073,545e" filled="false" stroked="true" strokeweight=".58004pt" strokecolor="#d9d9d9">
                <v:path arrowok="t"/>
              </v:shape>
            </v:group>
            <v:group style="position:absolute;left:9078;top:276;width:308;height:269" coordorigin="9078,276" coordsize="308,269">
              <v:shape style="position:absolute;left:9078;top:276;width:308;height:269" coordorigin="9078,276" coordsize="308,269" path="m9078,545l9385,545,9385,276,9078,276,9078,545xe" filled="true" fillcolor="#d9d9d9" stroked="false">
                <v:path arrowok="t"/>
                <v:fill type="solid"/>
              </v:shape>
            </v:group>
            <v:group style="position:absolute;left:12;top:277;width:9384;height:2" coordorigin="12,277" coordsize="9384,2">
              <v:shape style="position:absolute;left:12;top:277;width:9384;height:2" coordorigin="12,277" coordsize="9384,0" path="m12,277l9395,277e" filled="false" stroked="true" strokeweight=".22pt" strokecolor="#000000">
                <v:path arrowok="t"/>
              </v:shape>
            </v:group>
            <v:group style="position:absolute;left:3290;top:278;width:2;height:9640" coordorigin="3290,278" coordsize="2,9640">
              <v:shape style="position:absolute;left:3290;top:278;width:2;height:9640" coordorigin="3290,278" coordsize="0,9640" path="m3290,278l3290,9918e" filled="false" stroked="true" strokeweight=".22pt" strokecolor="#000000">
                <v:path arrowok="t"/>
              </v:shape>
            </v:group>
            <v:group style="position:absolute;left:3614;top:278;width:2;height:9640" coordorigin="3614,278" coordsize="2,9640">
              <v:shape style="position:absolute;left:3614;top:278;width:2;height:9640" coordorigin="3614,278" coordsize="0,9640" path="m3614,278l3614,9918e" filled="false" stroked="true" strokeweight=".22001pt" strokecolor="#000000">
                <v:path arrowok="t"/>
              </v:shape>
            </v:group>
            <v:group style="position:absolute;left:5491;top:278;width:2;height:9640" coordorigin="5491,278" coordsize="2,9640">
              <v:shape style="position:absolute;left:5491;top:278;width:2;height:9640" coordorigin="5491,278" coordsize="0,9640" path="m5491,278l5491,9918e" filled="false" stroked="true" strokeweight=".22pt" strokecolor="#000000">
                <v:path arrowok="t"/>
              </v:shape>
            </v:group>
            <v:group style="position:absolute;left:5815;top:278;width:2;height:9640" coordorigin="5815,278" coordsize="2,9640">
              <v:shape style="position:absolute;left:5815;top:278;width:2;height:9640" coordorigin="5815,278" coordsize="0,9640" path="m5815,278l5815,9918e" filled="false" stroked="true" strokeweight=".22pt" strokecolor="#000000">
                <v:path arrowok="t"/>
              </v:shape>
            </v:group>
            <v:group style="position:absolute;left:7598;top:278;width:2;height:9640" coordorigin="7598,278" coordsize="2,9640">
              <v:shape style="position:absolute;left:7598;top:278;width:2;height:9640" coordorigin="7598,278" coordsize="0,9640" path="m7598,278l7598,9918e" filled="false" stroked="true" strokeweight=".22pt" strokecolor="#000000">
                <v:path arrowok="t"/>
              </v:shape>
            </v:group>
            <v:group style="position:absolute;left:9067;top:278;width:2;height:9640" coordorigin="9067,278" coordsize="2,9640">
              <v:shape style="position:absolute;left:9067;top:278;width:2;height:9640" coordorigin="9067,278" coordsize="0,9640" path="m9067,278l9067,9918e" filled="false" stroked="true" strokeweight=".22pt" strokecolor="#000000">
                <v:path arrowok="t"/>
              </v:shape>
            </v:group>
            <v:group style="position:absolute;left:2097;top:546;width:7298;height:2" coordorigin="2097,546" coordsize="7298,2">
              <v:shape style="position:absolute;left:2097;top:546;width:7298;height:2" coordorigin="2097,546" coordsize="7298,0" path="m2097,546l9395,546e" filled="false" stroked="true" strokeweight=".22pt" strokecolor="#000000">
                <v:path arrowok="t"/>
              </v:shape>
            </v:group>
            <v:group style="position:absolute;left:2121;top:547;width:2;height:9371" coordorigin="2121,547" coordsize="2,9371">
              <v:shape style="position:absolute;left:2121;top:547;width:2;height:9371" coordorigin="2121,547" coordsize="0,9371" path="m2121,547l2121,9918e" filled="false" stroked="true" strokeweight="2.5pt" strokecolor="#000000">
                <v:path arrowok="t"/>
              </v:shape>
            </v:group>
            <v:group style="position:absolute;left:4320;top:547;width:2;height:9371" coordorigin="4320,547" coordsize="2,9371">
              <v:shape style="position:absolute;left:4320;top:547;width:2;height:9371" coordorigin="4320,547" coordsize="0,9371" path="m4320,547l4320,9918e" filled="false" stroked="true" strokeweight="2.5pt" strokecolor="#000000">
                <v:path arrowok="t"/>
              </v:shape>
            </v:group>
            <v:group style="position:absolute;left:6522;top:547;width:2;height:9371" coordorigin="6522,547" coordsize="2,9371">
              <v:shape style="position:absolute;left:6522;top:547;width:2;height:9371" coordorigin="6522,547" coordsize="0,9371" path="m6522,547l6522,9918e" filled="false" stroked="true" strokeweight="2.5pt" strokecolor="#000000">
                <v:path arrowok="t"/>
              </v:shape>
            </v:group>
            <v:group style="position:absolute;left:7926;top:547;width:2;height:9371" coordorigin="7926,547" coordsize="2,9371">
              <v:shape style="position:absolute;left:7926;top:547;width:2;height:9371" coordorigin="7926,547" coordsize="0,9371" path="m7926,547l7926,9918e" filled="false" stroked="true" strokeweight="2.5pt" strokecolor="#000000">
                <v:path arrowok="t"/>
              </v:shape>
            </v:group>
            <v:group style="position:absolute;left:2097;top:1040;width:4449;height:2" coordorigin="2097,1040" coordsize="4449,2">
              <v:shape style="position:absolute;left:2097;top:1040;width:4449;height:2" coordorigin="2097,1040" coordsize="4449,0" path="m2097,1040l6546,1040e" filled="false" stroked="true" strokeweight=".22pt" strokecolor="#000000">
                <v:path arrowok="t"/>
              </v:shape>
            </v:group>
            <v:group style="position:absolute;left:19;top:1538;width:2;height:219" coordorigin="19,1538" coordsize="2,219">
              <v:shape style="position:absolute;left:19;top:1538;width:2;height:219" coordorigin="19,1538" coordsize="0,219" path="m19,1538l19,1757e" filled="false" stroked="true" strokeweight=".580pt" strokecolor="#ffffdc">
                <v:path arrowok="t"/>
              </v:shape>
            </v:group>
            <v:group style="position:absolute;left:14;top:1757;width:2091;height:274" coordorigin="14,1757" coordsize="2091,274">
              <v:shape style="position:absolute;left:14;top:1757;width:2091;height:274" coordorigin="14,1757" coordsize="2091,274" path="m14,2030l2105,2030,2105,1757,14,1757,14,2030xe" filled="true" fillcolor="#ffffdc" stroked="false">
                <v:path arrowok="t"/>
                <v:fill type="solid"/>
              </v:shape>
            </v:group>
            <v:group style="position:absolute;left:24;top:1538;width:2081;height:219" coordorigin="24,1538" coordsize="2081,219">
              <v:shape style="position:absolute;left:24;top:1538;width:2081;height:219" coordorigin="24,1538" coordsize="2081,219" path="m24,1757l2105,1757,2105,1538,24,1538,24,1757xe" filled="true" fillcolor="#ffffdc" stroked="false">
                <v:path arrowok="t"/>
                <v:fill type="solid"/>
              </v:shape>
            </v:group>
            <v:group style="position:absolute;left:2126;top:1538;width:2;height:219" coordorigin="2126,1538" coordsize="2,219">
              <v:shape style="position:absolute;left:2126;top:1538;width:2;height:219" coordorigin="2126,1538" coordsize="0,219" path="m2126,1538l2126,1757e" filled="false" stroked="true" strokeweight=".580pt" strokecolor="#ffffdc">
                <v:path arrowok="t"/>
              </v:shape>
            </v:group>
            <v:group style="position:absolute;left:3281;top:1538;width:2;height:219" coordorigin="3281,1538" coordsize="2,219">
              <v:shape style="position:absolute;left:3281;top:1538;width:2;height:219" coordorigin="3281,1538" coordsize="0,219" path="m3281,1538l3281,1757e" filled="false" stroked="true" strokeweight=".58001pt" strokecolor="#ffffdc">
                <v:path arrowok="t"/>
              </v:shape>
            </v:group>
            <v:group style="position:absolute;left:2121;top:1757;width:1165;height:274" coordorigin="2121,1757" coordsize="1165,274">
              <v:shape style="position:absolute;left:2121;top:1757;width:1165;height:274" coordorigin="2121,1757" coordsize="1165,274" path="m2121,2030l3286,2030,3286,1757,2121,1757,2121,2030xe" filled="true" fillcolor="#ffffdc" stroked="false">
                <v:path arrowok="t"/>
                <v:fill type="solid"/>
              </v:shape>
            </v:group>
            <v:group style="position:absolute;left:2131;top:1538;width:1146;height:219" coordorigin="2131,1538" coordsize="1146,219">
              <v:shape style="position:absolute;left:2131;top:1538;width:1146;height:219" coordorigin="2131,1538" coordsize="1146,219" path="m2131,1757l3276,1757,3276,1538,2131,1538,2131,1757xe" filled="true" fillcolor="#ffffdc" stroked="false">
                <v:path arrowok="t"/>
                <v:fill type="solid"/>
              </v:shape>
            </v:group>
            <v:group style="position:absolute;left:3296;top:1538;width:2;height:243" coordorigin="3296,1538" coordsize="2,243">
              <v:shape style="position:absolute;left:3296;top:1538;width:2;height:243" coordorigin="3296,1538" coordsize="0,243" path="m3296,1538l3296,1781e" filled="false" stroked="true" strokeweight=".58001pt" strokecolor="#ffffdc">
                <v:path arrowok="t"/>
              </v:shape>
            </v:group>
            <v:group style="position:absolute;left:3610;top:1538;width:2;height:243" coordorigin="3610,1538" coordsize="2,243">
              <v:shape style="position:absolute;left:3610;top:1538;width:2;height:243" coordorigin="3610,1538" coordsize="0,243" path="m3610,1538l3610,1781e" filled="false" stroked="true" strokeweight=".58001pt" strokecolor="#ffffdc">
                <v:path arrowok="t"/>
              </v:shape>
            </v:group>
            <v:group style="position:absolute;left:3291;top:1781;width:324;height:250" coordorigin="3291,1781" coordsize="324,250">
              <v:shape style="position:absolute;left:3291;top:1781;width:324;height:250" coordorigin="3291,1781" coordsize="324,250" path="m3291,2030l3615,2030,3615,1781,3291,1781,3291,2030xe" filled="true" fillcolor="#ffffdc" stroked="false">
                <v:path arrowok="t"/>
                <v:fill type="solid"/>
              </v:shape>
            </v:group>
            <v:group style="position:absolute;left:3300;top:1538;width:305;height:243" coordorigin="3300,1538" coordsize="305,243">
              <v:shape style="position:absolute;left:3300;top:1538;width:305;height:243" coordorigin="3300,1538" coordsize="305,243" path="m3300,1781l3605,1781,3605,1538,3300,1538,3300,1781xe" filled="true" fillcolor="#ffffdc" stroked="false">
                <v:path arrowok="t"/>
                <v:fill type="solid"/>
              </v:shape>
            </v:group>
            <v:group style="position:absolute;left:3621;top:1538;width:2;height:243" coordorigin="3621,1538" coordsize="2,243">
              <v:shape style="position:absolute;left:3621;top:1538;width:2;height:243" coordorigin="3621,1538" coordsize="0,243" path="m3621,1538l3621,1781e" filled="false" stroked="true" strokeweight=".46pt" strokecolor="#ffffdc">
                <v:path arrowok="t"/>
              </v:shape>
            </v:group>
            <v:group style="position:absolute;left:3617;top:1781;width:689;height:250" coordorigin="3617,1781" coordsize="689,250">
              <v:shape style="position:absolute;left:3617;top:1781;width:689;height:250" coordorigin="3617,1781" coordsize="689,250" path="m3617,2030l4306,2030,4306,1781,3617,1781,3617,2030xe" filled="true" fillcolor="#ffffdc" stroked="false">
                <v:path arrowok="t"/>
                <v:fill type="solid"/>
              </v:shape>
            </v:group>
            <v:group style="position:absolute;left:3624;top:1538;width:682;height:243" coordorigin="3624,1538" coordsize="682,243">
              <v:shape style="position:absolute;left:3624;top:1538;width:682;height:243" coordorigin="3624,1538" coordsize="682,243" path="m3624,1781l4306,1781,4306,1538,3624,1538,3624,1781xe" filled="true" fillcolor="#ffffdc" stroked="false">
                <v:path arrowok="t"/>
                <v:fill type="solid"/>
              </v:shape>
            </v:group>
            <v:group style="position:absolute;left:4326;top:1538;width:2;height:219" coordorigin="4326,1538" coordsize="2,219">
              <v:shape style="position:absolute;left:4326;top:1538;width:2;height:219" coordorigin="4326,1538" coordsize="0,219" path="m4326,1538l4326,1757e" filled="false" stroked="true" strokeweight=".70001pt" strokecolor="#ffffdc">
                <v:path arrowok="t"/>
              </v:shape>
            </v:group>
            <v:group style="position:absolute;left:5480;top:1538;width:2;height:219" coordorigin="5480,1538" coordsize="2,219">
              <v:shape style="position:absolute;left:5480;top:1538;width:2;height:219" coordorigin="5480,1538" coordsize="0,219" path="m5480,1538l5480,1757e" filled="false" stroked="true" strokeweight=".579980pt" strokecolor="#ffffdc">
                <v:path arrowok="t"/>
              </v:shape>
            </v:group>
            <v:group style="position:absolute;left:4320;top:1757;width:1165;height:274" coordorigin="4320,1757" coordsize="1165,274">
              <v:shape style="position:absolute;left:4320;top:1757;width:1165;height:274" coordorigin="4320,1757" coordsize="1165,274" path="m4320,2030l5485,2030,5485,1757,4320,1757,4320,2030xe" filled="true" fillcolor="#ffffdc" stroked="false">
                <v:path arrowok="t"/>
                <v:fill type="solid"/>
              </v:shape>
            </v:group>
            <v:group style="position:absolute;left:4332;top:1538;width:1143;height:219" coordorigin="4332,1538" coordsize="1143,219">
              <v:shape style="position:absolute;left:4332;top:1538;width:1143;height:219" coordorigin="4332,1538" coordsize="1143,219" path="m4332,1757l5475,1757,5475,1538,4332,1538,4332,1757xe" filled="true" fillcolor="#ffffdc" stroked="false">
                <v:path arrowok="t"/>
                <v:fill type="solid"/>
              </v:shape>
            </v:group>
            <v:group style="position:absolute;left:5497;top:1538;width:2;height:243" coordorigin="5497,1538" coordsize="2,243">
              <v:shape style="position:absolute;left:5497;top:1538;width:2;height:243" coordorigin="5497,1538" coordsize="0,243" path="m5497,1538l5497,1781e" filled="false" stroked="true" strokeweight=".58001pt" strokecolor="#ffffdc">
                <v:path arrowok="t"/>
              </v:shape>
            </v:group>
            <v:group style="position:absolute;left:5811;top:1538;width:2;height:243" coordorigin="5811,1538" coordsize="2,243">
              <v:shape style="position:absolute;left:5811;top:1538;width:2;height:243" coordorigin="5811,1538" coordsize="0,243" path="m5811,1538l5811,1781e" filled="false" stroked="true" strokeweight=".579980pt" strokecolor="#ffffdc">
                <v:path arrowok="t"/>
              </v:shape>
            </v:group>
            <v:group style="position:absolute;left:5492;top:1781;width:324;height:250" coordorigin="5492,1781" coordsize="324,250">
              <v:shape style="position:absolute;left:5492;top:1781;width:324;height:250" coordorigin="5492,1781" coordsize="324,250" path="m5492,2030l5816,2030,5816,1781,5492,1781,5492,2030xe" filled="true" fillcolor="#ffffdc" stroked="false">
                <v:path arrowok="t"/>
                <v:fill type="solid"/>
              </v:shape>
            </v:group>
            <v:group style="position:absolute;left:5502;top:1538;width:305;height:243" coordorigin="5502,1538" coordsize="305,243">
              <v:shape style="position:absolute;left:5502;top:1538;width:305;height:243" coordorigin="5502,1538" coordsize="305,243" path="m5502,1781l5806,1781,5806,1538,5502,1538,5502,1781xe" filled="true" fillcolor="#ffffdc" stroked="false">
                <v:path arrowok="t"/>
                <v:fill type="solid"/>
              </v:shape>
            </v:group>
            <v:group style="position:absolute;left:5821;top:1538;width:2;height:243" coordorigin="5821,1538" coordsize="2,243">
              <v:shape style="position:absolute;left:5821;top:1538;width:2;height:243" coordorigin="5821,1538" coordsize="0,243" path="m5821,1538l5821,1781e" filled="false" stroked="true" strokeweight=".58001pt" strokecolor="#ffffdc">
                <v:path arrowok="t"/>
              </v:shape>
            </v:group>
            <v:group style="position:absolute;left:5816;top:1781;width:689;height:250" coordorigin="5816,1781" coordsize="689,250">
              <v:shape style="position:absolute;left:5816;top:1781;width:689;height:250" coordorigin="5816,1781" coordsize="689,250" path="m5816,2030l6505,2030,6505,1781,5816,1781,5816,2030xe" filled="true" fillcolor="#ffffdc" stroked="false">
                <v:path arrowok="t"/>
                <v:fill type="solid"/>
              </v:shape>
            </v:group>
            <v:group style="position:absolute;left:5826;top:1538;width:680;height:243" coordorigin="5826,1538" coordsize="680,243">
              <v:shape style="position:absolute;left:5826;top:1538;width:680;height:243" coordorigin="5826,1538" coordsize="680,243" path="m5826,1781l6505,1781,6505,1538,5826,1538,5826,1781xe" filled="true" fillcolor="#ffffdc" stroked="false">
                <v:path arrowok="t"/>
                <v:fill type="solid"/>
              </v:shape>
            </v:group>
            <v:group style="position:absolute;left:6526;top:1538;width:2;height:492" coordorigin="6526,1538" coordsize="2,492">
              <v:shape style="position:absolute;left:6526;top:1538;width:2;height:492" coordorigin="6526,1538" coordsize="0,492" path="m6526,1538l6526,2030e" filled="false" stroked="true" strokeweight=".579980pt" strokecolor="#ffffdc">
                <v:path arrowok="t"/>
              </v:shape>
            </v:group>
            <v:group style="position:absolute;left:7587;top:1538;width:2;height:492" coordorigin="7587,1538" coordsize="2,492">
              <v:shape style="position:absolute;left:7587;top:1538;width:2;height:492" coordorigin="7587,1538" coordsize="0,492" path="m7587,1538l7587,2030e" filled="false" stroked="true" strokeweight=".58001pt" strokecolor="#ffffdc">
                <v:path arrowok="t"/>
              </v:shape>
            </v:group>
            <v:group style="position:absolute;left:6531;top:1538;width:1052;height:272" coordorigin="6531,1538" coordsize="1052,272">
              <v:shape style="position:absolute;left:6531;top:1538;width:1052;height:272" coordorigin="6531,1538" coordsize="1052,272" path="m6531,1809l7582,1809,7582,1538,6531,1538,6531,1809xe" filled="true" fillcolor="#ffffdc" stroked="false">
                <v:path arrowok="t"/>
                <v:fill type="solid"/>
              </v:shape>
            </v:group>
            <v:group style="position:absolute;left:6531;top:1809;width:1052;height:221" coordorigin="6531,1809" coordsize="1052,221">
              <v:shape style="position:absolute;left:6531;top:1809;width:1052;height:221" coordorigin="6531,1809" coordsize="1052,221" path="m6531,2030l7582,2030,7582,1809,6531,1809,6531,2030xe" filled="true" fillcolor="#ffffdc" stroked="false">
                <v:path arrowok="t"/>
                <v:fill type="solid"/>
              </v:shape>
            </v:group>
            <v:group style="position:absolute;left:7604;top:1538;width:2;height:221" coordorigin="7604,1538" coordsize="2,221">
              <v:shape style="position:absolute;left:7604;top:1538;width:2;height:221" coordorigin="7604,1538" coordsize="0,221" path="m7604,1538l7604,1759e" filled="false" stroked="true" strokeweight=".58001pt" strokecolor="#ffffdc">
                <v:path arrowok="t"/>
              </v:shape>
            </v:group>
            <v:group style="position:absolute;left:7599;top:1759;width:310;height:272" coordorigin="7599,1759" coordsize="310,272">
              <v:shape style="position:absolute;left:7599;top:1759;width:310;height:272" coordorigin="7599,1759" coordsize="310,272" path="m7599,2030l7909,2030,7909,1759,7599,1759,7599,2030xe" filled="true" fillcolor="#ffffdc" stroked="false">
                <v:path arrowok="t"/>
                <v:fill type="solid"/>
              </v:shape>
            </v:group>
            <v:group style="position:absolute;left:7609;top:1538;width:300;height:221" coordorigin="7609,1538" coordsize="300,221">
              <v:shape style="position:absolute;left:7609;top:1538;width:300;height:221" coordorigin="7609,1538" coordsize="300,221" path="m7609,1759l7909,1759,7909,1538,7609,1538,7609,1759xe" filled="true" fillcolor="#ffffdc" stroked="false">
                <v:path arrowok="t"/>
                <v:fill type="solid"/>
              </v:shape>
            </v:group>
            <v:group style="position:absolute;left:7930;top:1538;width:2;height:219" coordorigin="7930,1538" coordsize="2,219">
              <v:shape style="position:absolute;left:7930;top:1538;width:2;height:219" coordorigin="7930,1538" coordsize="0,219" path="m7930,1538l7930,1757e" filled="false" stroked="true" strokeweight=".58001pt" strokecolor="#ffffdc">
                <v:path arrowok="t"/>
              </v:shape>
            </v:group>
            <v:group style="position:absolute;left:9059;top:1538;width:2;height:219" coordorigin="9059,1538" coordsize="2,219">
              <v:shape style="position:absolute;left:9059;top:1538;width:2;height:219" coordorigin="9059,1538" coordsize="0,219" path="m9059,1538l9059,1757e" filled="false" stroked="true" strokeweight=".579980pt" strokecolor="#ffffdc">
                <v:path arrowok="t"/>
              </v:shape>
            </v:group>
            <v:group style="position:absolute;left:7926;top:1757;width:1139;height:274" coordorigin="7926,1757" coordsize="1139,274">
              <v:shape style="position:absolute;left:7926;top:1757;width:1139;height:274" coordorigin="7926,1757" coordsize="1139,274" path="m7926,2030l9064,2030,9064,1757,7926,1757,7926,2030xe" filled="true" fillcolor="#ffffdc" stroked="false">
                <v:path arrowok="t"/>
                <v:fill type="solid"/>
              </v:shape>
            </v:group>
            <v:group style="position:absolute;left:7935;top:1538;width:1119;height:219" coordorigin="7935,1538" coordsize="1119,219">
              <v:shape style="position:absolute;left:7935;top:1538;width:1119;height:219" coordorigin="7935,1538" coordsize="1119,219" path="m7935,1757l9054,1757,9054,1538,7935,1538,7935,1757xe" filled="true" fillcolor="#ffffdc" stroked="false">
                <v:path arrowok="t"/>
                <v:fill type="solid"/>
              </v:shape>
            </v:group>
            <v:group style="position:absolute;left:9073;top:1538;width:2;height:243" coordorigin="9073,1538" coordsize="2,243">
              <v:shape style="position:absolute;left:9073;top:1538;width:2;height:243" coordorigin="9073,1538" coordsize="0,243" path="m9073,1538l9073,1781e" filled="false" stroked="true" strokeweight=".58004pt" strokecolor="#ffffdc">
                <v:path arrowok="t"/>
              </v:shape>
            </v:group>
            <v:group style="position:absolute;left:9390;top:1538;width:2;height:243" coordorigin="9390,1538" coordsize="2,243">
              <v:shape style="position:absolute;left:9390;top:1538;width:2;height:243" coordorigin="9390,1538" coordsize="0,243" path="m9390,1538l9390,1781e" filled="false" stroked="true" strokeweight=".579980pt" strokecolor="#ffffdc">
                <v:path arrowok="t"/>
              </v:shape>
            </v:group>
            <v:group style="position:absolute;left:9069;top:1781;width:327;height:250" coordorigin="9069,1781" coordsize="327,250">
              <v:shape style="position:absolute;left:9069;top:1781;width:327;height:250" coordorigin="9069,1781" coordsize="327,250" path="m9069,2030l9395,2030,9395,1781,9069,1781,9069,2030xe" filled="true" fillcolor="#ffffdc" stroked="false">
                <v:path arrowok="t"/>
                <v:fill type="solid"/>
              </v:shape>
            </v:group>
            <v:group style="position:absolute;left:9078;top:1538;width:308;height:243" coordorigin="9078,1538" coordsize="308,243">
              <v:shape style="position:absolute;left:9078;top:1538;width:308;height:243" coordorigin="9078,1538" coordsize="308,243" path="m9078,1781l9385,1781,9385,1538,9078,1538,9078,1781xe" filled="true" fillcolor="#ffffdc" stroked="false">
                <v:path arrowok="t"/>
                <v:fill type="solid"/>
              </v:shape>
            </v:group>
            <v:group style="position:absolute;left:12;top:1537;width:9384;height:2" coordorigin="12,1537" coordsize="9384,2">
              <v:shape style="position:absolute;left:12;top:1537;width:9384;height:2" coordorigin="12,1537" coordsize="9384,0" path="m12,1537l9395,1537e" filled="false" stroked="true" strokeweight=".22001pt" strokecolor="#000000">
                <v:path arrowok="t"/>
              </v:shape>
            </v:group>
            <v:group style="position:absolute;left:12;top:2031;width:9384;height:2" coordorigin="12,2031" coordsize="9384,2">
              <v:shape style="position:absolute;left:12;top:2031;width:9384;height:2" coordorigin="12,2031" coordsize="9384,0" path="m12,2031l9395,2031e" filled="false" stroked="true" strokeweight=".22001pt" strokecolor="#000000">
                <v:path arrowok="t"/>
              </v:shape>
            </v:group>
            <v:group style="position:absolute;left:19;top:2277;width:2;height:221" coordorigin="19,2277" coordsize="2,221">
              <v:shape style="position:absolute;left:19;top:2277;width:2;height:221" coordorigin="19,2277" coordsize="0,221" path="m19,2277l19,2498e" filled="false" stroked="true" strokeweight=".580pt" strokecolor="#ffffdc">
                <v:path arrowok="t"/>
              </v:shape>
            </v:group>
            <v:group style="position:absolute;left:14;top:2510;width:2091;height:2" coordorigin="14,2510" coordsize="2091,2">
              <v:shape style="position:absolute;left:14;top:2510;width:2091;height:2" coordorigin="14,2510" coordsize="2091,0" path="m14,2510l2105,2510e" filled="false" stroked="true" strokeweight="1.3pt" strokecolor="#ffffdc">
                <v:path arrowok="t"/>
              </v:shape>
            </v:group>
            <v:group style="position:absolute;left:24;top:2277;width:2081;height:221" coordorigin="24,2277" coordsize="2081,221">
              <v:shape style="position:absolute;left:24;top:2277;width:2081;height:221" coordorigin="24,2277" coordsize="2081,221" path="m24,2498l2105,2498,2105,2277,24,2277,24,2498xe" filled="true" fillcolor="#ffffdc" stroked="false">
                <v:path arrowok="t"/>
                <v:fill type="solid"/>
              </v:shape>
            </v:group>
            <v:group style="position:absolute;left:2126;top:2277;width:2;height:245" coordorigin="2126,2277" coordsize="2,245">
              <v:shape style="position:absolute;left:2126;top:2277;width:2;height:245" coordorigin="2126,2277" coordsize="0,245" path="m2126,2277l2126,2522e" filled="false" stroked="true" strokeweight=".580pt" strokecolor="#ffffdc">
                <v:path arrowok="t"/>
              </v:shape>
            </v:group>
            <v:group style="position:absolute;left:3281;top:2277;width:2;height:245" coordorigin="3281,2277" coordsize="2,245">
              <v:shape style="position:absolute;left:3281;top:2277;width:2;height:245" coordorigin="3281,2277" coordsize="0,245" path="m3281,2277l3281,2522e" filled="false" stroked="true" strokeweight=".58001pt" strokecolor="#ffffdc">
                <v:path arrowok="t"/>
              </v:shape>
            </v:group>
            <v:group style="position:absolute;left:2131;top:2277;width:1146;height:245" coordorigin="2131,2277" coordsize="1146,245">
              <v:shape style="position:absolute;left:2131;top:2277;width:1146;height:245" coordorigin="2131,2277" coordsize="1146,245" path="m2131,2522l3276,2522,3276,2277,2131,2277,2131,2522xe" filled="true" fillcolor="#ffffdc" stroked="false">
                <v:path arrowok="t"/>
                <v:fill type="solid"/>
              </v:shape>
            </v:group>
            <v:group style="position:absolute;left:3296;top:2277;width:2;height:245" coordorigin="3296,2277" coordsize="2,245">
              <v:shape style="position:absolute;left:3296;top:2277;width:2;height:245" coordorigin="3296,2277" coordsize="0,245" path="m3296,2277l3296,2522e" filled="false" stroked="true" strokeweight=".58001pt" strokecolor="#ffffdc">
                <v:path arrowok="t"/>
              </v:shape>
            </v:group>
            <v:group style="position:absolute;left:3610;top:2277;width:2;height:245" coordorigin="3610,2277" coordsize="2,245">
              <v:shape style="position:absolute;left:3610;top:2277;width:2;height:245" coordorigin="3610,2277" coordsize="0,245" path="m3610,2277l3610,2522e" filled="false" stroked="true" strokeweight=".58001pt" strokecolor="#ffffdc">
                <v:path arrowok="t"/>
              </v:shape>
            </v:group>
            <v:group style="position:absolute;left:3300;top:2277;width:305;height:245" coordorigin="3300,2277" coordsize="305,245">
              <v:shape style="position:absolute;left:3300;top:2277;width:305;height:245" coordorigin="3300,2277" coordsize="305,245" path="m3300,2522l3605,2522,3605,2277,3300,2277,3300,2522xe" filled="true" fillcolor="#ffffdc" stroked="false">
                <v:path arrowok="t"/>
                <v:fill type="solid"/>
              </v:shape>
            </v:group>
            <v:group style="position:absolute;left:3621;top:2277;width:2;height:245" coordorigin="3621,2277" coordsize="2,245">
              <v:shape style="position:absolute;left:3621;top:2277;width:2;height:245" coordorigin="3621,2277" coordsize="0,245" path="m3621,2277l3621,2522e" filled="false" stroked="true" strokeweight=".46pt" strokecolor="#ffffdc">
                <v:path arrowok="t"/>
              </v:shape>
            </v:group>
            <v:group style="position:absolute;left:3624;top:2277;width:682;height:245" coordorigin="3624,2277" coordsize="682,245">
              <v:shape style="position:absolute;left:3624;top:2277;width:682;height:245" coordorigin="3624,2277" coordsize="682,245" path="m3624,2522l4306,2522,4306,2277,3624,2277,3624,2522xe" filled="true" fillcolor="#ffffdc" stroked="false">
                <v:path arrowok="t"/>
                <v:fill type="solid"/>
              </v:shape>
            </v:group>
            <v:group style="position:absolute;left:4326;top:2277;width:2;height:245" coordorigin="4326,2277" coordsize="2,245">
              <v:shape style="position:absolute;left:4326;top:2277;width:2;height:245" coordorigin="4326,2277" coordsize="0,245" path="m4326,2277l4326,2522e" filled="false" stroked="true" strokeweight=".70001pt" strokecolor="#ffffdc">
                <v:path arrowok="t"/>
              </v:shape>
            </v:group>
            <v:group style="position:absolute;left:5480;top:2277;width:2;height:245" coordorigin="5480,2277" coordsize="2,245">
              <v:shape style="position:absolute;left:5480;top:2277;width:2;height:245" coordorigin="5480,2277" coordsize="0,245" path="m5480,2277l5480,2522e" filled="false" stroked="true" strokeweight=".579980pt" strokecolor="#ffffdc">
                <v:path arrowok="t"/>
              </v:shape>
            </v:group>
            <v:group style="position:absolute;left:4332;top:2277;width:1143;height:245" coordorigin="4332,2277" coordsize="1143,245">
              <v:shape style="position:absolute;left:4332;top:2277;width:1143;height:245" coordorigin="4332,2277" coordsize="1143,245" path="m4332,2522l5475,2522,5475,2277,4332,2277,4332,2522xe" filled="true" fillcolor="#ffffdc" stroked="false">
                <v:path arrowok="t"/>
                <v:fill type="solid"/>
              </v:shape>
            </v:group>
            <v:group style="position:absolute;left:5497;top:2277;width:2;height:245" coordorigin="5497,2277" coordsize="2,245">
              <v:shape style="position:absolute;left:5497;top:2277;width:2;height:245" coordorigin="5497,2277" coordsize="0,245" path="m5497,2277l5497,2522e" filled="false" stroked="true" strokeweight=".58001pt" strokecolor="#ffffdc">
                <v:path arrowok="t"/>
              </v:shape>
            </v:group>
            <v:group style="position:absolute;left:5811;top:2277;width:2;height:245" coordorigin="5811,2277" coordsize="2,245">
              <v:shape style="position:absolute;left:5811;top:2277;width:2;height:245" coordorigin="5811,2277" coordsize="0,245" path="m5811,2277l5811,2522e" filled="false" stroked="true" strokeweight=".579980pt" strokecolor="#ffffdc">
                <v:path arrowok="t"/>
              </v:shape>
            </v:group>
            <v:group style="position:absolute;left:5502;top:2277;width:305;height:245" coordorigin="5502,2277" coordsize="305,245">
              <v:shape style="position:absolute;left:5502;top:2277;width:305;height:245" coordorigin="5502,2277" coordsize="305,245" path="m5502,2522l5806,2522,5806,2277,5502,2277,5502,2522xe" filled="true" fillcolor="#ffffdc" stroked="false">
                <v:path arrowok="t"/>
                <v:fill type="solid"/>
              </v:shape>
            </v:group>
            <v:group style="position:absolute;left:5821;top:2277;width:2;height:245" coordorigin="5821,2277" coordsize="2,245">
              <v:shape style="position:absolute;left:5821;top:2277;width:2;height:245" coordorigin="5821,2277" coordsize="0,245" path="m5821,2277l5821,2522e" filled="false" stroked="true" strokeweight=".58001pt" strokecolor="#ffffdc">
                <v:path arrowok="t"/>
              </v:shape>
            </v:group>
            <v:group style="position:absolute;left:5826;top:2277;width:680;height:245" coordorigin="5826,2277" coordsize="680,245">
              <v:shape style="position:absolute;left:5826;top:2277;width:680;height:245" coordorigin="5826,2277" coordsize="680,245" path="m5826,2522l6505,2522,6505,2277,5826,2277,5826,2522xe" filled="true" fillcolor="#ffffdc" stroked="false">
                <v:path arrowok="t"/>
                <v:fill type="solid"/>
              </v:shape>
            </v:group>
            <v:group style="position:absolute;left:6526;top:2277;width:2;height:245" coordorigin="6526,2277" coordsize="2,245">
              <v:shape style="position:absolute;left:6526;top:2277;width:2;height:245" coordorigin="6526,2277" coordsize="0,245" path="m6526,2277l6526,2522e" filled="false" stroked="true" strokeweight=".579980pt" strokecolor="#ffffdc">
                <v:path arrowok="t"/>
              </v:shape>
            </v:group>
            <v:group style="position:absolute;left:7587;top:2277;width:2;height:245" coordorigin="7587,2277" coordsize="2,245">
              <v:shape style="position:absolute;left:7587;top:2277;width:2;height:245" coordorigin="7587,2277" coordsize="0,245" path="m7587,2277l7587,2522e" filled="false" stroked="true" strokeweight=".58001pt" strokecolor="#ffffdc">
                <v:path arrowok="t"/>
              </v:shape>
            </v:group>
            <v:group style="position:absolute;left:6531;top:2277;width:1052;height:245" coordorigin="6531,2277" coordsize="1052,245">
              <v:shape style="position:absolute;left:6531;top:2277;width:1052;height:245" coordorigin="6531,2277" coordsize="1052,245" path="m6531,2522l7582,2522,7582,2277,6531,2277,6531,2522xe" filled="true" fillcolor="#ffffdc" stroked="false">
                <v:path arrowok="t"/>
                <v:fill type="solid"/>
              </v:shape>
            </v:group>
            <v:group style="position:absolute;left:7604;top:2277;width:2;height:245" coordorigin="7604,2277" coordsize="2,245">
              <v:shape style="position:absolute;left:7604;top:2277;width:2;height:245" coordorigin="7604,2277" coordsize="0,245" path="m7604,2277l7604,2522e" filled="false" stroked="true" strokeweight=".58001pt" strokecolor="#ffffdc">
                <v:path arrowok="t"/>
              </v:shape>
            </v:group>
            <v:group style="position:absolute;left:7609;top:2277;width:300;height:245" coordorigin="7609,2277" coordsize="300,245">
              <v:shape style="position:absolute;left:7609;top:2277;width:300;height:245" coordorigin="7609,2277" coordsize="300,245" path="m7609,2522l7909,2522,7909,2277,7609,2277,7609,2522xe" filled="true" fillcolor="#ffffdc" stroked="false">
                <v:path arrowok="t"/>
                <v:fill type="solid"/>
              </v:shape>
            </v:group>
            <v:group style="position:absolute;left:7930;top:2277;width:2;height:245" coordorigin="7930,2277" coordsize="2,245">
              <v:shape style="position:absolute;left:7930;top:2277;width:2;height:245" coordorigin="7930,2277" coordsize="0,245" path="m7930,2277l7930,2522e" filled="false" stroked="true" strokeweight=".58001pt" strokecolor="#ffffdc">
                <v:path arrowok="t"/>
              </v:shape>
            </v:group>
            <v:group style="position:absolute;left:9059;top:2277;width:2;height:245" coordorigin="9059,2277" coordsize="2,245">
              <v:shape style="position:absolute;left:9059;top:2277;width:2;height:245" coordorigin="9059,2277" coordsize="0,245" path="m9059,2277l9059,2522e" filled="false" stroked="true" strokeweight=".579980pt" strokecolor="#ffffdc">
                <v:path arrowok="t"/>
              </v:shape>
            </v:group>
            <v:group style="position:absolute;left:7935;top:2277;width:1119;height:245" coordorigin="7935,2277" coordsize="1119,245">
              <v:shape style="position:absolute;left:7935;top:2277;width:1119;height:245" coordorigin="7935,2277" coordsize="1119,245" path="m7935,2522l9054,2522,9054,2277,7935,2277,7935,2522xe" filled="true" fillcolor="#ffffdc" stroked="false">
                <v:path arrowok="t"/>
                <v:fill type="solid"/>
              </v:shape>
            </v:group>
            <v:group style="position:absolute;left:9073;top:2277;width:2;height:245" coordorigin="9073,2277" coordsize="2,245">
              <v:shape style="position:absolute;left:9073;top:2277;width:2;height:245" coordorigin="9073,2277" coordsize="0,245" path="m9073,2277l9073,2522e" filled="false" stroked="true" strokeweight=".58004pt" strokecolor="#ffffdc">
                <v:path arrowok="t"/>
              </v:shape>
            </v:group>
            <v:group style="position:absolute;left:9390;top:2277;width:2;height:245" coordorigin="9390,2277" coordsize="2,245">
              <v:shape style="position:absolute;left:9390;top:2277;width:2;height:245" coordorigin="9390,2277" coordsize="0,245" path="m9390,2277l9390,2522e" filled="false" stroked="true" strokeweight=".579980pt" strokecolor="#ffffdc">
                <v:path arrowok="t"/>
              </v:shape>
            </v:group>
            <v:group style="position:absolute;left:9078;top:2277;width:308;height:245" coordorigin="9078,2277" coordsize="308,245">
              <v:shape style="position:absolute;left:9078;top:2277;width:308;height:245" coordorigin="9078,2277" coordsize="308,245" path="m9078,2522l9385,2522,9385,2277,9078,2277,9078,2522xe" filled="true" fillcolor="#ffffdc" stroked="false">
                <v:path arrowok="t"/>
                <v:fill type="solid"/>
              </v:shape>
            </v:group>
            <v:group style="position:absolute;left:12;top:2279;width:9384;height:2" coordorigin="12,2279" coordsize="9384,2">
              <v:shape style="position:absolute;left:12;top:2279;width:9384;height:2" coordorigin="12,2279" coordsize="9384,0" path="m12,2279l9395,2279e" filled="false" stroked="true" strokeweight=".22001pt" strokecolor="#000000">
                <v:path arrowok="t"/>
              </v:shape>
            </v:group>
            <v:group style="position:absolute;left:12;top:2523;width:9384;height:2" coordorigin="12,2523" coordsize="9384,2">
              <v:shape style="position:absolute;left:12;top:2523;width:9384;height:2" coordorigin="12,2523" coordsize="9384,0" path="m12,2523l9395,2523e" filled="false" stroked="true" strokeweight=".22pt" strokecolor="#000000">
                <v:path arrowok="t"/>
              </v:shape>
            </v:group>
            <v:group style="position:absolute;left:19;top:3019;width:2;height:221" coordorigin="19,3019" coordsize="2,221">
              <v:shape style="position:absolute;left:19;top:3019;width:2;height:221" coordorigin="19,3019" coordsize="0,221" path="m19,3019l19,3240e" filled="false" stroked="true" strokeweight=".580pt" strokecolor="#ffffdc">
                <v:path arrowok="t"/>
              </v:shape>
            </v:group>
            <v:group style="position:absolute;left:14;top:3240;width:2091;height:275" coordorigin="14,3240" coordsize="2091,275">
              <v:shape style="position:absolute;left:14;top:3240;width:2091;height:275" coordorigin="14,3240" coordsize="2091,275" path="m14,3514l2105,3514,2105,3240,14,3240,14,3514xe" filled="true" fillcolor="#ffffdc" stroked="false">
                <v:path arrowok="t"/>
                <v:fill type="solid"/>
              </v:shape>
            </v:group>
            <v:group style="position:absolute;left:24;top:3019;width:2081;height:221" coordorigin="24,3019" coordsize="2081,221">
              <v:shape style="position:absolute;left:24;top:3019;width:2081;height:221" coordorigin="24,3019" coordsize="2081,221" path="m24,3240l2105,3240,2105,3019,24,3019,24,3240xe" filled="true" fillcolor="#ffffdc" stroked="false">
                <v:path arrowok="t"/>
                <v:fill type="solid"/>
              </v:shape>
            </v:group>
            <v:group style="position:absolute;left:2126;top:3019;width:2;height:221" coordorigin="2126,3019" coordsize="2,221">
              <v:shape style="position:absolute;left:2126;top:3019;width:2;height:221" coordorigin="2126,3019" coordsize="0,221" path="m2126,3019l2126,3240e" filled="false" stroked="true" strokeweight=".580pt" strokecolor="#ffffdc">
                <v:path arrowok="t"/>
              </v:shape>
            </v:group>
            <v:group style="position:absolute;left:3281;top:3019;width:2;height:221" coordorigin="3281,3019" coordsize="2,221">
              <v:shape style="position:absolute;left:3281;top:3019;width:2;height:221" coordorigin="3281,3019" coordsize="0,221" path="m3281,3019l3281,3240e" filled="false" stroked="true" strokeweight=".58001pt" strokecolor="#ffffdc">
                <v:path arrowok="t"/>
              </v:shape>
            </v:group>
            <v:group style="position:absolute;left:2121;top:3240;width:1165;height:275" coordorigin="2121,3240" coordsize="1165,275">
              <v:shape style="position:absolute;left:2121;top:3240;width:1165;height:275" coordorigin="2121,3240" coordsize="1165,275" path="m2121,3514l3286,3514,3286,3240,2121,3240,2121,3514xe" filled="true" fillcolor="#ffffdc" stroked="false">
                <v:path arrowok="t"/>
                <v:fill type="solid"/>
              </v:shape>
            </v:group>
            <v:group style="position:absolute;left:2131;top:3019;width:1146;height:221" coordorigin="2131,3019" coordsize="1146,221">
              <v:shape style="position:absolute;left:2131;top:3019;width:1146;height:221" coordorigin="2131,3019" coordsize="1146,221" path="m2131,3240l3276,3240,3276,3019,2131,3019,2131,3240xe" filled="true" fillcolor="#ffffdc" stroked="false">
                <v:path arrowok="t"/>
                <v:fill type="solid"/>
              </v:shape>
            </v:group>
            <v:group style="position:absolute;left:3296;top:3019;width:2;height:245" coordorigin="3296,3019" coordsize="2,245">
              <v:shape style="position:absolute;left:3296;top:3019;width:2;height:245" coordorigin="3296,3019" coordsize="0,245" path="m3296,3019l3296,3264e" filled="false" stroked="true" strokeweight=".58001pt" strokecolor="#ffffdc">
                <v:path arrowok="t"/>
              </v:shape>
            </v:group>
            <v:group style="position:absolute;left:3610;top:3019;width:2;height:245" coordorigin="3610,3019" coordsize="2,245">
              <v:shape style="position:absolute;left:3610;top:3019;width:2;height:245" coordorigin="3610,3019" coordsize="0,245" path="m3610,3019l3610,3264e" filled="false" stroked="true" strokeweight=".58001pt" strokecolor="#ffffdc">
                <v:path arrowok="t"/>
              </v:shape>
            </v:group>
            <v:group style="position:absolute;left:3291;top:3264;width:324;height:251" coordorigin="3291,3264" coordsize="324,251">
              <v:shape style="position:absolute;left:3291;top:3264;width:324;height:251" coordorigin="3291,3264" coordsize="324,251" path="m3291,3514l3615,3514,3615,3264,3291,3264,3291,3514xe" filled="true" fillcolor="#ffffdc" stroked="false">
                <v:path arrowok="t"/>
                <v:fill type="solid"/>
              </v:shape>
            </v:group>
            <v:group style="position:absolute;left:3300;top:3019;width:305;height:245" coordorigin="3300,3019" coordsize="305,245">
              <v:shape style="position:absolute;left:3300;top:3019;width:305;height:245" coordorigin="3300,3019" coordsize="305,245" path="m3300,3264l3605,3264,3605,3019,3300,3019,3300,3264xe" filled="true" fillcolor="#ffffdc" stroked="false">
                <v:path arrowok="t"/>
                <v:fill type="solid"/>
              </v:shape>
            </v:group>
            <v:group style="position:absolute;left:3621;top:3019;width:2;height:245" coordorigin="3621,3019" coordsize="2,245">
              <v:shape style="position:absolute;left:3621;top:3019;width:2;height:245" coordorigin="3621,3019" coordsize="0,245" path="m3621,3019l3621,3264e" filled="false" stroked="true" strokeweight=".46pt" strokecolor="#ffffdc">
                <v:path arrowok="t"/>
              </v:shape>
            </v:group>
            <v:group style="position:absolute;left:3617;top:3264;width:689;height:251" coordorigin="3617,3264" coordsize="689,251">
              <v:shape style="position:absolute;left:3617;top:3264;width:689;height:251" coordorigin="3617,3264" coordsize="689,251" path="m3617,3514l4306,3514,4306,3264,3617,3264,3617,3514xe" filled="true" fillcolor="#ffffdc" stroked="false">
                <v:path arrowok="t"/>
                <v:fill type="solid"/>
              </v:shape>
            </v:group>
            <v:group style="position:absolute;left:3624;top:3019;width:682;height:245" coordorigin="3624,3019" coordsize="682,245">
              <v:shape style="position:absolute;left:3624;top:3019;width:682;height:245" coordorigin="3624,3019" coordsize="682,245" path="m3624,3264l4306,3264,4306,3019,3624,3019,3624,3264xe" filled="true" fillcolor="#ffffdc" stroked="false">
                <v:path arrowok="t"/>
                <v:fill type="solid"/>
              </v:shape>
            </v:group>
            <v:group style="position:absolute;left:4326;top:3019;width:2;height:495" coordorigin="4326,3019" coordsize="2,495">
              <v:shape style="position:absolute;left:4326;top:3019;width:2;height:495" coordorigin="4326,3019" coordsize="0,495" path="m4326,3019l4326,3514e" filled="false" stroked="true" strokeweight=".70001pt" strokecolor="#ffffdc">
                <v:path arrowok="t"/>
              </v:shape>
            </v:group>
            <v:group style="position:absolute;left:5480;top:3019;width:2;height:495" coordorigin="5480,3019" coordsize="2,495">
              <v:shape style="position:absolute;left:5480;top:3019;width:2;height:495" coordorigin="5480,3019" coordsize="0,495" path="m5480,3019l5480,3514e" filled="false" stroked="true" strokeweight=".579980pt" strokecolor="#ffffdc">
                <v:path arrowok="t"/>
              </v:shape>
            </v:group>
            <v:group style="position:absolute;left:4332;top:3019;width:1143;height:274" coordorigin="4332,3019" coordsize="1143,274">
              <v:shape style="position:absolute;left:4332;top:3019;width:1143;height:274" coordorigin="4332,3019" coordsize="1143,274" path="m4332,3293l5475,3293,5475,3019,4332,3019,4332,3293xe" filled="true" fillcolor="#ffffdc" stroked="false">
                <v:path arrowok="t"/>
                <v:fill type="solid"/>
              </v:shape>
            </v:group>
            <v:group style="position:absolute;left:4332;top:3293;width:1143;height:222" coordorigin="4332,3293" coordsize="1143,222">
              <v:shape style="position:absolute;left:4332;top:3293;width:1143;height:222" coordorigin="4332,3293" coordsize="1143,222" path="m4332,3514l5475,3514,5475,3293,4332,3293,4332,3514xe" filled="true" fillcolor="#ffffdc" stroked="false">
                <v:path arrowok="t"/>
                <v:fill type="solid"/>
              </v:shape>
            </v:group>
            <v:group style="position:absolute;left:5497;top:3019;width:2;height:224" coordorigin="5497,3019" coordsize="2,224">
              <v:shape style="position:absolute;left:5497;top:3019;width:2;height:224" coordorigin="5497,3019" coordsize="0,224" path="m5497,3019l5497,3242e" filled="false" stroked="true" strokeweight=".58001pt" strokecolor="#ffffdc">
                <v:path arrowok="t"/>
              </v:shape>
            </v:group>
            <v:group style="position:absolute;left:5811;top:3019;width:2;height:224" coordorigin="5811,3019" coordsize="2,224">
              <v:shape style="position:absolute;left:5811;top:3019;width:2;height:224" coordorigin="5811,3019" coordsize="0,224" path="m5811,3019l5811,3242e" filled="false" stroked="true" strokeweight=".579980pt" strokecolor="#ffffdc">
                <v:path arrowok="t"/>
              </v:shape>
            </v:group>
            <v:group style="position:absolute;left:5492;top:3242;width:324;height:272" coordorigin="5492,3242" coordsize="324,272">
              <v:shape style="position:absolute;left:5492;top:3242;width:324;height:272" coordorigin="5492,3242" coordsize="324,272" path="m5492,3514l5816,3514,5816,3242,5492,3242,5492,3514xe" filled="true" fillcolor="#ffffdc" stroked="false">
                <v:path arrowok="t"/>
                <v:fill type="solid"/>
              </v:shape>
            </v:group>
            <v:group style="position:absolute;left:5502;top:3019;width:305;height:224" coordorigin="5502,3019" coordsize="305,224">
              <v:shape style="position:absolute;left:5502;top:3019;width:305;height:224" coordorigin="5502,3019" coordsize="305,224" path="m5502,3242l5806,3242,5806,3019,5502,3019,5502,3242xe" filled="true" fillcolor="#ffffdc" stroked="false">
                <v:path arrowok="t"/>
                <v:fill type="solid"/>
              </v:shape>
            </v:group>
            <v:group style="position:absolute;left:5821;top:3019;width:2;height:312" coordorigin="5821,3019" coordsize="2,312">
              <v:shape style="position:absolute;left:5821;top:3019;width:2;height:312" coordorigin="5821,3019" coordsize="0,312" path="m5821,3019l5821,3331e" filled="false" stroked="true" strokeweight=".58001pt" strokecolor="#ffffdc">
                <v:path arrowok="t"/>
              </v:shape>
            </v:group>
            <v:group style="position:absolute;left:5816;top:3331;width:689;height:183" coordorigin="5816,3331" coordsize="689,183">
              <v:shape style="position:absolute;left:5816;top:3331;width:689;height:183" coordorigin="5816,3331" coordsize="689,183" path="m5816,3514l6505,3514,6505,3331,5816,3331,5816,3514xe" filled="true" fillcolor="#ffffdc" stroked="false">
                <v:path arrowok="t"/>
                <v:fill type="solid"/>
              </v:shape>
            </v:group>
            <v:group style="position:absolute;left:5826;top:3019;width:680;height:312" coordorigin="5826,3019" coordsize="680,312">
              <v:shape style="position:absolute;left:5826;top:3019;width:680;height:312" coordorigin="5826,3019" coordsize="680,312" path="m5826,3331l6505,3331,6505,3019,5826,3019,5826,3331xe" filled="true" fillcolor="#ffffdc" stroked="false">
                <v:path arrowok="t"/>
                <v:fill type="solid"/>
              </v:shape>
            </v:group>
            <v:group style="position:absolute;left:6526;top:3019;width:2;height:495" coordorigin="6526,3019" coordsize="2,495">
              <v:shape style="position:absolute;left:6526;top:3019;width:2;height:495" coordorigin="6526,3019" coordsize="0,495" path="m6526,3019l6526,3514e" filled="false" stroked="true" strokeweight=".579980pt" strokecolor="#ffffdc">
                <v:path arrowok="t"/>
              </v:shape>
            </v:group>
            <v:group style="position:absolute;left:7587;top:3019;width:2;height:495" coordorigin="7587,3019" coordsize="2,495">
              <v:shape style="position:absolute;left:7587;top:3019;width:2;height:495" coordorigin="7587,3019" coordsize="0,495" path="m7587,3019l7587,3514e" filled="false" stroked="true" strokeweight=".58001pt" strokecolor="#ffffdc">
                <v:path arrowok="t"/>
              </v:shape>
            </v:group>
            <v:group style="position:absolute;left:6531;top:3019;width:1052;height:274" coordorigin="6531,3019" coordsize="1052,274">
              <v:shape style="position:absolute;left:6531;top:3019;width:1052;height:274" coordorigin="6531,3019" coordsize="1052,274" path="m6531,3293l7582,3293,7582,3019,6531,3019,6531,3293xe" filled="true" fillcolor="#ffffdc" stroked="false">
                <v:path arrowok="t"/>
                <v:fill type="solid"/>
              </v:shape>
            </v:group>
            <v:group style="position:absolute;left:6531;top:3293;width:1052;height:222" coordorigin="6531,3293" coordsize="1052,222">
              <v:shape style="position:absolute;left:6531;top:3293;width:1052;height:222" coordorigin="6531,3293" coordsize="1052,222" path="m6531,3514l7582,3514,7582,3293,6531,3293,6531,3514xe" filled="true" fillcolor="#ffffdc" stroked="false">
                <v:path arrowok="t"/>
                <v:fill type="solid"/>
              </v:shape>
            </v:group>
            <v:group style="position:absolute;left:7604;top:3019;width:2;height:224" coordorigin="7604,3019" coordsize="2,224">
              <v:shape style="position:absolute;left:7604;top:3019;width:2;height:224" coordorigin="7604,3019" coordsize="0,224" path="m7604,3019l7604,3242e" filled="false" stroked="true" strokeweight=".58001pt" strokecolor="#ffffdc">
                <v:path arrowok="t"/>
              </v:shape>
            </v:group>
            <v:group style="position:absolute;left:7599;top:3242;width:310;height:272" coordorigin="7599,3242" coordsize="310,272">
              <v:shape style="position:absolute;left:7599;top:3242;width:310;height:272" coordorigin="7599,3242" coordsize="310,272" path="m7599,3514l7909,3514,7909,3242,7599,3242,7599,3514xe" filled="true" fillcolor="#ffffdc" stroked="false">
                <v:path arrowok="t"/>
                <v:fill type="solid"/>
              </v:shape>
            </v:group>
            <v:group style="position:absolute;left:7609;top:3019;width:300;height:224" coordorigin="7609,3019" coordsize="300,224">
              <v:shape style="position:absolute;left:7609;top:3019;width:300;height:224" coordorigin="7609,3019" coordsize="300,224" path="m7609,3242l7909,3242,7909,3019,7609,3019,7609,3242xe" filled="true" fillcolor="#ffffdc" stroked="false">
                <v:path arrowok="t"/>
                <v:fill type="solid"/>
              </v:shape>
            </v:group>
            <v:group style="position:absolute;left:7930;top:3019;width:2;height:221" coordorigin="7930,3019" coordsize="2,221">
              <v:shape style="position:absolute;left:7930;top:3019;width:2;height:221" coordorigin="7930,3019" coordsize="0,221" path="m7930,3019l7930,3240e" filled="false" stroked="true" strokeweight=".58001pt" strokecolor="#ffffdc">
                <v:path arrowok="t"/>
              </v:shape>
            </v:group>
            <v:group style="position:absolute;left:9059;top:3019;width:2;height:221" coordorigin="9059,3019" coordsize="2,221">
              <v:shape style="position:absolute;left:9059;top:3019;width:2;height:221" coordorigin="9059,3019" coordsize="0,221" path="m9059,3019l9059,3240e" filled="false" stroked="true" strokeweight=".579980pt" strokecolor="#ffffdc">
                <v:path arrowok="t"/>
              </v:shape>
            </v:group>
            <v:group style="position:absolute;left:7926;top:3240;width:1139;height:275" coordorigin="7926,3240" coordsize="1139,275">
              <v:shape style="position:absolute;left:7926;top:3240;width:1139;height:275" coordorigin="7926,3240" coordsize="1139,275" path="m7926,3514l9064,3514,9064,3240,7926,3240,7926,3514xe" filled="true" fillcolor="#ffffdc" stroked="false">
                <v:path arrowok="t"/>
                <v:fill type="solid"/>
              </v:shape>
            </v:group>
            <v:group style="position:absolute;left:7935;top:3019;width:1119;height:221" coordorigin="7935,3019" coordsize="1119,221">
              <v:shape style="position:absolute;left:7935;top:3019;width:1119;height:221" coordorigin="7935,3019" coordsize="1119,221" path="m7935,3240l9054,3240,9054,3019,7935,3019,7935,3240xe" filled="true" fillcolor="#ffffdc" stroked="false">
                <v:path arrowok="t"/>
                <v:fill type="solid"/>
              </v:shape>
            </v:group>
            <v:group style="position:absolute;left:9073;top:3019;width:2;height:245" coordorigin="9073,3019" coordsize="2,245">
              <v:shape style="position:absolute;left:9073;top:3019;width:2;height:245" coordorigin="9073,3019" coordsize="0,245" path="m9073,3019l9073,3264e" filled="false" stroked="true" strokeweight=".58004pt" strokecolor="#ffffdc">
                <v:path arrowok="t"/>
              </v:shape>
            </v:group>
            <v:group style="position:absolute;left:9390;top:3019;width:2;height:245" coordorigin="9390,3019" coordsize="2,245">
              <v:shape style="position:absolute;left:9390;top:3019;width:2;height:245" coordorigin="9390,3019" coordsize="0,245" path="m9390,3019l9390,3264e" filled="false" stroked="true" strokeweight=".579980pt" strokecolor="#ffffdc">
                <v:path arrowok="t"/>
              </v:shape>
            </v:group>
            <v:group style="position:absolute;left:9069;top:3264;width:327;height:251" coordorigin="9069,3264" coordsize="327,251">
              <v:shape style="position:absolute;left:9069;top:3264;width:327;height:251" coordorigin="9069,3264" coordsize="327,251" path="m9069,3514l9395,3514,9395,3264,9069,3264,9069,3514xe" filled="true" fillcolor="#ffffdc" stroked="false">
                <v:path arrowok="t"/>
                <v:fill type="solid"/>
              </v:shape>
            </v:group>
            <v:group style="position:absolute;left:9078;top:3019;width:308;height:245" coordorigin="9078,3019" coordsize="308,245">
              <v:shape style="position:absolute;left:9078;top:3019;width:308;height:245" coordorigin="9078,3019" coordsize="308,245" path="m9078,3264l9385,3264,9385,3019,9078,3019,9078,3264xe" filled="true" fillcolor="#ffffdc" stroked="false">
                <v:path arrowok="t"/>
                <v:fill type="solid"/>
              </v:shape>
            </v:group>
            <v:group style="position:absolute;left:12;top:3018;width:9384;height:2" coordorigin="12,3018" coordsize="9384,2">
              <v:shape style="position:absolute;left:12;top:3018;width:9384;height:2" coordorigin="12,3018" coordsize="9384,0" path="m12,3018l9395,3018e" filled="false" stroked="true" strokeweight=".22pt" strokecolor="#000000">
                <v:path arrowok="t"/>
              </v:shape>
            </v:group>
            <v:group style="position:absolute;left:12;top:3515;width:9384;height:2" coordorigin="12,3515" coordsize="9384,2">
              <v:shape style="position:absolute;left:12;top:3515;width:9384;height:2" coordorigin="12,3515" coordsize="9384,0" path="m12,3515l9395,3515e" filled="false" stroked="true" strokeweight=".22pt" strokecolor="#000000">
                <v:path arrowok="t"/>
              </v:shape>
            </v:group>
            <v:group style="position:absolute;left:19;top:3761;width:2;height:221" coordorigin="19,3761" coordsize="2,221">
              <v:shape style="position:absolute;left:19;top:3761;width:2;height:221" coordorigin="19,3761" coordsize="0,221" path="m19,3761l19,3982e" filled="false" stroked="true" strokeweight=".580pt" strokecolor="#ffffdc">
                <v:path arrowok="t"/>
              </v:shape>
            </v:group>
            <v:group style="position:absolute;left:14;top:3994;width:2091;height:2" coordorigin="14,3994" coordsize="2091,2">
              <v:shape style="position:absolute;left:14;top:3994;width:2091;height:2" coordorigin="14,3994" coordsize="2091,0" path="m14,3994l2105,3994e" filled="false" stroked="true" strokeweight="1.3pt" strokecolor="#ffffdc">
                <v:path arrowok="t"/>
              </v:shape>
            </v:group>
            <v:group style="position:absolute;left:24;top:3761;width:2081;height:221" coordorigin="24,3761" coordsize="2081,221">
              <v:shape style="position:absolute;left:24;top:3761;width:2081;height:221" coordorigin="24,3761" coordsize="2081,221" path="m24,3982l2105,3982,2105,3761,24,3761,24,3982xe" filled="true" fillcolor="#ffffdc" stroked="false">
                <v:path arrowok="t"/>
                <v:fill type="solid"/>
              </v:shape>
            </v:group>
            <v:group style="position:absolute;left:2126;top:3761;width:2;height:245" coordorigin="2126,3761" coordsize="2,245">
              <v:shape style="position:absolute;left:2126;top:3761;width:2;height:245" coordorigin="2126,3761" coordsize="0,245" path="m2126,3761l2126,4006e" filled="false" stroked="true" strokeweight=".580pt" strokecolor="#ffffdc">
                <v:path arrowok="t"/>
              </v:shape>
            </v:group>
            <v:group style="position:absolute;left:3281;top:3761;width:2;height:245" coordorigin="3281,3761" coordsize="2,245">
              <v:shape style="position:absolute;left:3281;top:3761;width:2;height:245" coordorigin="3281,3761" coordsize="0,245" path="m3281,3761l3281,4006e" filled="false" stroked="true" strokeweight=".58001pt" strokecolor="#ffffdc">
                <v:path arrowok="t"/>
              </v:shape>
            </v:group>
            <v:group style="position:absolute;left:2131;top:3761;width:1146;height:245" coordorigin="2131,3761" coordsize="1146,245">
              <v:shape style="position:absolute;left:2131;top:3761;width:1146;height:245" coordorigin="2131,3761" coordsize="1146,245" path="m2131,4006l3276,4006,3276,3761,2131,3761,2131,4006xe" filled="true" fillcolor="#ffffdc" stroked="false">
                <v:path arrowok="t"/>
                <v:fill type="solid"/>
              </v:shape>
            </v:group>
            <v:group style="position:absolute;left:3296;top:3761;width:2;height:245" coordorigin="3296,3761" coordsize="2,245">
              <v:shape style="position:absolute;left:3296;top:3761;width:2;height:245" coordorigin="3296,3761" coordsize="0,245" path="m3296,3761l3296,4006e" filled="false" stroked="true" strokeweight=".58001pt" strokecolor="#ffffdc">
                <v:path arrowok="t"/>
              </v:shape>
            </v:group>
            <v:group style="position:absolute;left:3610;top:3761;width:2;height:245" coordorigin="3610,3761" coordsize="2,245">
              <v:shape style="position:absolute;left:3610;top:3761;width:2;height:245" coordorigin="3610,3761" coordsize="0,245" path="m3610,3761l3610,4006e" filled="false" stroked="true" strokeweight=".58001pt" strokecolor="#ffffdc">
                <v:path arrowok="t"/>
              </v:shape>
            </v:group>
            <v:group style="position:absolute;left:3300;top:3761;width:305;height:245" coordorigin="3300,3761" coordsize="305,245">
              <v:shape style="position:absolute;left:3300;top:3761;width:305;height:245" coordorigin="3300,3761" coordsize="305,245" path="m3300,4006l3605,4006,3605,3761,3300,3761,3300,4006xe" filled="true" fillcolor="#ffffdc" stroked="false">
                <v:path arrowok="t"/>
                <v:fill type="solid"/>
              </v:shape>
            </v:group>
            <v:group style="position:absolute;left:3621;top:3761;width:2;height:245" coordorigin="3621,3761" coordsize="2,245">
              <v:shape style="position:absolute;left:3621;top:3761;width:2;height:245" coordorigin="3621,3761" coordsize="0,245" path="m3621,3761l3621,4006e" filled="false" stroked="true" strokeweight=".46pt" strokecolor="#ffffdc">
                <v:path arrowok="t"/>
              </v:shape>
            </v:group>
            <v:group style="position:absolute;left:3624;top:3761;width:682;height:245" coordorigin="3624,3761" coordsize="682,245">
              <v:shape style="position:absolute;left:3624;top:3761;width:682;height:245" coordorigin="3624,3761" coordsize="682,245" path="m3624,4006l4306,4006,4306,3761,3624,3761,3624,4006xe" filled="true" fillcolor="#ffffdc" stroked="false">
                <v:path arrowok="t"/>
                <v:fill type="solid"/>
              </v:shape>
            </v:group>
            <v:group style="position:absolute;left:4326;top:3761;width:2;height:245" coordorigin="4326,3761" coordsize="2,245">
              <v:shape style="position:absolute;left:4326;top:3761;width:2;height:245" coordorigin="4326,3761" coordsize="0,245" path="m4326,3761l4326,4006e" filled="false" stroked="true" strokeweight=".70001pt" strokecolor="#ffffdc">
                <v:path arrowok="t"/>
              </v:shape>
            </v:group>
            <v:group style="position:absolute;left:5480;top:3761;width:2;height:245" coordorigin="5480,3761" coordsize="2,245">
              <v:shape style="position:absolute;left:5480;top:3761;width:2;height:245" coordorigin="5480,3761" coordsize="0,245" path="m5480,3761l5480,4006e" filled="false" stroked="true" strokeweight=".579980pt" strokecolor="#ffffdc">
                <v:path arrowok="t"/>
              </v:shape>
            </v:group>
            <v:group style="position:absolute;left:4332;top:3761;width:1143;height:245" coordorigin="4332,3761" coordsize="1143,245">
              <v:shape style="position:absolute;left:4332;top:3761;width:1143;height:245" coordorigin="4332,3761" coordsize="1143,245" path="m4332,4006l5475,4006,5475,3761,4332,3761,4332,4006xe" filled="true" fillcolor="#ffffdc" stroked="false">
                <v:path arrowok="t"/>
                <v:fill type="solid"/>
              </v:shape>
            </v:group>
            <v:group style="position:absolute;left:5497;top:3761;width:2;height:245" coordorigin="5497,3761" coordsize="2,245">
              <v:shape style="position:absolute;left:5497;top:3761;width:2;height:245" coordorigin="5497,3761" coordsize="0,245" path="m5497,3761l5497,4006e" filled="false" stroked="true" strokeweight=".58001pt" strokecolor="#ffffdc">
                <v:path arrowok="t"/>
              </v:shape>
            </v:group>
            <v:group style="position:absolute;left:5811;top:3761;width:2;height:245" coordorigin="5811,3761" coordsize="2,245">
              <v:shape style="position:absolute;left:5811;top:3761;width:2;height:245" coordorigin="5811,3761" coordsize="0,245" path="m5811,3761l5811,4006e" filled="false" stroked="true" strokeweight=".579980pt" strokecolor="#ffffdc">
                <v:path arrowok="t"/>
              </v:shape>
            </v:group>
            <v:group style="position:absolute;left:5502;top:3761;width:305;height:245" coordorigin="5502,3761" coordsize="305,245">
              <v:shape style="position:absolute;left:5502;top:3761;width:305;height:245" coordorigin="5502,3761" coordsize="305,245" path="m5502,4006l5806,4006,5806,3761,5502,3761,5502,4006xe" filled="true" fillcolor="#ffffdc" stroked="false">
                <v:path arrowok="t"/>
                <v:fill type="solid"/>
              </v:shape>
            </v:group>
            <v:group style="position:absolute;left:5821;top:3761;width:2;height:245" coordorigin="5821,3761" coordsize="2,245">
              <v:shape style="position:absolute;left:5821;top:3761;width:2;height:245" coordorigin="5821,3761" coordsize="0,245" path="m5821,3761l5821,4006e" filled="false" stroked="true" strokeweight=".58001pt" strokecolor="#ffffdc">
                <v:path arrowok="t"/>
              </v:shape>
            </v:group>
            <v:group style="position:absolute;left:5826;top:3761;width:680;height:245" coordorigin="5826,3761" coordsize="680,245">
              <v:shape style="position:absolute;left:5826;top:3761;width:680;height:245" coordorigin="5826,3761" coordsize="680,245" path="m5826,4006l6505,4006,6505,3761,5826,3761,5826,4006xe" filled="true" fillcolor="#ffffdc" stroked="false">
                <v:path arrowok="t"/>
                <v:fill type="solid"/>
              </v:shape>
            </v:group>
            <v:group style="position:absolute;left:6526;top:3761;width:2;height:245" coordorigin="6526,3761" coordsize="2,245">
              <v:shape style="position:absolute;left:6526;top:3761;width:2;height:245" coordorigin="6526,3761" coordsize="0,245" path="m6526,3761l6526,4006e" filled="false" stroked="true" strokeweight=".579980pt" strokecolor="#ffffdc">
                <v:path arrowok="t"/>
              </v:shape>
            </v:group>
            <v:group style="position:absolute;left:7587;top:3761;width:2;height:245" coordorigin="7587,3761" coordsize="2,245">
              <v:shape style="position:absolute;left:7587;top:3761;width:2;height:245" coordorigin="7587,3761" coordsize="0,245" path="m7587,3761l7587,4006e" filled="false" stroked="true" strokeweight=".58001pt" strokecolor="#ffffdc">
                <v:path arrowok="t"/>
              </v:shape>
            </v:group>
            <v:group style="position:absolute;left:6531;top:3761;width:1052;height:245" coordorigin="6531,3761" coordsize="1052,245">
              <v:shape style="position:absolute;left:6531;top:3761;width:1052;height:245" coordorigin="6531,3761" coordsize="1052,245" path="m6531,4006l7582,4006,7582,3761,6531,3761,6531,4006xe" filled="true" fillcolor="#ffffdc" stroked="false">
                <v:path arrowok="t"/>
                <v:fill type="solid"/>
              </v:shape>
            </v:group>
            <v:group style="position:absolute;left:7604;top:3761;width:2;height:245" coordorigin="7604,3761" coordsize="2,245">
              <v:shape style="position:absolute;left:7604;top:3761;width:2;height:245" coordorigin="7604,3761" coordsize="0,245" path="m7604,3761l7604,4006e" filled="false" stroked="true" strokeweight=".58001pt" strokecolor="#ffffdc">
                <v:path arrowok="t"/>
              </v:shape>
            </v:group>
            <v:group style="position:absolute;left:7609;top:3761;width:300;height:245" coordorigin="7609,3761" coordsize="300,245">
              <v:shape style="position:absolute;left:7609;top:3761;width:300;height:245" coordorigin="7609,3761" coordsize="300,245" path="m7609,4006l7909,4006,7909,3761,7609,3761,7609,4006xe" filled="true" fillcolor="#ffffdc" stroked="false">
                <v:path arrowok="t"/>
                <v:fill type="solid"/>
              </v:shape>
            </v:group>
            <v:group style="position:absolute;left:7930;top:3761;width:2;height:245" coordorigin="7930,3761" coordsize="2,245">
              <v:shape style="position:absolute;left:7930;top:3761;width:2;height:245" coordorigin="7930,3761" coordsize="0,245" path="m7930,3761l7930,4006e" filled="false" stroked="true" strokeweight=".58001pt" strokecolor="#ffffdc">
                <v:path arrowok="t"/>
              </v:shape>
            </v:group>
            <v:group style="position:absolute;left:9059;top:3761;width:2;height:245" coordorigin="9059,3761" coordsize="2,245">
              <v:shape style="position:absolute;left:9059;top:3761;width:2;height:245" coordorigin="9059,3761" coordsize="0,245" path="m9059,3761l9059,4006e" filled="false" stroked="true" strokeweight=".579980pt" strokecolor="#ffffdc">
                <v:path arrowok="t"/>
              </v:shape>
            </v:group>
            <v:group style="position:absolute;left:7935;top:3761;width:1119;height:245" coordorigin="7935,3761" coordsize="1119,245">
              <v:shape style="position:absolute;left:7935;top:3761;width:1119;height:245" coordorigin="7935,3761" coordsize="1119,245" path="m7935,4006l9054,4006,9054,3761,7935,3761,7935,4006xe" filled="true" fillcolor="#ffffdc" stroked="false">
                <v:path arrowok="t"/>
                <v:fill type="solid"/>
              </v:shape>
            </v:group>
            <v:group style="position:absolute;left:9073;top:3761;width:2;height:245" coordorigin="9073,3761" coordsize="2,245">
              <v:shape style="position:absolute;left:9073;top:3761;width:2;height:245" coordorigin="9073,3761" coordsize="0,245" path="m9073,3761l9073,4006e" filled="false" stroked="true" strokeweight=".58004pt" strokecolor="#ffffdc">
                <v:path arrowok="t"/>
              </v:shape>
            </v:group>
            <v:group style="position:absolute;left:9390;top:3761;width:2;height:245" coordorigin="9390,3761" coordsize="2,245">
              <v:shape style="position:absolute;left:9390;top:3761;width:2;height:245" coordorigin="9390,3761" coordsize="0,245" path="m9390,3761l9390,4006e" filled="false" stroked="true" strokeweight=".579980pt" strokecolor="#ffffdc">
                <v:path arrowok="t"/>
              </v:shape>
            </v:group>
            <v:group style="position:absolute;left:9078;top:3761;width:308;height:245" coordorigin="9078,3761" coordsize="308,245">
              <v:shape style="position:absolute;left:9078;top:3761;width:308;height:245" coordorigin="9078,3761" coordsize="308,245" path="m9078,4006l9385,4006,9385,3761,9078,3761,9078,4006xe" filled="true" fillcolor="#ffffdc" stroked="false">
                <v:path arrowok="t"/>
                <v:fill type="solid"/>
              </v:shape>
            </v:group>
            <v:group style="position:absolute;left:12;top:3760;width:9384;height:2" coordorigin="12,3760" coordsize="9384,2">
              <v:shape style="position:absolute;left:12;top:3760;width:9384;height:2" coordorigin="12,3760" coordsize="9384,0" path="m12,3760l9395,3760e" filled="false" stroked="true" strokeweight=".22pt" strokecolor="#000000">
                <v:path arrowok="t"/>
              </v:shape>
            </v:group>
            <v:group style="position:absolute;left:12;top:4007;width:9384;height:2" coordorigin="12,4007" coordsize="9384,2">
              <v:shape style="position:absolute;left:12;top:4007;width:9384;height:2" coordorigin="12,4007" coordsize="9384,0" path="m12,4007l9395,4007e" filled="false" stroked="true" strokeweight=".22pt" strokecolor="#000000">
                <v:path arrowok="t"/>
              </v:shape>
            </v:group>
            <v:group style="position:absolute;left:19;top:4253;width:2;height:221" coordorigin="19,4253" coordsize="2,221">
              <v:shape style="position:absolute;left:19;top:4253;width:2;height:221" coordorigin="19,4253" coordsize="0,221" path="m19,4253l19,4474e" filled="false" stroked="true" strokeweight=".580pt" strokecolor="#ffffdc">
                <v:path arrowok="t"/>
              </v:shape>
            </v:group>
            <v:group style="position:absolute;left:14;top:4486;width:2091;height:2" coordorigin="14,4486" coordsize="2091,2">
              <v:shape style="position:absolute;left:14;top:4486;width:2091;height:2" coordorigin="14,4486" coordsize="2091,0" path="m14,4486l2105,4486e" filled="false" stroked="true" strokeweight="1.3pt" strokecolor="#ffffdc">
                <v:path arrowok="t"/>
              </v:shape>
            </v:group>
            <v:group style="position:absolute;left:24;top:4253;width:2081;height:221" coordorigin="24,4253" coordsize="2081,221">
              <v:shape style="position:absolute;left:24;top:4253;width:2081;height:221" coordorigin="24,4253" coordsize="2081,221" path="m24,4474l2105,4474,2105,4253,24,4253,24,4474xe" filled="true" fillcolor="#ffffdc" stroked="false">
                <v:path arrowok="t"/>
                <v:fill type="solid"/>
              </v:shape>
            </v:group>
            <v:group style="position:absolute;left:2126;top:4253;width:2;height:245" coordorigin="2126,4253" coordsize="2,245">
              <v:shape style="position:absolute;left:2126;top:4253;width:2;height:245" coordorigin="2126,4253" coordsize="0,245" path="m2126,4253l2126,4498e" filled="false" stroked="true" strokeweight=".580pt" strokecolor="#ffffdc">
                <v:path arrowok="t"/>
              </v:shape>
            </v:group>
            <v:group style="position:absolute;left:3281;top:4253;width:2;height:245" coordorigin="3281,4253" coordsize="2,245">
              <v:shape style="position:absolute;left:3281;top:4253;width:2;height:245" coordorigin="3281,4253" coordsize="0,245" path="m3281,4253l3281,4498e" filled="false" stroked="true" strokeweight=".58001pt" strokecolor="#ffffdc">
                <v:path arrowok="t"/>
              </v:shape>
            </v:group>
            <v:group style="position:absolute;left:2131;top:4253;width:1146;height:245" coordorigin="2131,4253" coordsize="1146,245">
              <v:shape style="position:absolute;left:2131;top:4253;width:1146;height:245" coordorigin="2131,4253" coordsize="1146,245" path="m2131,4498l3276,4498,3276,4253,2131,4253,2131,4498xe" filled="true" fillcolor="#ffffdc" stroked="false">
                <v:path arrowok="t"/>
                <v:fill type="solid"/>
              </v:shape>
            </v:group>
            <v:group style="position:absolute;left:3296;top:4253;width:2;height:245" coordorigin="3296,4253" coordsize="2,245">
              <v:shape style="position:absolute;left:3296;top:4253;width:2;height:245" coordorigin="3296,4253" coordsize="0,245" path="m3296,4253l3296,4498e" filled="false" stroked="true" strokeweight=".58001pt" strokecolor="#ffffdc">
                <v:path arrowok="t"/>
              </v:shape>
            </v:group>
            <v:group style="position:absolute;left:3610;top:4253;width:2;height:245" coordorigin="3610,4253" coordsize="2,245">
              <v:shape style="position:absolute;left:3610;top:4253;width:2;height:245" coordorigin="3610,4253" coordsize="0,245" path="m3610,4253l3610,4498e" filled="false" stroked="true" strokeweight=".58001pt" strokecolor="#ffffdc">
                <v:path arrowok="t"/>
              </v:shape>
            </v:group>
            <v:group style="position:absolute;left:3300;top:4253;width:305;height:245" coordorigin="3300,4253" coordsize="305,245">
              <v:shape style="position:absolute;left:3300;top:4253;width:305;height:245" coordorigin="3300,4253" coordsize="305,245" path="m3300,4498l3605,4498,3605,4253,3300,4253,3300,4498xe" filled="true" fillcolor="#ffffdc" stroked="false">
                <v:path arrowok="t"/>
                <v:fill type="solid"/>
              </v:shape>
            </v:group>
            <v:group style="position:absolute;left:3621;top:4253;width:2;height:245" coordorigin="3621,4253" coordsize="2,245">
              <v:shape style="position:absolute;left:3621;top:4253;width:2;height:245" coordorigin="3621,4253" coordsize="0,245" path="m3621,4253l3621,4498e" filled="false" stroked="true" strokeweight=".46pt" strokecolor="#ffffdc">
                <v:path arrowok="t"/>
              </v:shape>
            </v:group>
            <v:group style="position:absolute;left:3624;top:4253;width:682;height:245" coordorigin="3624,4253" coordsize="682,245">
              <v:shape style="position:absolute;left:3624;top:4253;width:682;height:245" coordorigin="3624,4253" coordsize="682,245" path="m3624,4498l4306,4498,4306,4253,3624,4253,3624,4498xe" filled="true" fillcolor="#ffffdc" stroked="false">
                <v:path arrowok="t"/>
                <v:fill type="solid"/>
              </v:shape>
            </v:group>
            <v:group style="position:absolute;left:4326;top:4253;width:2;height:245" coordorigin="4326,4253" coordsize="2,245">
              <v:shape style="position:absolute;left:4326;top:4253;width:2;height:245" coordorigin="4326,4253" coordsize="0,245" path="m4326,4253l4326,4498e" filled="false" stroked="true" strokeweight=".70001pt" strokecolor="#ffffdc">
                <v:path arrowok="t"/>
              </v:shape>
            </v:group>
            <v:group style="position:absolute;left:5480;top:4253;width:2;height:245" coordorigin="5480,4253" coordsize="2,245">
              <v:shape style="position:absolute;left:5480;top:4253;width:2;height:245" coordorigin="5480,4253" coordsize="0,245" path="m5480,4253l5480,4498e" filled="false" stroked="true" strokeweight=".579980pt" strokecolor="#ffffdc">
                <v:path arrowok="t"/>
              </v:shape>
            </v:group>
            <v:group style="position:absolute;left:4332;top:4253;width:1143;height:245" coordorigin="4332,4253" coordsize="1143,245">
              <v:shape style="position:absolute;left:4332;top:4253;width:1143;height:245" coordorigin="4332,4253" coordsize="1143,245" path="m4332,4498l5475,4498,5475,4253,4332,4253,4332,4498xe" filled="true" fillcolor="#ffffdc" stroked="false">
                <v:path arrowok="t"/>
                <v:fill type="solid"/>
              </v:shape>
            </v:group>
            <v:group style="position:absolute;left:5497;top:4253;width:2;height:245" coordorigin="5497,4253" coordsize="2,245">
              <v:shape style="position:absolute;left:5497;top:4253;width:2;height:245" coordorigin="5497,4253" coordsize="0,245" path="m5497,4253l5497,4498e" filled="false" stroked="true" strokeweight=".58001pt" strokecolor="#ffffdc">
                <v:path arrowok="t"/>
              </v:shape>
            </v:group>
            <v:group style="position:absolute;left:5811;top:4253;width:2;height:245" coordorigin="5811,4253" coordsize="2,245">
              <v:shape style="position:absolute;left:5811;top:4253;width:2;height:245" coordorigin="5811,4253" coordsize="0,245" path="m5811,4253l5811,4498e" filled="false" stroked="true" strokeweight=".579980pt" strokecolor="#ffffdc">
                <v:path arrowok="t"/>
              </v:shape>
            </v:group>
            <v:group style="position:absolute;left:5502;top:4253;width:305;height:245" coordorigin="5502,4253" coordsize="305,245">
              <v:shape style="position:absolute;left:5502;top:4253;width:305;height:245" coordorigin="5502,4253" coordsize="305,245" path="m5502,4498l5806,4498,5806,4253,5502,4253,5502,4498xe" filled="true" fillcolor="#ffffdc" stroked="false">
                <v:path arrowok="t"/>
                <v:fill type="solid"/>
              </v:shape>
            </v:group>
            <v:group style="position:absolute;left:5821;top:4253;width:2;height:245" coordorigin="5821,4253" coordsize="2,245">
              <v:shape style="position:absolute;left:5821;top:4253;width:2;height:245" coordorigin="5821,4253" coordsize="0,245" path="m5821,4253l5821,4498e" filled="false" stroked="true" strokeweight=".58001pt" strokecolor="#ffffdc">
                <v:path arrowok="t"/>
              </v:shape>
            </v:group>
            <v:group style="position:absolute;left:5826;top:4253;width:680;height:245" coordorigin="5826,4253" coordsize="680,245">
              <v:shape style="position:absolute;left:5826;top:4253;width:680;height:245" coordorigin="5826,4253" coordsize="680,245" path="m5826,4498l6505,4498,6505,4253,5826,4253,5826,4498xe" filled="true" fillcolor="#ffffdc" stroked="false">
                <v:path arrowok="t"/>
                <v:fill type="solid"/>
              </v:shape>
            </v:group>
            <v:group style="position:absolute;left:6526;top:4253;width:2;height:245" coordorigin="6526,4253" coordsize="2,245">
              <v:shape style="position:absolute;left:6526;top:4253;width:2;height:245" coordorigin="6526,4253" coordsize="0,245" path="m6526,4253l6526,4498e" filled="false" stroked="true" strokeweight=".579980pt" strokecolor="#ffffdc">
                <v:path arrowok="t"/>
              </v:shape>
            </v:group>
            <v:group style="position:absolute;left:7587;top:4253;width:2;height:245" coordorigin="7587,4253" coordsize="2,245">
              <v:shape style="position:absolute;left:7587;top:4253;width:2;height:245" coordorigin="7587,4253" coordsize="0,245" path="m7587,4253l7587,4498e" filled="false" stroked="true" strokeweight=".58001pt" strokecolor="#ffffdc">
                <v:path arrowok="t"/>
              </v:shape>
            </v:group>
            <v:group style="position:absolute;left:6531;top:4253;width:1052;height:245" coordorigin="6531,4253" coordsize="1052,245">
              <v:shape style="position:absolute;left:6531;top:4253;width:1052;height:245" coordorigin="6531,4253" coordsize="1052,245" path="m6531,4498l7582,4498,7582,4253,6531,4253,6531,4498xe" filled="true" fillcolor="#ffffdc" stroked="false">
                <v:path arrowok="t"/>
                <v:fill type="solid"/>
              </v:shape>
            </v:group>
            <v:group style="position:absolute;left:7604;top:4253;width:2;height:245" coordorigin="7604,4253" coordsize="2,245">
              <v:shape style="position:absolute;left:7604;top:4253;width:2;height:245" coordorigin="7604,4253" coordsize="0,245" path="m7604,4253l7604,4498e" filled="false" stroked="true" strokeweight=".58001pt" strokecolor="#ffffdc">
                <v:path arrowok="t"/>
              </v:shape>
            </v:group>
            <v:group style="position:absolute;left:7609;top:4253;width:300;height:245" coordorigin="7609,4253" coordsize="300,245">
              <v:shape style="position:absolute;left:7609;top:4253;width:300;height:245" coordorigin="7609,4253" coordsize="300,245" path="m7609,4498l7909,4498,7909,4253,7609,4253,7609,4498xe" filled="true" fillcolor="#ffffdc" stroked="false">
                <v:path arrowok="t"/>
                <v:fill type="solid"/>
              </v:shape>
            </v:group>
            <v:group style="position:absolute;left:7930;top:4253;width:2;height:245" coordorigin="7930,4253" coordsize="2,245">
              <v:shape style="position:absolute;left:7930;top:4253;width:2;height:245" coordorigin="7930,4253" coordsize="0,245" path="m7930,4253l7930,4498e" filled="false" stroked="true" strokeweight=".58001pt" strokecolor="#ffffdc">
                <v:path arrowok="t"/>
              </v:shape>
            </v:group>
            <v:group style="position:absolute;left:9059;top:4253;width:2;height:245" coordorigin="9059,4253" coordsize="2,245">
              <v:shape style="position:absolute;left:9059;top:4253;width:2;height:245" coordorigin="9059,4253" coordsize="0,245" path="m9059,4253l9059,4498e" filled="false" stroked="true" strokeweight=".579980pt" strokecolor="#ffffdc">
                <v:path arrowok="t"/>
              </v:shape>
            </v:group>
            <v:group style="position:absolute;left:7935;top:4253;width:1119;height:245" coordorigin="7935,4253" coordsize="1119,245">
              <v:shape style="position:absolute;left:7935;top:4253;width:1119;height:245" coordorigin="7935,4253" coordsize="1119,245" path="m7935,4498l9054,4498,9054,4253,7935,4253,7935,4498xe" filled="true" fillcolor="#ffffdc" stroked="false">
                <v:path arrowok="t"/>
                <v:fill type="solid"/>
              </v:shape>
            </v:group>
            <v:group style="position:absolute;left:9073;top:4253;width:2;height:245" coordorigin="9073,4253" coordsize="2,245">
              <v:shape style="position:absolute;left:9073;top:4253;width:2;height:245" coordorigin="9073,4253" coordsize="0,245" path="m9073,4253l9073,4498e" filled="false" stroked="true" strokeweight=".58004pt" strokecolor="#ffffdc">
                <v:path arrowok="t"/>
              </v:shape>
            </v:group>
            <v:group style="position:absolute;left:9390;top:4253;width:2;height:245" coordorigin="9390,4253" coordsize="2,245">
              <v:shape style="position:absolute;left:9390;top:4253;width:2;height:245" coordorigin="9390,4253" coordsize="0,245" path="m9390,4253l9390,4498e" filled="false" stroked="true" strokeweight=".579980pt" strokecolor="#ffffdc">
                <v:path arrowok="t"/>
              </v:shape>
            </v:group>
            <v:group style="position:absolute;left:9078;top:4253;width:308;height:245" coordorigin="9078,4253" coordsize="308,245">
              <v:shape style="position:absolute;left:9078;top:4253;width:308;height:245" coordorigin="9078,4253" coordsize="308,245" path="m9078,4498l9385,4498,9385,4253,9078,4253,9078,4498xe" filled="true" fillcolor="#ffffdc" stroked="false">
                <v:path arrowok="t"/>
                <v:fill type="solid"/>
              </v:shape>
            </v:group>
            <v:group style="position:absolute;left:12;top:4252;width:9384;height:2" coordorigin="12,4252" coordsize="9384,2">
              <v:shape style="position:absolute;left:12;top:4252;width:9384;height:2" coordorigin="12,4252" coordsize="9384,0" path="m12,4252l9395,4252e" filled="false" stroked="true" strokeweight=".22pt" strokecolor="#000000">
                <v:path arrowok="t"/>
              </v:shape>
            </v:group>
            <v:group style="position:absolute;left:12;top:4499;width:9384;height:2" coordorigin="12,4499" coordsize="9384,2">
              <v:shape style="position:absolute;left:12;top:4499;width:9384;height:2" coordorigin="12,4499" coordsize="9384,0" path="m12,4499l9395,4499e" filled="false" stroked="true" strokeweight=".22pt" strokecolor="#000000">
                <v:path arrowok="t"/>
              </v:shape>
            </v:group>
            <v:group style="position:absolute;left:19;top:4745;width:2;height:221" coordorigin="19,4745" coordsize="2,221">
              <v:shape style="position:absolute;left:19;top:4745;width:2;height:221" coordorigin="19,4745" coordsize="0,221" path="m19,4745l19,4966e" filled="false" stroked="true" strokeweight=".580pt" strokecolor="#ffffdc">
                <v:path arrowok="t"/>
              </v:shape>
            </v:group>
            <v:group style="position:absolute;left:14;top:4966;width:2091;height:274" coordorigin="14,4966" coordsize="2091,274">
              <v:shape style="position:absolute;left:14;top:4966;width:2091;height:274" coordorigin="14,4966" coordsize="2091,274" path="m14,5240l2105,5240,2105,4966,14,4966,14,5240xe" filled="true" fillcolor="#ffffdc" stroked="false">
                <v:path arrowok="t"/>
                <v:fill type="solid"/>
              </v:shape>
            </v:group>
            <v:group style="position:absolute;left:24;top:4745;width:2081;height:221" coordorigin="24,4745" coordsize="2081,221">
              <v:shape style="position:absolute;left:24;top:4745;width:2081;height:221" coordorigin="24,4745" coordsize="2081,221" path="m24,4966l2105,4966,2105,4745,24,4745,24,4966xe" filled="true" fillcolor="#ffffdc" stroked="false">
                <v:path arrowok="t"/>
                <v:fill type="solid"/>
              </v:shape>
            </v:group>
            <v:group style="position:absolute;left:2126;top:4745;width:2;height:221" coordorigin="2126,4745" coordsize="2,221">
              <v:shape style="position:absolute;left:2126;top:4745;width:2;height:221" coordorigin="2126,4745" coordsize="0,221" path="m2126,4745l2126,4966e" filled="false" stroked="true" strokeweight=".580pt" strokecolor="#ffffdc">
                <v:path arrowok="t"/>
              </v:shape>
            </v:group>
            <v:group style="position:absolute;left:3281;top:4745;width:2;height:221" coordorigin="3281,4745" coordsize="2,221">
              <v:shape style="position:absolute;left:3281;top:4745;width:2;height:221" coordorigin="3281,4745" coordsize="0,221" path="m3281,4745l3281,4966e" filled="false" stroked="true" strokeweight=".58001pt" strokecolor="#ffffdc">
                <v:path arrowok="t"/>
              </v:shape>
            </v:group>
            <v:group style="position:absolute;left:2121;top:4966;width:1165;height:274" coordorigin="2121,4966" coordsize="1165,274">
              <v:shape style="position:absolute;left:2121;top:4966;width:1165;height:274" coordorigin="2121,4966" coordsize="1165,274" path="m2121,5240l3286,5240,3286,4966,2121,4966,2121,5240xe" filled="true" fillcolor="#ffffdc" stroked="false">
                <v:path arrowok="t"/>
                <v:fill type="solid"/>
              </v:shape>
            </v:group>
            <v:group style="position:absolute;left:2131;top:4745;width:1146;height:221" coordorigin="2131,4745" coordsize="1146,221">
              <v:shape style="position:absolute;left:2131;top:4745;width:1146;height:221" coordorigin="2131,4745" coordsize="1146,221" path="m2131,4966l3276,4966,3276,4745,2131,4745,2131,4966xe" filled="true" fillcolor="#ffffdc" stroked="false">
                <v:path arrowok="t"/>
                <v:fill type="solid"/>
              </v:shape>
            </v:group>
            <v:group style="position:absolute;left:3296;top:4745;width:2;height:245" coordorigin="3296,4745" coordsize="2,245">
              <v:shape style="position:absolute;left:3296;top:4745;width:2;height:245" coordorigin="3296,4745" coordsize="0,245" path="m3296,4745l3296,4990e" filled="false" stroked="true" strokeweight=".58001pt" strokecolor="#ffffdc">
                <v:path arrowok="t"/>
              </v:shape>
            </v:group>
            <v:group style="position:absolute;left:3610;top:4745;width:2;height:245" coordorigin="3610,4745" coordsize="2,245">
              <v:shape style="position:absolute;left:3610;top:4745;width:2;height:245" coordorigin="3610,4745" coordsize="0,245" path="m3610,4745l3610,4990e" filled="false" stroked="true" strokeweight=".58001pt" strokecolor="#ffffdc">
                <v:path arrowok="t"/>
              </v:shape>
            </v:group>
            <v:group style="position:absolute;left:3291;top:4990;width:324;height:250" coordorigin="3291,4990" coordsize="324,250">
              <v:shape style="position:absolute;left:3291;top:4990;width:324;height:250" coordorigin="3291,4990" coordsize="324,250" path="m3291,5240l3615,5240,3615,4990,3291,4990,3291,5240xe" filled="true" fillcolor="#ffffdc" stroked="false">
                <v:path arrowok="t"/>
                <v:fill type="solid"/>
              </v:shape>
            </v:group>
            <v:group style="position:absolute;left:3300;top:4745;width:305;height:245" coordorigin="3300,4745" coordsize="305,245">
              <v:shape style="position:absolute;left:3300;top:4745;width:305;height:245" coordorigin="3300,4745" coordsize="305,245" path="m3300,4990l3605,4990,3605,4745,3300,4745,3300,4990xe" filled="true" fillcolor="#ffffdc" stroked="false">
                <v:path arrowok="t"/>
                <v:fill type="solid"/>
              </v:shape>
            </v:group>
            <v:group style="position:absolute;left:3621;top:4745;width:2;height:245" coordorigin="3621,4745" coordsize="2,245">
              <v:shape style="position:absolute;left:3621;top:4745;width:2;height:245" coordorigin="3621,4745" coordsize="0,245" path="m3621,4745l3621,4990e" filled="false" stroked="true" strokeweight=".46pt" strokecolor="#ffffdc">
                <v:path arrowok="t"/>
              </v:shape>
            </v:group>
            <v:group style="position:absolute;left:3617;top:4990;width:689;height:250" coordorigin="3617,4990" coordsize="689,250">
              <v:shape style="position:absolute;left:3617;top:4990;width:689;height:250" coordorigin="3617,4990" coordsize="689,250" path="m3617,5240l4306,5240,4306,4990,3617,4990,3617,5240xe" filled="true" fillcolor="#ffffdc" stroked="false">
                <v:path arrowok="t"/>
                <v:fill type="solid"/>
              </v:shape>
            </v:group>
            <v:group style="position:absolute;left:3624;top:4745;width:682;height:245" coordorigin="3624,4745" coordsize="682,245">
              <v:shape style="position:absolute;left:3624;top:4745;width:682;height:245" coordorigin="3624,4745" coordsize="682,245" path="m3624,4990l4306,4990,4306,4745,3624,4745,3624,4990xe" filled="true" fillcolor="#ffffdc" stroked="false">
                <v:path arrowok="t"/>
                <v:fill type="solid"/>
              </v:shape>
            </v:group>
            <v:group style="position:absolute;left:4326;top:4745;width:2;height:221" coordorigin="4326,4745" coordsize="2,221">
              <v:shape style="position:absolute;left:4326;top:4745;width:2;height:221" coordorigin="4326,4745" coordsize="0,221" path="m4326,4745l4326,4966e" filled="false" stroked="true" strokeweight=".70001pt" strokecolor="#ffffdc">
                <v:path arrowok="t"/>
              </v:shape>
            </v:group>
            <v:group style="position:absolute;left:5480;top:4745;width:2;height:221" coordorigin="5480,4745" coordsize="2,221">
              <v:shape style="position:absolute;left:5480;top:4745;width:2;height:221" coordorigin="5480,4745" coordsize="0,221" path="m5480,4745l5480,4966e" filled="false" stroked="true" strokeweight=".579980pt" strokecolor="#ffffdc">
                <v:path arrowok="t"/>
              </v:shape>
            </v:group>
            <v:group style="position:absolute;left:4320;top:4966;width:1165;height:274" coordorigin="4320,4966" coordsize="1165,274">
              <v:shape style="position:absolute;left:4320;top:4966;width:1165;height:274" coordorigin="4320,4966" coordsize="1165,274" path="m4320,5240l5485,5240,5485,4966,4320,4966,4320,5240xe" filled="true" fillcolor="#ffffdc" stroked="false">
                <v:path arrowok="t"/>
                <v:fill type="solid"/>
              </v:shape>
            </v:group>
            <v:group style="position:absolute;left:4332;top:4745;width:1143;height:221" coordorigin="4332,4745" coordsize="1143,221">
              <v:shape style="position:absolute;left:4332;top:4745;width:1143;height:221" coordorigin="4332,4745" coordsize="1143,221" path="m4332,4966l5475,4966,5475,4745,4332,4745,4332,4966xe" filled="true" fillcolor="#ffffdc" stroked="false">
                <v:path arrowok="t"/>
                <v:fill type="solid"/>
              </v:shape>
            </v:group>
            <v:group style="position:absolute;left:5497;top:4745;width:2;height:245" coordorigin="5497,4745" coordsize="2,245">
              <v:shape style="position:absolute;left:5497;top:4745;width:2;height:245" coordorigin="5497,4745" coordsize="0,245" path="m5497,4745l5497,4990e" filled="false" stroked="true" strokeweight=".58001pt" strokecolor="#ffffdc">
                <v:path arrowok="t"/>
              </v:shape>
            </v:group>
            <v:group style="position:absolute;left:5811;top:4745;width:2;height:245" coordorigin="5811,4745" coordsize="2,245">
              <v:shape style="position:absolute;left:5811;top:4745;width:2;height:245" coordorigin="5811,4745" coordsize="0,245" path="m5811,4745l5811,4990e" filled="false" stroked="true" strokeweight=".579980pt" strokecolor="#ffffdc">
                <v:path arrowok="t"/>
              </v:shape>
            </v:group>
            <v:group style="position:absolute;left:5492;top:4990;width:324;height:250" coordorigin="5492,4990" coordsize="324,250">
              <v:shape style="position:absolute;left:5492;top:4990;width:324;height:250" coordorigin="5492,4990" coordsize="324,250" path="m5492,5240l5816,5240,5816,4990,5492,4990,5492,5240xe" filled="true" fillcolor="#ffffdc" stroked="false">
                <v:path arrowok="t"/>
                <v:fill type="solid"/>
              </v:shape>
            </v:group>
            <v:group style="position:absolute;left:5502;top:4745;width:305;height:245" coordorigin="5502,4745" coordsize="305,245">
              <v:shape style="position:absolute;left:5502;top:4745;width:305;height:245" coordorigin="5502,4745" coordsize="305,245" path="m5502,4990l5806,4990,5806,4745,5502,4745,5502,4990xe" filled="true" fillcolor="#ffffdc" stroked="false">
                <v:path arrowok="t"/>
                <v:fill type="solid"/>
              </v:shape>
            </v:group>
            <v:group style="position:absolute;left:5821;top:4745;width:2;height:245" coordorigin="5821,4745" coordsize="2,245">
              <v:shape style="position:absolute;left:5821;top:4745;width:2;height:245" coordorigin="5821,4745" coordsize="0,245" path="m5821,4745l5821,4990e" filled="false" stroked="true" strokeweight=".58001pt" strokecolor="#ffffdc">
                <v:path arrowok="t"/>
              </v:shape>
            </v:group>
            <v:group style="position:absolute;left:5816;top:4990;width:689;height:250" coordorigin="5816,4990" coordsize="689,250">
              <v:shape style="position:absolute;left:5816;top:4990;width:689;height:250" coordorigin="5816,4990" coordsize="689,250" path="m5816,5240l6505,5240,6505,4990,5816,4990,5816,5240xe" filled="true" fillcolor="#ffffdc" stroked="false">
                <v:path arrowok="t"/>
                <v:fill type="solid"/>
              </v:shape>
            </v:group>
            <v:group style="position:absolute;left:5826;top:4745;width:680;height:245" coordorigin="5826,4745" coordsize="680,245">
              <v:shape style="position:absolute;left:5826;top:4745;width:680;height:245" coordorigin="5826,4745" coordsize="680,245" path="m5826,4990l6505,4990,6505,4745,5826,4745,5826,4990xe" filled="true" fillcolor="#ffffdc" stroked="false">
                <v:path arrowok="t"/>
                <v:fill type="solid"/>
              </v:shape>
            </v:group>
            <v:group style="position:absolute;left:6526;top:4745;width:2;height:495" coordorigin="6526,4745" coordsize="2,495">
              <v:shape style="position:absolute;left:6526;top:4745;width:2;height:495" coordorigin="6526,4745" coordsize="0,495" path="m6526,4745l6526,5240e" filled="false" stroked="true" strokeweight=".579980pt" strokecolor="#ffffdc">
                <v:path arrowok="t"/>
              </v:shape>
            </v:group>
            <v:group style="position:absolute;left:7587;top:4745;width:2;height:495" coordorigin="7587,4745" coordsize="2,495">
              <v:shape style="position:absolute;left:7587;top:4745;width:2;height:495" coordorigin="7587,4745" coordsize="0,495" path="m7587,4745l7587,5240e" filled="false" stroked="true" strokeweight=".58001pt" strokecolor="#ffffdc">
                <v:path arrowok="t"/>
              </v:shape>
            </v:group>
            <v:group style="position:absolute;left:6531;top:4745;width:1052;height:274" coordorigin="6531,4745" coordsize="1052,274">
              <v:shape style="position:absolute;left:6531;top:4745;width:1052;height:274" coordorigin="6531,4745" coordsize="1052,274" path="m6531,5019l7582,5019,7582,4745,6531,4745,6531,5019xe" filled="true" fillcolor="#ffffdc" stroked="false">
                <v:path arrowok="t"/>
                <v:fill type="solid"/>
              </v:shape>
            </v:group>
            <v:group style="position:absolute;left:6531;top:5019;width:1052;height:221" coordorigin="6531,5019" coordsize="1052,221">
              <v:shape style="position:absolute;left:6531;top:5019;width:1052;height:221" coordorigin="6531,5019" coordsize="1052,221" path="m6531,5240l7582,5240,7582,5019,6531,5019,6531,5240xe" filled="true" fillcolor="#ffffdc" stroked="false">
                <v:path arrowok="t"/>
                <v:fill type="solid"/>
              </v:shape>
            </v:group>
            <v:group style="position:absolute;left:7604;top:4745;width:2;height:312" coordorigin="7604,4745" coordsize="2,312">
              <v:shape style="position:absolute;left:7604;top:4745;width:2;height:312" coordorigin="7604,4745" coordsize="0,312" path="m7604,4745l7604,5057e" filled="false" stroked="true" strokeweight=".58001pt" strokecolor="#ffffdc">
                <v:path arrowok="t"/>
              </v:shape>
            </v:group>
            <v:group style="position:absolute;left:7599;top:5057;width:310;height:183" coordorigin="7599,5057" coordsize="310,183">
              <v:shape style="position:absolute;left:7599;top:5057;width:310;height:183" coordorigin="7599,5057" coordsize="310,183" path="m7599,5240l7909,5240,7909,5057,7599,5057,7599,5240xe" filled="true" fillcolor="#ffffdc" stroked="false">
                <v:path arrowok="t"/>
                <v:fill type="solid"/>
              </v:shape>
            </v:group>
            <v:group style="position:absolute;left:7609;top:4745;width:300;height:312" coordorigin="7609,4745" coordsize="300,312">
              <v:shape style="position:absolute;left:7609;top:4745;width:300;height:312" coordorigin="7609,4745" coordsize="300,312" path="m7609,5057l7909,5057,7909,4745,7609,4745,7609,5057xe" filled="true" fillcolor="#ffffdc" stroked="false">
                <v:path arrowok="t"/>
                <v:fill type="solid"/>
              </v:shape>
            </v:group>
            <v:group style="position:absolute;left:7930;top:4745;width:2;height:221" coordorigin="7930,4745" coordsize="2,221">
              <v:shape style="position:absolute;left:7930;top:4745;width:2;height:221" coordorigin="7930,4745" coordsize="0,221" path="m7930,4745l7930,4966e" filled="false" stroked="true" strokeweight=".58001pt" strokecolor="#ffffdc">
                <v:path arrowok="t"/>
              </v:shape>
            </v:group>
            <v:group style="position:absolute;left:9059;top:4745;width:2;height:221" coordorigin="9059,4745" coordsize="2,221">
              <v:shape style="position:absolute;left:9059;top:4745;width:2;height:221" coordorigin="9059,4745" coordsize="0,221" path="m9059,4745l9059,4966e" filled="false" stroked="true" strokeweight=".579980pt" strokecolor="#ffffdc">
                <v:path arrowok="t"/>
              </v:shape>
            </v:group>
            <v:group style="position:absolute;left:7926;top:4966;width:1139;height:274" coordorigin="7926,4966" coordsize="1139,274">
              <v:shape style="position:absolute;left:7926;top:4966;width:1139;height:274" coordorigin="7926,4966" coordsize="1139,274" path="m7926,5240l9064,5240,9064,4966,7926,4966,7926,5240xe" filled="true" fillcolor="#ffffdc" stroked="false">
                <v:path arrowok="t"/>
                <v:fill type="solid"/>
              </v:shape>
            </v:group>
            <v:group style="position:absolute;left:7935;top:4745;width:1119;height:221" coordorigin="7935,4745" coordsize="1119,221">
              <v:shape style="position:absolute;left:7935;top:4745;width:1119;height:221" coordorigin="7935,4745" coordsize="1119,221" path="m7935,4966l9054,4966,9054,4745,7935,4745,7935,4966xe" filled="true" fillcolor="#ffffdc" stroked="false">
                <v:path arrowok="t"/>
                <v:fill type="solid"/>
              </v:shape>
            </v:group>
            <v:group style="position:absolute;left:9073;top:4745;width:2;height:245" coordorigin="9073,4745" coordsize="2,245">
              <v:shape style="position:absolute;left:9073;top:4745;width:2;height:245" coordorigin="9073,4745" coordsize="0,245" path="m9073,4745l9073,4990e" filled="false" stroked="true" strokeweight=".58004pt" strokecolor="#ffffdc">
                <v:path arrowok="t"/>
              </v:shape>
            </v:group>
            <v:group style="position:absolute;left:9390;top:4745;width:2;height:245" coordorigin="9390,4745" coordsize="2,245">
              <v:shape style="position:absolute;left:9390;top:4745;width:2;height:245" coordorigin="9390,4745" coordsize="0,245" path="m9390,4745l9390,4990e" filled="false" stroked="true" strokeweight=".579980pt" strokecolor="#ffffdc">
                <v:path arrowok="t"/>
              </v:shape>
            </v:group>
            <v:group style="position:absolute;left:9069;top:4990;width:327;height:250" coordorigin="9069,4990" coordsize="327,250">
              <v:shape style="position:absolute;left:9069;top:4990;width:327;height:250" coordorigin="9069,4990" coordsize="327,250" path="m9069,5240l9395,5240,9395,4990,9069,4990,9069,5240xe" filled="true" fillcolor="#ffffdc" stroked="false">
                <v:path arrowok="t"/>
                <v:fill type="solid"/>
              </v:shape>
            </v:group>
            <v:group style="position:absolute;left:9078;top:4745;width:308;height:245" coordorigin="9078,4745" coordsize="308,245">
              <v:shape style="position:absolute;left:9078;top:4745;width:308;height:245" coordorigin="9078,4745" coordsize="308,245" path="m9078,4990l9385,4990,9385,4745,9078,4745,9078,4990xe" filled="true" fillcolor="#ffffdc" stroked="false">
                <v:path arrowok="t"/>
                <v:fill type="solid"/>
              </v:shape>
            </v:group>
            <v:group style="position:absolute;left:12;top:4744;width:9384;height:2" coordorigin="12,4744" coordsize="9384,2">
              <v:shape style="position:absolute;left:12;top:4744;width:9384;height:2" coordorigin="12,4744" coordsize="9384,0" path="m12,4744l9395,4744e" filled="false" stroked="true" strokeweight=".22pt" strokecolor="#000000">
                <v:path arrowok="t"/>
              </v:shape>
            </v:group>
            <v:group style="position:absolute;left:12;top:5241;width:9384;height:2" coordorigin="12,5241" coordsize="9384,2">
              <v:shape style="position:absolute;left:12;top:5241;width:9384;height:2" coordorigin="12,5241" coordsize="9384,0" path="m12,5241l9395,5241e" filled="false" stroked="true" strokeweight=".22pt" strokecolor="#000000">
                <v:path arrowok="t"/>
              </v:shape>
            </v:group>
            <v:group style="position:absolute;left:19;top:5736;width:2;height:219" coordorigin="19,5736" coordsize="2,219">
              <v:shape style="position:absolute;left:19;top:5736;width:2;height:219" coordorigin="19,5736" coordsize="0,219" path="m19,5736l19,5955e" filled="false" stroked="true" strokeweight=".580pt" strokecolor="#ffffdc">
                <v:path arrowok="t"/>
              </v:shape>
            </v:group>
            <v:group style="position:absolute;left:14;top:5968;width:2091;height:2" coordorigin="14,5968" coordsize="2091,2">
              <v:shape style="position:absolute;left:14;top:5968;width:2091;height:2" coordorigin="14,5968" coordsize="2091,0" path="m14,5968l2105,5968e" filled="false" stroked="true" strokeweight="1.42pt" strokecolor="#ffffdc">
                <v:path arrowok="t"/>
              </v:shape>
            </v:group>
            <v:group style="position:absolute;left:24;top:5736;width:2081;height:219" coordorigin="24,5736" coordsize="2081,219">
              <v:shape style="position:absolute;left:24;top:5736;width:2081;height:219" coordorigin="24,5736" coordsize="2081,219" path="m24,5955l2105,5955,2105,5736,24,5736,24,5955xe" filled="true" fillcolor="#ffffdc" stroked="false">
                <v:path arrowok="t"/>
                <v:fill type="solid"/>
              </v:shape>
            </v:group>
            <v:group style="position:absolute;left:2126;top:5736;width:2;height:245" coordorigin="2126,5736" coordsize="2,245">
              <v:shape style="position:absolute;left:2126;top:5736;width:2;height:245" coordorigin="2126,5736" coordsize="0,245" path="m2126,5736l2126,5981e" filled="false" stroked="true" strokeweight=".580pt" strokecolor="#ffffdc">
                <v:path arrowok="t"/>
              </v:shape>
            </v:group>
            <v:group style="position:absolute;left:3281;top:5736;width:2;height:245" coordorigin="3281,5736" coordsize="2,245">
              <v:shape style="position:absolute;left:3281;top:5736;width:2;height:245" coordorigin="3281,5736" coordsize="0,245" path="m3281,5736l3281,5981e" filled="false" stroked="true" strokeweight=".58001pt" strokecolor="#ffffdc">
                <v:path arrowok="t"/>
              </v:shape>
            </v:group>
            <v:group style="position:absolute;left:2131;top:5736;width:1146;height:245" coordorigin="2131,5736" coordsize="1146,245">
              <v:shape style="position:absolute;left:2131;top:5736;width:1146;height:245" coordorigin="2131,5736" coordsize="1146,245" path="m2131,5981l3276,5981,3276,5736,2131,5736,2131,5981xe" filled="true" fillcolor="#ffffdc" stroked="false">
                <v:path arrowok="t"/>
                <v:fill type="solid"/>
              </v:shape>
            </v:group>
            <v:group style="position:absolute;left:3296;top:5736;width:2;height:245" coordorigin="3296,5736" coordsize="2,245">
              <v:shape style="position:absolute;left:3296;top:5736;width:2;height:245" coordorigin="3296,5736" coordsize="0,245" path="m3296,5736l3296,5981e" filled="false" stroked="true" strokeweight=".58001pt" strokecolor="#ffffdc">
                <v:path arrowok="t"/>
              </v:shape>
            </v:group>
            <v:group style="position:absolute;left:3610;top:5736;width:2;height:245" coordorigin="3610,5736" coordsize="2,245">
              <v:shape style="position:absolute;left:3610;top:5736;width:2;height:245" coordorigin="3610,5736" coordsize="0,245" path="m3610,5736l3610,5981e" filled="false" stroked="true" strokeweight=".58001pt" strokecolor="#ffffdc">
                <v:path arrowok="t"/>
              </v:shape>
            </v:group>
            <v:group style="position:absolute;left:3300;top:5736;width:305;height:245" coordorigin="3300,5736" coordsize="305,245">
              <v:shape style="position:absolute;left:3300;top:5736;width:305;height:245" coordorigin="3300,5736" coordsize="305,245" path="m3300,5981l3605,5981,3605,5736,3300,5736,3300,5981xe" filled="true" fillcolor="#ffffdc" stroked="false">
                <v:path arrowok="t"/>
                <v:fill type="solid"/>
              </v:shape>
            </v:group>
            <v:group style="position:absolute;left:3621;top:5736;width:2;height:245" coordorigin="3621,5736" coordsize="2,245">
              <v:shape style="position:absolute;left:3621;top:5736;width:2;height:245" coordorigin="3621,5736" coordsize="0,245" path="m3621,5736l3621,5981e" filled="false" stroked="true" strokeweight=".46pt" strokecolor="#ffffdc">
                <v:path arrowok="t"/>
              </v:shape>
            </v:group>
            <v:group style="position:absolute;left:3624;top:5736;width:682;height:245" coordorigin="3624,5736" coordsize="682,245">
              <v:shape style="position:absolute;left:3624;top:5736;width:682;height:245" coordorigin="3624,5736" coordsize="682,245" path="m3624,5981l4306,5981,4306,5736,3624,5736,3624,5981xe" filled="true" fillcolor="#ffffdc" stroked="false">
                <v:path arrowok="t"/>
                <v:fill type="solid"/>
              </v:shape>
            </v:group>
            <v:group style="position:absolute;left:4326;top:5736;width:2;height:245" coordorigin="4326,5736" coordsize="2,245">
              <v:shape style="position:absolute;left:4326;top:5736;width:2;height:245" coordorigin="4326,5736" coordsize="0,245" path="m4326,5736l4326,5981e" filled="false" stroked="true" strokeweight=".70001pt" strokecolor="#ffffdc">
                <v:path arrowok="t"/>
              </v:shape>
            </v:group>
            <v:group style="position:absolute;left:5480;top:5736;width:2;height:245" coordorigin="5480,5736" coordsize="2,245">
              <v:shape style="position:absolute;left:5480;top:5736;width:2;height:245" coordorigin="5480,5736" coordsize="0,245" path="m5480,5736l5480,5981e" filled="false" stroked="true" strokeweight=".579980pt" strokecolor="#ffffdc">
                <v:path arrowok="t"/>
              </v:shape>
            </v:group>
            <v:group style="position:absolute;left:4332;top:5736;width:1143;height:245" coordorigin="4332,5736" coordsize="1143,245">
              <v:shape style="position:absolute;left:4332;top:5736;width:1143;height:245" coordorigin="4332,5736" coordsize="1143,245" path="m4332,5981l5475,5981,5475,5736,4332,5736,4332,5981xe" filled="true" fillcolor="#ffffdc" stroked="false">
                <v:path arrowok="t"/>
                <v:fill type="solid"/>
              </v:shape>
            </v:group>
            <v:group style="position:absolute;left:5497;top:5736;width:2;height:245" coordorigin="5497,5736" coordsize="2,245">
              <v:shape style="position:absolute;left:5497;top:5736;width:2;height:245" coordorigin="5497,5736" coordsize="0,245" path="m5497,5736l5497,5981e" filled="false" stroked="true" strokeweight=".58001pt" strokecolor="#ffffdc">
                <v:path arrowok="t"/>
              </v:shape>
            </v:group>
            <v:group style="position:absolute;left:5811;top:5736;width:2;height:245" coordorigin="5811,5736" coordsize="2,245">
              <v:shape style="position:absolute;left:5811;top:5736;width:2;height:245" coordorigin="5811,5736" coordsize="0,245" path="m5811,5736l5811,5981e" filled="false" stroked="true" strokeweight=".579980pt" strokecolor="#ffffdc">
                <v:path arrowok="t"/>
              </v:shape>
            </v:group>
            <v:group style="position:absolute;left:5502;top:5736;width:305;height:245" coordorigin="5502,5736" coordsize="305,245">
              <v:shape style="position:absolute;left:5502;top:5736;width:305;height:245" coordorigin="5502,5736" coordsize="305,245" path="m5502,5981l5806,5981,5806,5736,5502,5736,5502,5981xe" filled="true" fillcolor="#ffffdc" stroked="false">
                <v:path arrowok="t"/>
                <v:fill type="solid"/>
              </v:shape>
            </v:group>
            <v:group style="position:absolute;left:5821;top:5736;width:2;height:245" coordorigin="5821,5736" coordsize="2,245">
              <v:shape style="position:absolute;left:5821;top:5736;width:2;height:245" coordorigin="5821,5736" coordsize="0,245" path="m5821,5736l5821,5981e" filled="false" stroked="true" strokeweight=".58001pt" strokecolor="#ffffdc">
                <v:path arrowok="t"/>
              </v:shape>
            </v:group>
            <v:group style="position:absolute;left:5826;top:5736;width:680;height:245" coordorigin="5826,5736" coordsize="680,245">
              <v:shape style="position:absolute;left:5826;top:5736;width:680;height:245" coordorigin="5826,5736" coordsize="680,245" path="m5826,5981l6505,5981,6505,5736,5826,5736,5826,5981xe" filled="true" fillcolor="#ffffdc" stroked="false">
                <v:path arrowok="t"/>
                <v:fill type="solid"/>
              </v:shape>
            </v:group>
            <v:group style="position:absolute;left:6526;top:5736;width:2;height:245" coordorigin="6526,5736" coordsize="2,245">
              <v:shape style="position:absolute;left:6526;top:5736;width:2;height:245" coordorigin="6526,5736" coordsize="0,245" path="m6526,5736l6526,5981e" filled="false" stroked="true" strokeweight=".579980pt" strokecolor="#ffffdc">
                <v:path arrowok="t"/>
              </v:shape>
            </v:group>
            <v:group style="position:absolute;left:7587;top:5736;width:2;height:245" coordorigin="7587,5736" coordsize="2,245">
              <v:shape style="position:absolute;left:7587;top:5736;width:2;height:245" coordorigin="7587,5736" coordsize="0,245" path="m7587,5736l7587,5981e" filled="false" stroked="true" strokeweight=".58001pt" strokecolor="#ffffdc">
                <v:path arrowok="t"/>
              </v:shape>
            </v:group>
            <v:group style="position:absolute;left:6531;top:5736;width:1052;height:245" coordorigin="6531,5736" coordsize="1052,245">
              <v:shape style="position:absolute;left:6531;top:5736;width:1052;height:245" coordorigin="6531,5736" coordsize="1052,245" path="m6531,5981l7582,5981,7582,5736,6531,5736,6531,5981xe" filled="true" fillcolor="#ffffdc" stroked="false">
                <v:path arrowok="t"/>
                <v:fill type="solid"/>
              </v:shape>
            </v:group>
            <v:group style="position:absolute;left:7604;top:5736;width:2;height:245" coordorigin="7604,5736" coordsize="2,245">
              <v:shape style="position:absolute;left:7604;top:5736;width:2;height:245" coordorigin="7604,5736" coordsize="0,245" path="m7604,5736l7604,5981e" filled="false" stroked="true" strokeweight=".58001pt" strokecolor="#ffffdc">
                <v:path arrowok="t"/>
              </v:shape>
            </v:group>
            <v:group style="position:absolute;left:7609;top:5736;width:300;height:245" coordorigin="7609,5736" coordsize="300,245">
              <v:shape style="position:absolute;left:7609;top:5736;width:300;height:245" coordorigin="7609,5736" coordsize="300,245" path="m7609,5981l7909,5981,7909,5736,7609,5736,7609,5981xe" filled="true" fillcolor="#ffffdc" stroked="false">
                <v:path arrowok="t"/>
                <v:fill type="solid"/>
              </v:shape>
            </v:group>
            <v:group style="position:absolute;left:7930;top:5736;width:2;height:245" coordorigin="7930,5736" coordsize="2,245">
              <v:shape style="position:absolute;left:7930;top:5736;width:2;height:245" coordorigin="7930,5736" coordsize="0,245" path="m7930,5736l7930,5981e" filled="false" stroked="true" strokeweight=".58001pt" strokecolor="#ffffdc">
                <v:path arrowok="t"/>
              </v:shape>
            </v:group>
            <v:group style="position:absolute;left:9059;top:5736;width:2;height:245" coordorigin="9059,5736" coordsize="2,245">
              <v:shape style="position:absolute;left:9059;top:5736;width:2;height:245" coordorigin="9059,5736" coordsize="0,245" path="m9059,5736l9059,5981e" filled="false" stroked="true" strokeweight=".579980pt" strokecolor="#ffffdc">
                <v:path arrowok="t"/>
              </v:shape>
            </v:group>
            <v:group style="position:absolute;left:7935;top:5736;width:1119;height:245" coordorigin="7935,5736" coordsize="1119,245">
              <v:shape style="position:absolute;left:7935;top:5736;width:1119;height:245" coordorigin="7935,5736" coordsize="1119,245" path="m7935,5981l9054,5981,9054,5736,7935,5736,7935,5981xe" filled="true" fillcolor="#ffffdc" stroked="false">
                <v:path arrowok="t"/>
                <v:fill type="solid"/>
              </v:shape>
            </v:group>
            <v:group style="position:absolute;left:9073;top:5736;width:2;height:245" coordorigin="9073,5736" coordsize="2,245">
              <v:shape style="position:absolute;left:9073;top:5736;width:2;height:245" coordorigin="9073,5736" coordsize="0,245" path="m9073,5736l9073,5981e" filled="false" stroked="true" strokeweight=".58004pt" strokecolor="#ffffdc">
                <v:path arrowok="t"/>
              </v:shape>
            </v:group>
            <v:group style="position:absolute;left:9390;top:5736;width:2;height:245" coordorigin="9390,5736" coordsize="2,245">
              <v:shape style="position:absolute;left:9390;top:5736;width:2;height:245" coordorigin="9390,5736" coordsize="0,245" path="m9390,5736l9390,5981e" filled="false" stroked="true" strokeweight=".579980pt" strokecolor="#ffffdc">
                <v:path arrowok="t"/>
              </v:shape>
            </v:group>
            <v:group style="position:absolute;left:9078;top:5736;width:308;height:245" coordorigin="9078,5736" coordsize="308,245">
              <v:shape style="position:absolute;left:9078;top:5736;width:308;height:245" coordorigin="9078,5736" coordsize="308,245" path="m9078,5981l9385,5981,9385,5736,9078,5736,9078,5981xe" filled="true" fillcolor="#ffffdc" stroked="false">
                <v:path arrowok="t"/>
                <v:fill type="solid"/>
              </v:shape>
            </v:group>
            <v:group style="position:absolute;left:12;top:5735;width:9384;height:2" coordorigin="12,5735" coordsize="9384,2">
              <v:shape style="position:absolute;left:12;top:5735;width:9384;height:2" coordorigin="12,5735" coordsize="9384,0" path="m12,5735l9395,5735e" filled="false" stroked="true" strokeweight=".22pt" strokecolor="#000000">
                <v:path arrowok="t"/>
              </v:shape>
            </v:group>
            <v:group style="position:absolute;left:12;top:5982;width:9384;height:2" coordorigin="12,5982" coordsize="9384,2">
              <v:shape style="position:absolute;left:12;top:5982;width:9384;height:2" coordorigin="12,5982" coordsize="9384,0" path="m12,5982l9395,5982e" filled="false" stroked="true" strokeweight=".22003pt" strokecolor="#000000">
                <v:path arrowok="t"/>
              </v:shape>
            </v:group>
            <v:group style="position:absolute;left:19;top:6228;width:2;height:221" coordorigin="19,6228" coordsize="2,221">
              <v:shape style="position:absolute;left:19;top:6228;width:2;height:221" coordorigin="19,6228" coordsize="0,221" path="m19,6228l19,6449e" filled="false" stroked="true" strokeweight=".580pt" strokecolor="#ffffdc">
                <v:path arrowok="t"/>
              </v:shape>
            </v:group>
            <v:group style="position:absolute;left:14;top:6461;width:2091;height:2" coordorigin="14,6461" coordsize="2091,2">
              <v:shape style="position:absolute;left:14;top:6461;width:2091;height:2" coordorigin="14,6461" coordsize="2091,0" path="m14,6461l2105,6461e" filled="false" stroked="true" strokeweight="1.3pt" strokecolor="#ffffdc">
                <v:path arrowok="t"/>
              </v:shape>
            </v:group>
            <v:group style="position:absolute;left:24;top:6228;width:2081;height:221" coordorigin="24,6228" coordsize="2081,221">
              <v:shape style="position:absolute;left:24;top:6228;width:2081;height:221" coordorigin="24,6228" coordsize="2081,221" path="m24,6449l2105,6449,2105,6228,24,6228,24,6449xe" filled="true" fillcolor="#ffffdc" stroked="false">
                <v:path arrowok="t"/>
                <v:fill type="solid"/>
              </v:shape>
            </v:group>
            <v:group style="position:absolute;left:2126;top:6228;width:2;height:245" coordorigin="2126,6228" coordsize="2,245">
              <v:shape style="position:absolute;left:2126;top:6228;width:2;height:245" coordorigin="2126,6228" coordsize="0,245" path="m2126,6228l2126,6473e" filled="false" stroked="true" strokeweight=".580pt" strokecolor="#ffffdc">
                <v:path arrowok="t"/>
              </v:shape>
            </v:group>
            <v:group style="position:absolute;left:3281;top:6228;width:2;height:245" coordorigin="3281,6228" coordsize="2,245">
              <v:shape style="position:absolute;left:3281;top:6228;width:2;height:245" coordorigin="3281,6228" coordsize="0,245" path="m3281,6228l3281,6473e" filled="false" stroked="true" strokeweight=".58001pt" strokecolor="#ffffdc">
                <v:path arrowok="t"/>
              </v:shape>
            </v:group>
            <v:group style="position:absolute;left:2131;top:6228;width:1146;height:245" coordorigin="2131,6228" coordsize="1146,245">
              <v:shape style="position:absolute;left:2131;top:6228;width:1146;height:245" coordorigin="2131,6228" coordsize="1146,245" path="m2131,6473l3276,6473,3276,6228,2131,6228,2131,6473xe" filled="true" fillcolor="#ffffdc" stroked="false">
                <v:path arrowok="t"/>
                <v:fill type="solid"/>
              </v:shape>
            </v:group>
            <v:group style="position:absolute;left:3296;top:6228;width:2;height:245" coordorigin="3296,6228" coordsize="2,245">
              <v:shape style="position:absolute;left:3296;top:6228;width:2;height:245" coordorigin="3296,6228" coordsize="0,245" path="m3296,6228l3296,6473e" filled="false" stroked="true" strokeweight=".58001pt" strokecolor="#ffffdc">
                <v:path arrowok="t"/>
              </v:shape>
            </v:group>
            <v:group style="position:absolute;left:3610;top:6228;width:2;height:245" coordorigin="3610,6228" coordsize="2,245">
              <v:shape style="position:absolute;left:3610;top:6228;width:2;height:245" coordorigin="3610,6228" coordsize="0,245" path="m3610,6228l3610,6473e" filled="false" stroked="true" strokeweight=".58001pt" strokecolor="#ffffdc">
                <v:path arrowok="t"/>
              </v:shape>
            </v:group>
            <v:group style="position:absolute;left:3300;top:6228;width:305;height:245" coordorigin="3300,6228" coordsize="305,245">
              <v:shape style="position:absolute;left:3300;top:6228;width:305;height:245" coordorigin="3300,6228" coordsize="305,245" path="m3300,6473l3605,6473,3605,6228,3300,6228,3300,6473xe" filled="true" fillcolor="#ffffdc" stroked="false">
                <v:path arrowok="t"/>
                <v:fill type="solid"/>
              </v:shape>
            </v:group>
            <v:group style="position:absolute;left:3621;top:6228;width:2;height:245" coordorigin="3621,6228" coordsize="2,245">
              <v:shape style="position:absolute;left:3621;top:6228;width:2;height:245" coordorigin="3621,6228" coordsize="0,245" path="m3621,6228l3621,6473e" filled="false" stroked="true" strokeweight=".46pt" strokecolor="#ffffdc">
                <v:path arrowok="t"/>
              </v:shape>
            </v:group>
            <v:group style="position:absolute;left:3624;top:6228;width:682;height:245" coordorigin="3624,6228" coordsize="682,245">
              <v:shape style="position:absolute;left:3624;top:6228;width:682;height:245" coordorigin="3624,6228" coordsize="682,245" path="m3624,6473l4306,6473,4306,6228,3624,6228,3624,6473xe" filled="true" fillcolor="#ffffdc" stroked="false">
                <v:path arrowok="t"/>
                <v:fill type="solid"/>
              </v:shape>
            </v:group>
            <v:group style="position:absolute;left:4326;top:6228;width:2;height:245" coordorigin="4326,6228" coordsize="2,245">
              <v:shape style="position:absolute;left:4326;top:6228;width:2;height:245" coordorigin="4326,6228" coordsize="0,245" path="m4326,6228l4326,6473e" filled="false" stroked="true" strokeweight=".70001pt" strokecolor="#ffffdc">
                <v:path arrowok="t"/>
              </v:shape>
            </v:group>
            <v:group style="position:absolute;left:5480;top:6228;width:2;height:245" coordorigin="5480,6228" coordsize="2,245">
              <v:shape style="position:absolute;left:5480;top:6228;width:2;height:245" coordorigin="5480,6228" coordsize="0,245" path="m5480,6228l5480,6473e" filled="false" stroked="true" strokeweight=".579980pt" strokecolor="#ffffdc">
                <v:path arrowok="t"/>
              </v:shape>
            </v:group>
            <v:group style="position:absolute;left:4332;top:6228;width:1143;height:245" coordorigin="4332,6228" coordsize="1143,245">
              <v:shape style="position:absolute;left:4332;top:6228;width:1143;height:245" coordorigin="4332,6228" coordsize="1143,245" path="m4332,6473l5475,6473,5475,6228,4332,6228,4332,6473xe" filled="true" fillcolor="#ffffdc" stroked="false">
                <v:path arrowok="t"/>
                <v:fill type="solid"/>
              </v:shape>
            </v:group>
            <v:group style="position:absolute;left:5497;top:6228;width:2;height:245" coordorigin="5497,6228" coordsize="2,245">
              <v:shape style="position:absolute;left:5497;top:6228;width:2;height:245" coordorigin="5497,6228" coordsize="0,245" path="m5497,6228l5497,6473e" filled="false" stroked="true" strokeweight=".58001pt" strokecolor="#ffffdc">
                <v:path arrowok="t"/>
              </v:shape>
            </v:group>
            <v:group style="position:absolute;left:5811;top:6228;width:2;height:245" coordorigin="5811,6228" coordsize="2,245">
              <v:shape style="position:absolute;left:5811;top:6228;width:2;height:245" coordorigin="5811,6228" coordsize="0,245" path="m5811,6228l5811,6473e" filled="false" stroked="true" strokeweight=".579980pt" strokecolor="#ffffdc">
                <v:path arrowok="t"/>
              </v:shape>
            </v:group>
            <v:group style="position:absolute;left:5502;top:6228;width:305;height:245" coordorigin="5502,6228" coordsize="305,245">
              <v:shape style="position:absolute;left:5502;top:6228;width:305;height:245" coordorigin="5502,6228" coordsize="305,245" path="m5502,6473l5806,6473,5806,6228,5502,6228,5502,6473xe" filled="true" fillcolor="#ffffdc" stroked="false">
                <v:path arrowok="t"/>
                <v:fill type="solid"/>
              </v:shape>
            </v:group>
            <v:group style="position:absolute;left:5821;top:6228;width:2;height:245" coordorigin="5821,6228" coordsize="2,245">
              <v:shape style="position:absolute;left:5821;top:6228;width:2;height:245" coordorigin="5821,6228" coordsize="0,245" path="m5821,6228l5821,6473e" filled="false" stroked="true" strokeweight=".58001pt" strokecolor="#ffffdc">
                <v:path arrowok="t"/>
              </v:shape>
            </v:group>
            <v:group style="position:absolute;left:5826;top:6228;width:680;height:245" coordorigin="5826,6228" coordsize="680,245">
              <v:shape style="position:absolute;left:5826;top:6228;width:680;height:245" coordorigin="5826,6228" coordsize="680,245" path="m5826,6473l6505,6473,6505,6228,5826,6228,5826,6473xe" filled="true" fillcolor="#ffffdc" stroked="false">
                <v:path arrowok="t"/>
                <v:fill type="solid"/>
              </v:shape>
            </v:group>
            <v:group style="position:absolute;left:6526;top:6228;width:2;height:245" coordorigin="6526,6228" coordsize="2,245">
              <v:shape style="position:absolute;left:6526;top:6228;width:2;height:245" coordorigin="6526,6228" coordsize="0,245" path="m6526,6228l6526,6473e" filled="false" stroked="true" strokeweight=".579980pt" strokecolor="#ffffdc">
                <v:path arrowok="t"/>
              </v:shape>
            </v:group>
            <v:group style="position:absolute;left:7587;top:6228;width:2;height:245" coordorigin="7587,6228" coordsize="2,245">
              <v:shape style="position:absolute;left:7587;top:6228;width:2;height:245" coordorigin="7587,6228" coordsize="0,245" path="m7587,6228l7587,6473e" filled="false" stroked="true" strokeweight=".58001pt" strokecolor="#ffffdc">
                <v:path arrowok="t"/>
              </v:shape>
            </v:group>
            <v:group style="position:absolute;left:6531;top:6228;width:1052;height:245" coordorigin="6531,6228" coordsize="1052,245">
              <v:shape style="position:absolute;left:6531;top:6228;width:1052;height:245" coordorigin="6531,6228" coordsize="1052,245" path="m6531,6473l7582,6473,7582,6228,6531,6228,6531,6473xe" filled="true" fillcolor="#ffffdc" stroked="false">
                <v:path arrowok="t"/>
                <v:fill type="solid"/>
              </v:shape>
            </v:group>
            <v:group style="position:absolute;left:7604;top:6228;width:2;height:245" coordorigin="7604,6228" coordsize="2,245">
              <v:shape style="position:absolute;left:7604;top:6228;width:2;height:245" coordorigin="7604,6228" coordsize="0,245" path="m7604,6228l7604,6473e" filled="false" stroked="true" strokeweight=".58001pt" strokecolor="#ffffdc">
                <v:path arrowok="t"/>
              </v:shape>
            </v:group>
            <v:group style="position:absolute;left:7609;top:6228;width:300;height:245" coordorigin="7609,6228" coordsize="300,245">
              <v:shape style="position:absolute;left:7609;top:6228;width:300;height:245" coordorigin="7609,6228" coordsize="300,245" path="m7609,6473l7909,6473,7909,6228,7609,6228,7609,6473xe" filled="true" fillcolor="#ffffdc" stroked="false">
                <v:path arrowok="t"/>
                <v:fill type="solid"/>
              </v:shape>
            </v:group>
            <v:group style="position:absolute;left:7930;top:6228;width:2;height:245" coordorigin="7930,6228" coordsize="2,245">
              <v:shape style="position:absolute;left:7930;top:6228;width:2;height:245" coordorigin="7930,6228" coordsize="0,245" path="m7930,6228l7930,6473e" filled="false" stroked="true" strokeweight=".58001pt" strokecolor="#ffffdc">
                <v:path arrowok="t"/>
              </v:shape>
            </v:group>
            <v:group style="position:absolute;left:9059;top:6228;width:2;height:245" coordorigin="9059,6228" coordsize="2,245">
              <v:shape style="position:absolute;left:9059;top:6228;width:2;height:245" coordorigin="9059,6228" coordsize="0,245" path="m9059,6228l9059,6473e" filled="false" stroked="true" strokeweight=".579980pt" strokecolor="#ffffdc">
                <v:path arrowok="t"/>
              </v:shape>
            </v:group>
            <v:group style="position:absolute;left:7935;top:6228;width:1119;height:245" coordorigin="7935,6228" coordsize="1119,245">
              <v:shape style="position:absolute;left:7935;top:6228;width:1119;height:245" coordorigin="7935,6228" coordsize="1119,245" path="m7935,6473l9054,6473,9054,6228,7935,6228,7935,6473xe" filled="true" fillcolor="#ffffdc" stroked="false">
                <v:path arrowok="t"/>
                <v:fill type="solid"/>
              </v:shape>
            </v:group>
            <v:group style="position:absolute;left:9073;top:6228;width:2;height:245" coordorigin="9073,6228" coordsize="2,245">
              <v:shape style="position:absolute;left:9073;top:6228;width:2;height:245" coordorigin="9073,6228" coordsize="0,245" path="m9073,6228l9073,6473e" filled="false" stroked="true" strokeweight=".58004pt" strokecolor="#ffffdc">
                <v:path arrowok="t"/>
              </v:shape>
            </v:group>
            <v:group style="position:absolute;left:9390;top:6228;width:2;height:245" coordorigin="9390,6228" coordsize="2,245">
              <v:shape style="position:absolute;left:9390;top:6228;width:2;height:245" coordorigin="9390,6228" coordsize="0,245" path="m9390,6228l9390,6473e" filled="false" stroked="true" strokeweight=".579980pt" strokecolor="#ffffdc">
                <v:path arrowok="t"/>
              </v:shape>
            </v:group>
            <v:group style="position:absolute;left:9078;top:6228;width:308;height:245" coordorigin="9078,6228" coordsize="308,245">
              <v:shape style="position:absolute;left:9078;top:6228;width:308;height:245" coordorigin="9078,6228" coordsize="308,245" path="m9078,6473l9385,6473,9385,6228,9078,6228,9078,6473xe" filled="true" fillcolor="#ffffdc" stroked="false">
                <v:path arrowok="t"/>
                <v:fill type="solid"/>
              </v:shape>
            </v:group>
            <v:group style="position:absolute;left:12;top:6227;width:9384;height:2" coordorigin="12,6227" coordsize="9384,2">
              <v:shape style="position:absolute;left:12;top:6227;width:9384;height:2" coordorigin="12,6227" coordsize="9384,0" path="m12,6227l9395,6227e" filled="false" stroked="true" strokeweight=".22pt" strokecolor="#000000">
                <v:path arrowok="t"/>
              </v:shape>
            </v:group>
            <v:group style="position:absolute;left:12;top:6474;width:9384;height:2" coordorigin="12,6474" coordsize="9384,2">
              <v:shape style="position:absolute;left:12;top:6474;width:9384;height:2" coordorigin="12,6474" coordsize="9384,0" path="m12,6474l9395,6474e" filled="false" stroked="true" strokeweight=".22pt" strokecolor="#000000">
                <v:path arrowok="t"/>
              </v:shape>
            </v:group>
            <v:group style="position:absolute;left:19;top:6720;width:2;height:222" coordorigin="19,6720" coordsize="2,222">
              <v:shape style="position:absolute;left:19;top:6720;width:2;height:222" coordorigin="19,6720" coordsize="0,222" path="m19,6720l19,6942e" filled="false" stroked="true" strokeweight=".580pt" strokecolor="#ffffdc">
                <v:path arrowok="t"/>
              </v:shape>
            </v:group>
            <v:group style="position:absolute;left:14;top:6954;width:2091;height:2" coordorigin="14,6954" coordsize="2091,2">
              <v:shape style="position:absolute;left:14;top:6954;width:2091;height:2" coordorigin="14,6954" coordsize="2091,0" path="m14,6954l2105,6954e" filled="false" stroked="true" strokeweight="1.3pt" strokecolor="#ffffdc">
                <v:path arrowok="t"/>
              </v:shape>
            </v:group>
            <v:group style="position:absolute;left:24;top:6720;width:2081;height:222" coordorigin="24,6720" coordsize="2081,222">
              <v:shape style="position:absolute;left:24;top:6720;width:2081;height:222" coordorigin="24,6720" coordsize="2081,222" path="m24,6942l2105,6942,2105,6720,24,6720,24,6942xe" filled="true" fillcolor="#ffffdc" stroked="false">
                <v:path arrowok="t"/>
                <v:fill type="solid"/>
              </v:shape>
            </v:group>
            <v:group style="position:absolute;left:2126;top:6720;width:2;height:246" coordorigin="2126,6720" coordsize="2,246">
              <v:shape style="position:absolute;left:2126;top:6720;width:2;height:246" coordorigin="2126,6720" coordsize="0,246" path="m2126,6720l2126,6966e" filled="false" stroked="true" strokeweight=".580pt" strokecolor="#ffffdc">
                <v:path arrowok="t"/>
              </v:shape>
            </v:group>
            <v:group style="position:absolute;left:3281;top:6720;width:2;height:246" coordorigin="3281,6720" coordsize="2,246">
              <v:shape style="position:absolute;left:3281;top:6720;width:2;height:246" coordorigin="3281,6720" coordsize="0,246" path="m3281,6720l3281,6966e" filled="false" stroked="true" strokeweight=".58001pt" strokecolor="#ffffdc">
                <v:path arrowok="t"/>
              </v:shape>
            </v:group>
            <v:group style="position:absolute;left:2131;top:6720;width:1146;height:246" coordorigin="2131,6720" coordsize="1146,246">
              <v:shape style="position:absolute;left:2131;top:6720;width:1146;height:246" coordorigin="2131,6720" coordsize="1146,246" path="m2131,6966l3276,6966,3276,6720,2131,6720,2131,6966xe" filled="true" fillcolor="#ffffdc" stroked="false">
                <v:path arrowok="t"/>
                <v:fill type="solid"/>
              </v:shape>
            </v:group>
            <v:group style="position:absolute;left:3296;top:6720;width:2;height:246" coordorigin="3296,6720" coordsize="2,246">
              <v:shape style="position:absolute;left:3296;top:6720;width:2;height:246" coordorigin="3296,6720" coordsize="0,246" path="m3296,6720l3296,6966e" filled="false" stroked="true" strokeweight=".58001pt" strokecolor="#ffffdc">
                <v:path arrowok="t"/>
              </v:shape>
            </v:group>
            <v:group style="position:absolute;left:3610;top:6720;width:2;height:246" coordorigin="3610,6720" coordsize="2,246">
              <v:shape style="position:absolute;left:3610;top:6720;width:2;height:246" coordorigin="3610,6720" coordsize="0,246" path="m3610,6720l3610,6966e" filled="false" stroked="true" strokeweight=".58001pt" strokecolor="#ffffdc">
                <v:path arrowok="t"/>
              </v:shape>
            </v:group>
            <v:group style="position:absolute;left:3300;top:6720;width:305;height:246" coordorigin="3300,6720" coordsize="305,246">
              <v:shape style="position:absolute;left:3300;top:6720;width:305;height:246" coordorigin="3300,6720" coordsize="305,246" path="m3300,6966l3605,6966,3605,6720,3300,6720,3300,6966xe" filled="true" fillcolor="#ffffdc" stroked="false">
                <v:path arrowok="t"/>
                <v:fill type="solid"/>
              </v:shape>
            </v:group>
            <v:group style="position:absolute;left:3621;top:6720;width:2;height:246" coordorigin="3621,6720" coordsize="2,246">
              <v:shape style="position:absolute;left:3621;top:6720;width:2;height:246" coordorigin="3621,6720" coordsize="0,246" path="m3621,6720l3621,6966e" filled="false" stroked="true" strokeweight=".46pt" strokecolor="#ffffdc">
                <v:path arrowok="t"/>
              </v:shape>
            </v:group>
            <v:group style="position:absolute;left:3624;top:6720;width:682;height:246" coordorigin="3624,6720" coordsize="682,246">
              <v:shape style="position:absolute;left:3624;top:6720;width:682;height:246" coordorigin="3624,6720" coordsize="682,246" path="m3624,6966l4306,6966,4306,6720,3624,6720,3624,6966xe" filled="true" fillcolor="#ffffdc" stroked="false">
                <v:path arrowok="t"/>
                <v:fill type="solid"/>
              </v:shape>
            </v:group>
            <v:group style="position:absolute;left:4326;top:6720;width:2;height:246" coordorigin="4326,6720" coordsize="2,246">
              <v:shape style="position:absolute;left:4326;top:6720;width:2;height:246" coordorigin="4326,6720" coordsize="0,246" path="m4326,6720l4326,6966e" filled="false" stroked="true" strokeweight=".70001pt" strokecolor="#ffffdc">
                <v:path arrowok="t"/>
              </v:shape>
            </v:group>
            <v:group style="position:absolute;left:5480;top:6720;width:2;height:246" coordorigin="5480,6720" coordsize="2,246">
              <v:shape style="position:absolute;left:5480;top:6720;width:2;height:246" coordorigin="5480,6720" coordsize="0,246" path="m5480,6720l5480,6966e" filled="false" stroked="true" strokeweight=".579980pt" strokecolor="#ffffdc">
                <v:path arrowok="t"/>
              </v:shape>
            </v:group>
            <v:group style="position:absolute;left:4332;top:6720;width:1143;height:246" coordorigin="4332,6720" coordsize="1143,246">
              <v:shape style="position:absolute;left:4332;top:6720;width:1143;height:246" coordorigin="4332,6720" coordsize="1143,246" path="m4332,6966l5475,6966,5475,6720,4332,6720,4332,6966xe" filled="true" fillcolor="#ffffdc" stroked="false">
                <v:path arrowok="t"/>
                <v:fill type="solid"/>
              </v:shape>
            </v:group>
            <v:group style="position:absolute;left:5497;top:6720;width:2;height:246" coordorigin="5497,6720" coordsize="2,246">
              <v:shape style="position:absolute;left:5497;top:6720;width:2;height:246" coordorigin="5497,6720" coordsize="0,246" path="m5497,6720l5497,6966e" filled="false" stroked="true" strokeweight=".58001pt" strokecolor="#ffffdc">
                <v:path arrowok="t"/>
              </v:shape>
            </v:group>
            <v:group style="position:absolute;left:5811;top:6720;width:2;height:246" coordorigin="5811,6720" coordsize="2,246">
              <v:shape style="position:absolute;left:5811;top:6720;width:2;height:246" coordorigin="5811,6720" coordsize="0,246" path="m5811,6720l5811,6966e" filled="false" stroked="true" strokeweight=".579980pt" strokecolor="#ffffdc">
                <v:path arrowok="t"/>
              </v:shape>
            </v:group>
            <v:group style="position:absolute;left:5502;top:6720;width:305;height:246" coordorigin="5502,6720" coordsize="305,246">
              <v:shape style="position:absolute;left:5502;top:6720;width:305;height:246" coordorigin="5502,6720" coordsize="305,246" path="m5502,6966l5806,6966,5806,6720,5502,6720,5502,6966xe" filled="true" fillcolor="#ffffdc" stroked="false">
                <v:path arrowok="t"/>
                <v:fill type="solid"/>
              </v:shape>
            </v:group>
            <v:group style="position:absolute;left:5821;top:6720;width:2;height:246" coordorigin="5821,6720" coordsize="2,246">
              <v:shape style="position:absolute;left:5821;top:6720;width:2;height:246" coordorigin="5821,6720" coordsize="0,246" path="m5821,6720l5821,6966e" filled="false" stroked="true" strokeweight=".58001pt" strokecolor="#ffffdc">
                <v:path arrowok="t"/>
              </v:shape>
            </v:group>
            <v:group style="position:absolute;left:5826;top:6720;width:680;height:246" coordorigin="5826,6720" coordsize="680,246">
              <v:shape style="position:absolute;left:5826;top:6720;width:680;height:246" coordorigin="5826,6720" coordsize="680,246" path="m5826,6966l6505,6966,6505,6720,5826,6720,5826,6966xe" filled="true" fillcolor="#ffffdc" stroked="false">
                <v:path arrowok="t"/>
                <v:fill type="solid"/>
              </v:shape>
            </v:group>
            <v:group style="position:absolute;left:6526;top:6720;width:2;height:246" coordorigin="6526,6720" coordsize="2,246">
              <v:shape style="position:absolute;left:6526;top:6720;width:2;height:246" coordorigin="6526,6720" coordsize="0,246" path="m6526,6720l6526,6966e" filled="false" stroked="true" strokeweight=".579980pt" strokecolor="#ffffdc">
                <v:path arrowok="t"/>
              </v:shape>
            </v:group>
            <v:group style="position:absolute;left:7587;top:6720;width:2;height:246" coordorigin="7587,6720" coordsize="2,246">
              <v:shape style="position:absolute;left:7587;top:6720;width:2;height:246" coordorigin="7587,6720" coordsize="0,246" path="m7587,6720l7587,6966e" filled="false" stroked="true" strokeweight=".58001pt" strokecolor="#ffffdc">
                <v:path arrowok="t"/>
              </v:shape>
            </v:group>
            <v:group style="position:absolute;left:6531;top:6720;width:1052;height:246" coordorigin="6531,6720" coordsize="1052,246">
              <v:shape style="position:absolute;left:6531;top:6720;width:1052;height:246" coordorigin="6531,6720" coordsize="1052,246" path="m6531,6966l7582,6966,7582,6720,6531,6720,6531,6966xe" filled="true" fillcolor="#ffffdc" stroked="false">
                <v:path arrowok="t"/>
                <v:fill type="solid"/>
              </v:shape>
            </v:group>
            <v:group style="position:absolute;left:7604;top:6720;width:2;height:246" coordorigin="7604,6720" coordsize="2,246">
              <v:shape style="position:absolute;left:7604;top:6720;width:2;height:246" coordorigin="7604,6720" coordsize="0,246" path="m7604,6720l7604,6966e" filled="false" stroked="true" strokeweight=".58001pt" strokecolor="#ffffdc">
                <v:path arrowok="t"/>
              </v:shape>
            </v:group>
            <v:group style="position:absolute;left:7609;top:6720;width:300;height:246" coordorigin="7609,6720" coordsize="300,246">
              <v:shape style="position:absolute;left:7609;top:6720;width:300;height:246" coordorigin="7609,6720" coordsize="300,246" path="m7609,6966l7909,6966,7909,6720,7609,6720,7609,6966xe" filled="true" fillcolor="#ffffdc" stroked="false">
                <v:path arrowok="t"/>
                <v:fill type="solid"/>
              </v:shape>
            </v:group>
            <v:group style="position:absolute;left:7930;top:6720;width:2;height:246" coordorigin="7930,6720" coordsize="2,246">
              <v:shape style="position:absolute;left:7930;top:6720;width:2;height:246" coordorigin="7930,6720" coordsize="0,246" path="m7930,6720l7930,6966e" filled="false" stroked="true" strokeweight=".58001pt" strokecolor="#ffffdc">
                <v:path arrowok="t"/>
              </v:shape>
            </v:group>
            <v:group style="position:absolute;left:9059;top:6720;width:2;height:246" coordorigin="9059,6720" coordsize="2,246">
              <v:shape style="position:absolute;left:9059;top:6720;width:2;height:246" coordorigin="9059,6720" coordsize="0,246" path="m9059,6720l9059,6966e" filled="false" stroked="true" strokeweight=".579980pt" strokecolor="#ffffdc">
                <v:path arrowok="t"/>
              </v:shape>
            </v:group>
            <v:group style="position:absolute;left:7935;top:6720;width:1119;height:246" coordorigin="7935,6720" coordsize="1119,246">
              <v:shape style="position:absolute;left:7935;top:6720;width:1119;height:246" coordorigin="7935,6720" coordsize="1119,246" path="m7935,6966l9054,6966,9054,6720,7935,6720,7935,6966xe" filled="true" fillcolor="#ffffdc" stroked="false">
                <v:path arrowok="t"/>
                <v:fill type="solid"/>
              </v:shape>
            </v:group>
            <v:group style="position:absolute;left:9073;top:6720;width:2;height:246" coordorigin="9073,6720" coordsize="2,246">
              <v:shape style="position:absolute;left:9073;top:6720;width:2;height:246" coordorigin="9073,6720" coordsize="0,246" path="m9073,6720l9073,6966e" filled="false" stroked="true" strokeweight=".58004pt" strokecolor="#ffffdc">
                <v:path arrowok="t"/>
              </v:shape>
            </v:group>
            <v:group style="position:absolute;left:9390;top:6720;width:2;height:246" coordorigin="9390,6720" coordsize="2,246">
              <v:shape style="position:absolute;left:9390;top:6720;width:2;height:246" coordorigin="9390,6720" coordsize="0,246" path="m9390,6720l9390,6966e" filled="false" stroked="true" strokeweight=".579980pt" strokecolor="#ffffdc">
                <v:path arrowok="t"/>
              </v:shape>
            </v:group>
            <v:group style="position:absolute;left:9078;top:6720;width:308;height:246" coordorigin="9078,6720" coordsize="308,246">
              <v:shape style="position:absolute;left:9078;top:6720;width:308;height:246" coordorigin="9078,6720" coordsize="308,246" path="m9078,6966l9385,6966,9385,6720,9078,6720,9078,6966xe" filled="true" fillcolor="#ffffdc" stroked="false">
                <v:path arrowok="t"/>
                <v:fill type="solid"/>
              </v:shape>
            </v:group>
            <v:group style="position:absolute;left:12;top:6719;width:9384;height:2" coordorigin="12,6719" coordsize="9384,2">
              <v:shape style="position:absolute;left:12;top:6719;width:9384;height:2" coordorigin="12,6719" coordsize="9384,0" path="m12,6719l9395,6719e" filled="false" stroked="true" strokeweight=".22pt" strokecolor="#000000">
                <v:path arrowok="t"/>
              </v:shape>
            </v:group>
            <v:group style="position:absolute;left:12;top:6967;width:9384;height:2" coordorigin="12,6967" coordsize="9384,2">
              <v:shape style="position:absolute;left:12;top:6967;width:9384;height:2" coordorigin="12,6967" coordsize="9384,0" path="m12,6967l9395,6967e" filled="false" stroked="true" strokeweight=".22pt" strokecolor="#000000">
                <v:path arrowok="t"/>
              </v:shape>
            </v:group>
            <v:group style="position:absolute;left:19;top:7213;width:2;height:221" coordorigin="19,7213" coordsize="2,221">
              <v:shape style="position:absolute;left:19;top:7213;width:2;height:221" coordorigin="19,7213" coordsize="0,221" path="m19,7213l19,7434e" filled="false" stroked="true" strokeweight=".580pt" strokecolor="#ffffdc">
                <v:path arrowok="t"/>
              </v:shape>
            </v:group>
            <v:group style="position:absolute;left:14;top:7446;width:2091;height:2" coordorigin="14,7446" coordsize="2091,2">
              <v:shape style="position:absolute;left:14;top:7446;width:2091;height:2" coordorigin="14,7446" coordsize="2091,0" path="m14,7446l2105,7446e" filled="false" stroked="true" strokeweight="1.3pt" strokecolor="#ffffdc">
                <v:path arrowok="t"/>
              </v:shape>
            </v:group>
            <v:group style="position:absolute;left:24;top:7213;width:2081;height:221" coordorigin="24,7213" coordsize="2081,221">
              <v:shape style="position:absolute;left:24;top:7213;width:2081;height:221" coordorigin="24,7213" coordsize="2081,221" path="m24,7434l2105,7434,2105,7213,24,7213,24,7434xe" filled="true" fillcolor="#ffffdc" stroked="false">
                <v:path arrowok="t"/>
                <v:fill type="solid"/>
              </v:shape>
            </v:group>
            <v:group style="position:absolute;left:2126;top:7213;width:2;height:245" coordorigin="2126,7213" coordsize="2,245">
              <v:shape style="position:absolute;left:2126;top:7213;width:2;height:245" coordorigin="2126,7213" coordsize="0,245" path="m2126,7213l2126,7458e" filled="false" stroked="true" strokeweight=".580pt" strokecolor="#ffffdc">
                <v:path arrowok="t"/>
              </v:shape>
            </v:group>
            <v:group style="position:absolute;left:3281;top:7213;width:2;height:245" coordorigin="3281,7213" coordsize="2,245">
              <v:shape style="position:absolute;left:3281;top:7213;width:2;height:245" coordorigin="3281,7213" coordsize="0,245" path="m3281,7213l3281,7458e" filled="false" stroked="true" strokeweight=".58001pt" strokecolor="#ffffdc">
                <v:path arrowok="t"/>
              </v:shape>
            </v:group>
            <v:group style="position:absolute;left:2131;top:7213;width:1146;height:245" coordorigin="2131,7213" coordsize="1146,245">
              <v:shape style="position:absolute;left:2131;top:7213;width:1146;height:245" coordorigin="2131,7213" coordsize="1146,245" path="m2131,7458l3276,7458,3276,7213,2131,7213,2131,7458xe" filled="true" fillcolor="#ffffdc" stroked="false">
                <v:path arrowok="t"/>
                <v:fill type="solid"/>
              </v:shape>
            </v:group>
            <v:group style="position:absolute;left:3296;top:7213;width:2;height:245" coordorigin="3296,7213" coordsize="2,245">
              <v:shape style="position:absolute;left:3296;top:7213;width:2;height:245" coordorigin="3296,7213" coordsize="0,245" path="m3296,7213l3296,7458e" filled="false" stroked="true" strokeweight=".58001pt" strokecolor="#ffffdc">
                <v:path arrowok="t"/>
              </v:shape>
            </v:group>
            <v:group style="position:absolute;left:3610;top:7213;width:2;height:245" coordorigin="3610,7213" coordsize="2,245">
              <v:shape style="position:absolute;left:3610;top:7213;width:2;height:245" coordorigin="3610,7213" coordsize="0,245" path="m3610,7213l3610,7458e" filled="false" stroked="true" strokeweight=".58001pt" strokecolor="#ffffdc">
                <v:path arrowok="t"/>
              </v:shape>
            </v:group>
            <v:group style="position:absolute;left:3300;top:7213;width:305;height:245" coordorigin="3300,7213" coordsize="305,245">
              <v:shape style="position:absolute;left:3300;top:7213;width:305;height:245" coordorigin="3300,7213" coordsize="305,245" path="m3300,7458l3605,7458,3605,7213,3300,7213,3300,7458xe" filled="true" fillcolor="#ffffdc" stroked="false">
                <v:path arrowok="t"/>
                <v:fill type="solid"/>
              </v:shape>
            </v:group>
            <v:group style="position:absolute;left:3621;top:7213;width:2;height:245" coordorigin="3621,7213" coordsize="2,245">
              <v:shape style="position:absolute;left:3621;top:7213;width:2;height:245" coordorigin="3621,7213" coordsize="0,245" path="m3621,7213l3621,7458e" filled="false" stroked="true" strokeweight=".46pt" strokecolor="#ffffdc">
                <v:path arrowok="t"/>
              </v:shape>
            </v:group>
            <v:group style="position:absolute;left:3624;top:7213;width:682;height:245" coordorigin="3624,7213" coordsize="682,245">
              <v:shape style="position:absolute;left:3624;top:7213;width:682;height:245" coordorigin="3624,7213" coordsize="682,245" path="m3624,7458l4306,7458,4306,7213,3624,7213,3624,7458xe" filled="true" fillcolor="#ffffdc" stroked="false">
                <v:path arrowok="t"/>
                <v:fill type="solid"/>
              </v:shape>
            </v:group>
            <v:group style="position:absolute;left:4326;top:7213;width:2;height:245" coordorigin="4326,7213" coordsize="2,245">
              <v:shape style="position:absolute;left:4326;top:7213;width:2;height:245" coordorigin="4326,7213" coordsize="0,245" path="m4326,7213l4326,7458e" filled="false" stroked="true" strokeweight=".70001pt" strokecolor="#ffffdc">
                <v:path arrowok="t"/>
              </v:shape>
            </v:group>
            <v:group style="position:absolute;left:5480;top:7213;width:2;height:245" coordorigin="5480,7213" coordsize="2,245">
              <v:shape style="position:absolute;left:5480;top:7213;width:2;height:245" coordorigin="5480,7213" coordsize="0,245" path="m5480,7213l5480,7458e" filled="false" stroked="true" strokeweight=".579980pt" strokecolor="#ffffdc">
                <v:path arrowok="t"/>
              </v:shape>
            </v:group>
            <v:group style="position:absolute;left:4332;top:7213;width:1143;height:245" coordorigin="4332,7213" coordsize="1143,245">
              <v:shape style="position:absolute;left:4332;top:7213;width:1143;height:245" coordorigin="4332,7213" coordsize="1143,245" path="m4332,7458l5475,7458,5475,7213,4332,7213,4332,7458xe" filled="true" fillcolor="#ffffdc" stroked="false">
                <v:path arrowok="t"/>
                <v:fill type="solid"/>
              </v:shape>
            </v:group>
            <v:group style="position:absolute;left:5497;top:7213;width:2;height:245" coordorigin="5497,7213" coordsize="2,245">
              <v:shape style="position:absolute;left:5497;top:7213;width:2;height:245" coordorigin="5497,7213" coordsize="0,245" path="m5497,7213l5497,7458e" filled="false" stroked="true" strokeweight=".58001pt" strokecolor="#ffffdc">
                <v:path arrowok="t"/>
              </v:shape>
            </v:group>
            <v:group style="position:absolute;left:5811;top:7213;width:2;height:245" coordorigin="5811,7213" coordsize="2,245">
              <v:shape style="position:absolute;left:5811;top:7213;width:2;height:245" coordorigin="5811,7213" coordsize="0,245" path="m5811,7213l5811,7458e" filled="false" stroked="true" strokeweight=".579980pt" strokecolor="#ffffdc">
                <v:path arrowok="t"/>
              </v:shape>
            </v:group>
            <v:group style="position:absolute;left:5502;top:7213;width:305;height:245" coordorigin="5502,7213" coordsize="305,245">
              <v:shape style="position:absolute;left:5502;top:7213;width:305;height:245" coordorigin="5502,7213" coordsize="305,245" path="m5502,7458l5806,7458,5806,7213,5502,7213,5502,7458xe" filled="true" fillcolor="#ffffdc" stroked="false">
                <v:path arrowok="t"/>
                <v:fill type="solid"/>
              </v:shape>
            </v:group>
            <v:group style="position:absolute;left:5821;top:7213;width:2;height:245" coordorigin="5821,7213" coordsize="2,245">
              <v:shape style="position:absolute;left:5821;top:7213;width:2;height:245" coordorigin="5821,7213" coordsize="0,245" path="m5821,7213l5821,7458e" filled="false" stroked="true" strokeweight=".58001pt" strokecolor="#ffffdc">
                <v:path arrowok="t"/>
              </v:shape>
            </v:group>
            <v:group style="position:absolute;left:5826;top:7213;width:680;height:245" coordorigin="5826,7213" coordsize="680,245">
              <v:shape style="position:absolute;left:5826;top:7213;width:680;height:245" coordorigin="5826,7213" coordsize="680,245" path="m5826,7458l6505,7458,6505,7213,5826,7213,5826,7458xe" filled="true" fillcolor="#ffffdc" stroked="false">
                <v:path arrowok="t"/>
                <v:fill type="solid"/>
              </v:shape>
            </v:group>
            <v:group style="position:absolute;left:6526;top:7213;width:2;height:245" coordorigin="6526,7213" coordsize="2,245">
              <v:shape style="position:absolute;left:6526;top:7213;width:2;height:245" coordorigin="6526,7213" coordsize="0,245" path="m6526,7213l6526,7458e" filled="false" stroked="true" strokeweight=".579980pt" strokecolor="#ffffdc">
                <v:path arrowok="t"/>
              </v:shape>
            </v:group>
            <v:group style="position:absolute;left:7587;top:7213;width:2;height:245" coordorigin="7587,7213" coordsize="2,245">
              <v:shape style="position:absolute;left:7587;top:7213;width:2;height:245" coordorigin="7587,7213" coordsize="0,245" path="m7587,7213l7587,7458e" filled="false" stroked="true" strokeweight=".58001pt" strokecolor="#ffffdc">
                <v:path arrowok="t"/>
              </v:shape>
            </v:group>
            <v:group style="position:absolute;left:6531;top:7213;width:1052;height:245" coordorigin="6531,7213" coordsize="1052,245">
              <v:shape style="position:absolute;left:6531;top:7213;width:1052;height:245" coordorigin="6531,7213" coordsize="1052,245" path="m6531,7458l7582,7458,7582,7213,6531,7213,6531,7458xe" filled="true" fillcolor="#ffffdc" stroked="false">
                <v:path arrowok="t"/>
                <v:fill type="solid"/>
              </v:shape>
            </v:group>
            <v:group style="position:absolute;left:7604;top:7213;width:2;height:245" coordorigin="7604,7213" coordsize="2,245">
              <v:shape style="position:absolute;left:7604;top:7213;width:2;height:245" coordorigin="7604,7213" coordsize="0,245" path="m7604,7213l7604,7458e" filled="false" stroked="true" strokeweight=".58001pt" strokecolor="#ffffdc">
                <v:path arrowok="t"/>
              </v:shape>
            </v:group>
            <v:group style="position:absolute;left:7609;top:7213;width:300;height:245" coordorigin="7609,7213" coordsize="300,245">
              <v:shape style="position:absolute;left:7609;top:7213;width:300;height:245" coordorigin="7609,7213" coordsize="300,245" path="m7609,7458l7909,7458,7909,7213,7609,7213,7609,7458xe" filled="true" fillcolor="#ffffdc" stroked="false">
                <v:path arrowok="t"/>
                <v:fill type="solid"/>
              </v:shape>
            </v:group>
            <v:group style="position:absolute;left:7930;top:7213;width:2;height:245" coordorigin="7930,7213" coordsize="2,245">
              <v:shape style="position:absolute;left:7930;top:7213;width:2;height:245" coordorigin="7930,7213" coordsize="0,245" path="m7930,7213l7930,7458e" filled="false" stroked="true" strokeweight=".58001pt" strokecolor="#ffffdc">
                <v:path arrowok="t"/>
              </v:shape>
            </v:group>
            <v:group style="position:absolute;left:9059;top:7213;width:2;height:245" coordorigin="9059,7213" coordsize="2,245">
              <v:shape style="position:absolute;left:9059;top:7213;width:2;height:245" coordorigin="9059,7213" coordsize="0,245" path="m9059,7213l9059,7458e" filled="false" stroked="true" strokeweight=".579980pt" strokecolor="#ffffdc">
                <v:path arrowok="t"/>
              </v:shape>
            </v:group>
            <v:group style="position:absolute;left:7935;top:7213;width:1119;height:245" coordorigin="7935,7213" coordsize="1119,245">
              <v:shape style="position:absolute;left:7935;top:7213;width:1119;height:245" coordorigin="7935,7213" coordsize="1119,245" path="m7935,7458l9054,7458,9054,7213,7935,7213,7935,7458xe" filled="true" fillcolor="#ffffdc" stroked="false">
                <v:path arrowok="t"/>
                <v:fill type="solid"/>
              </v:shape>
            </v:group>
            <v:group style="position:absolute;left:9073;top:7213;width:2;height:245" coordorigin="9073,7213" coordsize="2,245">
              <v:shape style="position:absolute;left:9073;top:7213;width:2;height:245" coordorigin="9073,7213" coordsize="0,245" path="m9073,7213l9073,7458e" filled="false" stroked="true" strokeweight=".58004pt" strokecolor="#ffffdc">
                <v:path arrowok="t"/>
              </v:shape>
            </v:group>
            <v:group style="position:absolute;left:9390;top:7213;width:2;height:245" coordorigin="9390,7213" coordsize="2,245">
              <v:shape style="position:absolute;left:9390;top:7213;width:2;height:245" coordorigin="9390,7213" coordsize="0,245" path="m9390,7213l9390,7458e" filled="false" stroked="true" strokeweight=".579980pt" strokecolor="#ffffdc">
                <v:path arrowok="t"/>
              </v:shape>
            </v:group>
            <v:group style="position:absolute;left:9078;top:7213;width:308;height:245" coordorigin="9078,7213" coordsize="308,245">
              <v:shape style="position:absolute;left:9078;top:7213;width:308;height:245" coordorigin="9078,7213" coordsize="308,245" path="m9078,7458l9385,7458,9385,7213,9078,7213,9078,7458xe" filled="true" fillcolor="#ffffdc" stroked="false">
                <v:path arrowok="t"/>
                <v:fill type="solid"/>
              </v:shape>
            </v:group>
            <v:group style="position:absolute;left:12;top:7212;width:9384;height:2" coordorigin="12,7212" coordsize="9384,2">
              <v:shape style="position:absolute;left:12;top:7212;width:9384;height:2" coordorigin="12,7212" coordsize="9384,0" path="m12,7212l9395,7212e" filled="false" stroked="true" strokeweight=".22pt" strokecolor="#000000">
                <v:path arrowok="t"/>
              </v:shape>
            </v:group>
            <v:group style="position:absolute;left:12;top:7459;width:9384;height:2" coordorigin="12,7459" coordsize="9384,2">
              <v:shape style="position:absolute;left:12;top:7459;width:9384;height:2" coordorigin="12,7459" coordsize="9384,0" path="m12,7459l9395,7459e" filled="false" stroked="true" strokeweight=".22003pt" strokecolor="#000000">
                <v:path arrowok="t"/>
              </v:shape>
            </v:group>
            <v:group style="position:absolute;left:19;top:7705;width:2;height:221" coordorigin="19,7705" coordsize="2,221">
              <v:shape style="position:absolute;left:19;top:7705;width:2;height:221" coordorigin="19,7705" coordsize="0,221" path="m19,7705l19,7926e" filled="false" stroked="true" strokeweight=".580pt" strokecolor="#ffffdc">
                <v:path arrowok="t"/>
              </v:shape>
            </v:group>
            <v:group style="position:absolute;left:14;top:7938;width:2091;height:2" coordorigin="14,7938" coordsize="2091,2">
              <v:shape style="position:absolute;left:14;top:7938;width:2091;height:2" coordorigin="14,7938" coordsize="2091,0" path="m14,7938l2105,7938e" filled="false" stroked="true" strokeweight="1.3pt" strokecolor="#ffffdc">
                <v:path arrowok="t"/>
              </v:shape>
            </v:group>
            <v:group style="position:absolute;left:24;top:7705;width:2081;height:221" coordorigin="24,7705" coordsize="2081,221">
              <v:shape style="position:absolute;left:24;top:7705;width:2081;height:221" coordorigin="24,7705" coordsize="2081,221" path="m24,7926l2105,7926,2105,7705,24,7705,24,7926xe" filled="true" fillcolor="#ffffdc" stroked="false">
                <v:path arrowok="t"/>
                <v:fill type="solid"/>
              </v:shape>
            </v:group>
            <v:group style="position:absolute;left:2126;top:7705;width:2;height:245" coordorigin="2126,7705" coordsize="2,245">
              <v:shape style="position:absolute;left:2126;top:7705;width:2;height:245" coordorigin="2126,7705" coordsize="0,245" path="m2126,7705l2126,7950e" filled="false" stroked="true" strokeweight=".580pt" strokecolor="#ffffdc">
                <v:path arrowok="t"/>
              </v:shape>
            </v:group>
            <v:group style="position:absolute;left:3281;top:7705;width:2;height:245" coordorigin="3281,7705" coordsize="2,245">
              <v:shape style="position:absolute;left:3281;top:7705;width:2;height:245" coordorigin="3281,7705" coordsize="0,245" path="m3281,7705l3281,7950e" filled="false" stroked="true" strokeweight=".58001pt" strokecolor="#ffffdc">
                <v:path arrowok="t"/>
              </v:shape>
            </v:group>
            <v:group style="position:absolute;left:2131;top:7705;width:1146;height:245" coordorigin="2131,7705" coordsize="1146,245">
              <v:shape style="position:absolute;left:2131;top:7705;width:1146;height:245" coordorigin="2131,7705" coordsize="1146,245" path="m2131,7950l3276,7950,3276,7705,2131,7705,2131,7950xe" filled="true" fillcolor="#ffffdc" stroked="false">
                <v:path arrowok="t"/>
                <v:fill type="solid"/>
              </v:shape>
            </v:group>
            <v:group style="position:absolute;left:3296;top:7705;width:2;height:245" coordorigin="3296,7705" coordsize="2,245">
              <v:shape style="position:absolute;left:3296;top:7705;width:2;height:245" coordorigin="3296,7705" coordsize="0,245" path="m3296,7705l3296,7950e" filled="false" stroked="true" strokeweight=".58001pt" strokecolor="#ffffdc">
                <v:path arrowok="t"/>
              </v:shape>
            </v:group>
            <v:group style="position:absolute;left:3610;top:7705;width:2;height:245" coordorigin="3610,7705" coordsize="2,245">
              <v:shape style="position:absolute;left:3610;top:7705;width:2;height:245" coordorigin="3610,7705" coordsize="0,245" path="m3610,7705l3610,7950e" filled="false" stroked="true" strokeweight=".58001pt" strokecolor="#ffffdc">
                <v:path arrowok="t"/>
              </v:shape>
            </v:group>
            <v:group style="position:absolute;left:3300;top:7705;width:305;height:245" coordorigin="3300,7705" coordsize="305,245">
              <v:shape style="position:absolute;left:3300;top:7705;width:305;height:245" coordorigin="3300,7705" coordsize="305,245" path="m3300,7950l3605,7950,3605,7705,3300,7705,3300,7950xe" filled="true" fillcolor="#ffffdc" stroked="false">
                <v:path arrowok="t"/>
                <v:fill type="solid"/>
              </v:shape>
            </v:group>
            <v:group style="position:absolute;left:3621;top:7705;width:2;height:245" coordorigin="3621,7705" coordsize="2,245">
              <v:shape style="position:absolute;left:3621;top:7705;width:2;height:245" coordorigin="3621,7705" coordsize="0,245" path="m3621,7705l3621,7950e" filled="false" stroked="true" strokeweight=".46pt" strokecolor="#ffffdc">
                <v:path arrowok="t"/>
              </v:shape>
            </v:group>
            <v:group style="position:absolute;left:3624;top:7705;width:682;height:245" coordorigin="3624,7705" coordsize="682,245">
              <v:shape style="position:absolute;left:3624;top:7705;width:682;height:245" coordorigin="3624,7705" coordsize="682,245" path="m3624,7950l4306,7950,4306,7705,3624,7705,3624,7950xe" filled="true" fillcolor="#ffffdc" stroked="false">
                <v:path arrowok="t"/>
                <v:fill type="solid"/>
              </v:shape>
            </v:group>
            <v:group style="position:absolute;left:4326;top:7705;width:2;height:245" coordorigin="4326,7705" coordsize="2,245">
              <v:shape style="position:absolute;left:4326;top:7705;width:2;height:245" coordorigin="4326,7705" coordsize="0,245" path="m4326,7705l4326,7950e" filled="false" stroked="true" strokeweight=".70001pt" strokecolor="#ffffdc">
                <v:path arrowok="t"/>
              </v:shape>
            </v:group>
            <v:group style="position:absolute;left:5480;top:7705;width:2;height:245" coordorigin="5480,7705" coordsize="2,245">
              <v:shape style="position:absolute;left:5480;top:7705;width:2;height:245" coordorigin="5480,7705" coordsize="0,245" path="m5480,7705l5480,7950e" filled="false" stroked="true" strokeweight=".579980pt" strokecolor="#ffffdc">
                <v:path arrowok="t"/>
              </v:shape>
            </v:group>
            <v:group style="position:absolute;left:4332;top:7705;width:1143;height:245" coordorigin="4332,7705" coordsize="1143,245">
              <v:shape style="position:absolute;left:4332;top:7705;width:1143;height:245" coordorigin="4332,7705" coordsize="1143,245" path="m4332,7950l5475,7950,5475,7705,4332,7705,4332,7950xe" filled="true" fillcolor="#ffffdc" stroked="false">
                <v:path arrowok="t"/>
                <v:fill type="solid"/>
              </v:shape>
            </v:group>
            <v:group style="position:absolute;left:5497;top:7705;width:2;height:245" coordorigin="5497,7705" coordsize="2,245">
              <v:shape style="position:absolute;left:5497;top:7705;width:2;height:245" coordorigin="5497,7705" coordsize="0,245" path="m5497,7705l5497,7950e" filled="false" stroked="true" strokeweight=".58001pt" strokecolor="#ffffdc">
                <v:path arrowok="t"/>
              </v:shape>
            </v:group>
            <v:group style="position:absolute;left:5811;top:7705;width:2;height:245" coordorigin="5811,7705" coordsize="2,245">
              <v:shape style="position:absolute;left:5811;top:7705;width:2;height:245" coordorigin="5811,7705" coordsize="0,245" path="m5811,7705l5811,7950e" filled="false" stroked="true" strokeweight=".579980pt" strokecolor="#ffffdc">
                <v:path arrowok="t"/>
              </v:shape>
            </v:group>
            <v:group style="position:absolute;left:5502;top:7705;width:305;height:245" coordorigin="5502,7705" coordsize="305,245">
              <v:shape style="position:absolute;left:5502;top:7705;width:305;height:245" coordorigin="5502,7705" coordsize="305,245" path="m5502,7950l5806,7950,5806,7705,5502,7705,5502,7950xe" filled="true" fillcolor="#ffffdc" stroked="false">
                <v:path arrowok="t"/>
                <v:fill type="solid"/>
              </v:shape>
            </v:group>
            <v:group style="position:absolute;left:5821;top:7705;width:2;height:245" coordorigin="5821,7705" coordsize="2,245">
              <v:shape style="position:absolute;left:5821;top:7705;width:2;height:245" coordorigin="5821,7705" coordsize="0,245" path="m5821,7705l5821,7950e" filled="false" stroked="true" strokeweight=".58001pt" strokecolor="#ffffdc">
                <v:path arrowok="t"/>
              </v:shape>
            </v:group>
            <v:group style="position:absolute;left:5826;top:7705;width:680;height:245" coordorigin="5826,7705" coordsize="680,245">
              <v:shape style="position:absolute;left:5826;top:7705;width:680;height:245" coordorigin="5826,7705" coordsize="680,245" path="m5826,7950l6505,7950,6505,7705,5826,7705,5826,7950xe" filled="true" fillcolor="#ffffdc" stroked="false">
                <v:path arrowok="t"/>
                <v:fill type="solid"/>
              </v:shape>
            </v:group>
            <v:group style="position:absolute;left:6526;top:7705;width:2;height:245" coordorigin="6526,7705" coordsize="2,245">
              <v:shape style="position:absolute;left:6526;top:7705;width:2;height:245" coordorigin="6526,7705" coordsize="0,245" path="m6526,7705l6526,7950e" filled="false" stroked="true" strokeweight=".579980pt" strokecolor="#ffffdc">
                <v:path arrowok="t"/>
              </v:shape>
            </v:group>
            <v:group style="position:absolute;left:7587;top:7705;width:2;height:245" coordorigin="7587,7705" coordsize="2,245">
              <v:shape style="position:absolute;left:7587;top:7705;width:2;height:245" coordorigin="7587,7705" coordsize="0,245" path="m7587,7705l7587,7950e" filled="false" stroked="true" strokeweight=".58001pt" strokecolor="#ffffdc">
                <v:path arrowok="t"/>
              </v:shape>
            </v:group>
            <v:group style="position:absolute;left:6531;top:7705;width:1052;height:245" coordorigin="6531,7705" coordsize="1052,245">
              <v:shape style="position:absolute;left:6531;top:7705;width:1052;height:245" coordorigin="6531,7705" coordsize="1052,245" path="m6531,7950l7582,7950,7582,7705,6531,7705,6531,7950xe" filled="true" fillcolor="#ffffdc" stroked="false">
                <v:path arrowok="t"/>
                <v:fill type="solid"/>
              </v:shape>
            </v:group>
            <v:group style="position:absolute;left:7604;top:7705;width:2;height:245" coordorigin="7604,7705" coordsize="2,245">
              <v:shape style="position:absolute;left:7604;top:7705;width:2;height:245" coordorigin="7604,7705" coordsize="0,245" path="m7604,7705l7604,7950e" filled="false" stroked="true" strokeweight=".58001pt" strokecolor="#ffffdc">
                <v:path arrowok="t"/>
              </v:shape>
            </v:group>
            <v:group style="position:absolute;left:7609;top:7705;width:300;height:245" coordorigin="7609,7705" coordsize="300,245">
              <v:shape style="position:absolute;left:7609;top:7705;width:300;height:245" coordorigin="7609,7705" coordsize="300,245" path="m7609,7950l7909,7950,7909,7705,7609,7705,7609,7950xe" filled="true" fillcolor="#ffffdc" stroked="false">
                <v:path arrowok="t"/>
                <v:fill type="solid"/>
              </v:shape>
            </v:group>
            <v:group style="position:absolute;left:7930;top:7705;width:2;height:245" coordorigin="7930,7705" coordsize="2,245">
              <v:shape style="position:absolute;left:7930;top:7705;width:2;height:245" coordorigin="7930,7705" coordsize="0,245" path="m7930,7705l7930,7950e" filled="false" stroked="true" strokeweight=".58001pt" strokecolor="#ffffdc">
                <v:path arrowok="t"/>
              </v:shape>
            </v:group>
            <v:group style="position:absolute;left:9059;top:7705;width:2;height:245" coordorigin="9059,7705" coordsize="2,245">
              <v:shape style="position:absolute;left:9059;top:7705;width:2;height:245" coordorigin="9059,7705" coordsize="0,245" path="m9059,7705l9059,7950e" filled="false" stroked="true" strokeweight=".579980pt" strokecolor="#ffffdc">
                <v:path arrowok="t"/>
              </v:shape>
            </v:group>
            <v:group style="position:absolute;left:7935;top:7705;width:1119;height:245" coordorigin="7935,7705" coordsize="1119,245">
              <v:shape style="position:absolute;left:7935;top:7705;width:1119;height:245" coordorigin="7935,7705" coordsize="1119,245" path="m7935,7950l9054,7950,9054,7705,7935,7705,7935,7950xe" filled="true" fillcolor="#ffffdc" stroked="false">
                <v:path arrowok="t"/>
                <v:fill type="solid"/>
              </v:shape>
            </v:group>
            <v:group style="position:absolute;left:9073;top:7705;width:2;height:245" coordorigin="9073,7705" coordsize="2,245">
              <v:shape style="position:absolute;left:9073;top:7705;width:2;height:245" coordorigin="9073,7705" coordsize="0,245" path="m9073,7705l9073,7950e" filled="false" stroked="true" strokeweight=".58004pt" strokecolor="#ffffdc">
                <v:path arrowok="t"/>
              </v:shape>
            </v:group>
            <v:group style="position:absolute;left:9390;top:7705;width:2;height:245" coordorigin="9390,7705" coordsize="2,245">
              <v:shape style="position:absolute;left:9390;top:7705;width:2;height:245" coordorigin="9390,7705" coordsize="0,245" path="m9390,7705l9390,7950e" filled="false" stroked="true" strokeweight=".579980pt" strokecolor="#ffffdc">
                <v:path arrowok="t"/>
              </v:shape>
            </v:group>
            <v:group style="position:absolute;left:9078;top:7705;width:308;height:245" coordorigin="9078,7705" coordsize="308,245">
              <v:shape style="position:absolute;left:9078;top:7705;width:308;height:245" coordorigin="9078,7705" coordsize="308,245" path="m9078,7950l9385,7950,9385,7705,9078,7705,9078,7950xe" filled="true" fillcolor="#ffffdc" stroked="false">
                <v:path arrowok="t"/>
                <v:fill type="solid"/>
              </v:shape>
            </v:group>
            <v:group style="position:absolute;left:12;top:7706;width:9384;height:2" coordorigin="12,7706" coordsize="9384,2">
              <v:shape style="position:absolute;left:12;top:7706;width:9384;height:2" coordorigin="12,7706" coordsize="9384,0" path="m12,7706l9395,7706e" filled="false" stroked="true" strokeweight=".22pt" strokecolor="#000000">
                <v:path arrowok="t"/>
              </v:shape>
            </v:group>
            <v:group style="position:absolute;left:12;top:7951;width:9384;height:2" coordorigin="12,7951" coordsize="9384,2">
              <v:shape style="position:absolute;left:12;top:7951;width:9384;height:2" coordorigin="12,7951" coordsize="9384,0" path="m12,7951l9395,7951e" filled="false" stroked="true" strokeweight=".22pt" strokecolor="#000000">
                <v:path arrowok="t"/>
              </v:shape>
            </v:group>
            <v:group style="position:absolute;left:19;top:8197;width:2;height:221" coordorigin="19,8197" coordsize="2,221">
              <v:shape style="position:absolute;left:19;top:8197;width:2;height:221" coordorigin="19,8197" coordsize="0,221" path="m19,8197l19,8418e" filled="false" stroked="true" strokeweight=".580pt" strokecolor="#ffffdc">
                <v:path arrowok="t"/>
              </v:shape>
            </v:group>
            <v:group style="position:absolute;left:14;top:8430;width:2091;height:2" coordorigin="14,8430" coordsize="2091,2">
              <v:shape style="position:absolute;left:14;top:8430;width:2091;height:2" coordorigin="14,8430" coordsize="2091,0" path="m14,8430l2105,8430e" filled="false" stroked="true" strokeweight="1.3pt" strokecolor="#ffffdc">
                <v:path arrowok="t"/>
              </v:shape>
            </v:group>
            <v:group style="position:absolute;left:24;top:8197;width:2081;height:221" coordorigin="24,8197" coordsize="2081,221">
              <v:shape style="position:absolute;left:24;top:8197;width:2081;height:221" coordorigin="24,8197" coordsize="2081,221" path="m24,8418l2105,8418,2105,8197,24,8197,24,8418xe" filled="true" fillcolor="#ffffdc" stroked="false">
                <v:path arrowok="t"/>
                <v:fill type="solid"/>
              </v:shape>
            </v:group>
            <v:group style="position:absolute;left:2126;top:8197;width:2;height:245" coordorigin="2126,8197" coordsize="2,245">
              <v:shape style="position:absolute;left:2126;top:8197;width:2;height:245" coordorigin="2126,8197" coordsize="0,245" path="m2126,8197l2126,8442e" filled="false" stroked="true" strokeweight=".580pt" strokecolor="#ffffdc">
                <v:path arrowok="t"/>
              </v:shape>
            </v:group>
            <v:group style="position:absolute;left:3281;top:8197;width:2;height:245" coordorigin="3281,8197" coordsize="2,245">
              <v:shape style="position:absolute;left:3281;top:8197;width:2;height:245" coordorigin="3281,8197" coordsize="0,245" path="m3281,8197l3281,8442e" filled="false" stroked="true" strokeweight=".58001pt" strokecolor="#ffffdc">
                <v:path arrowok="t"/>
              </v:shape>
            </v:group>
            <v:group style="position:absolute;left:2131;top:8197;width:1146;height:245" coordorigin="2131,8197" coordsize="1146,245">
              <v:shape style="position:absolute;left:2131;top:8197;width:1146;height:245" coordorigin="2131,8197" coordsize="1146,245" path="m2131,8442l3276,8442,3276,8197,2131,8197,2131,8442xe" filled="true" fillcolor="#ffffdc" stroked="false">
                <v:path arrowok="t"/>
                <v:fill type="solid"/>
              </v:shape>
            </v:group>
            <v:group style="position:absolute;left:3296;top:8197;width:2;height:245" coordorigin="3296,8197" coordsize="2,245">
              <v:shape style="position:absolute;left:3296;top:8197;width:2;height:245" coordorigin="3296,8197" coordsize="0,245" path="m3296,8197l3296,8442e" filled="false" stroked="true" strokeweight=".58001pt" strokecolor="#ffffdc">
                <v:path arrowok="t"/>
              </v:shape>
            </v:group>
            <v:group style="position:absolute;left:3610;top:8197;width:2;height:245" coordorigin="3610,8197" coordsize="2,245">
              <v:shape style="position:absolute;left:3610;top:8197;width:2;height:245" coordorigin="3610,8197" coordsize="0,245" path="m3610,8197l3610,8442e" filled="false" stroked="true" strokeweight=".58001pt" strokecolor="#ffffdc">
                <v:path arrowok="t"/>
              </v:shape>
            </v:group>
            <v:group style="position:absolute;left:3300;top:8197;width:305;height:245" coordorigin="3300,8197" coordsize="305,245">
              <v:shape style="position:absolute;left:3300;top:8197;width:305;height:245" coordorigin="3300,8197" coordsize="305,245" path="m3300,8442l3605,8442,3605,8197,3300,8197,3300,8442xe" filled="true" fillcolor="#ffffdc" stroked="false">
                <v:path arrowok="t"/>
                <v:fill type="solid"/>
              </v:shape>
            </v:group>
            <v:group style="position:absolute;left:3621;top:8197;width:2;height:245" coordorigin="3621,8197" coordsize="2,245">
              <v:shape style="position:absolute;left:3621;top:8197;width:2;height:245" coordorigin="3621,8197" coordsize="0,245" path="m3621,8197l3621,8442e" filled="false" stroked="true" strokeweight=".46pt" strokecolor="#ffffdc">
                <v:path arrowok="t"/>
              </v:shape>
            </v:group>
            <v:group style="position:absolute;left:3624;top:8197;width:682;height:245" coordorigin="3624,8197" coordsize="682,245">
              <v:shape style="position:absolute;left:3624;top:8197;width:682;height:245" coordorigin="3624,8197" coordsize="682,245" path="m3624,8442l4306,8442,4306,8197,3624,8197,3624,8442xe" filled="true" fillcolor="#ffffdc" stroked="false">
                <v:path arrowok="t"/>
                <v:fill type="solid"/>
              </v:shape>
            </v:group>
            <v:group style="position:absolute;left:4326;top:8197;width:2;height:245" coordorigin="4326,8197" coordsize="2,245">
              <v:shape style="position:absolute;left:4326;top:8197;width:2;height:245" coordorigin="4326,8197" coordsize="0,245" path="m4326,8197l4326,8442e" filled="false" stroked="true" strokeweight=".70001pt" strokecolor="#ffffdc">
                <v:path arrowok="t"/>
              </v:shape>
            </v:group>
            <v:group style="position:absolute;left:5480;top:8197;width:2;height:245" coordorigin="5480,8197" coordsize="2,245">
              <v:shape style="position:absolute;left:5480;top:8197;width:2;height:245" coordorigin="5480,8197" coordsize="0,245" path="m5480,8197l5480,8442e" filled="false" stroked="true" strokeweight=".579980pt" strokecolor="#ffffdc">
                <v:path arrowok="t"/>
              </v:shape>
            </v:group>
            <v:group style="position:absolute;left:4332;top:8197;width:1143;height:245" coordorigin="4332,8197" coordsize="1143,245">
              <v:shape style="position:absolute;left:4332;top:8197;width:1143;height:245" coordorigin="4332,8197" coordsize="1143,245" path="m4332,8442l5475,8442,5475,8197,4332,8197,4332,8442xe" filled="true" fillcolor="#ffffdc" stroked="false">
                <v:path arrowok="t"/>
                <v:fill type="solid"/>
              </v:shape>
            </v:group>
            <v:group style="position:absolute;left:5497;top:8197;width:2;height:245" coordorigin="5497,8197" coordsize="2,245">
              <v:shape style="position:absolute;left:5497;top:8197;width:2;height:245" coordorigin="5497,8197" coordsize="0,245" path="m5497,8197l5497,8442e" filled="false" stroked="true" strokeweight=".58001pt" strokecolor="#ffffdc">
                <v:path arrowok="t"/>
              </v:shape>
            </v:group>
            <v:group style="position:absolute;left:5811;top:8197;width:2;height:245" coordorigin="5811,8197" coordsize="2,245">
              <v:shape style="position:absolute;left:5811;top:8197;width:2;height:245" coordorigin="5811,8197" coordsize="0,245" path="m5811,8197l5811,8442e" filled="false" stroked="true" strokeweight=".579980pt" strokecolor="#ffffdc">
                <v:path arrowok="t"/>
              </v:shape>
            </v:group>
            <v:group style="position:absolute;left:5502;top:8197;width:305;height:245" coordorigin="5502,8197" coordsize="305,245">
              <v:shape style="position:absolute;left:5502;top:8197;width:305;height:245" coordorigin="5502,8197" coordsize="305,245" path="m5502,8442l5806,8442,5806,8197,5502,8197,5502,8442xe" filled="true" fillcolor="#ffffdc" stroked="false">
                <v:path arrowok="t"/>
                <v:fill type="solid"/>
              </v:shape>
            </v:group>
            <v:group style="position:absolute;left:5821;top:8197;width:2;height:245" coordorigin="5821,8197" coordsize="2,245">
              <v:shape style="position:absolute;left:5821;top:8197;width:2;height:245" coordorigin="5821,8197" coordsize="0,245" path="m5821,8197l5821,8442e" filled="false" stroked="true" strokeweight=".58001pt" strokecolor="#ffffdc">
                <v:path arrowok="t"/>
              </v:shape>
            </v:group>
            <v:group style="position:absolute;left:5826;top:8197;width:680;height:245" coordorigin="5826,8197" coordsize="680,245">
              <v:shape style="position:absolute;left:5826;top:8197;width:680;height:245" coordorigin="5826,8197" coordsize="680,245" path="m5826,8442l6505,8442,6505,8197,5826,8197,5826,8442xe" filled="true" fillcolor="#ffffdc" stroked="false">
                <v:path arrowok="t"/>
                <v:fill type="solid"/>
              </v:shape>
            </v:group>
            <v:group style="position:absolute;left:6526;top:8197;width:2;height:245" coordorigin="6526,8197" coordsize="2,245">
              <v:shape style="position:absolute;left:6526;top:8197;width:2;height:245" coordorigin="6526,8197" coordsize="0,245" path="m6526,8197l6526,8442e" filled="false" stroked="true" strokeweight=".579980pt" strokecolor="#ffffdc">
                <v:path arrowok="t"/>
              </v:shape>
            </v:group>
            <v:group style="position:absolute;left:7587;top:8197;width:2;height:245" coordorigin="7587,8197" coordsize="2,245">
              <v:shape style="position:absolute;left:7587;top:8197;width:2;height:245" coordorigin="7587,8197" coordsize="0,245" path="m7587,8197l7587,8442e" filled="false" stroked="true" strokeweight=".58001pt" strokecolor="#ffffdc">
                <v:path arrowok="t"/>
              </v:shape>
            </v:group>
            <v:group style="position:absolute;left:6531;top:8197;width:1052;height:245" coordorigin="6531,8197" coordsize="1052,245">
              <v:shape style="position:absolute;left:6531;top:8197;width:1052;height:245" coordorigin="6531,8197" coordsize="1052,245" path="m6531,8442l7582,8442,7582,8197,6531,8197,6531,8442xe" filled="true" fillcolor="#ffffdc" stroked="false">
                <v:path arrowok="t"/>
                <v:fill type="solid"/>
              </v:shape>
            </v:group>
            <v:group style="position:absolute;left:7604;top:8197;width:2;height:245" coordorigin="7604,8197" coordsize="2,245">
              <v:shape style="position:absolute;left:7604;top:8197;width:2;height:245" coordorigin="7604,8197" coordsize="0,245" path="m7604,8197l7604,8442e" filled="false" stroked="true" strokeweight=".58001pt" strokecolor="#ffffdc">
                <v:path arrowok="t"/>
              </v:shape>
            </v:group>
            <v:group style="position:absolute;left:7609;top:8197;width:300;height:245" coordorigin="7609,8197" coordsize="300,245">
              <v:shape style="position:absolute;left:7609;top:8197;width:300;height:245" coordorigin="7609,8197" coordsize="300,245" path="m7609,8442l7909,8442,7909,8197,7609,8197,7609,8442xe" filled="true" fillcolor="#ffffdc" stroked="false">
                <v:path arrowok="t"/>
                <v:fill type="solid"/>
              </v:shape>
            </v:group>
            <v:group style="position:absolute;left:7930;top:8197;width:2;height:245" coordorigin="7930,8197" coordsize="2,245">
              <v:shape style="position:absolute;left:7930;top:8197;width:2;height:245" coordorigin="7930,8197" coordsize="0,245" path="m7930,8197l7930,8442e" filled="false" stroked="true" strokeweight=".58001pt" strokecolor="#ffffdc">
                <v:path arrowok="t"/>
              </v:shape>
            </v:group>
            <v:group style="position:absolute;left:9059;top:8197;width:2;height:245" coordorigin="9059,8197" coordsize="2,245">
              <v:shape style="position:absolute;left:9059;top:8197;width:2;height:245" coordorigin="9059,8197" coordsize="0,245" path="m9059,8197l9059,8442e" filled="false" stroked="true" strokeweight=".579980pt" strokecolor="#ffffdc">
                <v:path arrowok="t"/>
              </v:shape>
            </v:group>
            <v:group style="position:absolute;left:7935;top:8197;width:1119;height:245" coordorigin="7935,8197" coordsize="1119,245">
              <v:shape style="position:absolute;left:7935;top:8197;width:1119;height:245" coordorigin="7935,8197" coordsize="1119,245" path="m7935,8442l9054,8442,9054,8197,7935,8197,7935,8442xe" filled="true" fillcolor="#ffffdc" stroked="false">
                <v:path arrowok="t"/>
                <v:fill type="solid"/>
              </v:shape>
            </v:group>
            <v:group style="position:absolute;left:9073;top:8197;width:2;height:245" coordorigin="9073,8197" coordsize="2,245">
              <v:shape style="position:absolute;left:9073;top:8197;width:2;height:245" coordorigin="9073,8197" coordsize="0,245" path="m9073,8197l9073,8442e" filled="false" stroked="true" strokeweight=".58004pt" strokecolor="#ffffdc">
                <v:path arrowok="t"/>
              </v:shape>
            </v:group>
            <v:group style="position:absolute;left:9390;top:8197;width:2;height:245" coordorigin="9390,8197" coordsize="2,245">
              <v:shape style="position:absolute;left:9390;top:8197;width:2;height:245" coordorigin="9390,8197" coordsize="0,245" path="m9390,8197l9390,8442e" filled="false" stroked="true" strokeweight=".579980pt" strokecolor="#ffffdc">
                <v:path arrowok="t"/>
              </v:shape>
            </v:group>
            <v:group style="position:absolute;left:9078;top:8197;width:308;height:245" coordorigin="9078,8197" coordsize="308,245">
              <v:shape style="position:absolute;left:9078;top:8197;width:308;height:245" coordorigin="9078,8197" coordsize="308,245" path="m9078,8442l9385,8442,9385,8197,9078,8197,9078,8442xe" filled="true" fillcolor="#ffffdc" stroked="false">
                <v:path arrowok="t"/>
                <v:fill type="solid"/>
              </v:shape>
            </v:group>
            <v:group style="position:absolute;left:12;top:8198;width:9384;height:2" coordorigin="12,8198" coordsize="9384,2">
              <v:shape style="position:absolute;left:12;top:8198;width:9384;height:2" coordorigin="12,8198" coordsize="9384,0" path="m12,8198l9395,8198e" filled="false" stroked="true" strokeweight=".22pt" strokecolor="#000000">
                <v:path arrowok="t"/>
              </v:shape>
            </v:group>
            <v:group style="position:absolute;left:12;top:8443;width:9384;height:2" coordorigin="12,8443" coordsize="9384,2">
              <v:shape style="position:absolute;left:12;top:8443;width:9384;height:2" coordorigin="12,8443" coordsize="9384,0" path="m12,8443l9395,8443e" filled="false" stroked="true" strokeweight=".22pt" strokecolor="#000000">
                <v:path arrowok="t"/>
              </v:shape>
            </v:group>
            <v:group style="position:absolute;left:19;top:8691;width:2;height:219" coordorigin="19,8691" coordsize="2,219">
              <v:shape style="position:absolute;left:19;top:8691;width:2;height:219" coordorigin="19,8691" coordsize="0,219" path="m19,8691l19,8910e" filled="false" stroked="true" strokeweight=".580pt" strokecolor="#ffffdc">
                <v:path arrowok="t"/>
              </v:shape>
            </v:group>
            <v:group style="position:absolute;left:14;top:8922;width:2091;height:2" coordorigin="14,8922" coordsize="2091,2">
              <v:shape style="position:absolute;left:14;top:8922;width:2091;height:2" coordorigin="14,8922" coordsize="2091,0" path="m14,8922l2105,8922e" filled="false" stroked="true" strokeweight="1.3pt" strokecolor="#ffffdc">
                <v:path arrowok="t"/>
              </v:shape>
            </v:group>
            <v:group style="position:absolute;left:24;top:8691;width:2081;height:219" coordorigin="24,8691" coordsize="2081,219">
              <v:shape style="position:absolute;left:24;top:8691;width:2081;height:219" coordorigin="24,8691" coordsize="2081,219" path="m24,8910l2105,8910,2105,8691,24,8691,24,8910xe" filled="true" fillcolor="#ffffdc" stroked="false">
                <v:path arrowok="t"/>
                <v:fill type="solid"/>
              </v:shape>
            </v:group>
            <v:group style="position:absolute;left:2126;top:8691;width:2;height:243" coordorigin="2126,8691" coordsize="2,243">
              <v:shape style="position:absolute;left:2126;top:8691;width:2;height:243" coordorigin="2126,8691" coordsize="0,243" path="m2126,8691l2126,8934e" filled="false" stroked="true" strokeweight=".580pt" strokecolor="#ffffdc">
                <v:path arrowok="t"/>
              </v:shape>
            </v:group>
            <v:group style="position:absolute;left:3281;top:8691;width:2;height:243" coordorigin="3281,8691" coordsize="2,243">
              <v:shape style="position:absolute;left:3281;top:8691;width:2;height:243" coordorigin="3281,8691" coordsize="0,243" path="m3281,8691l3281,8934e" filled="false" stroked="true" strokeweight=".58001pt" strokecolor="#ffffdc">
                <v:path arrowok="t"/>
              </v:shape>
            </v:group>
            <v:group style="position:absolute;left:2131;top:8691;width:1146;height:243" coordorigin="2131,8691" coordsize="1146,243">
              <v:shape style="position:absolute;left:2131;top:8691;width:1146;height:243" coordorigin="2131,8691" coordsize="1146,243" path="m2131,8934l3276,8934,3276,8691,2131,8691,2131,8934xe" filled="true" fillcolor="#ffffdc" stroked="false">
                <v:path arrowok="t"/>
                <v:fill type="solid"/>
              </v:shape>
            </v:group>
            <v:group style="position:absolute;left:3296;top:8691;width:2;height:243" coordorigin="3296,8691" coordsize="2,243">
              <v:shape style="position:absolute;left:3296;top:8691;width:2;height:243" coordorigin="3296,8691" coordsize="0,243" path="m3296,8691l3296,8934e" filled="false" stroked="true" strokeweight=".58001pt" strokecolor="#ffffdc">
                <v:path arrowok="t"/>
              </v:shape>
            </v:group>
            <v:group style="position:absolute;left:3610;top:8691;width:2;height:243" coordorigin="3610,8691" coordsize="2,243">
              <v:shape style="position:absolute;left:3610;top:8691;width:2;height:243" coordorigin="3610,8691" coordsize="0,243" path="m3610,8691l3610,8934e" filled="false" stroked="true" strokeweight=".58001pt" strokecolor="#ffffdc">
                <v:path arrowok="t"/>
              </v:shape>
            </v:group>
            <v:group style="position:absolute;left:3300;top:8691;width:305;height:243" coordorigin="3300,8691" coordsize="305,243">
              <v:shape style="position:absolute;left:3300;top:8691;width:305;height:243" coordorigin="3300,8691" coordsize="305,243" path="m3300,8934l3605,8934,3605,8691,3300,8691,3300,8934xe" filled="true" fillcolor="#ffffdc" stroked="false">
                <v:path arrowok="t"/>
                <v:fill type="solid"/>
              </v:shape>
            </v:group>
            <v:group style="position:absolute;left:3621;top:8691;width:2;height:243" coordorigin="3621,8691" coordsize="2,243">
              <v:shape style="position:absolute;left:3621;top:8691;width:2;height:243" coordorigin="3621,8691" coordsize="0,243" path="m3621,8691l3621,8934e" filled="false" stroked="true" strokeweight=".46pt" strokecolor="#ffffdc">
                <v:path arrowok="t"/>
              </v:shape>
            </v:group>
            <v:group style="position:absolute;left:3624;top:8691;width:682;height:243" coordorigin="3624,8691" coordsize="682,243">
              <v:shape style="position:absolute;left:3624;top:8691;width:682;height:243" coordorigin="3624,8691" coordsize="682,243" path="m3624,8934l4306,8934,4306,8691,3624,8691,3624,8934xe" filled="true" fillcolor="#ffffdc" stroked="false">
                <v:path arrowok="t"/>
                <v:fill type="solid"/>
              </v:shape>
            </v:group>
            <v:group style="position:absolute;left:4326;top:8691;width:2;height:243" coordorigin="4326,8691" coordsize="2,243">
              <v:shape style="position:absolute;left:4326;top:8691;width:2;height:243" coordorigin="4326,8691" coordsize="0,243" path="m4326,8691l4326,8934e" filled="false" stroked="true" strokeweight=".70001pt" strokecolor="#ffffdc">
                <v:path arrowok="t"/>
              </v:shape>
            </v:group>
            <v:group style="position:absolute;left:5480;top:8691;width:2;height:243" coordorigin="5480,8691" coordsize="2,243">
              <v:shape style="position:absolute;left:5480;top:8691;width:2;height:243" coordorigin="5480,8691" coordsize="0,243" path="m5480,8691l5480,8934e" filled="false" stroked="true" strokeweight=".579980pt" strokecolor="#ffffdc">
                <v:path arrowok="t"/>
              </v:shape>
            </v:group>
            <v:group style="position:absolute;left:4332;top:8691;width:1143;height:243" coordorigin="4332,8691" coordsize="1143,243">
              <v:shape style="position:absolute;left:4332;top:8691;width:1143;height:243" coordorigin="4332,8691" coordsize="1143,243" path="m4332,8934l5475,8934,5475,8691,4332,8691,4332,8934xe" filled="true" fillcolor="#ffffdc" stroked="false">
                <v:path arrowok="t"/>
                <v:fill type="solid"/>
              </v:shape>
            </v:group>
            <v:group style="position:absolute;left:5497;top:8691;width:2;height:243" coordorigin="5497,8691" coordsize="2,243">
              <v:shape style="position:absolute;left:5497;top:8691;width:2;height:243" coordorigin="5497,8691" coordsize="0,243" path="m5497,8691l5497,8934e" filled="false" stroked="true" strokeweight=".58001pt" strokecolor="#ffffdc">
                <v:path arrowok="t"/>
              </v:shape>
            </v:group>
            <v:group style="position:absolute;left:5811;top:8691;width:2;height:243" coordorigin="5811,8691" coordsize="2,243">
              <v:shape style="position:absolute;left:5811;top:8691;width:2;height:243" coordorigin="5811,8691" coordsize="0,243" path="m5811,8691l5811,8934e" filled="false" stroked="true" strokeweight=".579980pt" strokecolor="#ffffdc">
                <v:path arrowok="t"/>
              </v:shape>
            </v:group>
            <v:group style="position:absolute;left:5502;top:8691;width:305;height:243" coordorigin="5502,8691" coordsize="305,243">
              <v:shape style="position:absolute;left:5502;top:8691;width:305;height:243" coordorigin="5502,8691" coordsize="305,243" path="m5502,8934l5806,8934,5806,8691,5502,8691,5502,8934xe" filled="true" fillcolor="#ffffdc" stroked="false">
                <v:path arrowok="t"/>
                <v:fill type="solid"/>
              </v:shape>
            </v:group>
            <v:group style="position:absolute;left:5821;top:8691;width:2;height:243" coordorigin="5821,8691" coordsize="2,243">
              <v:shape style="position:absolute;left:5821;top:8691;width:2;height:243" coordorigin="5821,8691" coordsize="0,243" path="m5821,8691l5821,8934e" filled="false" stroked="true" strokeweight=".58001pt" strokecolor="#ffffdc">
                <v:path arrowok="t"/>
              </v:shape>
            </v:group>
            <v:group style="position:absolute;left:5826;top:8691;width:680;height:243" coordorigin="5826,8691" coordsize="680,243">
              <v:shape style="position:absolute;left:5826;top:8691;width:680;height:243" coordorigin="5826,8691" coordsize="680,243" path="m5826,8934l6505,8934,6505,8691,5826,8691,5826,8934xe" filled="true" fillcolor="#ffffdc" stroked="false">
                <v:path arrowok="t"/>
                <v:fill type="solid"/>
              </v:shape>
            </v:group>
            <v:group style="position:absolute;left:6526;top:8691;width:2;height:243" coordorigin="6526,8691" coordsize="2,243">
              <v:shape style="position:absolute;left:6526;top:8691;width:2;height:243" coordorigin="6526,8691" coordsize="0,243" path="m6526,8691l6526,8934e" filled="false" stroked="true" strokeweight=".579980pt" strokecolor="#ffffdc">
                <v:path arrowok="t"/>
              </v:shape>
            </v:group>
            <v:group style="position:absolute;left:7587;top:8691;width:2;height:243" coordorigin="7587,8691" coordsize="2,243">
              <v:shape style="position:absolute;left:7587;top:8691;width:2;height:243" coordorigin="7587,8691" coordsize="0,243" path="m7587,8691l7587,8934e" filled="false" stroked="true" strokeweight=".58001pt" strokecolor="#ffffdc">
                <v:path arrowok="t"/>
              </v:shape>
            </v:group>
            <v:group style="position:absolute;left:6531;top:8691;width:1052;height:243" coordorigin="6531,8691" coordsize="1052,243">
              <v:shape style="position:absolute;left:6531;top:8691;width:1052;height:243" coordorigin="6531,8691" coordsize="1052,243" path="m6531,8934l7582,8934,7582,8691,6531,8691,6531,8934xe" filled="true" fillcolor="#ffffdc" stroked="false">
                <v:path arrowok="t"/>
                <v:fill type="solid"/>
              </v:shape>
            </v:group>
            <v:group style="position:absolute;left:7604;top:8691;width:2;height:243" coordorigin="7604,8691" coordsize="2,243">
              <v:shape style="position:absolute;left:7604;top:8691;width:2;height:243" coordorigin="7604,8691" coordsize="0,243" path="m7604,8691l7604,8934e" filled="false" stroked="true" strokeweight=".58001pt" strokecolor="#ffffdc">
                <v:path arrowok="t"/>
              </v:shape>
            </v:group>
            <v:group style="position:absolute;left:7609;top:8691;width:300;height:243" coordorigin="7609,8691" coordsize="300,243">
              <v:shape style="position:absolute;left:7609;top:8691;width:300;height:243" coordorigin="7609,8691" coordsize="300,243" path="m7609,8934l7909,8934,7909,8691,7609,8691,7609,8934xe" filled="true" fillcolor="#ffffdc" stroked="false">
                <v:path arrowok="t"/>
                <v:fill type="solid"/>
              </v:shape>
            </v:group>
            <v:group style="position:absolute;left:7930;top:8691;width:2;height:243" coordorigin="7930,8691" coordsize="2,243">
              <v:shape style="position:absolute;left:7930;top:8691;width:2;height:243" coordorigin="7930,8691" coordsize="0,243" path="m7930,8691l7930,8934e" filled="false" stroked="true" strokeweight=".58001pt" strokecolor="#ffffdc">
                <v:path arrowok="t"/>
              </v:shape>
            </v:group>
            <v:group style="position:absolute;left:9059;top:8691;width:2;height:243" coordorigin="9059,8691" coordsize="2,243">
              <v:shape style="position:absolute;left:9059;top:8691;width:2;height:243" coordorigin="9059,8691" coordsize="0,243" path="m9059,8691l9059,8934e" filled="false" stroked="true" strokeweight=".579980pt" strokecolor="#ffffdc">
                <v:path arrowok="t"/>
              </v:shape>
            </v:group>
            <v:group style="position:absolute;left:7935;top:8691;width:1119;height:243" coordorigin="7935,8691" coordsize="1119,243">
              <v:shape style="position:absolute;left:7935;top:8691;width:1119;height:243" coordorigin="7935,8691" coordsize="1119,243" path="m7935,8934l9054,8934,9054,8691,7935,8691,7935,8934xe" filled="true" fillcolor="#ffffdc" stroked="false">
                <v:path arrowok="t"/>
                <v:fill type="solid"/>
              </v:shape>
            </v:group>
            <v:group style="position:absolute;left:9073;top:8691;width:2;height:243" coordorigin="9073,8691" coordsize="2,243">
              <v:shape style="position:absolute;left:9073;top:8691;width:2;height:243" coordorigin="9073,8691" coordsize="0,243" path="m9073,8691l9073,8934e" filled="false" stroked="true" strokeweight=".58004pt" strokecolor="#ffffdc">
                <v:path arrowok="t"/>
              </v:shape>
            </v:group>
            <v:group style="position:absolute;left:9390;top:8691;width:2;height:243" coordorigin="9390,8691" coordsize="2,243">
              <v:shape style="position:absolute;left:9390;top:8691;width:2;height:243" coordorigin="9390,8691" coordsize="0,243" path="m9390,8691l9390,8934e" filled="false" stroked="true" strokeweight=".579980pt" strokecolor="#ffffdc">
                <v:path arrowok="t"/>
              </v:shape>
            </v:group>
            <v:group style="position:absolute;left:9078;top:8691;width:308;height:243" coordorigin="9078,8691" coordsize="308,243">
              <v:shape style="position:absolute;left:9078;top:8691;width:308;height:243" coordorigin="9078,8691" coordsize="308,243" path="m9078,8934l9385,8934,9385,8691,9078,8691,9078,8934xe" filled="true" fillcolor="#ffffdc" stroked="false">
                <v:path arrowok="t"/>
                <v:fill type="solid"/>
              </v:shape>
            </v:group>
            <v:group style="position:absolute;left:12;top:8690;width:9384;height:2" coordorigin="12,8690" coordsize="9384,2">
              <v:shape style="position:absolute;left:12;top:8690;width:9384;height:2" coordorigin="12,8690" coordsize="9384,0" path="m12,8690l9395,8690e" filled="false" stroked="true" strokeweight=".22pt" strokecolor="#000000">
                <v:path arrowok="t"/>
              </v:shape>
            </v:group>
            <v:group style="position:absolute;left:12;top:8935;width:9384;height:2" coordorigin="12,8935" coordsize="9384,2">
              <v:shape style="position:absolute;left:12;top:8935;width:9384;height:2" coordorigin="12,8935" coordsize="9384,0" path="m12,8935l9395,8935e" filled="false" stroked="true" strokeweight=".22pt" strokecolor="#000000">
                <v:path arrowok="t"/>
              </v:shape>
            </v:group>
            <v:group style="position:absolute;left:19;top:9183;width:2;height:219" coordorigin="19,9183" coordsize="2,219">
              <v:shape style="position:absolute;left:19;top:9183;width:2;height:219" coordorigin="19,9183" coordsize="0,219" path="m19,9183l19,9402e" filled="false" stroked="true" strokeweight=".580pt" strokecolor="#ffffdc">
                <v:path arrowok="t"/>
              </v:shape>
            </v:group>
            <v:group style="position:absolute;left:14;top:9414;width:2091;height:2" coordorigin="14,9414" coordsize="2091,2">
              <v:shape style="position:absolute;left:14;top:9414;width:2091;height:2" coordorigin="14,9414" coordsize="2091,0" path="m14,9414l2105,9414e" filled="false" stroked="true" strokeweight="1.3pt" strokecolor="#ffffdc">
                <v:path arrowok="t"/>
              </v:shape>
            </v:group>
            <v:group style="position:absolute;left:24;top:9183;width:2081;height:219" coordorigin="24,9183" coordsize="2081,219">
              <v:shape style="position:absolute;left:24;top:9183;width:2081;height:219" coordorigin="24,9183" coordsize="2081,219" path="m24,9402l2105,9402,2105,9183,24,9183,24,9402xe" filled="true" fillcolor="#ffffdc" stroked="false">
                <v:path arrowok="t"/>
                <v:fill type="solid"/>
              </v:shape>
            </v:group>
            <v:group style="position:absolute;left:2126;top:9183;width:2;height:243" coordorigin="2126,9183" coordsize="2,243">
              <v:shape style="position:absolute;left:2126;top:9183;width:2;height:243" coordorigin="2126,9183" coordsize="0,243" path="m2126,9183l2126,9426e" filled="false" stroked="true" strokeweight=".580pt" strokecolor="#ffffdc">
                <v:path arrowok="t"/>
              </v:shape>
            </v:group>
            <v:group style="position:absolute;left:3281;top:9183;width:2;height:243" coordorigin="3281,9183" coordsize="2,243">
              <v:shape style="position:absolute;left:3281;top:9183;width:2;height:243" coordorigin="3281,9183" coordsize="0,243" path="m3281,9183l3281,9426e" filled="false" stroked="true" strokeweight=".58001pt" strokecolor="#ffffdc">
                <v:path arrowok="t"/>
              </v:shape>
            </v:group>
            <v:group style="position:absolute;left:2131;top:9183;width:1146;height:243" coordorigin="2131,9183" coordsize="1146,243">
              <v:shape style="position:absolute;left:2131;top:9183;width:1146;height:243" coordorigin="2131,9183" coordsize="1146,243" path="m2131,9426l3276,9426,3276,9183,2131,9183,2131,9426xe" filled="true" fillcolor="#ffffdc" stroked="false">
                <v:path arrowok="t"/>
                <v:fill type="solid"/>
              </v:shape>
            </v:group>
            <v:group style="position:absolute;left:3296;top:9183;width:2;height:243" coordorigin="3296,9183" coordsize="2,243">
              <v:shape style="position:absolute;left:3296;top:9183;width:2;height:243" coordorigin="3296,9183" coordsize="0,243" path="m3296,9183l3296,9426e" filled="false" stroked="true" strokeweight=".58001pt" strokecolor="#ffffdc">
                <v:path arrowok="t"/>
              </v:shape>
            </v:group>
            <v:group style="position:absolute;left:3610;top:9183;width:2;height:243" coordorigin="3610,9183" coordsize="2,243">
              <v:shape style="position:absolute;left:3610;top:9183;width:2;height:243" coordorigin="3610,9183" coordsize="0,243" path="m3610,9183l3610,9426e" filled="false" stroked="true" strokeweight=".58001pt" strokecolor="#ffffdc">
                <v:path arrowok="t"/>
              </v:shape>
            </v:group>
            <v:group style="position:absolute;left:3300;top:9183;width:305;height:243" coordorigin="3300,9183" coordsize="305,243">
              <v:shape style="position:absolute;left:3300;top:9183;width:305;height:243" coordorigin="3300,9183" coordsize="305,243" path="m3300,9426l3605,9426,3605,9183,3300,9183,3300,9426xe" filled="true" fillcolor="#ffffdc" stroked="false">
                <v:path arrowok="t"/>
                <v:fill type="solid"/>
              </v:shape>
            </v:group>
            <v:group style="position:absolute;left:3621;top:9183;width:2;height:243" coordorigin="3621,9183" coordsize="2,243">
              <v:shape style="position:absolute;left:3621;top:9183;width:2;height:243" coordorigin="3621,9183" coordsize="0,243" path="m3621,9183l3621,9426e" filled="false" stroked="true" strokeweight=".46pt" strokecolor="#ffffdc">
                <v:path arrowok="t"/>
              </v:shape>
            </v:group>
            <v:group style="position:absolute;left:3624;top:9183;width:682;height:243" coordorigin="3624,9183" coordsize="682,243">
              <v:shape style="position:absolute;left:3624;top:9183;width:682;height:243" coordorigin="3624,9183" coordsize="682,243" path="m3624,9426l4306,9426,4306,9183,3624,9183,3624,9426xe" filled="true" fillcolor="#ffffdc" stroked="false">
                <v:path arrowok="t"/>
                <v:fill type="solid"/>
              </v:shape>
            </v:group>
            <v:group style="position:absolute;left:4326;top:9183;width:2;height:243" coordorigin="4326,9183" coordsize="2,243">
              <v:shape style="position:absolute;left:4326;top:9183;width:2;height:243" coordorigin="4326,9183" coordsize="0,243" path="m4326,9183l4326,9426e" filled="false" stroked="true" strokeweight=".70001pt" strokecolor="#ffffdc">
                <v:path arrowok="t"/>
              </v:shape>
            </v:group>
            <v:group style="position:absolute;left:5480;top:9183;width:2;height:243" coordorigin="5480,9183" coordsize="2,243">
              <v:shape style="position:absolute;left:5480;top:9183;width:2;height:243" coordorigin="5480,9183" coordsize="0,243" path="m5480,9183l5480,9426e" filled="false" stroked="true" strokeweight=".579980pt" strokecolor="#ffffdc">
                <v:path arrowok="t"/>
              </v:shape>
            </v:group>
            <v:group style="position:absolute;left:4332;top:9183;width:1143;height:243" coordorigin="4332,9183" coordsize="1143,243">
              <v:shape style="position:absolute;left:4332;top:9183;width:1143;height:243" coordorigin="4332,9183" coordsize="1143,243" path="m4332,9426l5475,9426,5475,9183,4332,9183,4332,9426xe" filled="true" fillcolor="#ffffdc" stroked="false">
                <v:path arrowok="t"/>
                <v:fill type="solid"/>
              </v:shape>
            </v:group>
            <v:group style="position:absolute;left:5497;top:9183;width:2;height:243" coordorigin="5497,9183" coordsize="2,243">
              <v:shape style="position:absolute;left:5497;top:9183;width:2;height:243" coordorigin="5497,9183" coordsize="0,243" path="m5497,9183l5497,9426e" filled="false" stroked="true" strokeweight=".58001pt" strokecolor="#ffffdc">
                <v:path arrowok="t"/>
              </v:shape>
            </v:group>
            <v:group style="position:absolute;left:5811;top:9183;width:2;height:243" coordorigin="5811,9183" coordsize="2,243">
              <v:shape style="position:absolute;left:5811;top:9183;width:2;height:243" coordorigin="5811,9183" coordsize="0,243" path="m5811,9183l5811,9426e" filled="false" stroked="true" strokeweight=".579980pt" strokecolor="#ffffdc">
                <v:path arrowok="t"/>
              </v:shape>
            </v:group>
            <v:group style="position:absolute;left:5502;top:9183;width:305;height:243" coordorigin="5502,9183" coordsize="305,243">
              <v:shape style="position:absolute;left:5502;top:9183;width:305;height:243" coordorigin="5502,9183" coordsize="305,243" path="m5502,9426l5806,9426,5806,9183,5502,9183,5502,9426xe" filled="true" fillcolor="#ffffdc" stroked="false">
                <v:path arrowok="t"/>
                <v:fill type="solid"/>
              </v:shape>
            </v:group>
            <v:group style="position:absolute;left:5821;top:9183;width:2;height:243" coordorigin="5821,9183" coordsize="2,243">
              <v:shape style="position:absolute;left:5821;top:9183;width:2;height:243" coordorigin="5821,9183" coordsize="0,243" path="m5821,9183l5821,9426e" filled="false" stroked="true" strokeweight=".58001pt" strokecolor="#ffffdc">
                <v:path arrowok="t"/>
              </v:shape>
            </v:group>
            <v:group style="position:absolute;left:5826;top:9183;width:680;height:243" coordorigin="5826,9183" coordsize="680,243">
              <v:shape style="position:absolute;left:5826;top:9183;width:680;height:243" coordorigin="5826,9183" coordsize="680,243" path="m5826,9426l6505,9426,6505,9183,5826,9183,5826,9426xe" filled="true" fillcolor="#ffffdc" stroked="false">
                <v:path arrowok="t"/>
                <v:fill type="solid"/>
              </v:shape>
            </v:group>
            <v:group style="position:absolute;left:6526;top:9183;width:2;height:243" coordorigin="6526,9183" coordsize="2,243">
              <v:shape style="position:absolute;left:6526;top:9183;width:2;height:243" coordorigin="6526,9183" coordsize="0,243" path="m6526,9183l6526,9426e" filled="false" stroked="true" strokeweight=".579980pt" strokecolor="#ffffdc">
                <v:path arrowok="t"/>
              </v:shape>
            </v:group>
            <v:group style="position:absolute;left:7587;top:9183;width:2;height:243" coordorigin="7587,9183" coordsize="2,243">
              <v:shape style="position:absolute;left:7587;top:9183;width:2;height:243" coordorigin="7587,9183" coordsize="0,243" path="m7587,9183l7587,9426e" filled="false" stroked="true" strokeweight=".58001pt" strokecolor="#ffffdc">
                <v:path arrowok="t"/>
              </v:shape>
            </v:group>
            <v:group style="position:absolute;left:6531;top:9183;width:1052;height:243" coordorigin="6531,9183" coordsize="1052,243">
              <v:shape style="position:absolute;left:6531;top:9183;width:1052;height:243" coordorigin="6531,9183" coordsize="1052,243" path="m6531,9426l7582,9426,7582,9183,6531,9183,6531,9426xe" filled="true" fillcolor="#ffffdc" stroked="false">
                <v:path arrowok="t"/>
                <v:fill type="solid"/>
              </v:shape>
            </v:group>
            <v:group style="position:absolute;left:7604;top:9183;width:2;height:243" coordorigin="7604,9183" coordsize="2,243">
              <v:shape style="position:absolute;left:7604;top:9183;width:2;height:243" coordorigin="7604,9183" coordsize="0,243" path="m7604,9183l7604,9426e" filled="false" stroked="true" strokeweight=".58001pt" strokecolor="#ffffdc">
                <v:path arrowok="t"/>
              </v:shape>
            </v:group>
            <v:group style="position:absolute;left:7609;top:9183;width:300;height:243" coordorigin="7609,9183" coordsize="300,243">
              <v:shape style="position:absolute;left:7609;top:9183;width:300;height:243" coordorigin="7609,9183" coordsize="300,243" path="m7609,9426l7909,9426,7909,9183,7609,9183,7609,9426xe" filled="true" fillcolor="#ffffdc" stroked="false">
                <v:path arrowok="t"/>
                <v:fill type="solid"/>
              </v:shape>
            </v:group>
            <v:group style="position:absolute;left:7930;top:9183;width:2;height:243" coordorigin="7930,9183" coordsize="2,243">
              <v:shape style="position:absolute;left:7930;top:9183;width:2;height:243" coordorigin="7930,9183" coordsize="0,243" path="m7930,9183l7930,9426e" filled="false" stroked="true" strokeweight=".58001pt" strokecolor="#ffffdc">
                <v:path arrowok="t"/>
              </v:shape>
            </v:group>
            <v:group style="position:absolute;left:9059;top:9183;width:2;height:243" coordorigin="9059,9183" coordsize="2,243">
              <v:shape style="position:absolute;left:9059;top:9183;width:2;height:243" coordorigin="9059,9183" coordsize="0,243" path="m9059,9183l9059,9426e" filled="false" stroked="true" strokeweight=".579980pt" strokecolor="#ffffdc">
                <v:path arrowok="t"/>
              </v:shape>
            </v:group>
            <v:group style="position:absolute;left:7935;top:9183;width:1119;height:243" coordorigin="7935,9183" coordsize="1119,243">
              <v:shape style="position:absolute;left:7935;top:9183;width:1119;height:243" coordorigin="7935,9183" coordsize="1119,243" path="m7935,9426l9054,9426,9054,9183,7935,9183,7935,9426xe" filled="true" fillcolor="#ffffdc" stroked="false">
                <v:path arrowok="t"/>
                <v:fill type="solid"/>
              </v:shape>
            </v:group>
            <v:group style="position:absolute;left:9073;top:9183;width:2;height:243" coordorigin="9073,9183" coordsize="2,243">
              <v:shape style="position:absolute;left:9073;top:9183;width:2;height:243" coordorigin="9073,9183" coordsize="0,243" path="m9073,9183l9073,9426e" filled="false" stroked="true" strokeweight=".58004pt" strokecolor="#ffffdc">
                <v:path arrowok="t"/>
              </v:shape>
            </v:group>
            <v:group style="position:absolute;left:9390;top:9183;width:2;height:243" coordorigin="9390,9183" coordsize="2,243">
              <v:shape style="position:absolute;left:9390;top:9183;width:2;height:243" coordorigin="9390,9183" coordsize="0,243" path="m9390,9183l9390,9426e" filled="false" stroked="true" strokeweight=".579980pt" strokecolor="#ffffdc">
                <v:path arrowok="t"/>
              </v:shape>
            </v:group>
            <v:group style="position:absolute;left:9078;top:9183;width:308;height:243" coordorigin="9078,9183" coordsize="308,243">
              <v:shape style="position:absolute;left:9078;top:9183;width:308;height:243" coordorigin="9078,9183" coordsize="308,243" path="m9078,9426l9385,9426,9385,9183,9078,9183,9078,9426xe" filled="true" fillcolor="#ffffdc" stroked="false">
                <v:path arrowok="t"/>
                <v:fill type="solid"/>
              </v:shape>
            </v:group>
            <v:group style="position:absolute;left:12;top:9182;width:9384;height:2" coordorigin="12,9182" coordsize="9384,2">
              <v:shape style="position:absolute;left:12;top:9182;width:9384;height:2" coordorigin="12,9182" coordsize="9384,0" path="m12,9182l9395,9182e" filled="false" stroked="true" strokeweight=".22pt" strokecolor="#000000">
                <v:path arrowok="t"/>
              </v:shape>
            </v:group>
            <v:group style="position:absolute;left:12;top:9427;width:9384;height:2" coordorigin="12,9427" coordsize="9384,2">
              <v:shape style="position:absolute;left:12;top:9427;width:9384;height:2" coordorigin="12,9427" coordsize="9384,0" path="m12,9427l9395,9427e" filled="false" stroked="true" strokeweight=".22pt" strokecolor="#000000">
                <v:path arrowok="t"/>
              </v:shape>
            </v:group>
            <v:group style="position:absolute;left:19;top:9675;width:2;height:219" coordorigin="19,9675" coordsize="2,219">
              <v:shape style="position:absolute;left:19;top:9675;width:2;height:219" coordorigin="19,9675" coordsize="0,219" path="m19,9675l19,9894e" filled="false" stroked="true" strokeweight=".580pt" strokecolor="#ffffdc">
                <v:path arrowok="t"/>
              </v:shape>
            </v:group>
            <v:group style="position:absolute;left:14;top:9907;width:2091;height:2" coordorigin="14,9907" coordsize="2091,2">
              <v:shape style="position:absolute;left:14;top:9907;width:2091;height:2" coordorigin="14,9907" coordsize="2091,0" path="m14,9907l2105,9907e" filled="false" stroked="true" strokeweight="1.42pt" strokecolor="#ffffdc">
                <v:path arrowok="t"/>
              </v:shape>
            </v:group>
            <v:group style="position:absolute;left:24;top:9675;width:2081;height:219" coordorigin="24,9675" coordsize="2081,219">
              <v:shape style="position:absolute;left:24;top:9675;width:2081;height:219" coordorigin="24,9675" coordsize="2081,219" path="m24,9894l2105,9894,2105,9675,24,9675,24,9894xe" filled="true" fillcolor="#ffffdc" stroked="false">
                <v:path arrowok="t"/>
                <v:fill type="solid"/>
              </v:shape>
            </v:group>
            <v:group style="position:absolute;left:2126;top:9675;width:2;height:245" coordorigin="2126,9675" coordsize="2,245">
              <v:shape style="position:absolute;left:2126;top:9675;width:2;height:245" coordorigin="2126,9675" coordsize="0,245" path="m2126,9675l2126,9920e" filled="false" stroked="true" strokeweight=".580pt" strokecolor="#ffffdc">
                <v:path arrowok="t"/>
              </v:shape>
            </v:group>
            <v:group style="position:absolute;left:3281;top:9675;width:2;height:245" coordorigin="3281,9675" coordsize="2,245">
              <v:shape style="position:absolute;left:3281;top:9675;width:2;height:245" coordorigin="3281,9675" coordsize="0,245" path="m3281,9675l3281,9920e" filled="false" stroked="true" strokeweight=".58001pt" strokecolor="#ffffdc">
                <v:path arrowok="t"/>
              </v:shape>
            </v:group>
            <v:group style="position:absolute;left:2131;top:9675;width:1146;height:245" coordorigin="2131,9675" coordsize="1146,245">
              <v:shape style="position:absolute;left:2131;top:9675;width:1146;height:245" coordorigin="2131,9675" coordsize="1146,245" path="m2131,9920l3276,9920,3276,9675,2131,9675,2131,9920xe" filled="true" fillcolor="#ffffdc" stroked="false">
                <v:path arrowok="t"/>
                <v:fill type="solid"/>
              </v:shape>
            </v:group>
            <v:group style="position:absolute;left:3296;top:9675;width:2;height:245" coordorigin="3296,9675" coordsize="2,245">
              <v:shape style="position:absolute;left:3296;top:9675;width:2;height:245" coordorigin="3296,9675" coordsize="0,245" path="m3296,9675l3296,9920e" filled="false" stroked="true" strokeweight=".58001pt" strokecolor="#ffffdc">
                <v:path arrowok="t"/>
              </v:shape>
            </v:group>
            <v:group style="position:absolute;left:3610;top:9675;width:2;height:245" coordorigin="3610,9675" coordsize="2,245">
              <v:shape style="position:absolute;left:3610;top:9675;width:2;height:245" coordorigin="3610,9675" coordsize="0,245" path="m3610,9675l3610,9920e" filled="false" stroked="true" strokeweight=".58001pt" strokecolor="#ffffdc">
                <v:path arrowok="t"/>
              </v:shape>
            </v:group>
            <v:group style="position:absolute;left:3300;top:9675;width:305;height:245" coordorigin="3300,9675" coordsize="305,245">
              <v:shape style="position:absolute;left:3300;top:9675;width:305;height:245" coordorigin="3300,9675" coordsize="305,245" path="m3300,9920l3605,9920,3605,9675,3300,9675,3300,9920xe" filled="true" fillcolor="#ffffdc" stroked="false">
                <v:path arrowok="t"/>
                <v:fill type="solid"/>
              </v:shape>
            </v:group>
            <v:group style="position:absolute;left:3621;top:9675;width:2;height:245" coordorigin="3621,9675" coordsize="2,245">
              <v:shape style="position:absolute;left:3621;top:9675;width:2;height:245" coordorigin="3621,9675" coordsize="0,245" path="m3621,9675l3621,9920e" filled="false" stroked="true" strokeweight=".46pt" strokecolor="#ffffdc">
                <v:path arrowok="t"/>
              </v:shape>
            </v:group>
            <v:group style="position:absolute;left:3624;top:9675;width:682;height:245" coordorigin="3624,9675" coordsize="682,245">
              <v:shape style="position:absolute;left:3624;top:9675;width:682;height:245" coordorigin="3624,9675" coordsize="682,245" path="m3624,9920l4306,9920,4306,9675,3624,9675,3624,9920xe" filled="true" fillcolor="#ffffdc" stroked="false">
                <v:path arrowok="t"/>
                <v:fill type="solid"/>
              </v:shape>
            </v:group>
            <v:group style="position:absolute;left:4326;top:9675;width:2;height:245" coordorigin="4326,9675" coordsize="2,245">
              <v:shape style="position:absolute;left:4326;top:9675;width:2;height:245" coordorigin="4326,9675" coordsize="0,245" path="m4326,9675l4326,9920e" filled="false" stroked="true" strokeweight=".70001pt" strokecolor="#ffffdc">
                <v:path arrowok="t"/>
              </v:shape>
            </v:group>
            <v:group style="position:absolute;left:5480;top:9675;width:2;height:245" coordorigin="5480,9675" coordsize="2,245">
              <v:shape style="position:absolute;left:5480;top:9675;width:2;height:245" coordorigin="5480,9675" coordsize="0,245" path="m5480,9675l5480,9920e" filled="false" stroked="true" strokeweight=".579980pt" strokecolor="#ffffdc">
                <v:path arrowok="t"/>
              </v:shape>
            </v:group>
            <v:group style="position:absolute;left:4332;top:9675;width:1143;height:245" coordorigin="4332,9675" coordsize="1143,245">
              <v:shape style="position:absolute;left:4332;top:9675;width:1143;height:245" coordorigin="4332,9675" coordsize="1143,245" path="m4332,9920l5475,9920,5475,9675,4332,9675,4332,9920xe" filled="true" fillcolor="#ffffdc" stroked="false">
                <v:path arrowok="t"/>
                <v:fill type="solid"/>
              </v:shape>
            </v:group>
            <v:group style="position:absolute;left:5497;top:9675;width:2;height:245" coordorigin="5497,9675" coordsize="2,245">
              <v:shape style="position:absolute;left:5497;top:9675;width:2;height:245" coordorigin="5497,9675" coordsize="0,245" path="m5497,9675l5497,9920e" filled="false" stroked="true" strokeweight=".58001pt" strokecolor="#ffffdc">
                <v:path arrowok="t"/>
              </v:shape>
            </v:group>
            <v:group style="position:absolute;left:5811;top:9675;width:2;height:245" coordorigin="5811,9675" coordsize="2,245">
              <v:shape style="position:absolute;left:5811;top:9675;width:2;height:245" coordorigin="5811,9675" coordsize="0,245" path="m5811,9675l5811,9920e" filled="false" stroked="true" strokeweight=".579980pt" strokecolor="#ffffdc">
                <v:path arrowok="t"/>
              </v:shape>
            </v:group>
            <v:group style="position:absolute;left:5502;top:9675;width:305;height:245" coordorigin="5502,9675" coordsize="305,245">
              <v:shape style="position:absolute;left:5502;top:9675;width:305;height:245" coordorigin="5502,9675" coordsize="305,245" path="m5502,9920l5806,9920,5806,9675,5502,9675,5502,9920xe" filled="true" fillcolor="#ffffdc" stroked="false">
                <v:path arrowok="t"/>
                <v:fill type="solid"/>
              </v:shape>
            </v:group>
            <v:group style="position:absolute;left:5821;top:9675;width:2;height:245" coordorigin="5821,9675" coordsize="2,245">
              <v:shape style="position:absolute;left:5821;top:9675;width:2;height:245" coordorigin="5821,9675" coordsize="0,245" path="m5821,9675l5821,9920e" filled="false" stroked="true" strokeweight=".58001pt" strokecolor="#ffffdc">
                <v:path arrowok="t"/>
              </v:shape>
            </v:group>
            <v:group style="position:absolute;left:5826;top:9675;width:680;height:245" coordorigin="5826,9675" coordsize="680,245">
              <v:shape style="position:absolute;left:5826;top:9675;width:680;height:245" coordorigin="5826,9675" coordsize="680,245" path="m5826,9920l6505,9920,6505,9675,5826,9675,5826,9920xe" filled="true" fillcolor="#ffffdc" stroked="false">
                <v:path arrowok="t"/>
                <v:fill type="solid"/>
              </v:shape>
            </v:group>
            <v:group style="position:absolute;left:6526;top:9675;width:2;height:245" coordorigin="6526,9675" coordsize="2,245">
              <v:shape style="position:absolute;left:6526;top:9675;width:2;height:245" coordorigin="6526,9675" coordsize="0,245" path="m6526,9675l6526,9920e" filled="false" stroked="true" strokeweight=".579980pt" strokecolor="#ffffdc">
                <v:path arrowok="t"/>
              </v:shape>
            </v:group>
            <v:group style="position:absolute;left:7587;top:9675;width:2;height:245" coordorigin="7587,9675" coordsize="2,245">
              <v:shape style="position:absolute;left:7587;top:9675;width:2;height:245" coordorigin="7587,9675" coordsize="0,245" path="m7587,9675l7587,9920e" filled="false" stroked="true" strokeweight=".58001pt" strokecolor="#ffffdc">
                <v:path arrowok="t"/>
              </v:shape>
            </v:group>
            <v:group style="position:absolute;left:6531;top:9675;width:1052;height:245" coordorigin="6531,9675" coordsize="1052,245">
              <v:shape style="position:absolute;left:6531;top:9675;width:1052;height:245" coordorigin="6531,9675" coordsize="1052,245" path="m6531,9920l7582,9920,7582,9675,6531,9675,6531,9920xe" filled="true" fillcolor="#ffffdc" stroked="false">
                <v:path arrowok="t"/>
                <v:fill type="solid"/>
              </v:shape>
            </v:group>
            <v:group style="position:absolute;left:7604;top:9675;width:2;height:245" coordorigin="7604,9675" coordsize="2,245">
              <v:shape style="position:absolute;left:7604;top:9675;width:2;height:245" coordorigin="7604,9675" coordsize="0,245" path="m7604,9675l7604,9920e" filled="false" stroked="true" strokeweight=".58001pt" strokecolor="#ffffdc">
                <v:path arrowok="t"/>
              </v:shape>
            </v:group>
            <v:group style="position:absolute;left:7609;top:9675;width:300;height:245" coordorigin="7609,9675" coordsize="300,245">
              <v:shape style="position:absolute;left:7609;top:9675;width:300;height:245" coordorigin="7609,9675" coordsize="300,245" path="m7609,9920l7909,9920,7909,9675,7609,9675,7609,9920xe" filled="true" fillcolor="#ffffdc" stroked="false">
                <v:path arrowok="t"/>
                <v:fill type="solid"/>
              </v:shape>
            </v:group>
            <v:group style="position:absolute;left:7930;top:9675;width:2;height:245" coordorigin="7930,9675" coordsize="2,245">
              <v:shape style="position:absolute;left:7930;top:9675;width:2;height:245" coordorigin="7930,9675" coordsize="0,245" path="m7930,9675l7930,9920e" filled="false" stroked="true" strokeweight=".58001pt" strokecolor="#ffffdc">
                <v:path arrowok="t"/>
              </v:shape>
            </v:group>
            <v:group style="position:absolute;left:9059;top:9675;width:2;height:245" coordorigin="9059,9675" coordsize="2,245">
              <v:shape style="position:absolute;left:9059;top:9675;width:2;height:245" coordorigin="9059,9675" coordsize="0,245" path="m9059,9675l9059,9920e" filled="false" stroked="true" strokeweight=".579980pt" strokecolor="#ffffdc">
                <v:path arrowok="t"/>
              </v:shape>
            </v:group>
            <v:group style="position:absolute;left:7935;top:9675;width:1119;height:245" coordorigin="7935,9675" coordsize="1119,245">
              <v:shape style="position:absolute;left:7935;top:9675;width:1119;height:245" coordorigin="7935,9675" coordsize="1119,245" path="m7935,9920l9054,9920,9054,9675,7935,9675,7935,9920xe" filled="true" fillcolor="#ffffdc" stroked="false">
                <v:path arrowok="t"/>
                <v:fill type="solid"/>
              </v:shape>
            </v:group>
            <v:group style="position:absolute;left:9073;top:9675;width:2;height:245" coordorigin="9073,9675" coordsize="2,245">
              <v:shape style="position:absolute;left:9073;top:9675;width:2;height:245" coordorigin="9073,9675" coordsize="0,245" path="m9073,9675l9073,9920e" filled="false" stroked="true" strokeweight=".58004pt" strokecolor="#ffffdc">
                <v:path arrowok="t"/>
              </v:shape>
            </v:group>
            <v:group style="position:absolute;left:9390;top:9675;width:2;height:245" coordorigin="9390,9675" coordsize="2,245">
              <v:shape style="position:absolute;left:9390;top:9675;width:2;height:245" coordorigin="9390,9675" coordsize="0,245" path="m9390,9675l9390,9920e" filled="false" stroked="true" strokeweight=".579980pt" strokecolor="#ffffdc">
                <v:path arrowok="t"/>
              </v:shape>
            </v:group>
            <v:group style="position:absolute;left:9078;top:9675;width:308;height:245" coordorigin="9078,9675" coordsize="308,245">
              <v:shape style="position:absolute;left:9078;top:9675;width:308;height:245" coordorigin="9078,9675" coordsize="308,245" path="m9078,9920l9385,9920,9385,9675,9078,9675,9078,9920xe" filled="true" fillcolor="#ffffdc" stroked="false">
                <v:path arrowok="t"/>
                <v:fill type="solid"/>
              </v:shape>
            </v:group>
            <v:group style="position:absolute;left:12;top:9674;width:9384;height:2" coordorigin="12,9674" coordsize="9384,2">
              <v:shape style="position:absolute;left:12;top:9674;width:9384;height:2" coordorigin="12,9674" coordsize="9384,0" path="m12,9674l9395,9674e" filled="false" stroked="true" strokeweight=".22pt" strokecolor="#000000">
                <v:path arrowok="t"/>
              </v:shape>
            </v:group>
            <v:group style="position:absolute;left:12;top:9919;width:9384;height:2" coordorigin="12,9919" coordsize="9384,2">
              <v:shape style="position:absolute;left:12;top:9919;width:9384;height:2" coordorigin="12,9919" coordsize="9384,0" path="m12,9919l9395,9919e" filled="false" stroked="true" strokeweight=".22pt" strokecolor="#000000">
                <v:path arrowok="t"/>
              </v:shape>
              <v:shape style="position:absolute;left:2130;top:547;width:225;height:225" type="#_x0000_t75" stroked="false">
                <v:imagedata r:id="rId15" o:title=""/>
              </v:shape>
              <v:shape style="position:absolute;left:4330;top:547;width:225;height:225" type="#_x0000_t75" stroked="false">
                <v:imagedata r:id="rId15" o:title=""/>
              </v:shape>
              <v:shape style="position:absolute;left:2130;top:1042;width:225;height:225" type="#_x0000_t75" stroked="false">
                <v:imagedata r:id="rId15" o:title=""/>
              </v:shape>
              <v:shape style="position:absolute;left:4330;top:1042;width:225;height:225" type="#_x0000_t75" stroked="false">
                <v:imagedata r:id="rId15" o:title=""/>
              </v:shape>
              <v:shape style="position:absolute;left:6530;top:1538;width:225;height:224" type="#_x0000_t75" stroked="false">
                <v:imagedata r:id="rId15" o:title=""/>
              </v:shape>
              <v:shape style="position:absolute;left:6530;top:2524;width:225;height:225" type="#_x0000_t75" stroked="false">
                <v:imagedata r:id="rId15" o:title=""/>
              </v:shape>
              <v:shape style="position:absolute;left:4330;top:3019;width:225;height:225" type="#_x0000_t75" stroked="false">
                <v:imagedata r:id="rId15" o:title=""/>
              </v:shape>
              <v:shape style="position:absolute;left:6530;top:3019;width:225;height:225" type="#_x0000_t75" stroked="false">
                <v:imagedata r:id="rId15" o:title=""/>
              </v:shape>
              <v:shape style="position:absolute;left:6530;top:4745;width:225;height:225" type="#_x0000_t75" stroked="false">
                <v:imagedata r:id="rId15" o:title=""/>
              </v:shape>
              <v:shape style="position:absolute;left:6530;top:5241;width:225;height:224" type="#_x0000_t75" stroked="false">
                <v:imagedata r:id="rId15" o:title=""/>
              </v:shape>
              <v:shape style="position:absolute;left:24;top:48;width:1510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b/>
                          <w:color w:val="585858"/>
                          <w:spacing w:val="-1"/>
                          <w:sz w:val="22"/>
                        </w:rPr>
                        <w:t>Computer</w:t>
                      </w:r>
                      <w:r>
                        <w:rPr>
                          <w:rFonts w:ascii="Calibri"/>
                          <w:b/>
                          <w:color w:val="585858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color w:val="585858"/>
                          <w:spacing w:val="-1"/>
                          <w:sz w:val="22"/>
                        </w:rPr>
                        <w:t>Name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131;top:48;width:1129;height:1706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b/>
                          <w:color w:val="585858"/>
                          <w:spacing w:val="-1"/>
                          <w:sz w:val="22"/>
                        </w:rPr>
                        <w:t>Antivirus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22"/>
                        </w:rPr>
                        <w:t>Name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  <w:p>
                      <w:pPr>
                        <w:spacing w:before="57"/>
                        <w:ind w:left="0" w:right="440" w:firstLine="0"/>
                        <w:jc w:val="center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GFI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298" w:lineRule="auto" w:before="1"/>
                        <w:ind w:left="223" w:right="0" w:hanging="224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Software</w:t>
                      </w:r>
                      <w:r>
                        <w:rPr>
                          <w:rFonts w:ascii="Calibri"/>
                          <w:color w:val="585858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585858"/>
                          <w:sz w:val="18"/>
                        </w:rPr>
                        <w:t>VIPRE</w:t>
                      </w:r>
                      <w:r>
                        <w:rPr>
                          <w:rFonts w:ascii="Calibri"/>
                          <w:color w:val="585858"/>
                          <w:spacing w:val="25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Windows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Defender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216" w:lineRule="exact" w:before="3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0000"/>
                          <w:spacing w:val="-1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300;top:48;width:2186;height:490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1032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b/>
                          <w:color w:val="585858"/>
                          <w:spacing w:val="-1"/>
                          <w:sz w:val="22"/>
                        </w:rPr>
                        <w:t>Antispyware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color w:val="585858"/>
                          <w:sz w:val="22"/>
                        </w:rPr>
                        <w:t>On</w:t>
                      </w:r>
                      <w:r>
                        <w:rPr>
                          <w:rFonts w:ascii="Calibri"/>
                          <w:color w:val="585858"/>
                          <w:spacing w:val="1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22"/>
                        </w:rPr>
                        <w:t>Current</w:t>
                      </w:r>
                      <w:r>
                        <w:rPr>
                          <w:rFonts w:ascii="Calibri"/>
                          <w:color w:val="585858"/>
                          <w:spacing w:val="-2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22"/>
                        </w:rPr>
                        <w:t>Name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502;top:48;width:3102;height:490" type="#_x0000_t202" filled="false" stroked="false">
                <v:textbox inset="0,0,0,0">
                  <w:txbxContent>
                    <w:p>
                      <w:pPr>
                        <w:tabs>
                          <w:tab w:pos="2433" w:val="left" w:leader="none"/>
                        </w:tabs>
                        <w:spacing w:line="225" w:lineRule="exact" w:before="0"/>
                        <w:ind w:left="0" w:right="0" w:firstLine="1029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b/>
                          <w:color w:val="585858"/>
                          <w:spacing w:val="-1"/>
                          <w:sz w:val="22"/>
                        </w:rPr>
                        <w:t>Firewall</w:t>
                        <w:tab/>
                        <w:t>Backup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  <w:p>
                      <w:pPr>
                        <w:tabs>
                          <w:tab w:pos="2107" w:val="left" w:leader="none"/>
                        </w:tabs>
                        <w:spacing w:line="265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color w:val="585858"/>
                          <w:sz w:val="22"/>
                        </w:rPr>
                        <w:t>On</w:t>
                      </w:r>
                      <w:r>
                        <w:rPr>
                          <w:rFonts w:ascii="Calibri"/>
                          <w:color w:val="585858"/>
                          <w:spacing w:val="1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22"/>
                        </w:rPr>
                        <w:t>Current</w:t>
                      </w:r>
                      <w:r>
                        <w:rPr>
                          <w:rFonts w:ascii="Calibri"/>
                          <w:color w:val="585858"/>
                          <w:spacing w:val="-3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22"/>
                        </w:rPr>
                        <w:t>Name</w:t>
                        <w:tab/>
                      </w:r>
                      <w:r>
                        <w:rPr>
                          <w:rFonts w:ascii="Calibri"/>
                          <w:color w:val="585858"/>
                          <w:sz w:val="22"/>
                        </w:rPr>
                        <w:t>On</w:t>
                      </w:r>
                      <w:r>
                        <w:rPr>
                          <w:rFonts w:ascii="Calibri"/>
                          <w:color w:val="585858"/>
                          <w:spacing w:val="1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22"/>
                        </w:rPr>
                        <w:t>Name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9078;top:317;width:26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color w:val="585858"/>
                          <w:sz w:val="22"/>
                        </w:rPr>
                        <w:t>On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372;top:563;width:157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006300"/>
                          <w:w w:val="95"/>
                          <w:sz w:val="20"/>
                          <w:szCs w:val="20"/>
                        </w:rPr>
                        <w:t></w:t>
                      </w:r>
                      <w:r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874;top:569;width:179;height:688" type="#_x0000_t202" filled="false" stroked="false">
                <v:textbox inset="0,0,0,0">
                  <w:txbxContent>
                    <w:p>
                      <w:pPr>
                        <w:spacing w:line="286" w:lineRule="exact" w:before="0"/>
                        <w:ind w:left="0" w:right="0" w:firstLine="0"/>
                        <w:jc w:val="left"/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FF0000"/>
                          <w:sz w:val="28"/>
                          <w:szCs w:val="28"/>
                        </w:rPr>
                        <w:t></w:t>
                      </w:r>
                      <w:r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r>
                    </w:p>
                    <w:p>
                      <w:pPr>
                        <w:spacing w:line="218" w:lineRule="exact" w:before="183"/>
                        <w:ind w:left="9" w:right="0" w:firstLine="0"/>
                        <w:jc w:val="left"/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006300"/>
                          <w:sz w:val="20"/>
                          <w:szCs w:val="20"/>
                        </w:rPr>
                        <w:t></w:t>
                      </w:r>
                      <w:r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574;top:563;width:157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006300"/>
                          <w:w w:val="95"/>
                          <w:sz w:val="20"/>
                          <w:szCs w:val="20"/>
                        </w:rPr>
                        <w:t></w:t>
                      </w:r>
                      <w:r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363;top:1064;width:179;height:281" type="#_x0000_t202" filled="false" stroked="false">
                <v:textbox inset="0,0,0,0">
                  <w:txbxContent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FF0000"/>
                          <w:sz w:val="28"/>
                          <w:szCs w:val="28"/>
                        </w:rPr>
                        <w:t></w:t>
                      </w:r>
                      <w:r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shape>
              <v:shape style="position:absolute;left:4332;top:635;width:1129;height:1119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223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GFI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298" w:lineRule="auto" w:before="1"/>
                        <w:ind w:left="223" w:right="0" w:hanging="224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Software</w:t>
                      </w:r>
                      <w:r>
                        <w:rPr>
                          <w:rFonts w:ascii="Calibri"/>
                          <w:color w:val="585858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585858"/>
                          <w:sz w:val="18"/>
                        </w:rPr>
                        <w:t>VIPRE</w:t>
                      </w:r>
                      <w:r>
                        <w:rPr>
                          <w:rFonts w:ascii="Calibri"/>
                          <w:color w:val="585858"/>
                          <w:spacing w:val="24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Windows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Defender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216" w:lineRule="exact" w:before="3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0000"/>
                          <w:spacing w:val="-1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564;top:1064;width:179;height:281" type="#_x0000_t202" filled="false" stroked="false">
                <v:textbox inset="0,0,0,0">
                  <w:txbxContent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FF0000"/>
                          <w:sz w:val="28"/>
                          <w:szCs w:val="28"/>
                        </w:rPr>
                        <w:t></w:t>
                      </w:r>
                      <w:r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shape>
              <v:shape style="position:absolute;left:6075;top:569;width:179;height:688" type="#_x0000_t202" filled="false" stroked="false">
                <v:textbox inset="0,0,0,0">
                  <w:txbxContent>
                    <w:p>
                      <w:pPr>
                        <w:spacing w:line="286" w:lineRule="exact" w:before="0"/>
                        <w:ind w:left="0" w:right="0" w:firstLine="0"/>
                        <w:jc w:val="left"/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FF0000"/>
                          <w:sz w:val="28"/>
                          <w:szCs w:val="28"/>
                        </w:rPr>
                        <w:t></w:t>
                      </w:r>
                      <w:r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r>
                    </w:p>
                    <w:p>
                      <w:pPr>
                        <w:spacing w:line="218" w:lineRule="exact" w:before="183"/>
                        <w:ind w:left="9" w:right="0" w:firstLine="0"/>
                        <w:jc w:val="left"/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006300"/>
                          <w:sz w:val="20"/>
                          <w:szCs w:val="20"/>
                        </w:rPr>
                        <w:t></w:t>
                      </w:r>
                      <w:r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4;top:1574;width:881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SQL2012-01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531;top:1626;width:908;height:399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223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Windows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Firewall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678;top:1554;width:651;height:200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8"/>
                        </w:numPr>
                        <w:tabs>
                          <w:tab w:pos="257" w:val="left" w:leader="none"/>
                        </w:tabs>
                        <w:spacing w:line="199" w:lineRule="exact" w:before="0"/>
                        <w:ind w:left="256" w:right="0" w:hanging="256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0000"/>
                          <w:spacing w:val="-1"/>
                          <w:position w:val="1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4;top:2068;width:4703;height:672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STARSCREAM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before="25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STARTEAM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tabs>
                          <w:tab w:pos="2107" w:val="left" w:leader="none"/>
                          <w:tab w:pos="4308" w:val="left" w:leader="none"/>
                        </w:tabs>
                        <w:spacing w:line="216" w:lineRule="exact" w:before="27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w w:val="95"/>
                          <w:sz w:val="18"/>
                        </w:rPr>
                        <w:t>STORAGE01</w:t>
                        <w:tab/>
                      </w:r>
                      <w:r>
                        <w:rPr>
                          <w:rFonts w:ascii="Calibri"/>
                          <w:color w:val="FF0000"/>
                          <w:spacing w:val="-1"/>
                          <w:w w:val="95"/>
                          <w:sz w:val="18"/>
                        </w:rPr>
                        <w:t>None</w:t>
                        <w:tab/>
                      </w:r>
                      <w:r>
                        <w:rPr>
                          <w:rFonts w:ascii="Calibri"/>
                          <w:color w:val="FF0000"/>
                          <w:spacing w:val="-1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669;top:2547;width:179;height:281" type="#_x0000_t202" filled="false" stroked="false">
                <v:textbox inset="0,0,0,0">
                  <w:txbxContent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FF0000"/>
                          <w:sz w:val="28"/>
                          <w:szCs w:val="28"/>
                        </w:rPr>
                        <w:t></w:t>
                      </w:r>
                      <w:r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shape>
              <v:shape style="position:absolute;left:24;top:3054;width:6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TANDEM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131;top:3054;width:395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0000"/>
                          <w:spacing w:val="-1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332;top:3107;width:908;height:402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223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Windows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216" w:lineRule="exact" w:before="1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Defender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574;top:3035;width:157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006300"/>
                          <w:w w:val="95"/>
                          <w:sz w:val="20"/>
                          <w:szCs w:val="20"/>
                        </w:rPr>
                        <w:t></w:t>
                      </w:r>
                      <w:r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075;top:3041;width:179;height:281" type="#_x0000_t202" filled="false" stroked="false">
                <v:textbox inset="0,0,0,0">
                  <w:txbxContent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FF0000"/>
                          <w:sz w:val="28"/>
                          <w:szCs w:val="28"/>
                        </w:rPr>
                        <w:t></w:t>
                      </w:r>
                      <w:r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shape>
              <v:shape style="position:absolute;left:6531;top:2613;width:908;height:896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223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Windows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Firewall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before="54"/>
                        <w:ind w:left="0" w:right="0" w:firstLine="223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Windows</w:t>
                      </w:r>
                      <w:r>
                        <w:rPr>
                          <w:rFonts w:ascii="Calibri"/>
                          <w:color w:val="585858"/>
                          <w:spacing w:val="24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Firewall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678;top:2560;width:651;height:675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256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0000"/>
                          <w:spacing w:val="-1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pos="257" w:val="left" w:leader="none"/>
                        </w:tabs>
                        <w:spacing w:line="219" w:lineRule="exact" w:before="0"/>
                        <w:ind w:left="256" w:right="0" w:hanging="256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0000"/>
                          <w:spacing w:val="-1"/>
                          <w:position w:val="1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4;top:3549;width:1046;height:1412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TESTSERVER1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268" w:lineRule="auto" w:before="27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TESTXP01</w:t>
                      </w:r>
                      <w:r>
                        <w:rPr>
                          <w:rFonts w:ascii="Calibri"/>
                          <w:color w:val="B4B4B4"/>
                          <w:spacing w:val="26"/>
                          <w:w w:val="99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THRASH2</w:t>
                      </w:r>
                      <w:r>
                        <w:rPr>
                          <w:rFonts w:ascii="Calibri"/>
                          <w:color w:val="585858"/>
                          <w:spacing w:val="24"/>
                          <w:w w:val="99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USAL9K49RH1</w:t>
                      </w:r>
                      <w:r>
                        <w:rPr>
                          <w:rFonts w:ascii="Calibri"/>
                          <w:color w:val="B4B4B4"/>
                          <w:spacing w:val="29"/>
                          <w:w w:val="99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USER-PC23</w:t>
                      </w:r>
                      <w:r>
                        <w:rPr>
                          <w:rFonts w:ascii="Calibri"/>
                          <w:color w:val="585858"/>
                          <w:spacing w:val="27"/>
                          <w:w w:val="99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585858"/>
                          <w:sz w:val="18"/>
                        </w:rPr>
                        <w:t>UTIL01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131;top:4781;width:395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0000"/>
                          <w:spacing w:val="-1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332;top:4781;width:395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0000"/>
                          <w:spacing w:val="-1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4;top:5277;width:509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z w:val="18"/>
                        </w:rPr>
                        <w:t>UTIL12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131;top:5277;width:395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0000"/>
                          <w:spacing w:val="-1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332;top:5277;width:395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0000"/>
                          <w:spacing w:val="-1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531;top:4833;width:908;height:896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223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Windows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Firewall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before="56"/>
                        <w:ind w:left="0" w:right="0" w:firstLine="223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Windows</w:t>
                      </w:r>
                      <w:r>
                        <w:rPr>
                          <w:rFonts w:ascii="Calibri"/>
                          <w:color w:val="585858"/>
                          <w:spacing w:val="24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585858"/>
                          <w:spacing w:val="-1"/>
                          <w:sz w:val="18"/>
                        </w:rPr>
                        <w:t>Firewall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669;top:4767;width:179;height:691" type="#_x0000_t202" filled="false" stroked="false">
                <v:textbox inset="0,0,0,0">
                  <w:txbxContent>
                    <w:p>
                      <w:pPr>
                        <w:spacing w:line="286" w:lineRule="exact" w:before="0"/>
                        <w:ind w:left="0" w:right="0" w:firstLine="0"/>
                        <w:jc w:val="left"/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FF0000"/>
                          <w:sz w:val="28"/>
                          <w:szCs w:val="28"/>
                        </w:rPr>
                        <w:t></w:t>
                      </w:r>
                      <w:r>
                        <w:rPr>
                          <w:rFonts w:ascii="Wingdings" w:hAnsi="Wingdings" w:cs="Wingdings" w:eastAsia="Wingdings"/>
                          <w:sz w:val="28"/>
                          <w:szCs w:val="28"/>
                        </w:rPr>
                      </w:r>
                    </w:p>
                    <w:p>
                      <w:pPr>
                        <w:spacing w:line="218" w:lineRule="exact" w:before="186"/>
                        <w:ind w:left="9" w:right="0" w:firstLine="0"/>
                        <w:jc w:val="left"/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pPr>
                      <w:r>
                        <w:rPr>
                          <w:rFonts w:ascii="Wingdings" w:hAnsi="Wingdings" w:cs="Wingdings" w:eastAsia="Wingdings"/>
                          <w:b/>
                          <w:bCs/>
                          <w:color w:val="006300"/>
                          <w:sz w:val="20"/>
                          <w:szCs w:val="20"/>
                        </w:rPr>
                        <w:t></w:t>
                      </w:r>
                      <w:r>
                        <w:rPr>
                          <w:rFonts w:ascii="Wingdings" w:hAnsi="Wingdings" w:cs="Wingdings" w:eastAsia="Wingdings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935;top:4781;width:395;height:677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0000"/>
                          <w:spacing w:val="-1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240" w:lineRule="auto" w:before="9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0000"/>
                          <w:spacing w:val="-1"/>
                          <w:sz w:val="18"/>
                        </w:rPr>
                        <w:t>None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4;top:5772;width:1478;height:4119" type="#_x0000_t202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VM1-WIN2003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before="25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VM2-2003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268" w:lineRule="auto" w:before="27"/>
                        <w:ind w:left="0" w:right="194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VM-JDAVIS-WIN7</w:t>
                      </w:r>
                      <w:r>
                        <w:rPr>
                          <w:rFonts w:ascii="Calibri"/>
                          <w:color w:val="B4B4B4"/>
                          <w:spacing w:val="29"/>
                          <w:w w:val="99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VM-WIN2003</w:t>
                      </w:r>
                      <w:r>
                        <w:rPr>
                          <w:rFonts w:ascii="Calibri"/>
                          <w:color w:val="B4B4B4"/>
                          <w:spacing w:val="29"/>
                          <w:w w:val="99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VM-WIN7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268" w:lineRule="auto" w:before="1"/>
                        <w:ind w:left="0" w:right="371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VM-WIN7-2</w:t>
                      </w:r>
                      <w:r>
                        <w:rPr>
                          <w:rFonts w:ascii="Calibri"/>
                          <w:color w:val="B4B4B4"/>
                          <w:spacing w:val="28"/>
                          <w:w w:val="99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VM-WIN7-3</w:t>
                      </w:r>
                      <w:r>
                        <w:rPr>
                          <w:rFonts w:ascii="Calibri"/>
                          <w:color w:val="B4B4B4"/>
                          <w:spacing w:val="28"/>
                          <w:w w:val="99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B4B4B4"/>
                          <w:sz w:val="18"/>
                        </w:rPr>
                        <w:t>VM-WIN8BETA</w:t>
                      </w:r>
                      <w:r>
                        <w:rPr>
                          <w:rFonts w:ascii="Calibri"/>
                          <w:color w:val="B4B4B4"/>
                          <w:w w:val="99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W2012TEST</w:t>
                      </w:r>
                      <w:r>
                        <w:rPr>
                          <w:rFonts w:ascii="Calibri"/>
                          <w:color w:val="B4B4B4"/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WIN2008</w:t>
                      </w:r>
                      <w:r>
                        <w:rPr>
                          <w:rFonts w:ascii="Calibri"/>
                          <w:color w:val="B4B4B4"/>
                          <w:spacing w:val="26"/>
                          <w:w w:val="99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WIN2008R2</w:t>
                      </w:r>
                      <w:r>
                        <w:rPr>
                          <w:rFonts w:ascii="Calibri"/>
                          <w:color w:val="B4B4B4"/>
                          <w:spacing w:val="28"/>
                          <w:w w:val="99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WIN7ULT</w:t>
                      </w:r>
                      <w:r>
                        <w:rPr>
                          <w:rFonts w:ascii="Calibri"/>
                          <w:color w:val="B4B4B4"/>
                          <w:spacing w:val="26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WINDESKTOP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270" w:lineRule="auto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WIN-HNQ8G0O1RAI</w:t>
                      </w:r>
                      <w:r>
                        <w:rPr>
                          <w:rFonts w:ascii="Calibri"/>
                          <w:color w:val="B4B4B4"/>
                          <w:spacing w:val="30"/>
                          <w:w w:val="99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WINXP32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WINXP64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216" w:lineRule="exact" w:before="27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B4B4B4"/>
                          <w:spacing w:val="-1"/>
                          <w:sz w:val="18"/>
                        </w:rPr>
                        <w:t>wmathers1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8"/>
        <w:rPr>
          <w:rFonts w:ascii="Calibri" w:hAnsi="Calibri" w:cs="Calibri" w:eastAsia="Calibri"/>
          <w:sz w:val="14"/>
          <w:szCs w:val="14"/>
        </w:rPr>
      </w:pPr>
    </w:p>
    <w:p>
      <w:pPr>
        <w:spacing w:before="44"/>
        <w:ind w:left="140" w:right="0" w:firstLine="0"/>
        <w:jc w:val="left"/>
        <w:rPr>
          <w:rFonts w:ascii="Calibri" w:hAnsi="Calibri" w:cs="Calibri" w:eastAsia="Calibri"/>
          <w:sz w:val="28"/>
          <w:szCs w:val="28"/>
        </w:rPr>
      </w:pPr>
      <w:r>
        <w:rPr/>
        <w:pict>
          <v:shape style="position:absolute;margin-left:290.049988pt;margin-top:46.170078pt;width:11.16pt;height:11.16pt;mso-position-horizontal-relative:page;mso-position-vertical-relative:paragraph;z-index:-184288" type="#_x0000_t75" stroked="false">
            <v:imagedata r:id="rId15" o:title=""/>
          </v:shape>
        </w:pict>
      </w:r>
      <w:r>
        <w:rPr/>
        <w:pict>
          <v:shape style="position:absolute;margin-left:401.850006pt;margin-top:46.170078pt;width:11.16pt;height:11.16pt;mso-position-horizontal-relative:page;mso-position-vertical-relative:paragraph;z-index:-184264" type="#_x0000_t75" stroked="false">
            <v:imagedata r:id="rId15" o:title=""/>
          </v:shape>
        </w:pict>
      </w:r>
      <w:r>
        <w:rPr>
          <w:rFonts w:ascii="Calibri"/>
          <w:i/>
          <w:color w:val="545454"/>
          <w:spacing w:val="-1"/>
          <w:sz w:val="28"/>
        </w:rPr>
        <w:t>No Domain</w:t>
      </w:r>
      <w:r>
        <w:rPr>
          <w:rFonts w:ascii="Calibri"/>
          <w:sz w:val="28"/>
        </w:rPr>
      </w:r>
    </w:p>
    <w:tbl>
      <w:tblPr>
        <w:tblW w:w="0" w:type="auto"/>
        <w:jc w:val="left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5"/>
        <w:gridCol w:w="1187"/>
        <w:gridCol w:w="343"/>
        <w:gridCol w:w="707"/>
        <w:gridCol w:w="1187"/>
        <w:gridCol w:w="341"/>
        <w:gridCol w:w="709"/>
        <w:gridCol w:w="1091"/>
        <w:gridCol w:w="347"/>
        <w:gridCol w:w="1000"/>
        <w:gridCol w:w="343"/>
      </w:tblGrid>
      <w:tr>
        <w:trPr>
          <w:trHeight w:val="266" w:hRule="exact"/>
        </w:trPr>
        <w:tc>
          <w:tcPr>
            <w:tcW w:w="2125" w:type="dxa"/>
            <w:tcBorders>
              <w:top w:val="single" w:sz="2" w:space="0" w:color="000000"/>
              <w:left w:val="single" w:sz="6" w:space="0" w:color="D9D9D9"/>
              <w:bottom w:val="single" w:sz="2" w:space="0" w:color="000000"/>
              <w:right w:val="single" w:sz="8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Computer</w:t>
            </w:r>
            <w:r>
              <w:rPr>
                <w:rFonts w:ascii="Calibri"/>
                <w:b/>
                <w:color w:val="585858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585858"/>
                <w:spacing w:val="-1"/>
                <w:sz w:val="22"/>
              </w:rPr>
              <w:t>Name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37" w:type="dxa"/>
            <w:gridSpan w:val="3"/>
            <w:tcBorders>
              <w:top w:val="single" w:sz="2" w:space="0" w:color="000000"/>
              <w:left w:val="single" w:sz="8" w:space="0" w:color="D9D9D9"/>
              <w:bottom w:val="single" w:sz="2" w:space="0" w:color="000000"/>
              <w:right w:val="single" w:sz="8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-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Antivirus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37" w:type="dxa"/>
            <w:gridSpan w:val="3"/>
            <w:tcBorders>
              <w:top w:val="single" w:sz="2" w:space="0" w:color="000000"/>
              <w:left w:val="single" w:sz="8" w:space="0" w:color="D9D9D9"/>
              <w:bottom w:val="single" w:sz="2" w:space="0" w:color="000000"/>
              <w:right w:val="single" w:sz="9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-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Antispyware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38" w:type="dxa"/>
            <w:gridSpan w:val="2"/>
            <w:tcBorders>
              <w:top w:val="single" w:sz="2" w:space="0" w:color="000000"/>
              <w:left w:val="single" w:sz="9" w:space="0" w:color="D9D9D9"/>
              <w:bottom w:val="single" w:sz="2" w:space="0" w:color="000000"/>
              <w:right w:val="single" w:sz="8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-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Firewall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8" w:space="0" w:color="D9D9D9"/>
              <w:bottom w:val="single" w:sz="2" w:space="0" w:color="000000"/>
              <w:right w:val="single" w:sz="5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-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Backup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2125" w:type="dxa"/>
            <w:tcBorders>
              <w:top w:val="single" w:sz="2" w:space="0" w:color="000000"/>
              <w:left w:val="single" w:sz="6" w:space="0" w:color="D9D9D9"/>
              <w:bottom w:val="single" w:sz="11" w:space="0" w:color="D9D9D9"/>
              <w:right w:val="single" w:sz="8" w:space="0" w:color="D9D9D9"/>
            </w:tcBorders>
            <w:shd w:val="clear" w:color="auto" w:fill="D9D9D9"/>
          </w:tcPr>
          <w:p>
            <w:pPr/>
          </w:p>
        </w:tc>
        <w:tc>
          <w:tcPr>
            <w:tcW w:w="1187" w:type="dxa"/>
            <w:tcBorders>
              <w:top w:val="single" w:sz="2" w:space="0" w:color="000000"/>
              <w:left w:val="single" w:sz="8" w:space="0" w:color="D9D9D9"/>
              <w:bottom w:val="single" w:sz="2" w:space="0" w:color="000000"/>
              <w:right w:val="single" w:sz="8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-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Name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3" w:type="dxa"/>
            <w:tcBorders>
              <w:top w:val="single" w:sz="2" w:space="0" w:color="000000"/>
              <w:left w:val="single" w:sz="8" w:space="0" w:color="D9D9D9"/>
              <w:bottom w:val="single" w:sz="2" w:space="0" w:color="000000"/>
              <w:right w:val="single" w:sz="8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707" w:type="dxa"/>
            <w:tcBorders>
              <w:top w:val="single" w:sz="2" w:space="0" w:color="000000"/>
              <w:left w:val="single" w:sz="8" w:space="0" w:color="D9D9D9"/>
              <w:bottom w:val="single" w:sz="2" w:space="0" w:color="000000"/>
              <w:right w:val="single" w:sz="8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right="-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Current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87" w:type="dxa"/>
            <w:tcBorders>
              <w:top w:val="single" w:sz="2" w:space="0" w:color="000000"/>
              <w:left w:val="single" w:sz="8" w:space="0" w:color="D9D9D9"/>
              <w:bottom w:val="single" w:sz="2" w:space="0" w:color="000000"/>
              <w:right w:val="single" w:sz="9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-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Name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1" w:type="dxa"/>
            <w:tcBorders>
              <w:top w:val="single" w:sz="2" w:space="0" w:color="000000"/>
              <w:left w:val="single" w:sz="9" w:space="0" w:color="D9D9D9"/>
              <w:bottom w:val="single" w:sz="2" w:space="0" w:color="000000"/>
              <w:right w:val="single" w:sz="9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-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709" w:type="dxa"/>
            <w:tcBorders>
              <w:top w:val="single" w:sz="2" w:space="0" w:color="000000"/>
              <w:left w:val="single" w:sz="9" w:space="0" w:color="D9D9D9"/>
              <w:bottom w:val="single" w:sz="2" w:space="0" w:color="000000"/>
              <w:right w:val="single" w:sz="9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1" w:right="-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Current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091" w:type="dxa"/>
            <w:tcBorders>
              <w:top w:val="single" w:sz="2" w:space="0" w:color="000000"/>
              <w:left w:val="single" w:sz="9" w:space="0" w:color="D9D9D9"/>
              <w:bottom w:val="single" w:sz="2" w:space="0" w:color="000000"/>
              <w:right w:val="single" w:sz="9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-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Name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7" w:type="dxa"/>
            <w:tcBorders>
              <w:top w:val="single" w:sz="2" w:space="0" w:color="000000"/>
              <w:left w:val="single" w:sz="9" w:space="0" w:color="D9D9D9"/>
              <w:bottom w:val="single" w:sz="2" w:space="0" w:color="000000"/>
              <w:right w:val="single" w:sz="8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000" w:type="dxa"/>
            <w:tcBorders>
              <w:top w:val="single" w:sz="2" w:space="0" w:color="000000"/>
              <w:left w:val="single" w:sz="8" w:space="0" w:color="D9D9D9"/>
              <w:bottom w:val="single" w:sz="2" w:space="0" w:color="000000"/>
              <w:right w:val="single" w:sz="8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-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Name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3" w:type="dxa"/>
            <w:tcBorders>
              <w:top w:val="single" w:sz="2" w:space="0" w:color="000000"/>
              <w:left w:val="single" w:sz="8" w:space="0" w:color="D9D9D9"/>
              <w:bottom w:val="single" w:sz="2" w:space="0" w:color="000000"/>
              <w:right w:val="single" w:sz="5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On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494" w:hRule="exact"/>
        </w:trPr>
        <w:tc>
          <w:tcPr>
            <w:tcW w:w="2125" w:type="dxa"/>
            <w:tcBorders>
              <w:top w:val="single" w:sz="11" w:space="0" w:color="D9D9D9"/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>
            <w:pPr>
              <w:pStyle w:val="TableParagraph"/>
              <w:spacing w:line="206" w:lineRule="exact"/>
              <w:ind w:left="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B4B4B4"/>
                <w:spacing w:val="-1"/>
                <w:sz w:val="18"/>
              </w:rPr>
              <w:t>sLOW-win7.corp.MyCo.com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87" w:type="dxa"/>
            <w:tcBorders>
              <w:top w:val="single" w:sz="2" w:space="0" w:color="000000"/>
              <w:left w:val="single" w:sz="20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8" w:lineRule="exact"/>
              <w:ind w:left="-1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B4B4B4"/>
                <w:spacing w:val="-1"/>
                <w:sz w:val="18"/>
              </w:rPr>
              <w:t>None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>
            <w:pPr/>
          </w:p>
        </w:tc>
        <w:tc>
          <w:tcPr>
            <w:tcW w:w="1187" w:type="dxa"/>
            <w:tcBorders>
              <w:top w:val="single" w:sz="2" w:space="0" w:color="000000"/>
              <w:left w:val="single" w:sz="20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-16" w:right="267" w:firstLine="223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B4B4B4"/>
                <w:spacing w:val="-1"/>
                <w:sz w:val="18"/>
              </w:rPr>
              <w:t>Windows</w:t>
            </w:r>
            <w:r>
              <w:rPr>
                <w:rFonts w:ascii="Calibri"/>
                <w:color w:val="B4B4B4"/>
                <w:spacing w:val="24"/>
                <w:sz w:val="18"/>
              </w:rPr>
              <w:t> </w:t>
            </w:r>
            <w:r>
              <w:rPr>
                <w:rFonts w:ascii="Calibri"/>
                <w:color w:val="B4B4B4"/>
                <w:spacing w:val="-1"/>
                <w:sz w:val="18"/>
              </w:rPr>
              <w:t>Defender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90" w:right="0"/>
              <w:jc w:val="left"/>
              <w:rPr>
                <w:rFonts w:ascii="Wingdings" w:hAnsi="Wingdings" w:cs="Wingdings" w:eastAsia="Wingdings"/>
                <w:sz w:val="20"/>
                <w:szCs w:val="20"/>
              </w:rPr>
            </w:pPr>
            <w:r>
              <w:rPr>
                <w:rFonts w:ascii="Wingdings" w:hAnsi="Wingdings" w:cs="Wingdings" w:eastAsia="Wingdings"/>
                <w:b/>
                <w:bCs/>
                <w:color w:val="B4B4B4"/>
                <w:sz w:val="20"/>
                <w:szCs w:val="20"/>
              </w:rPr>
              <w:t></w:t>
            </w:r>
            <w:r>
              <w:rPr>
                <w:rFonts w:ascii="Wingdings" w:hAnsi="Wingdings" w:cs="Wingdings" w:eastAsia="Wingdings"/>
                <w:sz w:val="20"/>
                <w:szCs w:val="20"/>
              </w:rPr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>
            <w:pPr>
              <w:pStyle w:val="TableParagraph"/>
              <w:spacing w:line="219" w:lineRule="exact"/>
              <w:ind w:left="14" w:right="0"/>
              <w:jc w:val="center"/>
              <w:rPr>
                <w:rFonts w:ascii="Wingdings" w:hAnsi="Wingdings" w:cs="Wingdings" w:eastAsia="Wingdings"/>
                <w:sz w:val="20"/>
                <w:szCs w:val="20"/>
              </w:rPr>
            </w:pPr>
            <w:r>
              <w:rPr>
                <w:rFonts w:ascii="Wingdings" w:hAnsi="Wingdings" w:cs="Wingdings" w:eastAsia="Wingdings"/>
                <w:b/>
                <w:bCs/>
                <w:color w:val="B4B4B4"/>
                <w:sz w:val="20"/>
                <w:szCs w:val="20"/>
              </w:rPr>
              <w:t></w:t>
            </w:r>
            <w:r>
              <w:rPr>
                <w:rFonts w:ascii="Wingdings" w:hAnsi="Wingdings" w:cs="Wingdings" w:eastAsia="Wingdings"/>
                <w:sz w:val="20"/>
                <w:szCs w:val="20"/>
              </w:rPr>
            </w:r>
          </w:p>
        </w:tc>
        <w:tc>
          <w:tcPr>
            <w:tcW w:w="1091" w:type="dxa"/>
            <w:tcBorders>
              <w:top w:val="single" w:sz="2" w:space="0" w:color="000000"/>
              <w:left w:val="single" w:sz="20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1"/>
              <w:ind w:left="-16" w:right="169" w:firstLine="223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B4B4B4"/>
                <w:spacing w:val="-1"/>
                <w:sz w:val="18"/>
              </w:rPr>
              <w:t>Windows</w:t>
            </w:r>
            <w:r>
              <w:rPr>
                <w:rFonts w:ascii="Calibri"/>
                <w:color w:val="B4B4B4"/>
                <w:spacing w:val="24"/>
                <w:sz w:val="18"/>
              </w:rPr>
              <w:t> </w:t>
            </w:r>
            <w:r>
              <w:rPr>
                <w:rFonts w:ascii="Calibri"/>
                <w:color w:val="B4B4B4"/>
                <w:spacing w:val="-1"/>
                <w:sz w:val="18"/>
              </w:rPr>
              <w:t>Firewall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0" w:space="0" w:color="000000"/>
            </w:tcBorders>
          </w:tcPr>
          <w:p>
            <w:pPr>
              <w:pStyle w:val="TableParagraph"/>
              <w:spacing w:line="219" w:lineRule="exact"/>
              <w:ind w:left="90" w:right="0"/>
              <w:jc w:val="left"/>
              <w:rPr>
                <w:rFonts w:ascii="Wingdings" w:hAnsi="Wingdings" w:cs="Wingdings" w:eastAsia="Wingdings"/>
                <w:sz w:val="20"/>
                <w:szCs w:val="20"/>
              </w:rPr>
            </w:pPr>
            <w:r>
              <w:rPr>
                <w:rFonts w:ascii="Wingdings" w:hAnsi="Wingdings" w:cs="Wingdings" w:eastAsia="Wingdings"/>
                <w:b/>
                <w:bCs/>
                <w:color w:val="B4B4B4"/>
                <w:sz w:val="20"/>
                <w:szCs w:val="20"/>
              </w:rPr>
              <w:t></w:t>
            </w:r>
            <w:r>
              <w:rPr>
                <w:rFonts w:ascii="Wingdings" w:hAnsi="Wingdings" w:cs="Wingdings" w:eastAsia="Wingdings"/>
                <w:sz w:val="20"/>
                <w:szCs w:val="20"/>
              </w:rPr>
            </w:r>
          </w:p>
        </w:tc>
        <w:tc>
          <w:tcPr>
            <w:tcW w:w="1000" w:type="dxa"/>
            <w:tcBorders>
              <w:top w:val="single" w:sz="2" w:space="0" w:color="000000"/>
              <w:left w:val="single" w:sz="20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8" w:lineRule="exact"/>
              <w:ind w:left="-1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B4B4B4"/>
                <w:spacing w:val="-1"/>
                <w:sz w:val="18"/>
              </w:rPr>
              <w:t>None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Calibri" w:hAnsi="Calibri" w:cs="Calibri" w:eastAsia="Calibri"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/>
          <w:i/>
          <w:sz w:val="15"/>
          <w:szCs w:val="15"/>
        </w:rPr>
      </w:pPr>
    </w:p>
    <w:p>
      <w:pPr>
        <w:spacing w:before="56"/>
        <w:ind w:left="14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i/>
          <w:color w:val="585858"/>
          <w:spacing w:val="-1"/>
          <w:sz w:val="22"/>
        </w:rPr>
        <w:t>Endpoint</w:t>
      </w:r>
      <w:r>
        <w:rPr>
          <w:rFonts w:ascii="Calibri"/>
          <w:b/>
          <w:i/>
          <w:color w:val="585858"/>
          <w:spacing w:val="-2"/>
          <w:sz w:val="22"/>
        </w:rPr>
        <w:t> </w:t>
      </w:r>
      <w:r>
        <w:rPr>
          <w:rFonts w:ascii="Calibri"/>
          <w:b/>
          <w:i/>
          <w:color w:val="585858"/>
          <w:spacing w:val="-1"/>
          <w:sz w:val="22"/>
        </w:rPr>
        <w:t>Security</w:t>
      </w:r>
      <w:r>
        <w:rPr>
          <w:rFonts w:ascii="Calibri"/>
          <w:b/>
          <w:i/>
          <w:color w:val="585858"/>
          <w:spacing w:val="-3"/>
          <w:sz w:val="22"/>
        </w:rPr>
        <w:t> </w:t>
      </w:r>
      <w:r>
        <w:rPr>
          <w:rFonts w:ascii="Calibri"/>
          <w:b/>
          <w:i/>
          <w:color w:val="585858"/>
          <w:spacing w:val="-1"/>
          <w:sz w:val="22"/>
        </w:rPr>
        <w:t>Assessment</w:t>
      </w:r>
      <w:r>
        <w:rPr>
          <w:rFonts w:ascii="Calibri"/>
          <w:sz w:val="22"/>
        </w:rPr>
      </w:r>
    </w:p>
    <w:p>
      <w:pPr>
        <w:spacing w:after="0"/>
        <w:jc w:val="left"/>
        <w:rPr>
          <w:rFonts w:ascii="Calibri" w:hAnsi="Calibri" w:cs="Calibri" w:eastAsia="Calibri"/>
          <w:sz w:val="22"/>
          <w:szCs w:val="22"/>
        </w:rPr>
        <w:sectPr>
          <w:pgSz w:w="12240" w:h="15840"/>
          <w:pgMar w:header="720" w:footer="723" w:top="1440" w:bottom="920" w:left="1300" w:right="1320"/>
        </w:sectPr>
      </w:pPr>
    </w:p>
    <w:p>
      <w:pPr>
        <w:spacing w:line="240" w:lineRule="auto" w:before="5"/>
        <w:rPr>
          <w:rFonts w:ascii="Calibri" w:hAnsi="Calibri" w:cs="Calibri" w:eastAsia="Calibri"/>
          <w:b/>
          <w:bCs/>
          <w:i/>
          <w:sz w:val="16"/>
          <w:szCs w:val="16"/>
        </w:rPr>
      </w:pPr>
    </w:p>
    <w:p>
      <w:pPr>
        <w:spacing w:before="56"/>
        <w:ind w:left="160" w:right="287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FF0000"/>
          <w:spacing w:val="-1"/>
          <w:sz w:val="22"/>
        </w:rPr>
        <w:t>Automated detection was</w:t>
      </w:r>
      <w:r>
        <w:rPr>
          <w:rFonts w:ascii="Calibri"/>
          <w:b/>
          <w:color w:val="FF0000"/>
          <w:spacing w:val="-4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unable </w:t>
      </w:r>
      <w:r>
        <w:rPr>
          <w:rFonts w:ascii="Calibri"/>
          <w:b/>
          <w:color w:val="FF0000"/>
          <w:sz w:val="22"/>
        </w:rPr>
        <w:t>to</w:t>
      </w:r>
      <w:r>
        <w:rPr>
          <w:rFonts w:ascii="Calibri"/>
          <w:b/>
          <w:color w:val="FF0000"/>
          <w:spacing w:val="-1"/>
          <w:sz w:val="22"/>
        </w:rPr>
        <w:t> </w:t>
      </w:r>
      <w:r>
        <w:rPr>
          <w:rFonts w:ascii="Calibri"/>
          <w:b/>
          <w:color w:val="FF0000"/>
          <w:sz w:val="22"/>
        </w:rPr>
        <w:t>be</w:t>
      </w:r>
      <w:r>
        <w:rPr>
          <w:rFonts w:ascii="Calibri"/>
          <w:b/>
          <w:color w:val="FF0000"/>
          <w:spacing w:val="-1"/>
          <w:sz w:val="22"/>
        </w:rPr>
        <w:t> completed </w:t>
      </w:r>
      <w:r>
        <w:rPr>
          <w:rFonts w:ascii="Calibri"/>
          <w:b/>
          <w:color w:val="FF0000"/>
          <w:spacing w:val="-2"/>
          <w:sz w:val="22"/>
        </w:rPr>
        <w:t>on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  <w:u w:val="thick" w:color="FF0000"/>
        </w:rPr>
        <w:t>111</w:t>
      </w:r>
      <w:r>
        <w:rPr>
          <w:rFonts w:ascii="Calibri"/>
          <w:b/>
          <w:color w:val="FF0000"/>
          <w:spacing w:val="-2"/>
          <w:sz w:val="22"/>
          <w:u w:val="thick" w:color="FF0000"/>
        </w:rPr>
        <w:t> </w:t>
      </w:r>
      <w:r>
        <w:rPr>
          <w:rFonts w:ascii="Calibri"/>
          <w:b/>
          <w:color w:val="FF0000"/>
          <w:spacing w:val="-1"/>
          <w:sz w:val="22"/>
          <w:u w:val="thick" w:color="FF0000"/>
        </w:rPr>
        <w:t>computers</w:t>
      </w:r>
      <w:r>
        <w:rPr>
          <w:rFonts w:ascii="Calibri"/>
          <w:b/>
          <w:color w:val="FF0000"/>
          <w:sz w:val="22"/>
        </w:rPr>
      </w:r>
      <w:r>
        <w:rPr>
          <w:rFonts w:ascii="Calibri"/>
          <w:b/>
          <w:color w:val="FF0000"/>
          <w:spacing w:val="-1"/>
          <w:sz w:val="22"/>
        </w:rPr>
        <w:t>.</w:t>
      </w:r>
      <w:r>
        <w:rPr>
          <w:rFonts w:ascii="Calibri"/>
          <w:b/>
          <w:color w:val="FF0000"/>
          <w:spacing w:val="48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The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computers</w:t>
      </w:r>
      <w:r>
        <w:rPr>
          <w:rFonts w:ascii="Calibri"/>
          <w:b/>
          <w:color w:val="FF0000"/>
          <w:spacing w:val="-2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should </w:t>
      </w:r>
      <w:r>
        <w:rPr>
          <w:rFonts w:ascii="Calibri"/>
          <w:b/>
          <w:color w:val="FF0000"/>
          <w:sz w:val="22"/>
        </w:rPr>
        <w:t>be</w:t>
      </w:r>
      <w:r>
        <w:rPr>
          <w:rFonts w:ascii="Calibri"/>
          <w:b/>
          <w:color w:val="FF0000"/>
          <w:spacing w:val="59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investigated</w:t>
      </w:r>
      <w:r>
        <w:rPr>
          <w:rFonts w:ascii="Calibri"/>
          <w:b/>
          <w:color w:val="FF0000"/>
          <w:spacing w:val="-4"/>
          <w:sz w:val="22"/>
        </w:rPr>
        <w:t> </w:t>
      </w:r>
      <w:r>
        <w:rPr>
          <w:rFonts w:ascii="Calibri"/>
          <w:b/>
          <w:color w:val="FF0000"/>
          <w:sz w:val="22"/>
        </w:rPr>
        <w:t>to</w:t>
      </w:r>
      <w:r>
        <w:rPr>
          <w:rFonts w:ascii="Calibri"/>
          <w:b/>
          <w:color w:val="FF0000"/>
          <w:spacing w:val="-1"/>
          <w:sz w:val="22"/>
        </w:rPr>
        <w:t> assure proper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anti-virus</w:t>
      </w:r>
      <w:r>
        <w:rPr>
          <w:rFonts w:ascii="Calibri"/>
          <w:b/>
          <w:color w:val="FF0000"/>
          <w:spacing w:val="-2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and anti-spyware detection.</w:t>
      </w:r>
      <w:r>
        <w:rPr>
          <w:rFonts w:ascii="Calibri"/>
          <w:sz w:val="22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before="0"/>
        <w:ind w:left="16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FF0000"/>
          <w:sz w:val="22"/>
        </w:rPr>
      </w:r>
      <w:r>
        <w:rPr>
          <w:rFonts w:ascii="Calibri"/>
          <w:b/>
          <w:color w:val="FF0000"/>
          <w:sz w:val="22"/>
          <w:u w:val="thick" w:color="FF0000"/>
        </w:rPr>
        <w:t>30</w:t>
      </w:r>
      <w:r>
        <w:rPr>
          <w:rFonts w:ascii="Calibri"/>
          <w:b/>
          <w:color w:val="FF0000"/>
          <w:spacing w:val="-2"/>
          <w:sz w:val="22"/>
          <w:u w:val="thick" w:color="FF0000"/>
        </w:rPr>
        <w:t> </w:t>
      </w:r>
      <w:r>
        <w:rPr>
          <w:rFonts w:ascii="Calibri"/>
          <w:b/>
          <w:color w:val="FF0000"/>
          <w:spacing w:val="-1"/>
          <w:sz w:val="22"/>
          <w:u w:val="thick" w:color="FF0000"/>
        </w:rPr>
        <w:t>computers </w:t>
      </w:r>
      <w:r>
        <w:rPr>
          <w:rFonts w:ascii="Calibri"/>
          <w:b/>
          <w:color w:val="FF0000"/>
          <w:spacing w:val="-1"/>
          <w:sz w:val="22"/>
        </w:rPr>
      </w:r>
      <w:r>
        <w:rPr>
          <w:rFonts w:ascii="Calibri"/>
          <w:b/>
          <w:color w:val="FF0000"/>
          <w:spacing w:val="-1"/>
          <w:sz w:val="22"/>
        </w:rPr>
        <w:t>were detected </w:t>
      </w:r>
      <w:r>
        <w:rPr>
          <w:rFonts w:ascii="Calibri"/>
          <w:b/>
          <w:color w:val="FF0000"/>
          <w:sz w:val="22"/>
        </w:rPr>
        <w:t>as </w:t>
      </w:r>
      <w:r>
        <w:rPr>
          <w:rFonts w:ascii="Calibri"/>
          <w:b/>
          <w:color w:val="FF0000"/>
          <w:spacing w:val="-1"/>
          <w:sz w:val="22"/>
        </w:rPr>
        <w:t>having</w:t>
      </w:r>
      <w:r>
        <w:rPr>
          <w:rFonts w:ascii="Calibri"/>
          <w:b/>
          <w:color w:val="FF0000"/>
          <w:spacing w:val="-2"/>
          <w:sz w:val="22"/>
        </w:rPr>
        <w:t> </w:t>
      </w:r>
      <w:r>
        <w:rPr>
          <w:rFonts w:ascii="Calibri"/>
          <w:b/>
          <w:color w:val="FF0000"/>
          <w:sz w:val="22"/>
        </w:rPr>
        <w:t>no</w:t>
      </w:r>
      <w:r>
        <w:rPr>
          <w:rFonts w:ascii="Calibri"/>
          <w:b/>
          <w:color w:val="FF0000"/>
          <w:spacing w:val="-2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anti-virus</w:t>
      </w:r>
      <w:r>
        <w:rPr>
          <w:rFonts w:ascii="Calibri"/>
          <w:b/>
          <w:color w:val="FF0000"/>
          <w:spacing w:val="-4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or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anti-spyware.</w:t>
      </w:r>
      <w:r>
        <w:rPr>
          <w:rFonts w:ascii="Calibri"/>
          <w:sz w:val="22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spacing w:before="56"/>
        <w:ind w:left="16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FF0000"/>
          <w:sz w:val="22"/>
        </w:rPr>
      </w:r>
      <w:r>
        <w:rPr>
          <w:rFonts w:ascii="Calibri"/>
          <w:b/>
          <w:color w:val="FF0000"/>
          <w:sz w:val="22"/>
          <w:u w:val="thick" w:color="FF0000"/>
        </w:rPr>
        <w:t>4 </w:t>
      </w:r>
      <w:r>
        <w:rPr>
          <w:rFonts w:ascii="Calibri"/>
          <w:b/>
          <w:color w:val="FF0000"/>
          <w:spacing w:val="-1"/>
          <w:sz w:val="22"/>
          <w:u w:val="thick" w:color="FF0000"/>
        </w:rPr>
        <w:t>computers </w:t>
      </w:r>
      <w:r>
        <w:rPr>
          <w:rFonts w:ascii="Calibri"/>
          <w:b/>
          <w:color w:val="FF0000"/>
          <w:spacing w:val="-1"/>
          <w:sz w:val="22"/>
        </w:rPr>
      </w:r>
      <w:r>
        <w:rPr>
          <w:rFonts w:ascii="Calibri"/>
          <w:b/>
          <w:color w:val="FF0000"/>
          <w:spacing w:val="-1"/>
          <w:sz w:val="22"/>
        </w:rPr>
        <w:t>with active </w:t>
      </w:r>
      <w:r>
        <w:rPr>
          <w:rFonts w:ascii="Calibri"/>
          <w:b/>
          <w:color w:val="FF0000"/>
          <w:spacing w:val="-2"/>
          <w:sz w:val="22"/>
        </w:rPr>
        <w:t>but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out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of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date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anti-virus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2"/>
          <w:sz w:val="22"/>
        </w:rPr>
        <w:t>or </w:t>
      </w:r>
      <w:r>
        <w:rPr>
          <w:rFonts w:ascii="Calibri"/>
          <w:b/>
          <w:color w:val="FF0000"/>
          <w:spacing w:val="-1"/>
          <w:sz w:val="22"/>
        </w:rPr>
        <w:t>anti-spyware.</w:t>
      </w:r>
      <w:r>
        <w:rPr>
          <w:rFonts w:ascii="Calibri"/>
          <w:sz w:val="22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6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spacing w:before="56"/>
        <w:ind w:left="16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i/>
          <w:color w:val="585858"/>
          <w:spacing w:val="-1"/>
          <w:sz w:val="22"/>
        </w:rPr>
        <w:t>Security</w:t>
      </w:r>
      <w:r>
        <w:rPr>
          <w:rFonts w:ascii="Calibri"/>
          <w:b/>
          <w:i/>
          <w:color w:val="585858"/>
          <w:sz w:val="22"/>
        </w:rPr>
        <w:t> </w:t>
      </w:r>
      <w:r>
        <w:rPr>
          <w:rFonts w:ascii="Calibri"/>
          <w:b/>
          <w:i/>
          <w:color w:val="585858"/>
          <w:spacing w:val="-1"/>
          <w:sz w:val="22"/>
        </w:rPr>
        <w:t>Patch</w:t>
      </w:r>
      <w:r>
        <w:rPr>
          <w:rFonts w:ascii="Calibri"/>
          <w:b/>
          <w:i/>
          <w:color w:val="585858"/>
          <w:spacing w:val="1"/>
          <w:sz w:val="22"/>
        </w:rPr>
        <w:t> </w:t>
      </w:r>
      <w:r>
        <w:rPr>
          <w:rFonts w:ascii="Calibri"/>
          <w:b/>
          <w:i/>
          <w:color w:val="585858"/>
          <w:spacing w:val="-1"/>
          <w:sz w:val="22"/>
        </w:rPr>
        <w:t>Summary</w:t>
      </w:r>
      <w:r>
        <w:rPr>
          <w:rFonts w:ascii="Calibri"/>
          <w:sz w:val="22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i/>
          <w:sz w:val="19"/>
          <w:szCs w:val="19"/>
        </w:rPr>
      </w:pPr>
    </w:p>
    <w:p>
      <w:pPr>
        <w:pStyle w:val="BodyText"/>
        <w:spacing w:line="240" w:lineRule="auto"/>
        <w:ind w:right="287"/>
        <w:jc w:val="left"/>
      </w:pPr>
      <w:r>
        <w:rPr>
          <w:color w:val="585858"/>
          <w:spacing w:val="-1"/>
        </w:rPr>
        <w:t>This</w:t>
      </w:r>
      <w:r>
        <w:rPr>
          <w:color w:val="585858"/>
        </w:rPr>
        <w:t> </w:t>
      </w:r>
      <w:r>
        <w:rPr>
          <w:color w:val="585858"/>
          <w:spacing w:val="-1"/>
        </w:rPr>
        <w:t>section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contains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patching status</w:t>
      </w:r>
      <w:r>
        <w:rPr>
          <w:color w:val="585858"/>
          <w:spacing w:val="-3"/>
        </w:rPr>
        <w:t> </w:t>
      </w:r>
      <w:r>
        <w:rPr>
          <w:color w:val="585858"/>
        </w:rPr>
        <w:t>of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computers</w:t>
      </w:r>
      <w:r>
        <w:rPr>
          <w:color w:val="585858"/>
        </w:rPr>
        <w:t> </w:t>
      </w:r>
      <w:r>
        <w:rPr>
          <w:color w:val="585858"/>
          <w:spacing w:val="-1"/>
        </w:rPr>
        <w:t>using </w:t>
      </w:r>
      <w:r>
        <w:rPr>
          <w:color w:val="585858"/>
        </w:rPr>
        <w:t>MBSA </w:t>
      </w:r>
      <w:r>
        <w:rPr>
          <w:color w:val="585858"/>
          <w:spacing w:val="-2"/>
        </w:rPr>
        <w:t>to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determine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need.</w:t>
      </w:r>
      <w:r>
        <w:rPr>
          <w:color w:val="585858"/>
          <w:spacing w:val="49"/>
        </w:rPr>
        <w:t> </w:t>
      </w:r>
      <w:r>
        <w:rPr>
          <w:color w:val="585858"/>
          <w:spacing w:val="-1"/>
        </w:rPr>
        <w:t>Computers</w:t>
      </w:r>
      <w:r>
        <w:rPr>
          <w:color w:val="585858"/>
          <w:spacing w:val="-2"/>
        </w:rPr>
        <w:t> </w:t>
      </w:r>
      <w:r>
        <w:rPr>
          <w:color w:val="585858"/>
        </w:rPr>
        <w:t>with</w:t>
      </w:r>
      <w:r>
        <w:rPr>
          <w:color w:val="585858"/>
          <w:spacing w:val="65"/>
        </w:rPr>
        <w:t> </w:t>
      </w:r>
      <w:r>
        <w:rPr>
          <w:color w:val="585858"/>
          <w:spacing w:val="-1"/>
        </w:rPr>
        <w:t>missing patches</w:t>
      </w:r>
      <w:r>
        <w:rPr>
          <w:color w:val="585858"/>
        </w:rPr>
        <w:t> </w:t>
      </w:r>
      <w:r>
        <w:rPr>
          <w:color w:val="585858"/>
          <w:spacing w:val="-1"/>
        </w:rPr>
        <w:t>are</w:t>
      </w:r>
      <w:r>
        <w:rPr>
          <w:color w:val="585858"/>
        </w:rPr>
        <w:t> </w:t>
      </w:r>
      <w:r>
        <w:rPr>
          <w:color w:val="585858"/>
          <w:spacing w:val="-1"/>
        </w:rPr>
        <w:t>highlighted </w:t>
      </w:r>
      <w:r>
        <w:rPr>
          <w:color w:val="585858"/>
        </w:rPr>
        <w:t>in red.</w:t>
      </w:r>
      <w:r>
        <w:rPr/>
      </w:r>
    </w:p>
    <w:p>
      <w:pPr>
        <w:spacing w:line="240" w:lineRule="auto" w:before="4"/>
        <w:rPr>
          <w:rFonts w:ascii="Calibri" w:hAnsi="Calibri" w:cs="Calibri" w:eastAsia="Calibri"/>
          <w:sz w:val="20"/>
          <w:szCs w:val="20"/>
        </w:rPr>
      </w:pPr>
    </w:p>
    <w:p>
      <w:pPr>
        <w:spacing w:before="0"/>
        <w:ind w:left="16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color w:val="585858"/>
          <w:sz w:val="20"/>
        </w:rPr>
        <w:t>IP</w:t>
      </w:r>
      <w:r>
        <w:rPr>
          <w:rFonts w:ascii="Calibri"/>
          <w:color w:val="585858"/>
          <w:spacing w:val="-7"/>
          <w:sz w:val="20"/>
        </w:rPr>
        <w:t> </w:t>
      </w:r>
      <w:r>
        <w:rPr>
          <w:rFonts w:ascii="Calibri"/>
          <w:color w:val="585858"/>
          <w:sz w:val="20"/>
        </w:rPr>
        <w:t>Range</w:t>
      </w:r>
      <w:r>
        <w:rPr>
          <w:rFonts w:ascii="Calibri"/>
          <w:color w:val="585858"/>
          <w:spacing w:val="-9"/>
          <w:sz w:val="20"/>
        </w:rPr>
        <w:t> </w:t>
      </w:r>
      <w:r>
        <w:rPr>
          <w:rFonts w:ascii="Calibri"/>
          <w:color w:val="585858"/>
          <w:spacing w:val="-1"/>
          <w:sz w:val="20"/>
        </w:rPr>
        <w:t>for</w:t>
      </w:r>
      <w:r>
        <w:rPr>
          <w:rFonts w:ascii="Calibri"/>
          <w:color w:val="585858"/>
          <w:spacing w:val="-6"/>
          <w:sz w:val="20"/>
        </w:rPr>
        <w:t> </w:t>
      </w:r>
      <w:r>
        <w:rPr>
          <w:rFonts w:ascii="Calibri"/>
          <w:color w:val="585858"/>
          <w:sz w:val="20"/>
        </w:rPr>
        <w:t>MBSA</w:t>
      </w:r>
      <w:r>
        <w:rPr>
          <w:rFonts w:ascii="Calibri"/>
          <w:color w:val="585858"/>
          <w:spacing w:val="-7"/>
          <w:sz w:val="20"/>
        </w:rPr>
        <w:t> </w:t>
      </w:r>
      <w:r>
        <w:rPr>
          <w:rFonts w:ascii="Calibri"/>
          <w:color w:val="585858"/>
          <w:sz w:val="20"/>
        </w:rPr>
        <w:t>scan:</w:t>
      </w:r>
      <w:r>
        <w:rPr>
          <w:rFonts w:ascii="Calibri"/>
          <w:color w:val="585858"/>
          <w:spacing w:val="-5"/>
          <w:sz w:val="20"/>
        </w:rPr>
        <w:t> </w:t>
      </w:r>
      <w:r>
        <w:rPr>
          <w:rFonts w:ascii="Calibri"/>
          <w:color w:val="585858"/>
          <w:sz w:val="20"/>
        </w:rPr>
        <w:t>10.0.7.0-10.0.7.255</w:t>
      </w:r>
      <w:r>
        <w:rPr>
          <w:rFonts w:ascii="Calibri"/>
          <w:sz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1853"/>
        <w:gridCol w:w="2256"/>
        <w:gridCol w:w="2256"/>
        <w:gridCol w:w="2259"/>
      </w:tblGrid>
      <w:tr>
        <w:trPr>
          <w:trHeight w:val="535" w:hRule="exact"/>
        </w:trPr>
        <w:tc>
          <w:tcPr>
            <w:tcW w:w="838" w:type="dxa"/>
            <w:tcBorders>
              <w:top w:val="single" w:sz="2" w:space="0" w:color="000000"/>
              <w:left w:val="single" w:sz="22" w:space="0" w:color="D9D9D9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IP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Address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Computer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Name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Issue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Score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Assessment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881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10.0.7.10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MYCO\OPS001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Unable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scan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299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Cannot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contact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Windows</w:t>
            </w:r>
            <w:r>
              <w:rPr>
                <w:rFonts w:ascii="Calibri"/>
                <w:color w:val="585858"/>
                <w:spacing w:val="2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Agent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on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target</w:t>
            </w:r>
            <w:r>
              <w:rPr>
                <w:rFonts w:ascii="Calibri"/>
                <w:color w:val="585858"/>
                <w:spacing w:val="26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computer,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possibly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due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21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firewall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settings.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878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10.0.7.11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MYCO\MWEST-WIN864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Unable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scan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39" w:lineRule="auto"/>
              <w:ind w:left="49" w:right="275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Cannot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contact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Windows</w:t>
            </w:r>
            <w:r>
              <w:rPr>
                <w:rFonts w:ascii="Calibri"/>
                <w:color w:val="585858"/>
                <w:spacing w:val="2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Agent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on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target</w:t>
            </w:r>
            <w:r>
              <w:rPr>
                <w:rFonts w:ascii="Calibri"/>
                <w:color w:val="585858"/>
                <w:spacing w:val="26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computer,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possibly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due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21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firewall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settings.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878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10.0.7.18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auto"/>
              <w:ind w:left="49" w:right="429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MYCO\PSIMPSON-</w:t>
            </w:r>
            <w:r>
              <w:rPr>
                <w:rFonts w:ascii="Calibri"/>
                <w:color w:val="585858"/>
                <w:spacing w:val="21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WIN764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Unable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scan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299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Cannot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contact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Windows</w:t>
            </w:r>
            <w:r>
              <w:rPr>
                <w:rFonts w:ascii="Calibri"/>
                <w:color w:val="585858"/>
                <w:spacing w:val="2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Agent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on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target</w:t>
            </w:r>
            <w:r>
              <w:rPr>
                <w:rFonts w:ascii="Calibri"/>
                <w:color w:val="585858"/>
                <w:spacing w:val="26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computer,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possibly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due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21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firewall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settings.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879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6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10.0.7.19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6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MYCO\SLOW-WIN7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6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6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Unable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scan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40" w:lineRule="auto"/>
              <w:ind w:left="49" w:right="275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Cannot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contact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Windows</w:t>
            </w:r>
            <w:r>
              <w:rPr>
                <w:rFonts w:ascii="Calibri"/>
                <w:color w:val="585858"/>
                <w:spacing w:val="2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Agent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on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target</w:t>
            </w:r>
            <w:r>
              <w:rPr>
                <w:rFonts w:ascii="Calibri"/>
                <w:color w:val="585858"/>
                <w:spacing w:val="26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computer,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possibly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due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21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firewall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settings.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660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10.0.7.20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MYCO\SE-DAVIS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auto"/>
              <w:ind w:left="49" w:right="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Developer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Tools,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Runtimes,</w:t>
            </w:r>
            <w:r>
              <w:rPr>
                <w:rFonts w:ascii="Calibri"/>
                <w:color w:val="585858"/>
                <w:spacing w:val="27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and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Redistributables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35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660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auto"/>
              <w:ind w:left="49" w:right="595"/>
              <w:jc w:val="both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Microsoft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Application</w:t>
            </w:r>
            <w:r>
              <w:rPr>
                <w:rFonts w:ascii="Calibri"/>
                <w:color w:val="585858"/>
                <w:spacing w:val="2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Virtualization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3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658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auto"/>
              <w:ind w:left="49" w:right="299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Microsoft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Lync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Server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and</w:t>
            </w:r>
            <w:r>
              <w:rPr>
                <w:rFonts w:ascii="Calibri"/>
                <w:color w:val="585858"/>
                <w:spacing w:val="21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Microsoft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Lync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39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Office</w:t>
            </w:r>
            <w:r>
              <w:rPr>
                <w:rFonts w:ascii="Calibri"/>
                <w:color w:val="585858"/>
                <w:spacing w:val="-6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881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48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Office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Communications</w:t>
            </w:r>
            <w:r>
              <w:rPr>
                <w:rFonts w:ascii="Calibri"/>
                <w:color w:val="585858"/>
                <w:spacing w:val="2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Server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And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Office</w:t>
            </w:r>
            <w:r>
              <w:rPr>
                <w:rFonts w:ascii="Calibri"/>
                <w:color w:val="585858"/>
                <w:spacing w:val="28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Communicator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25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39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SQL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Server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39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Silverlight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39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Skype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37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Windows</w:t>
            </w:r>
            <w:r>
              <w:rPr>
                <w:rFonts w:ascii="Calibri"/>
                <w:color w:val="585858"/>
                <w:spacing w:val="-6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</w:tbl>
    <w:p>
      <w:pPr>
        <w:spacing w:after="0" w:line="241" w:lineRule="auto"/>
        <w:jc w:val="left"/>
        <w:rPr>
          <w:rFonts w:ascii="Calibri" w:hAnsi="Calibri" w:cs="Calibri" w:eastAsia="Calibri"/>
          <w:sz w:val="18"/>
          <w:szCs w:val="18"/>
        </w:rPr>
        <w:sectPr>
          <w:pgSz w:w="12240" w:h="15840"/>
          <w:pgMar w:header="720" w:footer="723" w:top="1440" w:bottom="920" w:left="1280" w:right="12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1853"/>
        <w:gridCol w:w="2256"/>
        <w:gridCol w:w="2256"/>
        <w:gridCol w:w="2259"/>
      </w:tblGrid>
      <w:tr>
        <w:trPr>
          <w:trHeight w:val="538" w:hRule="exact"/>
        </w:trPr>
        <w:tc>
          <w:tcPr>
            <w:tcW w:w="838" w:type="dxa"/>
            <w:tcBorders>
              <w:top w:val="single" w:sz="2" w:space="0" w:color="000000"/>
              <w:left w:val="single" w:sz="22" w:space="0" w:color="D9D9D9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IP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Address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Computer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Name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Issue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Score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Assessment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878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10.0.7.26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MYCO\MELKINS-HP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Unable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scan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40" w:lineRule="auto"/>
              <w:ind w:left="49" w:right="275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Cannot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contact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Windows</w:t>
            </w:r>
            <w:r>
              <w:rPr>
                <w:rFonts w:ascii="Calibri"/>
                <w:color w:val="585858"/>
                <w:spacing w:val="2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Agent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on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target</w:t>
            </w:r>
            <w:r>
              <w:rPr>
                <w:rFonts w:ascii="Calibri"/>
                <w:color w:val="585858"/>
                <w:spacing w:val="26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computer,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possibly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due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21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firewall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settings.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39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10.0.7.27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MYCO\HV02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SQL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Server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660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Windows</w:t>
            </w:r>
            <w:r>
              <w:rPr>
                <w:rFonts w:ascii="Calibri"/>
                <w:b/>
                <w:color w:val="FF0000"/>
                <w:spacing w:val="-8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7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Check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failed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(critical)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auto"/>
              <w:ind w:left="49" w:right="186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9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3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2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service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packs</w:t>
            </w:r>
            <w:r>
              <w:rPr>
                <w:rFonts w:ascii="Calibri"/>
                <w:b/>
                <w:color w:val="FF000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or</w:t>
            </w:r>
            <w:r>
              <w:rPr>
                <w:rFonts w:ascii="Calibri"/>
                <w:b/>
                <w:color w:val="FF0000"/>
                <w:spacing w:val="2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rollups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879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10.0.7.28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MYCO\TANDEM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Unable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scan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40" w:lineRule="auto"/>
              <w:ind w:left="49" w:right="275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Cannot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contact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Windows</w:t>
            </w:r>
            <w:r>
              <w:rPr>
                <w:rFonts w:ascii="Calibri"/>
                <w:color w:val="585858"/>
                <w:spacing w:val="2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Agent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on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target</w:t>
            </w:r>
            <w:r>
              <w:rPr>
                <w:rFonts w:ascii="Calibri"/>
                <w:color w:val="585858"/>
                <w:spacing w:val="26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computer,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possibly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due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21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firewall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settings.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881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10.0.7.29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MYCO\MARKETING-1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Unable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scan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299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Cannot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contact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Windows</w:t>
            </w:r>
            <w:r>
              <w:rPr>
                <w:rFonts w:ascii="Calibri"/>
                <w:color w:val="585858"/>
                <w:spacing w:val="2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Agent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on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target</w:t>
            </w:r>
            <w:r>
              <w:rPr>
                <w:rFonts w:ascii="Calibri"/>
                <w:color w:val="585858"/>
                <w:spacing w:val="26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computer,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possibly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due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21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firewall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settings.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39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10.0.7.31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MYCO\MMAYHEMON1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Bing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38" w:lineRule="auto"/>
              <w:ind w:left="49" w:right="443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658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39" w:lineRule="auto"/>
              <w:ind w:left="49" w:right="148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Developer</w:t>
            </w:r>
            <w:r>
              <w:rPr>
                <w:rFonts w:ascii="Calibri"/>
                <w:b/>
                <w:color w:val="FF0000"/>
                <w:spacing w:val="-7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Tools,</w:t>
            </w:r>
            <w:r>
              <w:rPr>
                <w:rFonts w:ascii="Calibri"/>
                <w:b/>
                <w:color w:val="FF0000"/>
                <w:spacing w:val="-7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Runtimes,</w:t>
            </w:r>
            <w:r>
              <w:rPr>
                <w:rFonts w:ascii="Calibri"/>
                <w:b/>
                <w:color w:val="FF0000"/>
                <w:spacing w:val="27"/>
                <w:w w:val="99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and</w:t>
            </w:r>
            <w:r>
              <w:rPr>
                <w:rFonts w:ascii="Calibri"/>
                <w:b/>
                <w:color w:val="FF0000"/>
                <w:spacing w:val="-1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Redistributables</w:t>
            </w:r>
            <w:r>
              <w:rPr>
                <w:rFonts w:ascii="Calibri"/>
                <w:b/>
                <w:color w:val="FF0000"/>
                <w:spacing w:val="27"/>
                <w:w w:val="99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1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Check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failed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(critical)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38" w:lineRule="auto"/>
              <w:ind w:left="49" w:right="553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1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3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660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39" w:lineRule="auto"/>
              <w:ind w:left="49" w:right="259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Microsoft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Lync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Server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and</w:t>
            </w:r>
            <w:r>
              <w:rPr>
                <w:rFonts w:ascii="Calibri"/>
                <w:b/>
                <w:color w:val="FF0000"/>
                <w:spacing w:val="27"/>
                <w:w w:val="99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Microsoft</w:t>
            </w:r>
            <w:r>
              <w:rPr>
                <w:rFonts w:ascii="Calibri"/>
                <w:b/>
                <w:color w:val="FF0000"/>
                <w:spacing w:val="-6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Lync</w:t>
            </w:r>
            <w:r>
              <w:rPr>
                <w:rFonts w:ascii="Calibri"/>
                <w:b/>
                <w:color w:val="FF0000"/>
                <w:spacing w:val="-6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25"/>
                <w:w w:val="99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Check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failed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(critical)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39" w:lineRule="auto"/>
              <w:ind w:left="49" w:right="162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1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3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1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service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packs</w:t>
            </w:r>
            <w:r>
              <w:rPr>
                <w:rFonts w:ascii="Calibri"/>
                <w:b/>
                <w:color w:val="FF000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or</w:t>
            </w:r>
            <w:r>
              <w:rPr>
                <w:rFonts w:ascii="Calibri"/>
                <w:b/>
                <w:color w:val="FF0000"/>
                <w:spacing w:val="2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rollups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39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Office</w:t>
            </w:r>
            <w:r>
              <w:rPr>
                <w:rFonts w:ascii="Calibri"/>
                <w:b/>
                <w:color w:val="FF0000"/>
                <w:spacing w:val="-6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0" w:space="0" w:color="FFFFDC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Check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failed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(critical)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40" w:space="0" w:color="FFFFDC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41" w:lineRule="auto"/>
              <w:ind w:left="1" w:right="438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15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3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879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40" w:lineRule="auto"/>
              <w:ind w:left="49" w:right="48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Office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Communications</w:t>
            </w:r>
            <w:r>
              <w:rPr>
                <w:rFonts w:ascii="Calibri"/>
                <w:color w:val="585858"/>
                <w:spacing w:val="2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Server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And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Office</w:t>
            </w:r>
            <w:r>
              <w:rPr>
                <w:rFonts w:ascii="Calibri"/>
                <w:color w:val="585858"/>
                <w:spacing w:val="28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Communicator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25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41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39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SQL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Server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41" w:lineRule="auto"/>
              <w:ind w:left="49" w:right="443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42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Silverlight</w:t>
            </w:r>
            <w:r>
              <w:rPr>
                <w:rFonts w:ascii="Calibri"/>
                <w:b/>
                <w:color w:val="FF0000"/>
                <w:spacing w:val="-8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7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0" w:space="0" w:color="FFFFDC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Check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failed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(critical)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40" w:space="0" w:color="FFFFDC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41" w:lineRule="auto"/>
              <w:ind w:left="1" w:right="529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1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3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658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Windows</w:t>
            </w:r>
            <w:r>
              <w:rPr>
                <w:rFonts w:ascii="Calibri"/>
                <w:b/>
                <w:color w:val="FF0000"/>
                <w:spacing w:val="-8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7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2" w:space="0" w:color="FFFFDC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Check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failed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(critical)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2" w:space="0" w:color="FFFFDC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39" w:lineRule="auto"/>
              <w:ind w:left="24" w:right="162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67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3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2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service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packs</w:t>
            </w:r>
            <w:r>
              <w:rPr>
                <w:rFonts w:ascii="Calibri"/>
                <w:b/>
                <w:color w:val="FF000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or</w:t>
            </w:r>
            <w:r>
              <w:rPr>
                <w:rFonts w:ascii="Calibri"/>
                <w:b/>
                <w:color w:val="FF0000"/>
                <w:spacing w:val="2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rollups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660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10.0.7.32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MYCO\PSIMPSON1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auto"/>
              <w:ind w:left="49" w:right="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Developer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Tools,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Runtimes,</w:t>
            </w:r>
            <w:r>
              <w:rPr>
                <w:rFonts w:ascii="Calibri"/>
                <w:color w:val="585858"/>
                <w:spacing w:val="27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and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Redistributables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35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39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Office</w:t>
            </w:r>
            <w:r>
              <w:rPr>
                <w:rFonts w:ascii="Calibri"/>
                <w:color w:val="585858"/>
                <w:spacing w:val="-6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40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auto"/>
              <w:ind w:left="49" w:right="312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SDK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Components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27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39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SQL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Server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39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Silverlight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39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Windows</w:t>
            </w:r>
            <w:r>
              <w:rPr>
                <w:rFonts w:ascii="Calibri"/>
                <w:color w:val="585858"/>
                <w:spacing w:val="-6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660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10.0.7.43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MYCO\ISA1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39" w:lineRule="auto"/>
              <w:ind w:left="49" w:right="103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Internet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and</w:t>
            </w:r>
            <w:r>
              <w:rPr>
                <w:rFonts w:ascii="Calibri"/>
                <w:b/>
                <w:color w:val="FF0000"/>
                <w:spacing w:val="25"/>
                <w:w w:val="99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Acceleration</w:t>
            </w:r>
            <w:r>
              <w:rPr>
                <w:rFonts w:ascii="Calibri"/>
                <w:b/>
                <w:color w:val="FF0000"/>
                <w:spacing w:val="-6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Server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27"/>
                <w:w w:val="99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Check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failed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(critical)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39" w:lineRule="auto"/>
              <w:ind w:left="49" w:right="162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1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3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1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service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packs</w:t>
            </w:r>
            <w:r>
              <w:rPr>
                <w:rFonts w:ascii="Calibri"/>
                <w:b/>
                <w:color w:val="FF0000"/>
                <w:spacing w:val="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or</w:t>
            </w:r>
            <w:r>
              <w:rPr>
                <w:rFonts w:ascii="Calibri"/>
                <w:b/>
                <w:color w:val="FF0000"/>
                <w:spacing w:val="2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rollups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18" w:hRule="exact"/>
        </w:trPr>
        <w:tc>
          <w:tcPr>
            <w:tcW w:w="838" w:type="dxa"/>
            <w:tcBorders>
              <w:top w:val="single" w:sz="2" w:space="0" w:color="000000"/>
              <w:left w:val="single" w:sz="22" w:space="0" w:color="FFFFDC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4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SQL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Server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4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Check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failed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(critical)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14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1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sz w:val="18"/>
              </w:rPr>
            </w:r>
          </w:p>
        </w:tc>
      </w:tr>
    </w:tbl>
    <w:p>
      <w:pPr>
        <w:spacing w:after="0" w:line="214" w:lineRule="exact"/>
        <w:jc w:val="left"/>
        <w:rPr>
          <w:rFonts w:ascii="Calibri" w:hAnsi="Calibri" w:cs="Calibri" w:eastAsia="Calibri"/>
          <w:sz w:val="18"/>
          <w:szCs w:val="18"/>
        </w:rPr>
        <w:sectPr>
          <w:pgSz w:w="12240" w:h="15840"/>
          <w:pgMar w:header="720" w:footer="723" w:top="1440" w:bottom="920" w:left="1280" w:right="12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1853"/>
        <w:gridCol w:w="2256"/>
        <w:gridCol w:w="2256"/>
        <w:gridCol w:w="2259"/>
      </w:tblGrid>
      <w:tr>
        <w:trPr>
          <w:trHeight w:val="538" w:hRule="exact"/>
        </w:trPr>
        <w:tc>
          <w:tcPr>
            <w:tcW w:w="838" w:type="dxa"/>
            <w:tcBorders>
              <w:top w:val="single" w:sz="2" w:space="0" w:color="000000"/>
              <w:left w:val="single" w:sz="22" w:space="0" w:color="D9D9D9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IP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Address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Computer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Name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Issue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Score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Assessment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21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658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Windows</w:t>
            </w:r>
            <w:r>
              <w:rPr>
                <w:rFonts w:ascii="Calibri"/>
                <w:b/>
                <w:color w:val="FF0000"/>
                <w:spacing w:val="-8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7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2" w:space="0" w:color="FFFFDC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Check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failed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(critical)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2" w:space="0" w:color="FFFFDC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39" w:lineRule="auto"/>
              <w:ind w:left="24" w:right="162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15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3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2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service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packs</w:t>
            </w:r>
            <w:r>
              <w:rPr>
                <w:rFonts w:ascii="Calibri"/>
                <w:b/>
                <w:color w:val="FF000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or</w:t>
            </w:r>
            <w:r>
              <w:rPr>
                <w:rFonts w:ascii="Calibri"/>
                <w:b/>
                <w:color w:val="FF0000"/>
                <w:spacing w:val="2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rollups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881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10.0.7.44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MYCO\JIM-WIN8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Unable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scan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49" w:right="299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Cannot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contact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Windows</w:t>
            </w:r>
            <w:r>
              <w:rPr>
                <w:rFonts w:ascii="Calibri"/>
                <w:color w:val="585858"/>
                <w:spacing w:val="2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Agent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on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target</w:t>
            </w:r>
            <w:r>
              <w:rPr>
                <w:rFonts w:ascii="Calibri"/>
                <w:color w:val="585858"/>
                <w:spacing w:val="26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computer,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possibly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due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21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firewall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settings.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658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10.0.7.47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MYCO\REX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39" w:lineRule="auto"/>
              <w:ind w:left="49" w:right="148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Developer</w:t>
            </w:r>
            <w:r>
              <w:rPr>
                <w:rFonts w:ascii="Calibri"/>
                <w:b/>
                <w:color w:val="FF0000"/>
                <w:spacing w:val="-7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Tools,</w:t>
            </w:r>
            <w:r>
              <w:rPr>
                <w:rFonts w:ascii="Calibri"/>
                <w:b/>
                <w:color w:val="FF0000"/>
                <w:spacing w:val="-7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Runtimes,</w:t>
            </w:r>
            <w:r>
              <w:rPr>
                <w:rFonts w:ascii="Calibri"/>
                <w:b/>
                <w:color w:val="FF0000"/>
                <w:spacing w:val="27"/>
                <w:w w:val="99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and</w:t>
            </w:r>
            <w:r>
              <w:rPr>
                <w:rFonts w:ascii="Calibri"/>
                <w:b/>
                <w:color w:val="FF0000"/>
                <w:spacing w:val="-1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Redistributables</w:t>
            </w:r>
            <w:r>
              <w:rPr>
                <w:rFonts w:ascii="Calibri"/>
                <w:b/>
                <w:color w:val="FF0000"/>
                <w:spacing w:val="27"/>
                <w:w w:val="99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1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Check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failed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(critical)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38" w:lineRule="auto"/>
              <w:ind w:left="49" w:right="553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3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3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661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40" w:lineRule="auto"/>
              <w:ind w:left="49" w:right="259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Microsoft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Lync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Server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and</w:t>
            </w:r>
            <w:r>
              <w:rPr>
                <w:rFonts w:ascii="Calibri"/>
                <w:b/>
                <w:color w:val="FF0000"/>
                <w:spacing w:val="27"/>
                <w:w w:val="99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Microsoft</w:t>
            </w:r>
            <w:r>
              <w:rPr>
                <w:rFonts w:ascii="Calibri"/>
                <w:b/>
                <w:color w:val="FF0000"/>
                <w:spacing w:val="-6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Lync</w:t>
            </w:r>
            <w:r>
              <w:rPr>
                <w:rFonts w:ascii="Calibri"/>
                <w:b/>
                <w:color w:val="FF0000"/>
                <w:spacing w:val="-6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25"/>
                <w:w w:val="99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Check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failed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(critical)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40" w:lineRule="auto"/>
              <w:ind w:left="49" w:right="162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1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3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1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service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packs</w:t>
            </w:r>
            <w:r>
              <w:rPr>
                <w:rFonts w:ascii="Calibri"/>
                <w:b/>
                <w:color w:val="FF000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or</w:t>
            </w:r>
            <w:r>
              <w:rPr>
                <w:rFonts w:ascii="Calibri"/>
                <w:b/>
                <w:color w:val="FF0000"/>
                <w:spacing w:val="2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rollups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660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Office</w:t>
            </w:r>
            <w:r>
              <w:rPr>
                <w:rFonts w:ascii="Calibri"/>
                <w:b/>
                <w:color w:val="FF0000"/>
                <w:spacing w:val="-6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0" w:space="0" w:color="FFFFDC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Check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failed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(critical)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40" w:space="0" w:color="FFFFDC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39" w:lineRule="auto"/>
              <w:ind w:left="1" w:right="162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32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3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2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service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packs</w:t>
            </w:r>
            <w:r>
              <w:rPr>
                <w:rFonts w:ascii="Calibri"/>
                <w:b/>
                <w:color w:val="FF000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or</w:t>
            </w:r>
            <w:r>
              <w:rPr>
                <w:rFonts w:ascii="Calibri"/>
                <w:b/>
                <w:color w:val="FF0000"/>
                <w:spacing w:val="2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rollups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878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39" w:lineRule="auto"/>
              <w:ind w:left="49" w:right="484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Office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Communications</w:t>
            </w:r>
            <w:r>
              <w:rPr>
                <w:rFonts w:ascii="Calibri"/>
                <w:color w:val="585858"/>
                <w:spacing w:val="2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Server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And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Office</w:t>
            </w:r>
            <w:r>
              <w:rPr>
                <w:rFonts w:ascii="Calibri"/>
                <w:color w:val="585858"/>
                <w:spacing w:val="28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Communicator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25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38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39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38" w:lineRule="auto"/>
              <w:ind w:left="49" w:right="312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SDK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Components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27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38" w:lineRule="auto"/>
              <w:ind w:left="49" w:right="443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39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FF0000"/>
                <w:spacing w:val="-2"/>
                <w:sz w:val="18"/>
              </w:rPr>
              <w:t>SQL</w:t>
            </w:r>
            <w:r>
              <w:rPr>
                <w:rFonts w:ascii="Calibri"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color w:val="FF0000"/>
                <w:spacing w:val="-1"/>
                <w:sz w:val="18"/>
              </w:rPr>
              <w:t>Server</w:t>
            </w:r>
            <w:r>
              <w:rPr>
                <w:rFonts w:ascii="Calibri"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color w:val="FF0000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0" w:space="0" w:color="FFFFDC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FF0000"/>
                <w:spacing w:val="-1"/>
                <w:sz w:val="18"/>
              </w:rPr>
              <w:t>Check</w:t>
            </w:r>
            <w:r>
              <w:rPr>
                <w:rFonts w:ascii="Calibri"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color w:val="FF0000"/>
                <w:spacing w:val="-1"/>
                <w:sz w:val="18"/>
              </w:rPr>
              <w:t>failed</w:t>
            </w:r>
            <w:r>
              <w:rPr>
                <w:rFonts w:ascii="Calibri"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color w:val="FF0000"/>
                <w:sz w:val="18"/>
              </w:rPr>
              <w:t>(non-critical)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40" w:space="0" w:color="FFFFDC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38" w:lineRule="auto"/>
              <w:ind w:left="1" w:right="328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FF0000"/>
                <w:sz w:val="18"/>
              </w:rPr>
              <w:t>1</w:t>
            </w:r>
            <w:r>
              <w:rPr>
                <w:rFonts w:ascii="Calibri"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color w:val="FF0000"/>
                <w:spacing w:val="-1"/>
                <w:sz w:val="18"/>
              </w:rPr>
              <w:t>service</w:t>
            </w:r>
            <w:r>
              <w:rPr>
                <w:rFonts w:ascii="Calibri"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color w:val="FF0000"/>
                <w:spacing w:val="-1"/>
                <w:sz w:val="18"/>
              </w:rPr>
              <w:t>packs</w:t>
            </w:r>
            <w:r>
              <w:rPr>
                <w:rFonts w:ascii="Calibri"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color w:val="FF0000"/>
                <w:sz w:val="18"/>
              </w:rPr>
              <w:t>or</w:t>
            </w:r>
            <w:r>
              <w:rPr>
                <w:rFonts w:ascii="Calibri"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color w:val="FF0000"/>
                <w:sz w:val="18"/>
              </w:rPr>
              <w:t>update</w:t>
            </w:r>
            <w:r>
              <w:rPr>
                <w:rFonts w:ascii="Calibri"/>
                <w:color w:val="FF0000"/>
                <w:spacing w:val="20"/>
                <w:w w:val="99"/>
                <w:sz w:val="18"/>
              </w:rPr>
              <w:t> </w:t>
            </w:r>
            <w:r>
              <w:rPr>
                <w:rFonts w:ascii="Calibri"/>
                <w:color w:val="FF0000"/>
                <w:spacing w:val="-1"/>
                <w:sz w:val="18"/>
              </w:rPr>
              <w:t>rollups</w:t>
            </w:r>
            <w:r>
              <w:rPr>
                <w:rFonts w:ascii="Calibri"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color w:val="FF0000"/>
                <w:sz w:val="18"/>
              </w:rPr>
              <w:t>are</w:t>
            </w:r>
            <w:r>
              <w:rPr>
                <w:rFonts w:ascii="Calibri"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39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Silverlight</w:t>
            </w:r>
            <w:r>
              <w:rPr>
                <w:rFonts w:ascii="Calibri"/>
                <w:b/>
                <w:color w:val="FF0000"/>
                <w:spacing w:val="-8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7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0" w:space="0" w:color="FFFFDC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Check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failed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(critical)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40" w:space="0" w:color="FFFFDC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41" w:lineRule="auto"/>
              <w:ind w:left="1" w:right="529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1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3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660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Windows</w:t>
            </w:r>
            <w:r>
              <w:rPr>
                <w:rFonts w:ascii="Calibri"/>
                <w:b/>
                <w:color w:val="FF0000"/>
                <w:spacing w:val="-8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7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2" w:space="0" w:color="FFFFDC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Check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failed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(critical)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2" w:space="0" w:color="FFFFDC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40" w:lineRule="auto"/>
              <w:ind w:left="24" w:right="162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69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3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4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service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packs</w:t>
            </w:r>
            <w:r>
              <w:rPr>
                <w:rFonts w:ascii="Calibri"/>
                <w:b/>
                <w:color w:val="FF000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or</w:t>
            </w:r>
            <w:r>
              <w:rPr>
                <w:rFonts w:ascii="Calibri"/>
                <w:b/>
                <w:color w:val="FF0000"/>
                <w:spacing w:val="2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rollups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658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10.0.7.57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MYCO\RANCOR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auto"/>
              <w:ind w:left="49" w:right="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Developer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Tools,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Runtimes,</w:t>
            </w:r>
            <w:r>
              <w:rPr>
                <w:rFonts w:ascii="Calibri"/>
                <w:color w:val="585858"/>
                <w:spacing w:val="27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and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Redistributables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35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42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Office</w:t>
            </w:r>
            <w:r>
              <w:rPr>
                <w:rFonts w:ascii="Calibri"/>
                <w:color w:val="585858"/>
                <w:spacing w:val="-6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1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39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auto"/>
              <w:ind w:left="49" w:right="312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SDK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Components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27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39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2"/>
                <w:sz w:val="18"/>
              </w:rPr>
              <w:t>SQL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Server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39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nil" w:sz="6" w:space="0" w:color="auto"/>
              <w:right w:val="single" w:sz="2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Silverlight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39" w:hRule="exact"/>
        </w:trPr>
        <w:tc>
          <w:tcPr>
            <w:tcW w:w="838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Windows</w:t>
            </w:r>
            <w:r>
              <w:rPr>
                <w:rFonts w:ascii="Calibri"/>
                <w:color w:val="585858"/>
                <w:spacing w:val="-6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Check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passed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auto"/>
              <w:ind w:left="49" w:right="46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No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are</w:t>
            </w:r>
            <w:r>
              <w:rPr>
                <w:rFonts w:ascii="Calibri"/>
                <w:color w:val="585858"/>
                <w:spacing w:val="21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1318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10.0.7.60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MYCO\PABUILD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Unable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scan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40" w:lineRule="auto"/>
              <w:ind w:left="49" w:right="56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Computer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has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an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older</w:t>
            </w:r>
            <w:r>
              <w:rPr>
                <w:rFonts w:ascii="Calibri"/>
                <w:color w:val="585858"/>
                <w:spacing w:val="28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version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of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the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client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and</w:t>
            </w:r>
            <w:r>
              <w:rPr>
                <w:rFonts w:ascii="Calibri"/>
                <w:color w:val="585858"/>
                <w:spacing w:val="2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database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demands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</w:t>
            </w:r>
            <w:r>
              <w:rPr>
                <w:rFonts w:ascii="Calibri"/>
                <w:color w:val="585858"/>
                <w:spacing w:val="3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newer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version.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Current</w:t>
            </w:r>
            <w:r>
              <w:rPr>
                <w:rFonts w:ascii="Calibri"/>
                <w:color w:val="585858"/>
                <w:spacing w:val="23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version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is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and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minmum</w:t>
            </w:r>
            <w:r>
              <w:rPr>
                <w:rFonts w:ascii="Calibri"/>
                <w:color w:val="585858"/>
                <w:spacing w:val="24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required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version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is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660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10.0.7.62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MYCO\DEVWIKI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Windows</w:t>
            </w:r>
            <w:r>
              <w:rPr>
                <w:rFonts w:ascii="Calibri"/>
                <w:b/>
                <w:color w:val="FF0000"/>
                <w:spacing w:val="-8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7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Check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failed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(critical)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auto"/>
              <w:ind w:left="49" w:right="186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130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3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5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service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packs</w:t>
            </w:r>
            <w:r>
              <w:rPr>
                <w:rFonts w:ascii="Calibri"/>
                <w:b/>
                <w:color w:val="FF000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or</w:t>
            </w:r>
            <w:r>
              <w:rPr>
                <w:rFonts w:ascii="Calibri"/>
                <w:b/>
                <w:color w:val="FF0000"/>
                <w:spacing w:val="27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rollups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658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10.0.7.63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MYCO\JIM-WIN7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Unable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scan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39" w:lineRule="auto"/>
              <w:ind w:left="49" w:right="275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Cannot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contact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Windows</w:t>
            </w:r>
            <w:r>
              <w:rPr>
                <w:rFonts w:ascii="Calibri"/>
                <w:color w:val="585858"/>
                <w:spacing w:val="2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Agent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on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target</w:t>
            </w:r>
            <w:r>
              <w:rPr>
                <w:rFonts w:ascii="Calibri"/>
                <w:color w:val="585858"/>
                <w:spacing w:val="26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computer,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possibly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due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sz w:val="18"/>
              </w:rPr>
            </w:r>
          </w:p>
        </w:tc>
      </w:tr>
    </w:tbl>
    <w:p>
      <w:pPr>
        <w:spacing w:after="0" w:line="239" w:lineRule="auto"/>
        <w:jc w:val="left"/>
        <w:rPr>
          <w:rFonts w:ascii="Calibri" w:hAnsi="Calibri" w:cs="Calibri" w:eastAsia="Calibri"/>
          <w:sz w:val="18"/>
          <w:szCs w:val="18"/>
        </w:rPr>
        <w:sectPr>
          <w:pgSz w:w="12240" w:h="15840"/>
          <w:pgMar w:header="720" w:footer="723" w:top="1440" w:bottom="920" w:left="1280" w:right="12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1853"/>
        <w:gridCol w:w="2256"/>
        <w:gridCol w:w="2256"/>
        <w:gridCol w:w="2259"/>
      </w:tblGrid>
      <w:tr>
        <w:trPr>
          <w:trHeight w:val="538" w:hRule="exact"/>
        </w:trPr>
        <w:tc>
          <w:tcPr>
            <w:tcW w:w="838" w:type="dxa"/>
            <w:tcBorders>
              <w:top w:val="single" w:sz="2" w:space="0" w:color="000000"/>
              <w:left w:val="single" w:sz="22" w:space="0" w:color="D9D9D9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IP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Address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Computer</w:t>
            </w:r>
            <w:r>
              <w:rPr>
                <w:rFonts w:ascii="Calibri"/>
                <w:color w:val="585858"/>
                <w:sz w:val="22"/>
              </w:rPr>
              <w:t> </w:t>
            </w:r>
            <w:r>
              <w:rPr>
                <w:rFonts w:ascii="Calibri"/>
                <w:color w:val="585858"/>
                <w:spacing w:val="-1"/>
                <w:sz w:val="22"/>
              </w:rPr>
              <w:t>Name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Issue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Score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Assessment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21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/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firewall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settings.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18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4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10.0.7.65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4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MYCO\MYCO30DEV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4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4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Unable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scan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4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Cannot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load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CAB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file.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838" w:type="dxa"/>
            <w:tcBorders>
              <w:top w:val="single" w:sz="2" w:space="0" w:color="000000"/>
              <w:left w:val="single" w:sz="22" w:space="0" w:color="FFFFDC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24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10.0.7.67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MYCO\JAGA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Unable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scan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Cannot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load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CAB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file.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878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10.0.7.74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MYCO\BKRICKEY-WIN7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Unable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scan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auto"/>
              <w:ind w:left="49" w:right="299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Cannot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contact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Windows</w:t>
            </w:r>
            <w:r>
              <w:rPr>
                <w:rFonts w:ascii="Calibri"/>
                <w:color w:val="585858"/>
                <w:spacing w:val="2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Agent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on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target</w:t>
            </w:r>
            <w:r>
              <w:rPr>
                <w:rFonts w:ascii="Calibri"/>
                <w:color w:val="585858"/>
                <w:spacing w:val="26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computer,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possibly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due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21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firewall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settings.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660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10.0.7.75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MYCO\DEVWIKI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Windows</w:t>
            </w:r>
            <w:r>
              <w:rPr>
                <w:rFonts w:ascii="Calibri"/>
                <w:b/>
                <w:color w:val="FF0000"/>
                <w:spacing w:val="-8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7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Check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failed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(critical)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39" w:lineRule="auto"/>
              <w:ind w:left="49" w:right="162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130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security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updates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3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5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service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packs</w:t>
            </w:r>
            <w:r>
              <w:rPr>
                <w:rFonts w:ascii="Calibri"/>
                <w:b/>
                <w:color w:val="FF0000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or</w:t>
            </w:r>
            <w:r>
              <w:rPr>
                <w:rFonts w:ascii="Calibri"/>
                <w:b/>
                <w:color w:val="FF0000"/>
                <w:spacing w:val="23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update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rollups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z w:val="18"/>
              </w:rPr>
              <w:t>are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missing.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879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10.0.7.82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8" w:lineRule="auto"/>
              <w:ind w:left="49" w:right="429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MYCO\PSIMPSON-</w:t>
            </w:r>
            <w:r>
              <w:rPr>
                <w:rFonts w:ascii="Calibri"/>
                <w:color w:val="585858"/>
                <w:spacing w:val="21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WIN7TEST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Unable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scan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auto"/>
              <w:ind w:left="49" w:right="299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Cannot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contact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Windows</w:t>
            </w:r>
            <w:r>
              <w:rPr>
                <w:rFonts w:ascii="Calibri"/>
                <w:color w:val="585858"/>
                <w:spacing w:val="2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Agent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on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target</w:t>
            </w:r>
            <w:r>
              <w:rPr>
                <w:rFonts w:ascii="Calibri"/>
                <w:color w:val="585858"/>
                <w:spacing w:val="26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computer,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possibly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due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21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firewall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settings.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876" w:hRule="exact"/>
        </w:trPr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10.0.7.90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MYCO\JOES-PC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Security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Updates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DC"/>
          </w:tcPr>
          <w:p>
            <w:pPr>
              <w:pStyle w:val="TableParagraph"/>
              <w:spacing w:line="215" w:lineRule="exact"/>
              <w:ind w:left="4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Unable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scan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FFFFDC"/>
            </w:tcBorders>
            <w:shd w:val="clear" w:color="auto" w:fill="FFFFDC"/>
          </w:tcPr>
          <w:p>
            <w:pPr>
              <w:pStyle w:val="TableParagraph"/>
              <w:spacing w:line="240" w:lineRule="auto"/>
              <w:ind w:left="49" w:right="275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Cannot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contact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Windows</w:t>
            </w:r>
            <w:r>
              <w:rPr>
                <w:rFonts w:ascii="Calibri"/>
                <w:color w:val="585858"/>
                <w:spacing w:val="2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Update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Agent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on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target</w:t>
            </w:r>
            <w:r>
              <w:rPr>
                <w:rFonts w:ascii="Calibri"/>
                <w:color w:val="585858"/>
                <w:spacing w:val="26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computer,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possibly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due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to</w:t>
            </w:r>
            <w:r>
              <w:rPr>
                <w:rFonts w:ascii="Calibri"/>
                <w:color w:val="585858"/>
                <w:spacing w:val="21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firewall</w:t>
            </w:r>
            <w:r>
              <w:rPr>
                <w:rFonts w:ascii="Calibri"/>
                <w:color w:val="585858"/>
                <w:spacing w:val="-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settings.</w:t>
            </w:r>
            <w:r>
              <w:rPr>
                <w:rFonts w:ascii="Calibri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56"/>
        <w:ind w:left="16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i/>
          <w:color w:val="585858"/>
          <w:spacing w:val="-1"/>
          <w:sz w:val="22"/>
        </w:rPr>
        <w:t>Security</w:t>
      </w:r>
      <w:r>
        <w:rPr>
          <w:rFonts w:ascii="Calibri"/>
          <w:b/>
          <w:i/>
          <w:color w:val="585858"/>
          <w:sz w:val="22"/>
        </w:rPr>
        <w:t> </w:t>
      </w:r>
      <w:r>
        <w:rPr>
          <w:rFonts w:ascii="Calibri"/>
          <w:b/>
          <w:i/>
          <w:color w:val="585858"/>
          <w:spacing w:val="-1"/>
          <w:sz w:val="22"/>
        </w:rPr>
        <w:t>Patch Assessment</w:t>
      </w:r>
      <w:r>
        <w:rPr>
          <w:rFonts w:ascii="Calibri"/>
          <w:sz w:val="22"/>
        </w:rPr>
      </w:r>
    </w:p>
    <w:p>
      <w:pPr>
        <w:spacing w:line="240" w:lineRule="auto" w:before="11"/>
        <w:rPr>
          <w:rFonts w:ascii="Calibri" w:hAnsi="Calibri" w:cs="Calibri" w:eastAsia="Calibri"/>
          <w:b/>
          <w:bCs/>
          <w:i/>
          <w:sz w:val="19"/>
          <w:szCs w:val="19"/>
        </w:rPr>
      </w:pPr>
    </w:p>
    <w:p>
      <w:pPr>
        <w:spacing w:before="0"/>
        <w:ind w:left="160" w:right="287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FF0000"/>
          <w:spacing w:val="-1"/>
          <w:sz w:val="22"/>
        </w:rPr>
        <w:t>Automated detection was</w:t>
      </w:r>
      <w:r>
        <w:rPr>
          <w:rFonts w:ascii="Calibri"/>
          <w:b/>
          <w:color w:val="FF0000"/>
          <w:spacing w:val="-4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unable </w:t>
      </w:r>
      <w:r>
        <w:rPr>
          <w:rFonts w:ascii="Calibri"/>
          <w:b/>
          <w:color w:val="FF0000"/>
          <w:sz w:val="22"/>
        </w:rPr>
        <w:t>to</w:t>
      </w:r>
      <w:r>
        <w:rPr>
          <w:rFonts w:ascii="Calibri"/>
          <w:b/>
          <w:color w:val="FF0000"/>
          <w:spacing w:val="-1"/>
          <w:sz w:val="22"/>
        </w:rPr>
        <w:t> </w:t>
      </w:r>
      <w:r>
        <w:rPr>
          <w:rFonts w:ascii="Calibri"/>
          <w:b/>
          <w:color w:val="FF0000"/>
          <w:sz w:val="22"/>
        </w:rPr>
        <w:t>be</w:t>
      </w:r>
      <w:r>
        <w:rPr>
          <w:rFonts w:ascii="Calibri"/>
          <w:b/>
          <w:color w:val="FF0000"/>
          <w:spacing w:val="-1"/>
          <w:sz w:val="22"/>
        </w:rPr>
        <w:t> completed </w:t>
      </w:r>
      <w:r>
        <w:rPr>
          <w:rFonts w:ascii="Calibri"/>
          <w:b/>
          <w:color w:val="FF0000"/>
          <w:spacing w:val="-2"/>
          <w:sz w:val="22"/>
        </w:rPr>
        <w:t>on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z w:val="22"/>
          <w:u w:val="thick" w:color="FF0000"/>
        </w:rPr>
        <w:t>15</w:t>
      </w:r>
      <w:r>
        <w:rPr>
          <w:rFonts w:ascii="Calibri"/>
          <w:b/>
          <w:color w:val="FF0000"/>
          <w:spacing w:val="-2"/>
          <w:sz w:val="22"/>
          <w:u w:val="thick" w:color="FF0000"/>
        </w:rPr>
        <w:t> </w:t>
      </w:r>
      <w:r>
        <w:rPr>
          <w:rFonts w:ascii="Calibri"/>
          <w:b/>
          <w:color w:val="FF0000"/>
          <w:spacing w:val="-1"/>
          <w:sz w:val="22"/>
          <w:u w:val="thick" w:color="FF0000"/>
        </w:rPr>
        <w:t>computers</w:t>
      </w:r>
      <w:r>
        <w:rPr>
          <w:rFonts w:ascii="Calibri"/>
          <w:b/>
          <w:color w:val="FF0000"/>
          <w:sz w:val="22"/>
        </w:rPr>
      </w:r>
      <w:r>
        <w:rPr>
          <w:rFonts w:ascii="Calibri"/>
          <w:b/>
          <w:color w:val="FF0000"/>
          <w:spacing w:val="-1"/>
          <w:sz w:val="22"/>
        </w:rPr>
        <w:t>.</w:t>
      </w:r>
      <w:r>
        <w:rPr>
          <w:rFonts w:ascii="Calibri"/>
          <w:b/>
          <w:color w:val="FF0000"/>
          <w:spacing w:val="48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The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computers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should </w:t>
      </w:r>
      <w:r>
        <w:rPr>
          <w:rFonts w:ascii="Calibri"/>
          <w:b/>
          <w:color w:val="FF0000"/>
          <w:sz w:val="22"/>
        </w:rPr>
        <w:t>be</w:t>
      </w:r>
      <w:r>
        <w:rPr>
          <w:rFonts w:ascii="Calibri"/>
          <w:b/>
          <w:color w:val="FF0000"/>
          <w:spacing w:val="53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investigated</w:t>
      </w:r>
      <w:r>
        <w:rPr>
          <w:rFonts w:ascii="Calibri"/>
          <w:b/>
          <w:color w:val="FF0000"/>
          <w:spacing w:val="-4"/>
          <w:sz w:val="22"/>
        </w:rPr>
        <w:t> </w:t>
      </w:r>
      <w:r>
        <w:rPr>
          <w:rFonts w:ascii="Calibri"/>
          <w:b/>
          <w:color w:val="FF0000"/>
          <w:sz w:val="22"/>
        </w:rPr>
        <w:t>to</w:t>
      </w:r>
      <w:r>
        <w:rPr>
          <w:rFonts w:ascii="Calibri"/>
          <w:b/>
          <w:color w:val="FF0000"/>
          <w:spacing w:val="-1"/>
          <w:sz w:val="22"/>
        </w:rPr>
        <w:t> assure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the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latest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patches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have been applied.</w:t>
      </w:r>
      <w:r>
        <w:rPr>
          <w:rFonts w:ascii="Calibri"/>
          <w:sz w:val="22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before="0"/>
        <w:ind w:left="160" w:right="287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FF0000"/>
          <w:spacing w:val="-1"/>
          <w:sz w:val="22"/>
        </w:rPr>
        <w:t>Security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patches</w:t>
      </w:r>
      <w:r>
        <w:rPr>
          <w:rFonts w:ascii="Calibri"/>
          <w:b/>
          <w:color w:val="FF0000"/>
          <w:spacing w:val="-2"/>
          <w:sz w:val="22"/>
        </w:rPr>
        <w:t> </w:t>
      </w:r>
      <w:r>
        <w:rPr>
          <w:rFonts w:ascii="Calibri"/>
          <w:b/>
          <w:color w:val="FF0000"/>
          <w:sz w:val="22"/>
        </w:rPr>
        <w:t>are</w:t>
      </w:r>
      <w:r>
        <w:rPr>
          <w:rFonts w:ascii="Calibri"/>
          <w:b/>
          <w:color w:val="FF0000"/>
          <w:spacing w:val="-1"/>
          <w:sz w:val="22"/>
        </w:rPr>
        <w:t> missing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on</w:t>
      </w:r>
      <w:r>
        <w:rPr>
          <w:rFonts w:ascii="Calibri"/>
          <w:b/>
          <w:color w:val="FF0000"/>
          <w:spacing w:val="1"/>
          <w:sz w:val="22"/>
        </w:rPr>
        <w:t> </w:t>
      </w:r>
      <w:r>
        <w:rPr>
          <w:rFonts w:ascii="Calibri"/>
          <w:b/>
          <w:color w:val="FF0000"/>
          <w:sz w:val="22"/>
          <w:u w:val="thick" w:color="FF0000"/>
        </w:rPr>
        <w:t>6</w:t>
      </w:r>
      <w:r>
        <w:rPr>
          <w:rFonts w:ascii="Calibri"/>
          <w:b/>
          <w:color w:val="FF0000"/>
          <w:spacing w:val="-2"/>
          <w:sz w:val="22"/>
          <w:u w:val="thick" w:color="FF0000"/>
        </w:rPr>
        <w:t> </w:t>
      </w:r>
      <w:r>
        <w:rPr>
          <w:rFonts w:ascii="Calibri"/>
          <w:b/>
          <w:color w:val="FF0000"/>
          <w:spacing w:val="-1"/>
          <w:sz w:val="22"/>
          <w:u w:val="thick" w:color="FF0000"/>
        </w:rPr>
        <w:t>computers</w:t>
      </w:r>
      <w:r>
        <w:rPr>
          <w:rFonts w:ascii="Calibri"/>
          <w:b/>
          <w:color w:val="FF0000"/>
          <w:sz w:val="22"/>
        </w:rPr>
      </w:r>
      <w:r>
        <w:rPr>
          <w:rFonts w:ascii="Calibri"/>
          <w:b/>
          <w:color w:val="FF0000"/>
          <w:spacing w:val="-1"/>
          <w:sz w:val="22"/>
        </w:rPr>
        <w:t>.</w:t>
      </w:r>
      <w:r>
        <w:rPr>
          <w:rFonts w:ascii="Calibri"/>
          <w:b/>
          <w:color w:val="FF0000"/>
          <w:spacing w:val="48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These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patches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should </w:t>
      </w:r>
      <w:r>
        <w:rPr>
          <w:rFonts w:ascii="Calibri"/>
          <w:b/>
          <w:color w:val="FF0000"/>
          <w:sz w:val="22"/>
        </w:rPr>
        <w:t>be</w:t>
      </w:r>
      <w:r>
        <w:rPr>
          <w:rFonts w:ascii="Calibri"/>
          <w:b/>
          <w:color w:val="FF0000"/>
          <w:spacing w:val="-1"/>
          <w:sz w:val="22"/>
        </w:rPr>
        <w:t> applied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as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soon </w:t>
      </w:r>
      <w:r>
        <w:rPr>
          <w:rFonts w:ascii="Calibri"/>
          <w:b/>
          <w:color w:val="FF0000"/>
          <w:sz w:val="22"/>
        </w:rPr>
        <w:t>as </w:t>
      </w:r>
      <w:r>
        <w:rPr>
          <w:rFonts w:ascii="Calibri"/>
          <w:b/>
          <w:color w:val="FF0000"/>
          <w:spacing w:val="-1"/>
          <w:sz w:val="22"/>
        </w:rPr>
        <w:t>possible </w:t>
      </w:r>
      <w:r>
        <w:rPr>
          <w:rFonts w:ascii="Calibri"/>
          <w:b/>
          <w:color w:val="FF0000"/>
          <w:sz w:val="22"/>
        </w:rPr>
        <w:t>to</w:t>
      </w:r>
      <w:r>
        <w:rPr>
          <w:rFonts w:ascii="Calibri"/>
          <w:b/>
          <w:color w:val="FF0000"/>
          <w:spacing w:val="59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prevent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or</w:t>
      </w:r>
      <w:r>
        <w:rPr>
          <w:rFonts w:ascii="Calibri"/>
          <w:b/>
          <w:color w:val="FF0000"/>
          <w:spacing w:val="-2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restrict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the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spread of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malicious</w:t>
      </w:r>
      <w:r>
        <w:rPr>
          <w:rFonts w:ascii="Calibri"/>
          <w:b/>
          <w:color w:val="FF0000"/>
          <w:spacing w:val="-2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software.</w:t>
      </w:r>
      <w:r>
        <w:rPr>
          <w:rFonts w:ascii="Calibri"/>
          <w:sz w:val="22"/>
        </w:rPr>
      </w:r>
    </w:p>
    <w:p>
      <w:pPr>
        <w:spacing w:after="0"/>
        <w:jc w:val="left"/>
        <w:rPr>
          <w:rFonts w:ascii="Calibri" w:hAnsi="Calibri" w:cs="Calibri" w:eastAsia="Calibri"/>
          <w:sz w:val="22"/>
          <w:szCs w:val="22"/>
        </w:rPr>
        <w:sectPr>
          <w:pgSz w:w="12240" w:h="15840"/>
          <w:pgMar w:header="720" w:footer="723" w:top="1440" w:bottom="920" w:left="1280" w:right="1280"/>
        </w:sectPr>
      </w:pPr>
    </w:p>
    <w:p>
      <w:pPr>
        <w:spacing w:line="240" w:lineRule="auto" w:before="7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tabs>
          <w:tab w:pos="9591" w:val="left" w:leader="none"/>
        </w:tabs>
        <w:spacing w:before="59"/>
        <w:ind w:left="131" w:right="0" w:firstLine="0"/>
        <w:jc w:val="left"/>
        <w:rPr>
          <w:rFonts w:ascii="Calibri" w:hAnsi="Calibri" w:cs="Calibri" w:eastAsia="Calibri"/>
          <w:sz w:val="20"/>
          <w:szCs w:val="20"/>
        </w:rPr>
      </w:pPr>
      <w:bookmarkStart w:name="_bookmark16" w:id="21"/>
      <w:bookmarkEnd w:id="21"/>
      <w:r>
        <w:rPr/>
      </w: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5.2</w:t>
      </w:r>
      <w:r>
        <w:rPr>
          <w:rFonts w:ascii="Calibri"/>
          <w:b/>
          <w:sz w:val="20"/>
          <w:highlight w:val="lightGray"/>
        </w:rPr>
        <w:t> -</w:t>
      </w:r>
      <w:r>
        <w:rPr>
          <w:rFonts w:ascii="Calibri"/>
          <w:b/>
          <w:spacing w:val="3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Applications</w:t>
      </w:r>
      <w:r>
        <w:rPr>
          <w:rFonts w:ascii="Calibri"/>
          <w:b/>
          <w:spacing w:val="5"/>
          <w:sz w:val="20"/>
          <w:highlight w:val="lightGray"/>
        </w:rPr>
        <w:t> </w:t>
      </w:r>
      <w:r>
        <w:rPr>
          <w:rFonts w:ascii="Calibri"/>
          <w:b/>
          <w:spacing w:val="3"/>
          <w:sz w:val="20"/>
          <w:highlight w:val="lightGray"/>
        </w:rPr>
        <w:t>and Data</w:t>
      </w:r>
      <w:r>
        <w:rPr>
          <w:rFonts w:ascii="Calibri"/>
          <w:b/>
          <w:spacing w:val="6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Criticality</w:t>
      </w:r>
      <w:r>
        <w:rPr>
          <w:rFonts w:ascii="Calibri"/>
          <w:b/>
          <w:spacing w:val="3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Analysis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spacing w:line="200" w:lineRule="atLeast"/>
        <w:ind w:left="1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73.15pt;height:26.8pt;mso-position-horizontal-relative:char;mso-position-vertical-relative:line" type="#_x0000_t202" filled="false" stroked="true" strokeweight=".22pt" strokecolor="#000000">
            <v:textbox inset="0,0,0,0">
              <w:txbxContent>
                <w:p>
                  <w:pPr>
                    <w:spacing w:line="240" w:lineRule="auto" w:before="0"/>
                    <w:ind w:left="49" w:right="624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0"/>
                      <w:szCs w:val="20"/>
                    </w:rPr>
                    <w:t>§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164.308(a)(7)(ii)-Assess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relative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criticality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specific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applications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data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in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support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other</w:t>
                  </w:r>
                  <w:r>
                    <w:rPr>
                      <w:rFonts w:ascii="Calibri" w:hAnsi="Calibri" w:cs="Calibri" w:eastAsia="Calibri"/>
                      <w:color w:val="585858"/>
                      <w:spacing w:val="7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contingency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plan components.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pStyle w:val="BodyText"/>
        <w:spacing w:line="240" w:lineRule="auto" w:before="56"/>
        <w:ind w:right="201"/>
        <w:jc w:val="left"/>
      </w:pPr>
      <w:r>
        <w:rPr>
          <w:color w:val="585858"/>
          <w:spacing w:val="-1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following </w:t>
      </w:r>
      <w:r>
        <w:rPr>
          <w:color w:val="585858"/>
        </w:rPr>
        <w:t>is an</w:t>
      </w:r>
      <w:r>
        <w:rPr>
          <w:color w:val="585858"/>
          <w:spacing w:val="-1"/>
        </w:rPr>
        <w:t> analysis</w:t>
      </w:r>
      <w:r>
        <w:rPr>
          <w:color w:val="585858"/>
          <w:spacing w:val="-3"/>
        </w:rPr>
        <w:t> </w:t>
      </w:r>
      <w:r>
        <w:rPr>
          <w:color w:val="585858"/>
        </w:rPr>
        <w:t>of</w:t>
      </w:r>
      <w:r>
        <w:rPr>
          <w:color w:val="585858"/>
          <w:spacing w:val="-2"/>
        </w:rPr>
        <w:t> </w:t>
      </w:r>
      <w:r>
        <w:rPr>
          <w:color w:val="585858"/>
        </w:rPr>
        <w:t>the </w:t>
      </w:r>
      <w:r>
        <w:rPr>
          <w:color w:val="585858"/>
          <w:spacing w:val="-1"/>
        </w:rPr>
        <w:t>environment</w:t>
      </w:r>
      <w:r>
        <w:rPr>
          <w:color w:val="585858"/>
        </w:rPr>
        <w:t> </w:t>
      </w:r>
      <w:r>
        <w:rPr>
          <w:color w:val="585858"/>
          <w:spacing w:val="-1"/>
        </w:rPr>
        <w:t>looking </w:t>
      </w:r>
      <w:r>
        <w:rPr>
          <w:color w:val="585858"/>
        </w:rPr>
        <w:t>for</w:t>
      </w:r>
      <w:r>
        <w:rPr>
          <w:color w:val="585858"/>
          <w:spacing w:val="-2"/>
        </w:rPr>
        <w:t> </w:t>
      </w:r>
      <w:r>
        <w:rPr>
          <w:color w:val="585858"/>
        </w:rPr>
        <w:t>other</w:t>
      </w:r>
      <w:r>
        <w:rPr>
          <w:color w:val="585858"/>
          <w:spacing w:val="-3"/>
        </w:rPr>
        <w:t> </w:t>
      </w:r>
      <w:r>
        <w:rPr>
          <w:color w:val="585858"/>
        </w:rPr>
        <w:t>areas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where</w:t>
      </w:r>
      <w:r>
        <w:rPr>
          <w:color w:val="585858"/>
          <w:spacing w:val="-2"/>
        </w:rPr>
        <w:t> PHI</w:t>
      </w:r>
      <w:r>
        <w:rPr>
          <w:color w:val="585858"/>
        </w:rPr>
        <w:t> </w:t>
      </w:r>
      <w:r>
        <w:rPr>
          <w:color w:val="585858"/>
          <w:spacing w:val="-1"/>
        </w:rPr>
        <w:t>may</w:t>
      </w:r>
      <w:r>
        <w:rPr>
          <w:color w:val="585858"/>
        </w:rPr>
        <w:t> </w:t>
      </w:r>
      <w:r>
        <w:rPr>
          <w:color w:val="585858"/>
          <w:spacing w:val="-1"/>
        </w:rPr>
        <w:t>be</w:t>
      </w:r>
      <w:r>
        <w:rPr>
          <w:color w:val="585858"/>
        </w:rPr>
        <w:t> </w:t>
      </w:r>
      <w:r>
        <w:rPr>
          <w:color w:val="585858"/>
          <w:spacing w:val="-1"/>
        </w:rPr>
        <w:t>found </w:t>
      </w:r>
      <w:r>
        <w:rPr>
          <w:color w:val="585858"/>
        </w:rPr>
        <w:t>in</w:t>
      </w:r>
      <w:r>
        <w:rPr>
          <w:color w:val="585858"/>
          <w:spacing w:val="-3"/>
        </w:rPr>
        <w:t> </w:t>
      </w:r>
      <w:r>
        <w:rPr>
          <w:color w:val="585858"/>
        </w:rPr>
        <w:t>order</w:t>
      </w:r>
      <w:r>
        <w:rPr>
          <w:color w:val="585858"/>
          <w:spacing w:val="39"/>
        </w:rPr>
        <w:t> </w:t>
      </w:r>
      <w:r>
        <w:rPr>
          <w:color w:val="585858"/>
        </w:rPr>
        <w:t>to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identify</w:t>
      </w:r>
      <w:r>
        <w:rPr>
          <w:color w:val="585858"/>
          <w:spacing w:val="-2"/>
        </w:rPr>
        <w:t> </w:t>
      </w:r>
      <w:r>
        <w:rPr>
          <w:color w:val="585858"/>
        </w:rPr>
        <w:t>the </w:t>
      </w:r>
      <w:r>
        <w:rPr>
          <w:color w:val="585858"/>
          <w:spacing w:val="-1"/>
        </w:rPr>
        <w:t>associated </w:t>
      </w:r>
      <w:r>
        <w:rPr>
          <w:color w:val="585858"/>
          <w:spacing w:val="-2"/>
        </w:rPr>
        <w:t>risks.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6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i/>
          <w:color w:val="585858"/>
          <w:spacing w:val="-1"/>
          <w:sz w:val="22"/>
        </w:rPr>
        <w:t>Copiers</w:t>
      </w:r>
      <w:r>
        <w:rPr>
          <w:rFonts w:ascii="Calibri"/>
          <w:b/>
          <w:i/>
          <w:color w:val="585858"/>
          <w:spacing w:val="-3"/>
          <w:sz w:val="22"/>
        </w:rPr>
        <w:t> </w:t>
      </w:r>
      <w:r>
        <w:rPr>
          <w:rFonts w:ascii="Calibri"/>
          <w:b/>
          <w:i/>
          <w:color w:val="585858"/>
          <w:spacing w:val="-1"/>
          <w:sz w:val="22"/>
        </w:rPr>
        <w:t>and</w:t>
      </w:r>
      <w:r>
        <w:rPr>
          <w:rFonts w:ascii="Calibri"/>
          <w:b/>
          <w:i/>
          <w:color w:val="585858"/>
          <w:spacing w:val="1"/>
          <w:sz w:val="22"/>
        </w:rPr>
        <w:t> </w:t>
      </w:r>
      <w:r>
        <w:rPr>
          <w:rFonts w:ascii="Calibri"/>
          <w:b/>
          <w:i/>
          <w:color w:val="585858"/>
          <w:spacing w:val="-1"/>
          <w:sz w:val="22"/>
        </w:rPr>
        <w:t>Multi-function Printers</w:t>
      </w:r>
      <w:r>
        <w:rPr>
          <w:rFonts w:ascii="Calibri"/>
          <w:sz w:val="22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i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585858"/>
          <w:spacing w:val="-1"/>
        </w:rPr>
        <w:t>Our company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uses copiers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and multi-function printers.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16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i/>
          <w:color w:val="585858"/>
          <w:spacing w:val="-1"/>
          <w:sz w:val="22"/>
        </w:rPr>
        <w:t>Cloud-based</w:t>
      </w:r>
      <w:r>
        <w:rPr>
          <w:rFonts w:ascii="Calibri"/>
          <w:b/>
          <w:i/>
          <w:color w:val="585858"/>
          <w:spacing w:val="-2"/>
          <w:sz w:val="22"/>
        </w:rPr>
        <w:t> </w:t>
      </w:r>
      <w:r>
        <w:rPr>
          <w:rFonts w:ascii="Calibri"/>
          <w:b/>
          <w:i/>
          <w:color w:val="585858"/>
          <w:spacing w:val="-1"/>
          <w:sz w:val="22"/>
        </w:rPr>
        <w:t>EHR</w:t>
      </w:r>
      <w:r>
        <w:rPr>
          <w:rFonts w:ascii="Calibri"/>
          <w:b/>
          <w:i/>
          <w:color w:val="585858"/>
          <w:sz w:val="22"/>
        </w:rPr>
        <w:t> </w:t>
      </w:r>
      <w:r>
        <w:rPr>
          <w:rFonts w:ascii="Calibri"/>
          <w:b/>
          <w:i/>
          <w:color w:val="585858"/>
          <w:spacing w:val="-1"/>
          <w:sz w:val="22"/>
        </w:rPr>
        <w:t>System</w:t>
      </w:r>
      <w:r>
        <w:rPr>
          <w:rFonts w:ascii="Calibri"/>
          <w:sz w:val="22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i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585858"/>
          <w:spacing w:val="-1"/>
        </w:rPr>
        <w:t>Our company uses </w:t>
      </w:r>
      <w:r>
        <w:rPr>
          <w:color w:val="585858"/>
        </w:rPr>
        <w:t>a </w:t>
      </w:r>
      <w:r>
        <w:rPr>
          <w:color w:val="585858"/>
          <w:spacing w:val="-1"/>
        </w:rPr>
        <w:t>cloud-based</w:t>
      </w:r>
      <w:r>
        <w:rPr>
          <w:color w:val="585858"/>
        </w:rPr>
        <w:t> </w:t>
      </w:r>
      <w:r>
        <w:rPr>
          <w:color w:val="585858"/>
          <w:spacing w:val="-1"/>
        </w:rPr>
        <w:t>EHR</w:t>
      </w:r>
      <w:r>
        <w:rPr>
          <w:color w:val="585858"/>
        </w:rPr>
        <w:t> </w:t>
      </w:r>
      <w:r>
        <w:rPr>
          <w:color w:val="585858"/>
          <w:spacing w:val="-1"/>
        </w:rPr>
        <w:t>system.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20" w:footer="723" w:top="1440" w:bottom="920" w:left="1280" w:right="1260"/>
        </w:sectPr>
      </w:pPr>
    </w:p>
    <w:p>
      <w:pPr>
        <w:spacing w:line="240" w:lineRule="auto" w:before="7"/>
        <w:rPr>
          <w:rFonts w:ascii="Calibri" w:hAnsi="Calibri" w:cs="Calibri" w:eastAsia="Calibri"/>
          <w:sz w:val="16"/>
          <w:szCs w:val="16"/>
        </w:rPr>
      </w:pPr>
    </w:p>
    <w:p>
      <w:pPr>
        <w:tabs>
          <w:tab w:pos="9591" w:val="left" w:leader="none"/>
        </w:tabs>
        <w:spacing w:before="59"/>
        <w:ind w:left="131" w:right="0" w:firstLine="0"/>
        <w:jc w:val="left"/>
        <w:rPr>
          <w:rFonts w:ascii="Calibri" w:hAnsi="Calibri" w:cs="Calibri" w:eastAsia="Calibri"/>
          <w:sz w:val="20"/>
          <w:szCs w:val="20"/>
        </w:rPr>
      </w:pPr>
      <w:bookmarkStart w:name="_bookmark17" w:id="22"/>
      <w:bookmarkEnd w:id="22"/>
      <w:r>
        <w:rPr/>
      </w: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5.3</w:t>
      </w:r>
      <w:r>
        <w:rPr>
          <w:rFonts w:ascii="Calibri"/>
          <w:b/>
          <w:spacing w:val="1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>-</w:t>
      </w:r>
      <w:r>
        <w:rPr>
          <w:rFonts w:ascii="Calibri"/>
          <w:b/>
          <w:spacing w:val="3"/>
          <w:sz w:val="20"/>
          <w:highlight w:val="lightGray"/>
        </w:rPr>
        <w:t> Business</w:t>
      </w:r>
      <w:r>
        <w:rPr>
          <w:rFonts w:ascii="Calibri"/>
          <w:b/>
          <w:spacing w:val="5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Associate</w:t>
      </w:r>
      <w:r>
        <w:rPr>
          <w:rFonts w:ascii="Calibri"/>
          <w:b/>
          <w:spacing w:val="6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Agreements</w:t>
      </w:r>
      <w:r>
        <w:rPr>
          <w:rFonts w:ascii="Calibri"/>
          <w:b/>
          <w:spacing w:val="3"/>
          <w:sz w:val="20"/>
          <w:highlight w:val="lightGray"/>
        </w:rPr>
        <w:t> </w:t>
      </w:r>
      <w:r>
        <w:rPr>
          <w:rFonts w:ascii="Calibri"/>
          <w:b/>
          <w:spacing w:val="2"/>
          <w:sz w:val="20"/>
          <w:highlight w:val="lightGray"/>
        </w:rPr>
        <w:t>for</w:t>
      </w:r>
      <w:r>
        <w:rPr>
          <w:rFonts w:ascii="Calibri"/>
          <w:b/>
          <w:spacing w:val="5"/>
          <w:sz w:val="20"/>
          <w:highlight w:val="lightGray"/>
        </w:rPr>
        <w:t> </w:t>
      </w:r>
      <w:r>
        <w:rPr>
          <w:rFonts w:ascii="Calibri"/>
          <w:b/>
          <w:spacing w:val="3"/>
          <w:sz w:val="20"/>
          <w:highlight w:val="lightGray"/>
        </w:rPr>
        <w:t>Cloud</w:t>
      </w:r>
      <w:r>
        <w:rPr>
          <w:rFonts w:ascii="Calibri"/>
          <w:b/>
          <w:spacing w:val="4"/>
          <w:sz w:val="20"/>
          <w:highlight w:val="lightGray"/>
        </w:rPr>
        <w:t> </w:t>
      </w:r>
      <w:r>
        <w:rPr>
          <w:rFonts w:ascii="Calibri"/>
          <w:b/>
          <w:spacing w:val="3"/>
          <w:sz w:val="20"/>
          <w:highlight w:val="lightGray"/>
        </w:rPr>
        <w:t>Servers</w:t>
      </w:r>
      <w:r>
        <w:rPr>
          <w:rFonts w:ascii="Calibri"/>
          <w:b/>
          <w:spacing w:val="5"/>
          <w:sz w:val="20"/>
          <w:highlight w:val="lightGray"/>
        </w:rPr>
        <w:t> </w:t>
      </w:r>
      <w:r>
        <w:rPr>
          <w:rFonts w:ascii="Calibri"/>
          <w:b/>
          <w:spacing w:val="3"/>
          <w:sz w:val="20"/>
          <w:highlight w:val="lightGray"/>
        </w:rPr>
        <w:t>and</w:t>
      </w:r>
      <w:r>
        <w:rPr>
          <w:rFonts w:ascii="Calibri"/>
          <w:b/>
          <w:spacing w:val="4"/>
          <w:sz w:val="20"/>
          <w:highlight w:val="lightGray"/>
        </w:rPr>
        <w:t> </w:t>
      </w:r>
      <w:r>
        <w:rPr>
          <w:rFonts w:ascii="Calibri"/>
          <w:b/>
          <w:spacing w:val="3"/>
          <w:sz w:val="20"/>
          <w:highlight w:val="lightGray"/>
        </w:rPr>
        <w:t>Data </w:t>
      </w:r>
      <w:r>
        <w:rPr>
          <w:rFonts w:ascii="Calibri"/>
          <w:b/>
          <w:spacing w:val="4"/>
          <w:sz w:val="20"/>
          <w:highlight w:val="lightGray"/>
        </w:rPr>
        <w:t>Centers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spacing w:line="200" w:lineRule="atLeast"/>
        <w:ind w:left="1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73.15pt;height:40.2pt;mso-position-horizontal-relative:char;mso-position-vertical-relative:line" type="#_x0000_t202" filled="false" stroked="true" strokeweight=".22pt" strokecolor="#000000">
            <v:textbox inset="0,0,0,0">
              <w:txbxContent>
                <w:p>
                  <w:pPr>
                    <w:spacing w:line="240" w:lineRule="auto" w:before="0"/>
                    <w:ind w:left="49" w:right="82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0"/>
                      <w:szCs w:val="20"/>
                    </w:rPr>
                    <w:t>§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164.308(a)(7)(ii)(A)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-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Establish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and implement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procedures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to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 create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and maintain retrievable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exact</w:t>
                  </w:r>
                  <w:r>
                    <w:rPr>
                      <w:rFonts w:ascii="Calibri" w:hAnsi="Calibri" w:cs="Calibri" w:eastAsia="Calibri"/>
                      <w:color w:val="585858"/>
                      <w:spacing w:val="7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copies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electronic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protected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health information. Contingency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Plan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§164.308(a)(7)(ii)(b)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-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Establish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(and</w:t>
                  </w:r>
                  <w:r>
                    <w:rPr>
                      <w:rFonts w:ascii="Calibri" w:hAnsi="Calibri" w:cs="Calibri" w:eastAsia="Calibri"/>
                      <w:color w:val="585858"/>
                      <w:spacing w:val="5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implement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as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needed) procedures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restore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any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loss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of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data.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14"/>
          <w:szCs w:val="14"/>
        </w:rPr>
      </w:pPr>
    </w:p>
    <w:p>
      <w:pPr>
        <w:tabs>
          <w:tab w:pos="9590" w:val="left" w:leader="none"/>
        </w:tabs>
        <w:spacing w:before="71"/>
        <w:ind w:left="131" w:right="0" w:firstLine="0"/>
        <w:jc w:val="left"/>
        <w:rPr>
          <w:rFonts w:ascii="Cambria" w:hAnsi="Cambria" w:cs="Cambria" w:eastAsia="Cambria"/>
          <w:sz w:val="20"/>
          <w:szCs w:val="20"/>
        </w:rPr>
      </w:pPr>
      <w:bookmarkStart w:name="_bookmark18" w:id="23"/>
      <w:bookmarkEnd w:id="23"/>
      <w:r>
        <w:rPr/>
      </w:r>
      <w:r>
        <w:rPr>
          <w:rFonts w:ascii="Cambria"/>
          <w:b/>
          <w:w w:val="99"/>
          <w:sz w:val="20"/>
        </w:rPr>
      </w:r>
      <w:r>
        <w:rPr>
          <w:rFonts w:ascii="Cambria"/>
          <w:b/>
          <w:spacing w:val="-16"/>
          <w:w w:val="99"/>
          <w:sz w:val="20"/>
          <w:highlight w:val="lightGray"/>
        </w:rPr>
        <w:t> </w:t>
      </w:r>
      <w:r>
        <w:rPr>
          <w:rFonts w:ascii="Cambria"/>
          <w:b/>
          <w:spacing w:val="3"/>
          <w:sz w:val="20"/>
          <w:highlight w:val="lightGray"/>
        </w:rPr>
        <w:t>Data</w:t>
      </w:r>
      <w:r>
        <w:rPr>
          <w:rFonts w:ascii="Cambria"/>
          <w:b/>
          <w:spacing w:val="-4"/>
          <w:sz w:val="20"/>
          <w:highlight w:val="lightGray"/>
        </w:rPr>
        <w:t> </w:t>
      </w:r>
      <w:r>
        <w:rPr>
          <w:rFonts w:ascii="Cambria"/>
          <w:b/>
          <w:spacing w:val="4"/>
          <w:sz w:val="20"/>
          <w:highlight w:val="lightGray"/>
        </w:rPr>
        <w:t>Center</w:t>
      </w:r>
      <w:r>
        <w:rPr>
          <w:rFonts w:ascii="Cambria"/>
          <w:b/>
          <w:w w:val="99"/>
          <w:sz w:val="20"/>
          <w:highlight w:val="lightGray"/>
        </w:rPr>
        <w:t> </w:t>
      </w:r>
      <w:r>
        <w:rPr>
          <w:rFonts w:ascii="Cambria"/>
          <w:b/>
          <w:sz w:val="20"/>
          <w:highlight w:val="lightGray"/>
        </w:rPr>
        <w:tab/>
      </w:r>
      <w:r>
        <w:rPr>
          <w:rFonts w:ascii="Cambria"/>
          <w:b/>
          <w:sz w:val="20"/>
        </w:rPr>
      </w:r>
      <w:r>
        <w:rPr>
          <w:rFonts w:ascii="Cambria"/>
          <w:sz w:val="20"/>
        </w:rPr>
      </w:r>
    </w:p>
    <w:p>
      <w:pPr>
        <w:spacing w:line="240" w:lineRule="auto" w:before="7"/>
        <w:rPr>
          <w:rFonts w:ascii="Cambria" w:hAnsi="Cambria" w:cs="Cambria" w:eastAsia="Cambria"/>
          <w:b/>
          <w:bCs/>
          <w:sz w:val="16"/>
          <w:szCs w:val="16"/>
        </w:rPr>
      </w:pPr>
    </w:p>
    <w:p>
      <w:pPr>
        <w:pStyle w:val="BodyText"/>
        <w:tabs>
          <w:tab w:pos="2997" w:val="left" w:leader="none"/>
        </w:tabs>
        <w:spacing w:line="456" w:lineRule="auto"/>
        <w:ind w:right="1108"/>
        <w:jc w:val="left"/>
        <w:rPr>
          <w:rFonts w:ascii="Calibri" w:hAnsi="Calibri" w:cs="Calibri" w:eastAsia="Calibri"/>
        </w:rPr>
      </w:pPr>
      <w:r>
        <w:rPr>
          <w:color w:val="585858"/>
        </w:rPr>
        <w:t>We </w:t>
      </w:r>
      <w:r>
        <w:rPr>
          <w:color w:val="585858"/>
          <w:spacing w:val="-1"/>
        </w:rPr>
        <w:t>host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computers</w:t>
      </w:r>
      <w:r>
        <w:rPr>
          <w:color w:val="585858"/>
        </w:rPr>
        <w:t> at</w:t>
      </w:r>
      <w:r>
        <w:rPr>
          <w:color w:val="585858"/>
          <w:spacing w:val="-2"/>
        </w:rPr>
        <w:t> </w:t>
      </w:r>
      <w:r>
        <w:rPr>
          <w:color w:val="585858"/>
        </w:rPr>
        <w:t>an</w:t>
      </w:r>
      <w:r>
        <w:rPr>
          <w:color w:val="585858"/>
          <w:spacing w:val="-1"/>
        </w:rPr>
        <w:t> external</w:t>
      </w:r>
      <w:r>
        <w:rPr>
          <w:color w:val="585858"/>
        </w:rPr>
        <w:t> </w:t>
      </w:r>
      <w:r>
        <w:rPr>
          <w:color w:val="585858"/>
          <w:spacing w:val="-1"/>
        </w:rPr>
        <w:t>hosted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facility/data</w:t>
      </w:r>
      <w:r>
        <w:rPr>
          <w:color w:val="585858"/>
          <w:spacing w:val="-3"/>
        </w:rPr>
        <w:t> </w:t>
      </w:r>
      <w:r>
        <w:rPr>
          <w:color w:val="585858"/>
        </w:rPr>
        <w:t>center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that</w:t>
      </w:r>
      <w:r>
        <w:rPr>
          <w:color w:val="585858"/>
          <w:spacing w:val="-2"/>
        </w:rPr>
        <w:t> </w:t>
      </w:r>
      <w:r>
        <w:rPr>
          <w:color w:val="585858"/>
        </w:rPr>
        <w:t>could</w:t>
      </w:r>
      <w:r>
        <w:rPr>
          <w:color w:val="585858"/>
          <w:spacing w:val="-1"/>
        </w:rPr>
        <w:t> possibly</w:t>
      </w:r>
      <w:r>
        <w:rPr>
          <w:color w:val="585858"/>
          <w:spacing w:val="-4"/>
        </w:rPr>
        <w:t> </w:t>
      </w:r>
      <w:r>
        <w:rPr>
          <w:color w:val="585858"/>
        </w:rPr>
        <w:t>contain</w:t>
      </w:r>
      <w:r>
        <w:rPr>
          <w:color w:val="585858"/>
          <w:spacing w:val="-3"/>
        </w:rPr>
        <w:t> </w:t>
      </w:r>
      <w:r>
        <w:rPr>
          <w:color w:val="585858"/>
        </w:rPr>
        <w:t>ePHI.</w:t>
      </w:r>
      <w:r>
        <w:rPr>
          <w:color w:val="585858"/>
          <w:spacing w:val="31"/>
        </w:rPr>
        <w:t> </w:t>
      </w:r>
      <w:r>
        <w:rPr>
          <w:color w:val="585858"/>
          <w:spacing w:val="-1"/>
        </w:rPr>
        <w:t>Contact</w:t>
      </w:r>
      <w:r>
        <w:rPr>
          <w:color w:val="585858"/>
        </w:rPr>
        <w:t> </w:t>
      </w:r>
      <w:r>
        <w:rPr>
          <w:color w:val="585858"/>
          <w:spacing w:val="-1"/>
        </w:rPr>
        <w:t>Information:</w:t>
        <w:tab/>
      </w:r>
      <w:r>
        <w:rPr>
          <w:rFonts w:ascii="Calibri"/>
          <w:i/>
          <w:color w:val="585858"/>
          <w:spacing w:val="-1"/>
        </w:rPr>
        <w:t>None</w:t>
      </w:r>
      <w:r>
        <w:rPr>
          <w:rFonts w:ascii="Calibri"/>
          <w:i/>
          <w:color w:val="585858"/>
        </w:rPr>
        <w:t> </w:t>
      </w:r>
      <w:r>
        <w:rPr>
          <w:rFonts w:ascii="Calibri"/>
          <w:i/>
          <w:color w:val="585858"/>
          <w:spacing w:val="-1"/>
        </w:rPr>
        <w:t>provided.</w:t>
      </w:r>
      <w:r>
        <w:rPr>
          <w:rFonts w:ascii="Calibri"/>
        </w:rPr>
      </w:r>
    </w:p>
    <w:p>
      <w:pPr>
        <w:pStyle w:val="Heading3"/>
        <w:spacing w:line="240" w:lineRule="auto" w:before="3"/>
        <w:ind w:right="0"/>
        <w:jc w:val="left"/>
        <w:rPr>
          <w:b w:val="0"/>
          <w:bCs w:val="0"/>
        </w:rPr>
      </w:pPr>
      <w:r>
        <w:rPr>
          <w:color w:val="FF0000"/>
          <w:spacing w:val="-1"/>
        </w:rPr>
        <w:t>We </w:t>
      </w:r>
      <w:r>
        <w:rPr>
          <w:color w:val="FF0000"/>
        </w:rPr>
        <w:t>do</w:t>
      </w:r>
      <w:r>
        <w:rPr>
          <w:color w:val="FF0000"/>
          <w:spacing w:val="-2"/>
        </w:rPr>
        <w:t> </w:t>
      </w:r>
      <w:r>
        <w:rPr>
          <w:color w:val="FF0000"/>
          <w:spacing w:val="-1"/>
        </w:rPr>
        <w:t>not</w:t>
      </w:r>
      <w:r>
        <w:rPr>
          <w:color w:val="FF0000"/>
        </w:rPr>
        <w:t> </w:t>
      </w:r>
      <w:r>
        <w:rPr>
          <w:color w:val="FF0000"/>
          <w:spacing w:val="-1"/>
        </w:rPr>
        <w:t>have </w:t>
      </w:r>
      <w:r>
        <w:rPr>
          <w:color w:val="FF0000"/>
        </w:rPr>
        <w:t>a </w:t>
      </w:r>
      <w:r>
        <w:rPr>
          <w:color w:val="FF0000"/>
          <w:spacing w:val="-1"/>
        </w:rPr>
        <w:t>Business</w:t>
      </w:r>
      <w:r>
        <w:rPr>
          <w:color w:val="FF0000"/>
          <w:spacing w:val="-2"/>
        </w:rPr>
        <w:t> </w:t>
      </w:r>
      <w:r>
        <w:rPr>
          <w:color w:val="FF0000"/>
          <w:spacing w:val="-1"/>
        </w:rPr>
        <w:t>Associate</w:t>
      </w:r>
      <w:r>
        <w:rPr>
          <w:color w:val="FF0000"/>
          <w:spacing w:val="-3"/>
        </w:rPr>
        <w:t> </w:t>
      </w:r>
      <w:r>
        <w:rPr>
          <w:color w:val="FF0000"/>
          <w:spacing w:val="-1"/>
        </w:rPr>
        <w:t>Agreement</w:t>
      </w:r>
      <w:r>
        <w:rPr>
          <w:color w:val="FF0000"/>
          <w:spacing w:val="-2"/>
        </w:rPr>
        <w:t> </w:t>
      </w:r>
      <w:r>
        <w:rPr>
          <w:color w:val="FF0000"/>
          <w:spacing w:val="-1"/>
        </w:rPr>
        <w:t>with the Data Center.</w:t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14"/>
          <w:szCs w:val="14"/>
        </w:rPr>
      </w:pPr>
    </w:p>
    <w:p>
      <w:pPr>
        <w:tabs>
          <w:tab w:pos="9590" w:val="left" w:leader="none"/>
        </w:tabs>
        <w:spacing w:before="71"/>
        <w:ind w:left="160" w:right="0" w:hanging="29"/>
        <w:jc w:val="left"/>
        <w:rPr>
          <w:rFonts w:ascii="Cambria" w:hAnsi="Cambria" w:cs="Cambria" w:eastAsia="Cambria"/>
          <w:sz w:val="20"/>
          <w:szCs w:val="20"/>
        </w:rPr>
      </w:pPr>
      <w:bookmarkStart w:name="_bookmark19" w:id="24"/>
      <w:bookmarkEnd w:id="24"/>
      <w:r>
        <w:rPr/>
      </w:r>
      <w:r>
        <w:rPr>
          <w:rFonts w:ascii="Cambria"/>
          <w:b/>
          <w:w w:val="99"/>
          <w:sz w:val="20"/>
        </w:rPr>
      </w:r>
      <w:r>
        <w:rPr>
          <w:rFonts w:ascii="Cambria"/>
          <w:b/>
          <w:spacing w:val="-16"/>
          <w:w w:val="99"/>
          <w:sz w:val="20"/>
          <w:highlight w:val="lightGray"/>
        </w:rPr>
        <w:t> </w:t>
      </w:r>
      <w:r>
        <w:rPr>
          <w:rFonts w:ascii="Cambria"/>
          <w:b/>
          <w:spacing w:val="3"/>
          <w:sz w:val="20"/>
          <w:highlight w:val="lightGray"/>
        </w:rPr>
        <w:t>Cloud</w:t>
      </w:r>
      <w:r>
        <w:rPr>
          <w:rFonts w:ascii="Cambria"/>
          <w:b/>
          <w:spacing w:val="-5"/>
          <w:sz w:val="20"/>
          <w:highlight w:val="lightGray"/>
        </w:rPr>
        <w:t> </w:t>
      </w:r>
      <w:r>
        <w:rPr>
          <w:rFonts w:ascii="Cambria"/>
          <w:b/>
          <w:spacing w:val="3"/>
          <w:sz w:val="20"/>
          <w:highlight w:val="lightGray"/>
        </w:rPr>
        <w:t>Services</w:t>
      </w:r>
      <w:r>
        <w:rPr>
          <w:rFonts w:ascii="Cambria"/>
          <w:b/>
          <w:w w:val="99"/>
          <w:sz w:val="20"/>
          <w:highlight w:val="lightGray"/>
        </w:rPr>
        <w:t> </w:t>
      </w:r>
      <w:r>
        <w:rPr>
          <w:rFonts w:ascii="Cambria"/>
          <w:b/>
          <w:sz w:val="20"/>
          <w:highlight w:val="lightGray"/>
        </w:rPr>
        <w:tab/>
      </w:r>
      <w:r>
        <w:rPr>
          <w:rFonts w:ascii="Cambria"/>
          <w:b/>
          <w:sz w:val="20"/>
        </w:rPr>
      </w:r>
      <w:r>
        <w:rPr>
          <w:rFonts w:ascii="Cambria"/>
          <w:sz w:val="20"/>
        </w:rPr>
      </w:r>
    </w:p>
    <w:p>
      <w:pPr>
        <w:spacing w:line="240" w:lineRule="auto" w:before="0"/>
        <w:rPr>
          <w:rFonts w:ascii="Cambria" w:hAnsi="Cambria" w:cs="Cambria" w:eastAsia="Cambria"/>
          <w:b/>
          <w:bCs/>
          <w:sz w:val="20"/>
          <w:szCs w:val="20"/>
        </w:rPr>
      </w:pPr>
    </w:p>
    <w:p>
      <w:pPr>
        <w:spacing w:line="240" w:lineRule="auto" w:before="6"/>
        <w:rPr>
          <w:rFonts w:ascii="Cambria" w:hAnsi="Cambria" w:cs="Cambria" w:eastAsia="Cambria"/>
          <w:b/>
          <w:bCs/>
          <w:sz w:val="17"/>
          <w:szCs w:val="17"/>
        </w:rPr>
      </w:pPr>
    </w:p>
    <w:p>
      <w:pPr>
        <w:pStyle w:val="BodyText"/>
        <w:spacing w:line="240" w:lineRule="auto"/>
        <w:ind w:right="346"/>
        <w:jc w:val="left"/>
      </w:pPr>
      <w:r>
        <w:rPr>
          <w:color w:val="585858"/>
          <w:spacing w:val="-1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following</w:t>
      </w:r>
      <w:r>
        <w:rPr>
          <w:color w:val="585858"/>
          <w:spacing w:val="-2"/>
        </w:rPr>
        <w:t> </w:t>
      </w:r>
      <w:r>
        <w:rPr>
          <w:color w:val="585858"/>
        </w:rPr>
        <w:t>are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identified Cloud Services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that</w:t>
      </w:r>
      <w:r>
        <w:rPr>
          <w:color w:val="585858"/>
          <w:spacing w:val="-2"/>
        </w:rPr>
        <w:t> </w:t>
      </w:r>
      <w:r>
        <w:rPr>
          <w:color w:val="585858"/>
        </w:rPr>
        <w:t>could</w:t>
      </w:r>
      <w:r>
        <w:rPr>
          <w:color w:val="585858"/>
          <w:spacing w:val="-4"/>
        </w:rPr>
        <w:t> </w:t>
      </w:r>
      <w:r>
        <w:rPr>
          <w:color w:val="585858"/>
          <w:spacing w:val="-1"/>
        </w:rPr>
        <w:t>potentially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expose</w:t>
      </w:r>
      <w:r>
        <w:rPr>
          <w:color w:val="585858"/>
          <w:spacing w:val="-2"/>
        </w:rPr>
        <w:t> </w:t>
      </w:r>
      <w:r>
        <w:rPr>
          <w:color w:val="585858"/>
        </w:rPr>
        <w:t>ePHI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either</w:t>
      </w:r>
      <w:r>
        <w:rPr>
          <w:color w:val="585858"/>
        </w:rPr>
        <w:t> </w:t>
      </w:r>
      <w:r>
        <w:rPr>
          <w:color w:val="585858"/>
          <w:spacing w:val="-1"/>
        </w:rPr>
        <w:t>visually</w:t>
      </w:r>
      <w:r>
        <w:rPr>
          <w:color w:val="585858"/>
          <w:spacing w:val="-2"/>
        </w:rPr>
        <w:t> </w:t>
      </w:r>
      <w:r>
        <w:rPr>
          <w:color w:val="585858"/>
        </w:rPr>
        <w:t>or </w:t>
      </w:r>
      <w:r>
        <w:rPr>
          <w:color w:val="585858"/>
          <w:spacing w:val="-1"/>
        </w:rPr>
        <w:t>through</w:t>
      </w:r>
      <w:r>
        <w:rPr>
          <w:color w:val="585858"/>
          <w:spacing w:val="65"/>
        </w:rPr>
        <w:t> </w:t>
      </w:r>
      <w:r>
        <w:rPr>
          <w:color w:val="585858"/>
          <w:spacing w:val="-1"/>
        </w:rPr>
        <w:t>data</w:t>
      </w:r>
      <w:r>
        <w:rPr>
          <w:color w:val="585858"/>
        </w:rPr>
        <w:t> </w:t>
      </w:r>
      <w:r>
        <w:rPr>
          <w:color w:val="585858"/>
          <w:spacing w:val="-1"/>
        </w:rPr>
        <w:t>transmission.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4"/>
        <w:gridCol w:w="1892"/>
        <w:gridCol w:w="1892"/>
        <w:gridCol w:w="1894"/>
        <w:gridCol w:w="1892"/>
      </w:tblGrid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2" w:space="0" w:color="D9D9D9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Service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Computer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Explanation of</w:t>
            </w:r>
            <w:r>
              <w:rPr>
                <w:rFonts w:ascii="Calibri"/>
                <w:b/>
                <w:color w:val="585858"/>
                <w:sz w:val="22"/>
              </w:rPr>
              <w:t> Use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ePHI</w:t>
            </w:r>
            <w:r>
              <w:rPr>
                <w:rFonts w:ascii="Calibri"/>
                <w:b/>
                <w:color w:val="585858"/>
                <w:spacing w:val="1"/>
                <w:sz w:val="22"/>
              </w:rPr>
              <w:t> </w:t>
            </w:r>
            <w:r>
              <w:rPr>
                <w:rFonts w:ascii="Calibri"/>
                <w:b/>
                <w:color w:val="585858"/>
                <w:spacing w:val="-1"/>
                <w:sz w:val="22"/>
              </w:rPr>
              <w:t>Risk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D9D9D9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z w:val="22"/>
              </w:rPr>
              <w:t>BA</w:t>
            </w:r>
            <w:r>
              <w:rPr>
                <w:rFonts w:ascii="Calibri"/>
                <w:b/>
                <w:color w:val="585858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585858"/>
                <w:spacing w:val="-1"/>
                <w:sz w:val="22"/>
              </w:rPr>
              <w:t>Agreement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LogMeIn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REX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LogMeIn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TANDEM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LogMeIn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MWEST-WIN864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LogMeIn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PSIMPSON-WIN764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LogMeIn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PSIMPSON1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TeamViewer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TANDEM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806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TeamViewer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sLOW-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/>
              <w:ind w:left="46" w:right="10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win7.corp.MyCo.co</w:t>
            </w:r>
            <w:r>
              <w:rPr>
                <w:rFonts w:ascii="Calibri"/>
                <w:color w:val="585858"/>
                <w:spacing w:val="29"/>
                <w:sz w:val="22"/>
              </w:rPr>
              <w:t> </w:t>
            </w:r>
            <w:r>
              <w:rPr>
                <w:rFonts w:ascii="Calibri"/>
                <w:color w:val="585858"/>
                <w:sz w:val="22"/>
              </w:rPr>
              <w:t>m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TeamViewer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PSIMPSON-WIN764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TeamViewer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MARKETING-1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TeamViewer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RANCOR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TeamViewer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SE-DAVIS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TeamViewer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PSIMPSON1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ScreenConnect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JAGA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ScreenConnect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STORAGE01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ScreenConnect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REX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ScreenConnect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BKRICKEY-WIN7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3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ScreenConnect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3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HV05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3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ScreenConnect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HV02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ScreenConnect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HV01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ScreenConnect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HV04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ScreenConnect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HV03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ScreenConnect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DC01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ScreenConnect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UTIL01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Yes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20" w:footer="723" w:top="1440" w:bottom="920" w:left="1280" w:right="1260"/>
        </w:sectPr>
      </w:pPr>
    </w:p>
    <w:p>
      <w:pPr>
        <w:spacing w:line="240" w:lineRule="auto" w:before="5"/>
        <w:rPr>
          <w:rFonts w:ascii="Calibri" w:hAnsi="Calibri" w:cs="Calibri" w:eastAsia="Calibri"/>
          <w:sz w:val="18"/>
          <w:szCs w:val="18"/>
        </w:rPr>
      </w:pPr>
    </w:p>
    <w:p>
      <w:pPr>
        <w:pStyle w:val="Heading1"/>
        <w:numPr>
          <w:ilvl w:val="0"/>
          <w:numId w:val="10"/>
        </w:numPr>
        <w:tabs>
          <w:tab w:pos="323" w:val="left" w:leader="none"/>
          <w:tab w:pos="9618" w:val="left" w:leader="none"/>
        </w:tabs>
        <w:spacing w:line="240" w:lineRule="auto" w:before="34" w:after="0"/>
        <w:ind w:left="322" w:right="0" w:hanging="162"/>
        <w:jc w:val="left"/>
        <w:rPr>
          <w:b w:val="0"/>
          <w:bCs w:val="0"/>
        </w:rPr>
      </w:pPr>
      <w:bookmarkStart w:name="_bookmark20" w:id="25"/>
      <w:bookmarkEnd w:id="25"/>
      <w:r>
        <w:rPr>
          <w:b w:val="0"/>
        </w:rPr>
      </w:r>
      <w:bookmarkStart w:name="_bookmark20" w:id="26"/>
      <w:bookmarkEnd w:id="26"/>
      <w:r>
        <w:rPr>
          <w:highlight w:val="lightGray"/>
        </w:rPr>
        <w:t>-</w:t>
      </w:r>
      <w:r>
        <w:rPr>
          <w:spacing w:val="-3"/>
          <w:highlight w:val="lightGray"/>
        </w:rPr>
        <w:t> </w:t>
      </w:r>
      <w:r>
        <w:rPr>
          <w:spacing w:val="3"/>
          <w:highlight w:val="lightGray"/>
        </w:rPr>
        <w:t>Firewall</w:t>
      </w:r>
      <w:r>
        <w:rPr>
          <w:w w:val="99"/>
          <w:highlight w:val="lightGray"/>
        </w:rPr>
        <w:t> </w:t>
      </w:r>
      <w:r>
        <w:rPr>
          <w:highlight w:val="lightGray"/>
        </w:rPr>
        <w:tab/>
      </w:r>
      <w:r>
        <w:rPr/>
      </w:r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7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tabs>
          <w:tab w:pos="9591" w:val="left" w:leader="none"/>
        </w:tabs>
        <w:spacing w:before="0"/>
        <w:ind w:left="131" w:right="0" w:firstLine="0"/>
        <w:jc w:val="left"/>
        <w:rPr>
          <w:rFonts w:ascii="Calibri" w:hAnsi="Calibri" w:cs="Calibri" w:eastAsia="Calibri"/>
          <w:sz w:val="20"/>
          <w:szCs w:val="20"/>
        </w:rPr>
      </w:pPr>
      <w:bookmarkStart w:name="_bookmark21" w:id="27"/>
      <w:bookmarkEnd w:id="27"/>
      <w:r>
        <w:rPr/>
      </w: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6.1</w:t>
      </w:r>
      <w:r>
        <w:rPr>
          <w:rFonts w:ascii="Calibri"/>
          <w:b/>
          <w:sz w:val="20"/>
          <w:highlight w:val="lightGray"/>
        </w:rPr>
        <w:t> -</w:t>
      </w:r>
      <w:r>
        <w:rPr>
          <w:rFonts w:ascii="Calibri"/>
          <w:b/>
          <w:spacing w:val="1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Access</w:t>
      </w:r>
      <w:r>
        <w:rPr>
          <w:rFonts w:ascii="Calibri"/>
          <w:b/>
          <w:spacing w:val="2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Authorization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spacing w:line="200" w:lineRule="atLeast"/>
        <w:ind w:left="1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73.15pt;height:40.2pt;mso-position-horizontal-relative:char;mso-position-vertical-relative:line" type="#_x0000_t202" filled="false" stroked="true" strokeweight=".22pt" strokecolor="#000000">
            <v:textbox inset="0,0,0,0">
              <w:txbxContent>
                <w:p>
                  <w:pPr>
                    <w:spacing w:line="240" w:lineRule="auto" w:before="0"/>
                    <w:ind w:left="49" w:right="378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0"/>
                      <w:szCs w:val="20"/>
                    </w:rPr>
                    <w:t>§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164.308(a)(4):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Implement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policies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and procedures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granting access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electronic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protected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health</w:t>
                  </w:r>
                  <w:r>
                    <w:rPr>
                      <w:rFonts w:ascii="Calibri" w:hAnsi="Calibri" w:cs="Calibri" w:eastAsia="Calibri"/>
                      <w:color w:val="585858"/>
                      <w:spacing w:val="6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information;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example,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through access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workstation,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transaction,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program,</w:t>
                  </w:r>
                  <w:r>
                    <w:rPr>
                      <w:rFonts w:ascii="Calibri" w:hAnsi="Calibri" w:cs="Calibri" w:eastAsia="Calibri"/>
                      <w:color w:val="585858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process,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or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other</w:t>
                  </w:r>
                  <w:r>
                    <w:rPr>
                      <w:rFonts w:ascii="Calibri" w:hAnsi="Calibri" w:cs="Calibri" w:eastAsia="Calibri"/>
                      <w:color w:val="585858"/>
                      <w:spacing w:val="6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mechanism.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pStyle w:val="Heading3"/>
        <w:spacing w:line="240" w:lineRule="auto" w:before="56"/>
        <w:ind w:right="0"/>
        <w:jc w:val="left"/>
        <w:rPr>
          <w:b w:val="0"/>
          <w:bCs w:val="0"/>
        </w:rPr>
      </w:pPr>
      <w:r>
        <w:rPr>
          <w:color w:val="585858"/>
          <w:spacing w:val="-1"/>
        </w:rPr>
        <w:t>We employ</w:t>
      </w:r>
      <w:r>
        <w:rPr>
          <w:color w:val="585858"/>
        </w:rPr>
        <w:t> an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external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firewall</w:t>
      </w:r>
      <w:r>
        <w:rPr>
          <w:color w:val="585858"/>
          <w:spacing w:val="-2"/>
        </w:rPr>
        <w:t> </w:t>
      </w:r>
      <w:r>
        <w:rPr>
          <w:color w:val="585858"/>
        </w:rPr>
        <w:t>to</w:t>
      </w:r>
      <w:r>
        <w:rPr>
          <w:color w:val="585858"/>
          <w:spacing w:val="-1"/>
        </w:rPr>
        <w:t> prevent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external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attacks.</w:t>
      </w:r>
      <w:r>
        <w:rPr>
          <w:b w:val="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585858"/>
          <w:spacing w:val="-1"/>
        </w:rPr>
        <w:t>Models:</w:t>
      </w:r>
      <w:r>
        <w:rPr/>
      </w:r>
    </w:p>
    <w:p>
      <w:pPr>
        <w:spacing w:line="240" w:lineRule="auto" w:before="2"/>
        <w:rPr>
          <w:rFonts w:ascii="Calibri" w:hAnsi="Calibri" w:cs="Calibri" w:eastAsia="Calibri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color w:val="FF0000"/>
          <w:spacing w:val="-1"/>
        </w:rPr>
        <w:t>The external</w:t>
      </w:r>
      <w:r>
        <w:rPr>
          <w:color w:val="FF0000"/>
        </w:rPr>
        <w:t> </w:t>
      </w:r>
      <w:r>
        <w:rPr>
          <w:color w:val="FF0000"/>
          <w:spacing w:val="-1"/>
        </w:rPr>
        <w:t>firewall</w:t>
      </w:r>
      <w:r>
        <w:rPr>
          <w:color w:val="FF0000"/>
          <w:spacing w:val="2"/>
        </w:rPr>
        <w:t> </w:t>
      </w:r>
      <w:r>
        <w:rPr>
          <w:color w:val="FF0000"/>
          <w:spacing w:val="-1"/>
        </w:rPr>
        <w:t>does</w:t>
      </w:r>
      <w:r>
        <w:rPr>
          <w:color w:val="FF0000"/>
          <w:spacing w:val="-4"/>
        </w:rPr>
        <w:t> </w:t>
      </w:r>
      <w:r>
        <w:rPr>
          <w:color w:val="FF0000"/>
          <w:spacing w:val="-1"/>
        </w:rPr>
        <w:t>have </w:t>
      </w:r>
      <w:r>
        <w:rPr>
          <w:color w:val="FF0000"/>
        </w:rPr>
        <w:t>an</w:t>
      </w:r>
      <w:r>
        <w:rPr>
          <w:color w:val="FF0000"/>
          <w:spacing w:val="-2"/>
        </w:rPr>
        <w:t> </w:t>
      </w:r>
      <w:r>
        <w:rPr>
          <w:color w:val="FF0000"/>
          <w:spacing w:val="-1"/>
        </w:rPr>
        <w:t>Intrusion Prevention System; however,</w:t>
      </w:r>
      <w:r>
        <w:rPr>
          <w:color w:val="FF0000"/>
          <w:spacing w:val="-2"/>
        </w:rPr>
        <w:t> </w:t>
      </w:r>
      <w:r>
        <w:rPr>
          <w:color w:val="FF0000"/>
        </w:rPr>
        <w:t>it</w:t>
      </w:r>
      <w:r>
        <w:rPr>
          <w:color w:val="FF0000"/>
          <w:spacing w:val="-2"/>
        </w:rPr>
        <w:t> </w:t>
      </w:r>
      <w:r>
        <w:rPr>
          <w:color w:val="FF0000"/>
        </w:rPr>
        <w:t>is</w:t>
      </w:r>
      <w:r>
        <w:rPr>
          <w:color w:val="FF0000"/>
          <w:spacing w:val="-4"/>
        </w:rPr>
        <w:t> </w:t>
      </w:r>
      <w:r>
        <w:rPr>
          <w:color w:val="FF0000"/>
          <w:spacing w:val="-1"/>
        </w:rPr>
        <w:t>not</w:t>
      </w:r>
      <w:r>
        <w:rPr>
          <w:color w:val="FF0000"/>
        </w:rPr>
        <w:t> </w:t>
      </w:r>
      <w:r>
        <w:rPr>
          <w:color w:val="FF0000"/>
          <w:spacing w:val="-1"/>
        </w:rPr>
        <w:t>turned on.</w:t>
      </w:r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6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tabs>
          <w:tab w:pos="9591" w:val="left" w:leader="none"/>
        </w:tabs>
        <w:spacing w:before="59"/>
        <w:ind w:left="131" w:right="0" w:firstLine="0"/>
        <w:jc w:val="left"/>
        <w:rPr>
          <w:rFonts w:ascii="Calibri" w:hAnsi="Calibri" w:cs="Calibri" w:eastAsia="Calibri"/>
          <w:sz w:val="20"/>
          <w:szCs w:val="20"/>
        </w:rPr>
      </w:pPr>
      <w:bookmarkStart w:name="_bookmark22" w:id="28"/>
      <w:bookmarkEnd w:id="28"/>
      <w:r>
        <w:rPr/>
      </w: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6.2</w:t>
      </w:r>
      <w:r>
        <w:rPr>
          <w:rFonts w:ascii="Calibri"/>
          <w:b/>
          <w:sz w:val="20"/>
          <w:highlight w:val="lightGray"/>
        </w:rPr>
        <w:t> -</w:t>
      </w:r>
      <w:r>
        <w:rPr>
          <w:rFonts w:ascii="Calibri"/>
          <w:b/>
          <w:spacing w:val="1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Protection</w:t>
      </w:r>
      <w:r>
        <w:rPr>
          <w:rFonts w:ascii="Calibri"/>
          <w:b/>
          <w:spacing w:val="3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Against</w:t>
      </w:r>
      <w:r>
        <w:rPr>
          <w:rFonts w:ascii="Calibri"/>
          <w:b/>
          <w:spacing w:val="3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Malicious</w:t>
      </w:r>
      <w:r>
        <w:rPr>
          <w:rFonts w:ascii="Calibri"/>
          <w:b/>
          <w:spacing w:val="2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Software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spacing w:line="200" w:lineRule="atLeast"/>
        <w:ind w:left="1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73.15pt;height:26.8pt;mso-position-horizontal-relative:char;mso-position-vertical-relative:line" type="#_x0000_t202" filled="false" stroked="true" strokeweight=".22pt" strokecolor="#000000">
            <v:textbox inset="0,0,0,0">
              <w:txbxContent>
                <w:p>
                  <w:pPr>
                    <w:spacing w:line="240" w:lineRule="auto" w:before="0"/>
                    <w:ind w:left="49" w:right="189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0"/>
                      <w:szCs w:val="20"/>
                    </w:rPr>
                    <w:t>§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164.308(a)(5)(ii)(B):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Security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Awareness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and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Training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-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Procedures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guarding against,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detecting,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and</w:t>
                  </w:r>
                  <w:r>
                    <w:rPr>
                      <w:rFonts w:ascii="Calibri" w:hAnsi="Calibri" w:cs="Calibri" w:eastAsia="Calibri"/>
                      <w:color w:val="585858"/>
                      <w:spacing w:val="5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reporting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malicious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software.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pStyle w:val="Heading3"/>
        <w:spacing w:line="240" w:lineRule="auto" w:before="56"/>
        <w:ind w:right="338"/>
        <w:jc w:val="left"/>
        <w:rPr>
          <w:b w:val="0"/>
          <w:bCs w:val="0"/>
        </w:rPr>
      </w:pPr>
      <w:r>
        <w:rPr>
          <w:color w:val="FF0000"/>
          <w:spacing w:val="-1"/>
        </w:rPr>
        <w:t>The external</w:t>
      </w:r>
      <w:r>
        <w:rPr>
          <w:color w:val="FF0000"/>
        </w:rPr>
        <w:t> </w:t>
      </w:r>
      <w:r>
        <w:rPr>
          <w:color w:val="FF0000"/>
          <w:spacing w:val="-1"/>
        </w:rPr>
        <w:t>firewall</w:t>
      </w:r>
      <w:r>
        <w:rPr>
          <w:color w:val="FF0000"/>
        </w:rPr>
        <w:t> </w:t>
      </w:r>
      <w:r>
        <w:rPr>
          <w:color w:val="FF0000"/>
          <w:spacing w:val="-1"/>
        </w:rPr>
        <w:t>does</w:t>
      </w:r>
      <w:r>
        <w:rPr>
          <w:color w:val="FF0000"/>
          <w:spacing w:val="-4"/>
        </w:rPr>
        <w:t> </w:t>
      </w:r>
      <w:r>
        <w:rPr>
          <w:color w:val="FF0000"/>
          <w:spacing w:val="-1"/>
        </w:rPr>
        <w:t>not</w:t>
      </w:r>
      <w:r>
        <w:rPr>
          <w:color w:val="FF0000"/>
        </w:rPr>
        <w:t> </w:t>
      </w:r>
      <w:r>
        <w:rPr>
          <w:color w:val="FF0000"/>
          <w:spacing w:val="-1"/>
        </w:rPr>
        <w:t>have Malware Filtering.</w:t>
      </w:r>
      <w:r>
        <w:rPr>
          <w:color w:val="FF0000"/>
          <w:spacing w:val="48"/>
        </w:rPr>
        <w:t> </w:t>
      </w:r>
      <w:r>
        <w:rPr>
          <w:color w:val="FF0000"/>
        </w:rPr>
        <w:t>The</w:t>
      </w:r>
      <w:r>
        <w:rPr>
          <w:color w:val="FF0000"/>
          <w:spacing w:val="-1"/>
        </w:rPr>
        <w:t> </w:t>
      </w:r>
      <w:r>
        <w:rPr>
          <w:color w:val="FF0000"/>
          <w:spacing w:val="-2"/>
        </w:rPr>
        <w:t>firewall </w:t>
      </w:r>
      <w:r>
        <w:rPr>
          <w:color w:val="FF0000"/>
          <w:spacing w:val="-1"/>
        </w:rPr>
        <w:t>may</w:t>
      </w:r>
      <w:r>
        <w:rPr>
          <w:color w:val="FF0000"/>
          <w:spacing w:val="-2"/>
        </w:rPr>
        <w:t> </w:t>
      </w:r>
      <w:r>
        <w:rPr>
          <w:color w:val="FF0000"/>
          <w:spacing w:val="-1"/>
        </w:rPr>
        <w:t>not</w:t>
      </w:r>
      <w:r>
        <w:rPr>
          <w:color w:val="FF0000"/>
        </w:rPr>
        <w:t> </w:t>
      </w:r>
      <w:r>
        <w:rPr>
          <w:color w:val="FF0000"/>
          <w:spacing w:val="-1"/>
        </w:rPr>
        <w:t>be </w:t>
      </w:r>
      <w:r>
        <w:rPr>
          <w:color w:val="FF0000"/>
        </w:rPr>
        <w:t>a </w:t>
      </w:r>
      <w:r>
        <w:rPr>
          <w:color w:val="FF0000"/>
          <w:spacing w:val="-1"/>
        </w:rPr>
        <w:t>commercial grade</w:t>
      </w:r>
      <w:r>
        <w:rPr>
          <w:color w:val="FF0000"/>
          <w:spacing w:val="53"/>
        </w:rPr>
        <w:t> </w:t>
      </w:r>
      <w:r>
        <w:rPr>
          <w:color w:val="FF0000"/>
          <w:spacing w:val="-1"/>
        </w:rPr>
        <w:t>firewall</w:t>
      </w:r>
      <w:r>
        <w:rPr>
          <w:color w:val="FF0000"/>
        </w:rPr>
        <w:t> </w:t>
      </w:r>
      <w:r>
        <w:rPr>
          <w:color w:val="FF0000"/>
          <w:spacing w:val="-1"/>
        </w:rPr>
        <w:t>and should </w:t>
      </w:r>
      <w:r>
        <w:rPr>
          <w:color w:val="FF0000"/>
        </w:rPr>
        <w:t>be</w:t>
      </w:r>
      <w:r>
        <w:rPr>
          <w:color w:val="FF0000"/>
          <w:spacing w:val="-1"/>
        </w:rPr>
        <w:t> upgraded.</w:t>
      </w:r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tabs>
          <w:tab w:pos="9591" w:val="left" w:leader="none"/>
        </w:tabs>
        <w:spacing w:before="59"/>
        <w:ind w:left="131" w:right="0" w:firstLine="0"/>
        <w:jc w:val="left"/>
        <w:rPr>
          <w:rFonts w:ascii="Calibri" w:hAnsi="Calibri" w:cs="Calibri" w:eastAsia="Calibri"/>
          <w:sz w:val="20"/>
          <w:szCs w:val="20"/>
        </w:rPr>
      </w:pPr>
      <w:bookmarkStart w:name="_bookmark23" w:id="29"/>
      <w:bookmarkEnd w:id="29"/>
      <w:r>
        <w:rPr/>
      </w: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6.3</w:t>
      </w:r>
      <w:r>
        <w:rPr>
          <w:rFonts w:ascii="Calibri"/>
          <w:b/>
          <w:sz w:val="20"/>
          <w:highlight w:val="lightGray"/>
        </w:rPr>
        <w:t> -</w:t>
      </w:r>
      <w:r>
        <w:rPr>
          <w:rFonts w:ascii="Calibri"/>
          <w:b/>
          <w:spacing w:val="2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External</w:t>
      </w:r>
      <w:r>
        <w:rPr>
          <w:rFonts w:ascii="Calibri"/>
          <w:b/>
          <w:spacing w:val="2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Vulnerability </w:t>
      </w:r>
      <w:r>
        <w:rPr>
          <w:rFonts w:ascii="Calibri"/>
          <w:b/>
          <w:spacing w:val="3"/>
          <w:sz w:val="20"/>
          <w:highlight w:val="lightGray"/>
        </w:rPr>
        <w:t>Scan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spacing w:line="200" w:lineRule="atLeast"/>
        <w:ind w:left="1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73.15pt;height:26.8pt;mso-position-horizontal-relative:char;mso-position-vertical-relative:line" type="#_x0000_t202" filled="false" stroked="true" strokeweight=".22pt" strokecolor="#000000">
            <v:textbox inset="0,0,0,0">
              <w:txbxContent>
                <w:p>
                  <w:pPr>
                    <w:spacing w:line="240" w:lineRule="auto" w:before="0"/>
                    <w:ind w:left="49" w:right="188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0"/>
                      <w:szCs w:val="20"/>
                    </w:rPr>
                    <w:t>§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164.308(a)(5)(ii)(B):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Security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Awareness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and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Training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-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Procedures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guarding against,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detecting,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and</w:t>
                  </w:r>
                  <w:r>
                    <w:rPr>
                      <w:rFonts w:ascii="Calibri" w:hAnsi="Calibri" w:cs="Calibri" w:eastAsia="Calibri"/>
                      <w:color w:val="585858"/>
                      <w:spacing w:val="5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reporting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malicious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software.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pStyle w:val="BodyText"/>
        <w:spacing w:line="240" w:lineRule="auto" w:before="56"/>
        <w:ind w:right="338"/>
        <w:jc w:val="left"/>
      </w:pPr>
      <w:r>
        <w:rPr>
          <w:color w:val="585858"/>
        </w:rPr>
        <w:t>As </w:t>
      </w:r>
      <w:r>
        <w:rPr>
          <w:color w:val="585858"/>
          <w:spacing w:val="-1"/>
        </w:rPr>
        <w:t>part</w:t>
      </w:r>
      <w:r>
        <w:rPr>
          <w:color w:val="585858"/>
          <w:spacing w:val="-2"/>
        </w:rPr>
        <w:t> </w:t>
      </w:r>
      <w:r>
        <w:rPr>
          <w:color w:val="585858"/>
        </w:rPr>
        <w:t>of</w:t>
      </w:r>
      <w:r>
        <w:rPr>
          <w:color w:val="585858"/>
          <w:spacing w:val="-2"/>
        </w:rPr>
        <w:t> </w:t>
      </w:r>
      <w:r>
        <w:rPr>
          <w:color w:val="585858"/>
        </w:rPr>
        <w:t>our </w:t>
      </w:r>
      <w:r>
        <w:rPr>
          <w:color w:val="585858"/>
          <w:spacing w:val="-1"/>
        </w:rPr>
        <w:t>routine</w:t>
      </w:r>
      <w:r>
        <w:rPr>
          <w:color w:val="585858"/>
        </w:rPr>
        <w:t> </w:t>
      </w:r>
      <w:r>
        <w:rPr>
          <w:color w:val="585858"/>
          <w:spacing w:val="-1"/>
        </w:rPr>
        <w:t>procedure</w:t>
      </w:r>
      <w:r>
        <w:rPr>
          <w:color w:val="585858"/>
        </w:rPr>
        <w:t> </w:t>
      </w:r>
      <w:r>
        <w:rPr>
          <w:color w:val="585858"/>
          <w:spacing w:val="-1"/>
        </w:rPr>
        <w:t>to</w:t>
      </w:r>
      <w:r>
        <w:rPr>
          <w:color w:val="585858"/>
          <w:spacing w:val="1"/>
        </w:rPr>
        <w:t> </w:t>
      </w:r>
      <w:r>
        <w:rPr>
          <w:color w:val="585858"/>
          <w:spacing w:val="-2"/>
        </w:rPr>
        <w:t>ensure</w:t>
      </w:r>
      <w:r>
        <w:rPr>
          <w:color w:val="585858"/>
        </w:rPr>
        <w:t> </w:t>
      </w:r>
      <w:r>
        <w:rPr>
          <w:color w:val="585858"/>
          <w:spacing w:val="-1"/>
        </w:rPr>
        <w:t>protection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from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external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threats,</w:t>
      </w:r>
      <w:r>
        <w:rPr>
          <w:color w:val="585858"/>
          <w:spacing w:val="-2"/>
        </w:rPr>
        <w:t> </w:t>
      </w:r>
      <w:r>
        <w:rPr>
          <w:color w:val="585858"/>
        </w:rPr>
        <w:t>we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have</w:t>
      </w:r>
      <w:r>
        <w:rPr>
          <w:color w:val="585858"/>
        </w:rPr>
        <w:t> </w:t>
      </w:r>
      <w:r>
        <w:rPr>
          <w:color w:val="585858"/>
          <w:spacing w:val="-1"/>
        </w:rPr>
        <w:t>conducted</w:t>
      </w:r>
      <w:r>
        <w:rPr>
          <w:color w:val="585858"/>
          <w:spacing w:val="-3"/>
        </w:rPr>
        <w:t> </w:t>
      </w:r>
      <w:r>
        <w:rPr>
          <w:color w:val="585858"/>
        </w:rPr>
        <w:t>an</w:t>
      </w:r>
      <w:r>
        <w:rPr>
          <w:color w:val="585858"/>
          <w:spacing w:val="67"/>
        </w:rPr>
        <w:t> </w:t>
      </w:r>
      <w:r>
        <w:rPr>
          <w:color w:val="585858"/>
          <w:spacing w:val="-1"/>
        </w:rPr>
        <w:t>external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vulnerability</w:t>
      </w:r>
      <w:r>
        <w:rPr>
          <w:color w:val="585858"/>
        </w:rPr>
        <w:t> </w:t>
      </w:r>
      <w:r>
        <w:rPr>
          <w:color w:val="585858"/>
          <w:spacing w:val="-1"/>
        </w:rPr>
        <w:t>scan.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following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external</w:t>
      </w:r>
      <w:r>
        <w:rPr>
          <w:color w:val="585858"/>
        </w:rPr>
        <w:t> </w:t>
      </w:r>
      <w:r>
        <w:rPr>
          <w:color w:val="585858"/>
          <w:spacing w:val="-2"/>
        </w:rPr>
        <w:t>IP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addresses</w:t>
      </w:r>
      <w:r>
        <w:rPr>
          <w:color w:val="585858"/>
          <w:spacing w:val="-2"/>
        </w:rPr>
        <w:t> </w:t>
      </w:r>
      <w:r>
        <w:rPr>
          <w:color w:val="585858"/>
        </w:rPr>
        <w:t>were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scanned</w:t>
      </w:r>
      <w:r>
        <w:rPr>
          <w:color w:val="585858"/>
        </w:rPr>
        <w:t> </w:t>
      </w:r>
      <w:r>
        <w:rPr>
          <w:color w:val="585858"/>
          <w:spacing w:val="-2"/>
        </w:rPr>
        <w:t>and</w:t>
      </w:r>
      <w:r>
        <w:rPr>
          <w:color w:val="585858"/>
          <w:spacing w:val="-1"/>
        </w:rPr>
        <w:t> accessed: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spacing w:before="0"/>
        <w:ind w:left="16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group style="position:absolute;margin-left:70.823997pt;margin-top:26.905781pt;width:.1pt;height:11.05pt;mso-position-horizontal-relative:page;mso-position-vertical-relative:paragraph;z-index:-184120" coordorigin="1416,538" coordsize="2,221">
            <v:shape style="position:absolute;left:1416;top:538;width:2;height:221" coordorigin="1416,538" coordsize="0,221" path="m1416,538l1416,759e" filled="false" stroked="true" strokeweight=".580pt" strokecolor="#d4d4d4">
              <v:path arrowok="t"/>
            </v:shape>
            <w10:wrap type="none"/>
          </v:group>
        </w:pict>
      </w:r>
      <w:r>
        <w:rPr>
          <w:rFonts w:ascii="Calibri"/>
          <w:b/>
          <w:color w:val="585858"/>
          <w:sz w:val="24"/>
        </w:rPr>
        <w:t>Host</w:t>
      </w:r>
      <w:r>
        <w:rPr>
          <w:rFonts w:ascii="Calibri"/>
          <w:b/>
          <w:color w:val="585858"/>
          <w:spacing w:val="-11"/>
          <w:sz w:val="24"/>
        </w:rPr>
        <w:t> </w:t>
      </w:r>
      <w:r>
        <w:rPr>
          <w:rFonts w:ascii="Calibri"/>
          <w:b/>
          <w:color w:val="585858"/>
          <w:spacing w:val="-1"/>
          <w:sz w:val="24"/>
        </w:rPr>
        <w:t>Summary</w:t>
      </w:r>
      <w:r>
        <w:rPr>
          <w:rFonts w:ascii="Calibri"/>
          <w:sz w:val="24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sz w:val="20"/>
          <w:szCs w:val="20"/>
        </w:rPr>
      </w:pPr>
    </w:p>
    <w:tbl>
      <w:tblPr>
        <w:tblW w:w="0" w:type="auto"/>
        <w:jc w:val="left"/>
        <w:tblInd w:w="1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0"/>
        <w:gridCol w:w="2050"/>
        <w:gridCol w:w="1076"/>
        <w:gridCol w:w="562"/>
        <w:gridCol w:w="584"/>
        <w:gridCol w:w="532"/>
        <w:gridCol w:w="663"/>
        <w:gridCol w:w="611"/>
      </w:tblGrid>
      <w:tr>
        <w:trPr>
          <w:trHeight w:val="221" w:hRule="exact"/>
        </w:trPr>
        <w:tc>
          <w:tcPr>
            <w:tcW w:w="3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4D4D4"/>
          </w:tcPr>
          <w:p>
            <w:pPr>
              <w:pStyle w:val="TableParagraph"/>
              <w:spacing w:line="219" w:lineRule="exact"/>
              <w:ind w:left="4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Host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4D4D4"/>
          </w:tcPr>
          <w:p>
            <w:pPr>
              <w:pStyle w:val="TableParagraph"/>
              <w:spacing w:line="219" w:lineRule="exact"/>
              <w:ind w:left="99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Analysis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4D4D4"/>
          </w:tcPr>
          <w:p>
            <w:pPr>
              <w:pStyle w:val="TableParagraph"/>
              <w:spacing w:line="219" w:lineRule="exact"/>
              <w:ind w:left="14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Open</w:t>
            </w:r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Ports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4D4D4"/>
          </w:tcPr>
          <w:p>
            <w:pPr>
              <w:pStyle w:val="TableParagraph"/>
              <w:spacing w:line="219" w:lineRule="exact"/>
              <w:ind w:left="11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High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4D4D4"/>
          </w:tcPr>
          <w:p>
            <w:pPr>
              <w:pStyle w:val="TableParagraph"/>
              <w:spacing w:line="219" w:lineRule="exact"/>
              <w:ind w:left="112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Med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4D4D4"/>
          </w:tcPr>
          <w:p>
            <w:pPr>
              <w:pStyle w:val="TableParagraph"/>
              <w:spacing w:line="219" w:lineRule="exact"/>
              <w:ind w:left="133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1"/>
                <w:sz w:val="18"/>
              </w:rPr>
              <w:t>Low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4D4D4"/>
          </w:tcPr>
          <w:p>
            <w:pPr>
              <w:pStyle w:val="TableParagraph"/>
              <w:spacing w:line="219" w:lineRule="exact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False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4D4D4"/>
          </w:tcPr>
          <w:p>
            <w:pPr>
              <w:pStyle w:val="TableParagraph"/>
              <w:spacing w:line="219" w:lineRule="exact"/>
              <w:ind w:left="1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CVSS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54" w:hRule="exact"/>
        </w:trPr>
        <w:tc>
          <w:tcPr>
            <w:tcW w:w="3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585858"/>
                <w:spacing w:val="-1"/>
                <w:sz w:val="18"/>
              </w:rPr>
              <w:t>5.23.4.133</w:t>
            </w:r>
            <w:r>
              <w:rPr>
                <w:rFonts w:ascii="Calibri"/>
                <w:b/>
                <w:color w:val="585858"/>
                <w:spacing w:val="-19"/>
                <w:sz w:val="18"/>
              </w:rPr>
              <w:t> </w:t>
            </w:r>
            <w:r>
              <w:rPr>
                <w:rFonts w:ascii="Calibri"/>
                <w:b/>
                <w:color w:val="585858"/>
                <w:spacing w:val="-1"/>
                <w:sz w:val="18"/>
              </w:rPr>
              <w:t>(50-243-217-133-</w:t>
            </w:r>
            <w:r>
              <w:rPr>
                <w:rFonts w:ascii="Calibri"/>
                <w:sz w:val="18"/>
              </w:rPr>
            </w:r>
          </w:p>
          <w:p>
            <w:pPr>
              <w:pStyle w:val="TableParagraph"/>
              <w:spacing w:line="219" w:lineRule="exact"/>
              <w:ind w:left="4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585858"/>
                <w:spacing w:val="-1"/>
                <w:sz w:val="18"/>
              </w:rPr>
              <w:t>static.hfc.comcastbusiness.net)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99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FF0000"/>
                <w:spacing w:val="-1"/>
                <w:sz w:val="18"/>
              </w:rPr>
              <w:t>Medium</w:t>
            </w:r>
            <w:r>
              <w:rPr>
                <w:rFonts w:ascii="Calibri"/>
                <w:color w:val="FF0000"/>
                <w:spacing w:val="-6"/>
                <w:sz w:val="18"/>
              </w:rPr>
              <w:t> </w:t>
            </w:r>
            <w:r>
              <w:rPr>
                <w:rFonts w:ascii="Calibri"/>
                <w:color w:val="FF0000"/>
                <w:sz w:val="18"/>
              </w:rPr>
              <w:t>risk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right="113"/>
              <w:jc w:val="righ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w w:val="95"/>
                <w:sz w:val="18"/>
              </w:rPr>
              <w:t>5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35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35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FF0000"/>
                <w:sz w:val="18"/>
              </w:rPr>
              <w:t>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341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374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331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6.9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1" w:hRule="exact"/>
        </w:trPr>
        <w:tc>
          <w:tcPr>
            <w:tcW w:w="3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Total: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99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FF0000"/>
                <w:spacing w:val="-1"/>
                <w:sz w:val="18"/>
              </w:rPr>
              <w:t>Medium</w:t>
            </w:r>
            <w:r>
              <w:rPr>
                <w:rFonts w:ascii="Calibri"/>
                <w:color w:val="FF0000"/>
                <w:spacing w:val="-6"/>
                <w:sz w:val="18"/>
              </w:rPr>
              <w:t> </w:t>
            </w:r>
            <w:r>
              <w:rPr>
                <w:rFonts w:ascii="Calibri"/>
                <w:color w:val="FF0000"/>
                <w:sz w:val="18"/>
              </w:rPr>
              <w:t>risk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113"/>
              <w:jc w:val="righ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w w:val="95"/>
                <w:sz w:val="18"/>
              </w:rPr>
              <w:t>5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41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4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31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z w:val="18"/>
              </w:rPr>
              <w:t>6.9</w:t>
            </w:r>
            <w:r>
              <w:rPr>
                <w:rFonts w:ascii="Calibri"/>
                <w:sz w:val="18"/>
              </w:rPr>
            </w:r>
          </w:p>
        </w:tc>
      </w:tr>
    </w:tbl>
    <w:p>
      <w:pPr>
        <w:spacing w:line="240" w:lineRule="auto" w:before="7"/>
        <w:rPr>
          <w:rFonts w:ascii="Calibri" w:hAnsi="Calibri" w:cs="Calibri" w:eastAsia="Calibri"/>
          <w:b/>
          <w:bCs/>
          <w:sz w:val="10"/>
          <w:szCs w:val="10"/>
        </w:rPr>
      </w:pPr>
    </w:p>
    <w:p>
      <w:pPr>
        <w:pStyle w:val="BodyText"/>
        <w:spacing w:line="240" w:lineRule="auto" w:before="56"/>
        <w:ind w:right="338"/>
        <w:jc w:val="left"/>
      </w:pPr>
      <w:r>
        <w:rPr>
          <w:color w:val="585858"/>
          <w:spacing w:val="-1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following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high </w:t>
      </w:r>
      <w:r>
        <w:rPr>
          <w:color w:val="585858"/>
        </w:rPr>
        <w:t>and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medium</w:t>
      </w:r>
      <w:r>
        <w:rPr>
          <w:color w:val="585858"/>
          <w:spacing w:val="1"/>
        </w:rPr>
        <w:t> </w:t>
      </w:r>
      <w:r>
        <w:rPr>
          <w:color w:val="585858"/>
        </w:rPr>
        <w:t>issues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were</w:t>
      </w:r>
      <w:r>
        <w:rPr>
          <w:color w:val="585858"/>
        </w:rPr>
        <w:t> </w:t>
      </w:r>
      <w:r>
        <w:rPr>
          <w:color w:val="585858"/>
          <w:spacing w:val="-1"/>
        </w:rPr>
        <w:t>detected.</w:t>
      </w:r>
      <w:r>
        <w:rPr>
          <w:color w:val="585858"/>
          <w:spacing w:val="-3"/>
        </w:rPr>
        <w:t> </w:t>
      </w:r>
      <w:r>
        <w:rPr>
          <w:color w:val="585858"/>
        </w:rPr>
        <w:t>In</w:t>
      </w:r>
      <w:r>
        <w:rPr>
          <w:color w:val="585858"/>
          <w:spacing w:val="-1"/>
        </w:rPr>
        <w:t> some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cases,</w:t>
      </w:r>
      <w:r>
        <w:rPr>
          <w:color w:val="585858"/>
        </w:rPr>
        <w:t> </w:t>
      </w:r>
      <w:r>
        <w:rPr>
          <w:color w:val="585858"/>
          <w:spacing w:val="-1"/>
        </w:rPr>
        <w:t>further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investigation</w:t>
      </w:r>
      <w:r>
        <w:rPr>
          <w:color w:val="585858"/>
          <w:spacing w:val="-3"/>
        </w:rPr>
        <w:t> </w:t>
      </w:r>
      <w:r>
        <w:rPr>
          <w:color w:val="585858"/>
        </w:rPr>
        <w:t>was</w:t>
      </w:r>
      <w:r>
        <w:rPr>
          <w:color w:val="585858"/>
          <w:spacing w:val="43"/>
        </w:rPr>
        <w:t> </w:t>
      </w:r>
      <w:r>
        <w:rPr>
          <w:color w:val="585858"/>
          <w:spacing w:val="-1"/>
        </w:rPr>
        <w:t>performed</w:t>
      </w:r>
      <w:r>
        <w:rPr>
          <w:color w:val="585858"/>
        </w:rPr>
        <w:t> and</w:t>
      </w:r>
      <w:r>
        <w:rPr>
          <w:color w:val="585858"/>
          <w:spacing w:val="-4"/>
        </w:rPr>
        <w:t> </w:t>
      </w:r>
      <w:r>
        <w:rPr>
          <w:color w:val="585858"/>
        </w:rPr>
        <w:t>the </w:t>
      </w:r>
      <w:r>
        <w:rPr>
          <w:color w:val="585858"/>
          <w:spacing w:val="-1"/>
        </w:rPr>
        <w:t>risk</w:t>
      </w:r>
      <w:r>
        <w:rPr>
          <w:color w:val="585858"/>
        </w:rPr>
        <w:t> </w:t>
      </w:r>
      <w:r>
        <w:rPr>
          <w:color w:val="585858"/>
          <w:spacing w:val="-1"/>
        </w:rPr>
        <w:t>was</w:t>
      </w:r>
      <w:r>
        <w:rPr>
          <w:color w:val="585858"/>
        </w:rPr>
        <w:t> </w:t>
      </w:r>
      <w:r>
        <w:rPr>
          <w:color w:val="585858"/>
          <w:spacing w:val="-1"/>
        </w:rPr>
        <w:t>deemed</w:t>
      </w:r>
      <w:r>
        <w:rPr>
          <w:color w:val="585858"/>
        </w:rPr>
        <w:t> a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non-issue</w:t>
      </w:r>
      <w:r>
        <w:rPr>
          <w:color w:val="585858"/>
          <w:spacing w:val="-2"/>
        </w:rPr>
        <w:t> </w:t>
      </w:r>
      <w:r>
        <w:rPr>
          <w:color w:val="585858"/>
        </w:rPr>
        <w:t>or</w:t>
      </w:r>
      <w:r>
        <w:rPr>
          <w:color w:val="585858"/>
          <w:spacing w:val="-3"/>
        </w:rPr>
        <w:t> </w:t>
      </w:r>
      <w:r>
        <w:rPr>
          <w:color w:val="585858"/>
          <w:spacing w:val="-2"/>
        </w:rPr>
        <w:t>false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positive.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20" w:footer="723" w:top="1440" w:bottom="920" w:left="1280" w:right="1240"/>
        </w:sectPr>
      </w:pPr>
    </w:p>
    <w:p>
      <w:pPr>
        <w:spacing w:line="240" w:lineRule="auto" w:before="5"/>
        <w:rPr>
          <w:rFonts w:ascii="Calibri" w:hAnsi="Calibri" w:cs="Calibri" w:eastAsia="Calibri"/>
          <w:sz w:val="18"/>
          <w:szCs w:val="18"/>
        </w:rPr>
      </w:pPr>
    </w:p>
    <w:p>
      <w:pPr>
        <w:pStyle w:val="Heading1"/>
        <w:numPr>
          <w:ilvl w:val="0"/>
          <w:numId w:val="10"/>
        </w:numPr>
        <w:tabs>
          <w:tab w:pos="323" w:val="left" w:leader="none"/>
          <w:tab w:pos="9618" w:val="left" w:leader="none"/>
        </w:tabs>
        <w:spacing w:line="240" w:lineRule="auto" w:before="34" w:after="0"/>
        <w:ind w:left="322" w:right="0" w:hanging="162"/>
        <w:jc w:val="left"/>
        <w:rPr>
          <w:b w:val="0"/>
          <w:bCs w:val="0"/>
        </w:rPr>
      </w:pPr>
      <w:bookmarkStart w:name="_bookmark24" w:id="30"/>
      <w:bookmarkEnd w:id="30"/>
      <w:r>
        <w:rPr>
          <w:b w:val="0"/>
        </w:rPr>
      </w:r>
      <w:bookmarkStart w:name="_bookmark24" w:id="31"/>
      <w:bookmarkEnd w:id="31"/>
      <w:r>
        <w:rPr>
          <w:highlight w:val="lightGray"/>
        </w:rPr>
        <w:t>-</w:t>
      </w:r>
      <w:r>
        <w:rPr>
          <w:highlight w:val="lightGray"/>
        </w:rPr>
        <w:t> </w:t>
      </w:r>
      <w:r>
        <w:rPr>
          <w:spacing w:val="4"/>
          <w:highlight w:val="lightGray"/>
        </w:rPr>
        <w:t>Email</w:t>
      </w:r>
      <w:r>
        <w:rPr>
          <w:w w:val="99"/>
          <w:highlight w:val="lightGray"/>
        </w:rPr>
        <w:t> </w:t>
      </w:r>
      <w:r>
        <w:rPr>
          <w:highlight w:val="lightGray"/>
        </w:rPr>
        <w:tab/>
      </w:r>
      <w:r>
        <w:rPr/>
      </w:r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7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tabs>
          <w:tab w:pos="9591" w:val="left" w:leader="none"/>
        </w:tabs>
        <w:spacing w:before="0"/>
        <w:ind w:left="131" w:right="0" w:firstLine="0"/>
        <w:jc w:val="left"/>
        <w:rPr>
          <w:rFonts w:ascii="Calibri" w:hAnsi="Calibri" w:cs="Calibri" w:eastAsia="Calibri"/>
          <w:sz w:val="20"/>
          <w:szCs w:val="20"/>
        </w:rPr>
      </w:pPr>
      <w:bookmarkStart w:name="_bookmark25" w:id="32"/>
      <w:bookmarkEnd w:id="32"/>
      <w:r>
        <w:rPr/>
      </w: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7.1</w:t>
      </w:r>
      <w:r>
        <w:rPr>
          <w:rFonts w:ascii="Calibri"/>
          <w:b/>
          <w:sz w:val="20"/>
          <w:highlight w:val="lightGray"/>
        </w:rPr>
        <w:t> -</w:t>
      </w:r>
      <w:r>
        <w:rPr>
          <w:rFonts w:ascii="Calibri"/>
          <w:b/>
          <w:spacing w:val="3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Applications</w:t>
      </w:r>
      <w:r>
        <w:rPr>
          <w:rFonts w:ascii="Calibri"/>
          <w:b/>
          <w:spacing w:val="5"/>
          <w:sz w:val="20"/>
          <w:highlight w:val="lightGray"/>
        </w:rPr>
        <w:t> </w:t>
      </w:r>
      <w:r>
        <w:rPr>
          <w:rFonts w:ascii="Calibri"/>
          <w:b/>
          <w:spacing w:val="3"/>
          <w:sz w:val="20"/>
          <w:highlight w:val="lightGray"/>
        </w:rPr>
        <w:t>and Data</w:t>
      </w:r>
      <w:r>
        <w:rPr>
          <w:rFonts w:ascii="Calibri"/>
          <w:b/>
          <w:spacing w:val="6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Criticality</w:t>
      </w:r>
      <w:r>
        <w:rPr>
          <w:rFonts w:ascii="Calibri"/>
          <w:b/>
          <w:spacing w:val="3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Analysis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spacing w:line="200" w:lineRule="atLeast"/>
        <w:ind w:left="1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73.15pt;height:26.8pt;mso-position-horizontal-relative:char;mso-position-vertical-relative:line" type="#_x0000_t202" filled="false" stroked="true" strokeweight=".22pt" strokecolor="#000000">
            <v:textbox inset="0,0,0,0">
              <w:txbxContent>
                <w:p>
                  <w:pPr>
                    <w:spacing w:line="240" w:lineRule="auto" w:before="0"/>
                    <w:ind w:left="49" w:right="624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0"/>
                      <w:szCs w:val="20"/>
                    </w:rPr>
                    <w:t>§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164.308(a)(7)(ii)-Assess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relative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criticality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specific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applications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data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in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support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other</w:t>
                  </w:r>
                  <w:r>
                    <w:rPr>
                      <w:rFonts w:ascii="Calibri" w:hAnsi="Calibri" w:cs="Calibri" w:eastAsia="Calibri"/>
                      <w:color w:val="585858"/>
                      <w:spacing w:val="7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contingency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plan components.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pStyle w:val="BodyText"/>
        <w:spacing w:line="240" w:lineRule="auto" w:before="56"/>
        <w:ind w:right="0"/>
        <w:jc w:val="left"/>
      </w:pPr>
      <w:r>
        <w:rPr>
          <w:color w:val="585858"/>
        </w:rPr>
        <w:t>Email</w:t>
      </w:r>
      <w:r>
        <w:rPr>
          <w:color w:val="585858"/>
          <w:spacing w:val="-1"/>
        </w:rPr>
        <w:t> </w:t>
      </w:r>
      <w:r>
        <w:rPr>
          <w:color w:val="585858"/>
        </w:rPr>
        <w:t>is</w:t>
      </w:r>
      <w:r>
        <w:rPr>
          <w:color w:val="585858"/>
          <w:spacing w:val="-3"/>
        </w:rPr>
        <w:t> </w:t>
      </w:r>
      <w:r>
        <w:rPr>
          <w:color w:val="585858"/>
          <w:spacing w:val="-1"/>
        </w:rPr>
        <w:t>stored locally</w:t>
      </w:r>
      <w:r>
        <w:rPr>
          <w:color w:val="585858"/>
          <w:spacing w:val="-2"/>
        </w:rPr>
        <w:t> </w:t>
      </w:r>
      <w:r>
        <w:rPr>
          <w:color w:val="585858"/>
        </w:rPr>
        <w:t>on</w:t>
      </w:r>
      <w:r>
        <w:rPr>
          <w:color w:val="585858"/>
          <w:spacing w:val="-1"/>
        </w:rPr>
        <w:t> </w:t>
      </w:r>
      <w:r>
        <w:rPr>
          <w:color w:val="585858"/>
          <w:spacing w:val="-2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following</w:t>
      </w:r>
      <w:r>
        <w:rPr>
          <w:color w:val="585858"/>
          <w:spacing w:val="-4"/>
        </w:rPr>
        <w:t> </w:t>
      </w:r>
      <w:r>
        <w:rPr>
          <w:color w:val="585858"/>
          <w:spacing w:val="-1"/>
        </w:rPr>
        <w:t>computers</w:t>
      </w:r>
      <w:r>
        <w:rPr>
          <w:color w:val="585858"/>
        </w:rPr>
        <w:t> </w:t>
      </w:r>
      <w:r>
        <w:rPr>
          <w:color w:val="585858"/>
          <w:spacing w:val="-1"/>
        </w:rPr>
        <w:t>that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were</w:t>
      </w:r>
      <w:r>
        <w:rPr>
          <w:color w:val="585858"/>
          <w:spacing w:val="-2"/>
        </w:rPr>
        <w:t> </w:t>
      </w:r>
      <w:r>
        <w:rPr>
          <w:color w:val="585858"/>
        </w:rPr>
        <w:t>marked</w:t>
      </w:r>
      <w:r>
        <w:rPr>
          <w:color w:val="585858"/>
          <w:spacing w:val="-3"/>
        </w:rPr>
        <w:t> </w:t>
      </w:r>
      <w:r>
        <w:rPr>
          <w:color w:val="585858"/>
        </w:rPr>
        <w:t>as </w:t>
      </w:r>
      <w:r>
        <w:rPr>
          <w:color w:val="585858"/>
          <w:spacing w:val="-1"/>
        </w:rPr>
        <w:t>not</w:t>
      </w:r>
      <w:r>
        <w:rPr>
          <w:color w:val="585858"/>
        </w:rPr>
        <w:t> </w:t>
      </w:r>
      <w:r>
        <w:rPr>
          <w:color w:val="585858"/>
          <w:spacing w:val="-1"/>
        </w:rPr>
        <w:t>having ePHI: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5108"/>
        <w:gridCol w:w="2177"/>
      </w:tblGrid>
      <w:tr>
        <w:trPr>
          <w:trHeight w:val="807" w:hRule="exact"/>
        </w:trPr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Computer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5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Mailbox</w:t>
            </w:r>
            <w:r>
              <w:rPr>
                <w:rFonts w:ascii="Calibri"/>
                <w:b/>
                <w:color w:val="585858"/>
                <w:sz w:val="22"/>
              </w:rPr>
              <w:t> Files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1" w:space="0" w:color="D9D9D9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left="49" w:right="14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585858"/>
                <w:spacing w:val="-1"/>
                <w:sz w:val="22"/>
              </w:rPr>
              <w:t>Verified</w:t>
            </w:r>
            <w:r>
              <w:rPr>
                <w:rFonts w:ascii="Calibri"/>
                <w:b/>
                <w:color w:val="585858"/>
                <w:spacing w:val="-3"/>
                <w:sz w:val="22"/>
              </w:rPr>
              <w:t> </w:t>
            </w:r>
            <w:r>
              <w:rPr>
                <w:rFonts w:ascii="Calibri"/>
                <w:b/>
                <w:color w:val="585858"/>
                <w:sz w:val="22"/>
              </w:rPr>
              <w:t>No</w:t>
            </w:r>
            <w:r>
              <w:rPr>
                <w:rFonts w:ascii="Calibri"/>
                <w:b/>
                <w:color w:val="585858"/>
                <w:spacing w:val="-1"/>
                <w:sz w:val="22"/>
              </w:rPr>
              <w:t> ePHI</w:t>
            </w:r>
            <w:r>
              <w:rPr>
                <w:rFonts w:ascii="Calibri"/>
                <w:b/>
                <w:color w:val="585858"/>
                <w:spacing w:val="-2"/>
                <w:sz w:val="22"/>
              </w:rPr>
              <w:t> </w:t>
            </w:r>
            <w:r>
              <w:rPr>
                <w:rFonts w:ascii="Calibri"/>
                <w:b/>
                <w:color w:val="585858"/>
                <w:spacing w:val="-1"/>
                <w:sz w:val="22"/>
              </w:rPr>
              <w:t>sent</w:t>
            </w:r>
            <w:r>
              <w:rPr>
                <w:rFonts w:ascii="Calibri"/>
                <w:b/>
                <w:color w:val="585858"/>
                <w:spacing w:val="28"/>
                <w:sz w:val="22"/>
              </w:rPr>
              <w:t> </w:t>
            </w:r>
            <w:r>
              <w:rPr>
                <w:rFonts w:ascii="Calibri"/>
                <w:b/>
                <w:color w:val="585858"/>
                <w:spacing w:val="-1"/>
                <w:sz w:val="22"/>
              </w:rPr>
              <w:t>through Email</w:t>
            </w:r>
            <w:r>
              <w:rPr>
                <w:rFonts w:ascii="Calibri"/>
                <w:b/>
                <w:color w:val="585858"/>
                <w:spacing w:val="26"/>
                <w:sz w:val="22"/>
              </w:rPr>
              <w:t> </w:t>
            </w:r>
            <w:r>
              <w:rPr>
                <w:rFonts w:ascii="Calibri"/>
                <w:b/>
                <w:color w:val="585858"/>
                <w:spacing w:val="-1"/>
                <w:sz w:val="22"/>
              </w:rPr>
              <w:t>Account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098" w:hRule="exact"/>
        </w:trPr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TANDEM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5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auto"/>
              <w:ind w:left="49" w:right="1485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Outlook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Data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File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-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hyperlink r:id="rId20">
              <w:r>
                <w:rPr>
                  <w:rFonts w:ascii="Calibri"/>
                  <w:color w:val="585858"/>
                  <w:spacing w:val="-1"/>
                  <w:sz w:val="18"/>
                </w:rPr>
                <w:t>wparson@Excelsior.com.ost</w:t>
              </w:r>
            </w:hyperlink>
            <w:r>
              <w:rPr>
                <w:rFonts w:ascii="Calibri"/>
                <w:color w:val="585858"/>
                <w:spacing w:val="45"/>
                <w:w w:val="99"/>
                <w:sz w:val="18"/>
              </w:rPr>
              <w:t> </w:t>
            </w:r>
            <w:hyperlink r:id="rId21">
              <w:r>
                <w:rPr>
                  <w:rFonts w:ascii="Calibri"/>
                  <w:color w:val="585858"/>
                  <w:spacing w:val="-1"/>
                  <w:sz w:val="18"/>
                </w:rPr>
                <w:t>wparson@MyCo.com</w:t>
              </w:r>
            </w:hyperlink>
            <w:r>
              <w:rPr>
                <w:rFonts w:ascii="Calibri"/>
                <w:color w:val="585858"/>
                <w:spacing w:val="-5"/>
                <w:sz w:val="18"/>
              </w:rPr>
              <w:t> </w:t>
            </w:r>
            <w:r>
              <w:rPr>
                <w:rFonts w:ascii="Calibri"/>
                <w:color w:val="585858"/>
                <w:sz w:val="18"/>
              </w:rPr>
              <w:t>-</w:t>
            </w:r>
            <w:r>
              <w:rPr>
                <w:rFonts w:ascii="Calibri"/>
                <w:color w:val="585858"/>
                <w:spacing w:val="-4"/>
                <w:sz w:val="18"/>
              </w:rPr>
              <w:t> </w:t>
            </w:r>
            <w:hyperlink r:id="rId22">
              <w:r>
                <w:rPr>
                  <w:rFonts w:ascii="Calibri"/>
                  <w:color w:val="585858"/>
                  <w:spacing w:val="-1"/>
                  <w:sz w:val="18"/>
                </w:rPr>
                <w:t>wparson@MyCo.com.ost</w:t>
              </w:r>
            </w:hyperlink>
            <w:r>
              <w:rPr>
                <w:rFonts w:ascii="Calibri"/>
                <w:color w:val="585858"/>
                <w:spacing w:val="35"/>
                <w:w w:val="9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imap.googlemail.com.msf</w:t>
            </w:r>
            <w:r>
              <w:rPr>
                <w:rFonts w:ascii="Calibri"/>
                <w:sz w:val="18"/>
              </w:rPr>
            </w:r>
          </w:p>
          <w:p>
            <w:pPr>
              <w:pStyle w:val="TableParagraph"/>
              <w:spacing w:line="240" w:lineRule="auto"/>
              <w:ind w:left="49" w:right="3977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85858"/>
                <w:spacing w:val="-1"/>
                <w:sz w:val="18"/>
              </w:rPr>
              <w:t>Archives.msf</w:t>
            </w:r>
            <w:r>
              <w:rPr>
                <w:rFonts w:ascii="Calibri"/>
                <w:color w:val="585858"/>
                <w:spacing w:val="27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Drafts.msf</w:t>
            </w:r>
            <w:r>
              <w:rPr>
                <w:rFonts w:ascii="Calibri"/>
                <w:color w:val="585858"/>
                <w:spacing w:val="2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Follow</w:t>
            </w:r>
            <w:r>
              <w:rPr>
                <w:rFonts w:ascii="Calibri"/>
                <w:color w:val="585858"/>
                <w:spacing w:val="-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up.msf</w:t>
            </w:r>
            <w:r>
              <w:rPr>
                <w:rFonts w:ascii="Calibri"/>
                <w:color w:val="585858"/>
                <w:spacing w:val="2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INBOX.msf</w:t>
            </w:r>
            <w:r>
              <w:rPr>
                <w:rFonts w:ascii="Calibri"/>
                <w:color w:val="585858"/>
                <w:spacing w:val="28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Misc.msf</w:t>
            </w:r>
            <w:r>
              <w:rPr>
                <w:rFonts w:ascii="Calibri"/>
                <w:color w:val="585858"/>
                <w:spacing w:val="22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Priority.msf</w:t>
            </w:r>
            <w:r>
              <w:rPr>
                <w:rFonts w:ascii="Calibri"/>
                <w:color w:val="585858"/>
                <w:spacing w:val="20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Sent.msf</w:t>
            </w:r>
            <w:r>
              <w:rPr>
                <w:rFonts w:ascii="Calibri"/>
                <w:color w:val="585858"/>
                <w:spacing w:val="25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Templates.msf</w:t>
            </w:r>
            <w:r>
              <w:rPr>
                <w:rFonts w:ascii="Calibri"/>
                <w:color w:val="585858"/>
                <w:spacing w:val="24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[Gmail].msf</w:t>
            </w:r>
            <w:r>
              <w:rPr>
                <w:rFonts w:ascii="Calibri"/>
                <w:color w:val="585858"/>
                <w:sz w:val="18"/>
              </w:rPr>
              <w:t> </w:t>
            </w:r>
            <w:r>
              <w:rPr>
                <w:rFonts w:ascii="Calibri"/>
                <w:color w:val="585858"/>
                <w:spacing w:val="29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All</w:t>
            </w:r>
            <w:r>
              <w:rPr>
                <w:rFonts w:ascii="Calibri"/>
                <w:color w:val="585858"/>
                <w:spacing w:val="-3"/>
                <w:sz w:val="18"/>
              </w:rPr>
              <w:t> </w:t>
            </w:r>
            <w:r>
              <w:rPr>
                <w:rFonts w:ascii="Calibri"/>
                <w:color w:val="585858"/>
                <w:spacing w:val="-1"/>
                <w:sz w:val="18"/>
              </w:rPr>
              <w:t>Mail.msf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19"/>
          <w:pgSz w:w="12240" w:h="15840"/>
          <w:pgMar w:footer="723" w:header="720" w:top="1440" w:bottom="920" w:left="1280" w:right="1240"/>
        </w:sectPr>
      </w:pPr>
    </w:p>
    <w:p>
      <w:pPr>
        <w:spacing w:line="240" w:lineRule="auto" w:before="5"/>
        <w:rPr>
          <w:rFonts w:ascii="Calibri" w:hAnsi="Calibri" w:cs="Calibri" w:eastAsia="Calibri"/>
          <w:sz w:val="18"/>
          <w:szCs w:val="18"/>
        </w:rPr>
      </w:pPr>
    </w:p>
    <w:p>
      <w:pPr>
        <w:pStyle w:val="Heading1"/>
        <w:numPr>
          <w:ilvl w:val="0"/>
          <w:numId w:val="10"/>
        </w:numPr>
        <w:tabs>
          <w:tab w:pos="323" w:val="left" w:leader="none"/>
          <w:tab w:pos="9618" w:val="left" w:leader="none"/>
        </w:tabs>
        <w:spacing w:line="240" w:lineRule="auto" w:before="34" w:after="0"/>
        <w:ind w:left="322" w:right="0" w:hanging="162"/>
        <w:jc w:val="left"/>
        <w:rPr>
          <w:b w:val="0"/>
          <w:bCs w:val="0"/>
        </w:rPr>
      </w:pPr>
      <w:bookmarkStart w:name="_bookmark26" w:id="33"/>
      <w:bookmarkEnd w:id="33"/>
      <w:r>
        <w:rPr>
          <w:b w:val="0"/>
        </w:rPr>
      </w:r>
      <w:bookmarkStart w:name="_bookmark26" w:id="34"/>
      <w:bookmarkEnd w:id="34"/>
      <w:r>
        <w:rPr>
          <w:highlight w:val="lightGray"/>
        </w:rPr>
        <w:t>-</w:t>
      </w:r>
      <w:r>
        <w:rPr>
          <w:spacing w:val="-4"/>
          <w:highlight w:val="lightGray"/>
        </w:rPr>
        <w:t> </w:t>
      </w:r>
      <w:r>
        <w:rPr>
          <w:spacing w:val="3"/>
          <w:highlight w:val="lightGray"/>
        </w:rPr>
        <w:t>Wireless</w:t>
      </w:r>
      <w:r>
        <w:rPr>
          <w:w w:val="99"/>
          <w:highlight w:val="lightGray"/>
        </w:rPr>
        <w:t> </w:t>
      </w:r>
      <w:r>
        <w:rPr>
          <w:highlight w:val="lightGray"/>
        </w:rPr>
        <w:tab/>
      </w:r>
      <w:r>
        <w:rPr/>
      </w:r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7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tabs>
          <w:tab w:pos="9591" w:val="left" w:leader="none"/>
        </w:tabs>
        <w:spacing w:before="0"/>
        <w:ind w:left="131" w:right="0" w:firstLine="0"/>
        <w:jc w:val="left"/>
        <w:rPr>
          <w:rFonts w:ascii="Calibri" w:hAnsi="Calibri" w:cs="Calibri" w:eastAsia="Calibri"/>
          <w:sz w:val="20"/>
          <w:szCs w:val="20"/>
        </w:rPr>
      </w:pPr>
      <w:bookmarkStart w:name="_bookmark27" w:id="35"/>
      <w:bookmarkEnd w:id="35"/>
      <w:r>
        <w:rPr/>
      </w: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8.1</w:t>
      </w:r>
      <w:r>
        <w:rPr>
          <w:rFonts w:ascii="Calibri"/>
          <w:b/>
          <w:sz w:val="20"/>
          <w:highlight w:val="lightGray"/>
        </w:rPr>
        <w:t> -</w:t>
      </w:r>
      <w:r>
        <w:rPr>
          <w:rFonts w:ascii="Calibri"/>
          <w:b/>
          <w:spacing w:val="1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Access</w:t>
      </w:r>
      <w:r>
        <w:rPr>
          <w:rFonts w:ascii="Calibri"/>
          <w:b/>
          <w:spacing w:val="2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Authorization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spacing w:line="200" w:lineRule="atLeast"/>
        <w:ind w:left="1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73.15pt;height:40.2pt;mso-position-horizontal-relative:char;mso-position-vertical-relative:line" type="#_x0000_t202" filled="false" stroked="true" strokeweight=".22pt" strokecolor="#000000">
            <v:textbox inset="0,0,0,0">
              <w:txbxContent>
                <w:p>
                  <w:pPr>
                    <w:spacing w:line="240" w:lineRule="auto" w:before="0"/>
                    <w:ind w:left="49" w:right="379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0"/>
                      <w:szCs w:val="20"/>
                    </w:rPr>
                    <w:t>§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164.308(a)(4):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Implement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policies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procedures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granting access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electronic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protected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health</w:t>
                  </w:r>
                  <w:r>
                    <w:rPr>
                      <w:rFonts w:ascii="Calibri" w:hAnsi="Calibri" w:cs="Calibri" w:eastAsia="Calibri"/>
                      <w:color w:val="585858"/>
                      <w:spacing w:val="7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information;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example,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through access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workstation,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transaction,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program,</w:t>
                  </w:r>
                  <w:r>
                    <w:rPr>
                      <w:rFonts w:ascii="Calibri" w:hAnsi="Calibri" w:cs="Calibri" w:eastAsia="Calibri"/>
                      <w:color w:val="585858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process,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or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other</w:t>
                  </w:r>
                  <w:r>
                    <w:rPr>
                      <w:rFonts w:ascii="Calibri" w:hAnsi="Calibri" w:cs="Calibri" w:eastAsia="Calibri"/>
                      <w:color w:val="585858"/>
                      <w:spacing w:val="6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mechanism.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pStyle w:val="BodyText"/>
        <w:spacing w:line="240" w:lineRule="auto" w:before="56"/>
        <w:ind w:right="338"/>
        <w:jc w:val="left"/>
      </w:pPr>
      <w:r>
        <w:rPr/>
        <w:pict>
          <v:group style="position:absolute;margin-left:329.519989pt;margin-top:42.199631pt;width:.25pt;height:13.35pt;mso-position-horizontal-relative:page;mso-position-vertical-relative:paragraph;z-index:-184000" coordorigin="6590,844" coordsize="5,267">
            <v:shape style="position:absolute;left:6590;top:844;width:5;height:267" coordorigin="6590,844" coordsize="5,267" path="m6590,1111l6595,1111,6595,844,6590,844,6590,111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0.459991pt;margin-top:42.199631pt;width:.25pt;height:13.35pt;mso-position-horizontal-relative:page;mso-position-vertical-relative:paragraph;z-index:-183976" coordorigin="8009,844" coordsize="5,267">
            <v:shape style="position:absolute;left:8009;top:844;width:5;height:267" coordorigin="8009,844" coordsize="5,267" path="m8009,1111l8014,1111,8014,844,8009,844,8009,111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1.5pt;margin-top:42.199631pt;width:.25pt;height:13.35pt;mso-position-horizontal-relative:page;mso-position-vertical-relative:paragraph;z-index:-183952" coordorigin="9430,844" coordsize="5,267">
            <v:shape style="position:absolute;left:9430;top:844;width:5;height:267" coordorigin="9430,844" coordsize="5,267" path="m9430,1111l9434,1111,9434,844,9430,844,9430,111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585858"/>
          <w:spacing w:val="-1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following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wireless</w:t>
      </w:r>
      <w:r>
        <w:rPr>
          <w:color w:val="585858"/>
        </w:rPr>
        <w:t> </w:t>
      </w:r>
      <w:r>
        <w:rPr>
          <w:color w:val="585858"/>
          <w:spacing w:val="-1"/>
        </w:rPr>
        <w:t>access</w:t>
      </w:r>
      <w:r>
        <w:rPr>
          <w:color w:val="585858"/>
        </w:rPr>
        <w:t> </w:t>
      </w:r>
      <w:r>
        <w:rPr>
          <w:color w:val="585858"/>
          <w:spacing w:val="-1"/>
        </w:rPr>
        <w:t>points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were</w:t>
      </w:r>
      <w:r>
        <w:rPr>
          <w:color w:val="585858"/>
        </w:rPr>
        <w:t> </w:t>
      </w:r>
      <w:r>
        <w:rPr>
          <w:color w:val="585858"/>
          <w:spacing w:val="-1"/>
        </w:rPr>
        <w:t>detected.</w:t>
      </w:r>
      <w:r>
        <w:rPr>
          <w:color w:val="585858"/>
          <w:spacing w:val="49"/>
        </w:rPr>
        <w:t> </w:t>
      </w:r>
      <w:r>
        <w:rPr>
          <w:color w:val="585858"/>
          <w:spacing w:val="-1"/>
        </w:rPr>
        <w:t>Highlighted entries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are</w:t>
      </w:r>
      <w:r>
        <w:rPr>
          <w:color w:val="585858"/>
        </w:rPr>
        <w:t> </w:t>
      </w:r>
      <w:r>
        <w:rPr>
          <w:color w:val="585858"/>
          <w:spacing w:val="-1"/>
        </w:rPr>
        <w:t>SSID published by</w:t>
      </w:r>
      <w:r>
        <w:rPr>
          <w:color w:val="585858"/>
          <w:spacing w:val="1"/>
        </w:rPr>
        <w:t> </w:t>
      </w:r>
      <w:r>
        <w:rPr>
          <w:color w:val="585858"/>
        </w:rPr>
        <w:t>our</w:t>
      </w:r>
      <w:r>
        <w:rPr>
          <w:color w:val="585858"/>
          <w:spacing w:val="55"/>
        </w:rPr>
        <w:t> </w:t>
      </w:r>
      <w:r>
        <w:rPr>
          <w:color w:val="585858"/>
          <w:spacing w:val="-1"/>
        </w:rPr>
        <w:t>company.</w:t>
      </w:r>
      <w:r>
        <w:rPr>
          <w:color w:val="585858"/>
          <w:spacing w:val="47"/>
        </w:rPr>
        <w:t> </w:t>
      </w:r>
      <w:r>
        <w:rPr>
          <w:color w:val="585858"/>
        </w:rPr>
        <w:t>We </w:t>
      </w:r>
      <w:r>
        <w:rPr>
          <w:color w:val="585858"/>
          <w:spacing w:val="-1"/>
        </w:rPr>
        <w:t>discourage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use</w:t>
      </w:r>
      <w:r>
        <w:rPr>
          <w:color w:val="585858"/>
          <w:spacing w:val="-2"/>
        </w:rPr>
        <w:t> </w:t>
      </w:r>
      <w:r>
        <w:rPr>
          <w:color w:val="585858"/>
        </w:rPr>
        <w:t>of all </w:t>
      </w:r>
      <w:r>
        <w:rPr>
          <w:color w:val="585858"/>
          <w:spacing w:val="-1"/>
        </w:rPr>
        <w:t>non-company</w:t>
      </w:r>
      <w:r>
        <w:rPr>
          <w:color w:val="585858"/>
          <w:spacing w:val="-2"/>
        </w:rPr>
        <w:t> </w:t>
      </w:r>
      <w:r>
        <w:rPr>
          <w:color w:val="585858"/>
        </w:rPr>
        <w:t>wireless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access</w:t>
      </w:r>
      <w:r>
        <w:rPr>
          <w:color w:val="585858"/>
        </w:rPr>
        <w:t> </w:t>
      </w:r>
      <w:r>
        <w:rPr>
          <w:color w:val="585858"/>
          <w:spacing w:val="-1"/>
        </w:rPr>
        <w:t>points.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0"/>
          <w:szCs w:val="2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9"/>
        <w:gridCol w:w="3477"/>
        <w:gridCol w:w="1418"/>
        <w:gridCol w:w="1718"/>
      </w:tblGrid>
      <w:tr>
        <w:trPr>
          <w:trHeight w:val="269" w:hRule="exact"/>
        </w:trPr>
        <w:tc>
          <w:tcPr>
            <w:tcW w:w="2849" w:type="dxa"/>
            <w:tcBorders>
              <w:top w:val="single" w:sz="2" w:space="0" w:color="000000"/>
              <w:left w:val="single" w:sz="22" w:space="0" w:color="D9D9D9"/>
              <w:bottom w:val="single" w:sz="2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263" w:lineRule="exact"/>
              <w:ind w:left="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SSID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47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263" w:lineRule="exact"/>
              <w:ind w:right="345"/>
              <w:jc w:val="righ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Secured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263" w:lineRule="exact"/>
              <w:ind w:left="34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pacing w:val="-1"/>
                <w:sz w:val="22"/>
              </w:rPr>
              <w:t>Security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71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1" w:space="0" w:color="D9D9D9"/>
            </w:tcBorders>
            <w:shd w:val="clear" w:color="auto" w:fill="D9D9D9"/>
          </w:tcPr>
          <w:p>
            <w:pPr>
              <w:pStyle w:val="TableParagraph"/>
              <w:spacing w:line="263" w:lineRule="exact"/>
              <w:ind w:left="34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585858"/>
                <w:sz w:val="22"/>
              </w:rPr>
              <w:t>Risk </w:t>
            </w:r>
            <w:r>
              <w:rPr>
                <w:rFonts w:ascii="Calibri"/>
                <w:color w:val="585858"/>
                <w:spacing w:val="-1"/>
                <w:sz w:val="22"/>
              </w:rPr>
              <w:t>Level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66" w:hRule="exact"/>
        </w:trPr>
        <w:tc>
          <w:tcPr>
            <w:tcW w:w="946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4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i/>
                <w:color w:val="999999"/>
                <w:spacing w:val="-1"/>
                <w:sz w:val="22"/>
              </w:rPr>
              <w:t>No</w:t>
            </w:r>
            <w:r>
              <w:rPr>
                <w:rFonts w:ascii="Calibri"/>
                <w:i/>
                <w:color w:val="999999"/>
                <w:sz w:val="22"/>
              </w:rPr>
              <w:t> </w:t>
            </w:r>
            <w:r>
              <w:rPr>
                <w:rFonts w:ascii="Calibri"/>
                <w:i/>
                <w:color w:val="999999"/>
                <w:spacing w:val="-1"/>
                <w:sz w:val="22"/>
              </w:rPr>
              <w:t>wireless</w:t>
            </w:r>
            <w:r>
              <w:rPr>
                <w:rFonts w:ascii="Calibri"/>
                <w:i/>
                <w:color w:val="999999"/>
                <w:sz w:val="22"/>
              </w:rPr>
              <w:t> </w:t>
            </w:r>
            <w:r>
              <w:rPr>
                <w:rFonts w:ascii="Calibri"/>
                <w:i/>
                <w:color w:val="999999"/>
                <w:spacing w:val="-1"/>
                <w:sz w:val="22"/>
              </w:rPr>
              <w:t>networks</w:t>
            </w:r>
            <w:r>
              <w:rPr>
                <w:rFonts w:ascii="Calibri"/>
                <w:i/>
                <w:color w:val="999999"/>
                <w:spacing w:val="1"/>
                <w:sz w:val="22"/>
              </w:rPr>
              <w:t> </w:t>
            </w:r>
            <w:r>
              <w:rPr>
                <w:rFonts w:ascii="Calibri"/>
                <w:i/>
                <w:color w:val="999999"/>
                <w:spacing w:val="-1"/>
                <w:sz w:val="22"/>
              </w:rPr>
              <w:t>detected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line="240" w:lineRule="auto" w:before="9"/>
        <w:rPr>
          <w:rFonts w:ascii="Calibri" w:hAnsi="Calibri" w:cs="Calibri" w:eastAsia="Calibri"/>
          <w:sz w:val="14"/>
          <w:szCs w:val="14"/>
        </w:rPr>
      </w:pPr>
    </w:p>
    <w:p>
      <w:pPr>
        <w:spacing w:before="56"/>
        <w:ind w:left="16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i/>
          <w:color w:val="585858"/>
          <w:spacing w:val="-1"/>
          <w:sz w:val="22"/>
        </w:rPr>
        <w:t>Guest</w:t>
      </w:r>
      <w:r>
        <w:rPr>
          <w:rFonts w:ascii="Calibri"/>
          <w:b/>
          <w:i/>
          <w:color w:val="585858"/>
          <w:spacing w:val="-2"/>
          <w:sz w:val="22"/>
        </w:rPr>
        <w:t> </w:t>
      </w:r>
      <w:r>
        <w:rPr>
          <w:rFonts w:ascii="Calibri"/>
          <w:b/>
          <w:i/>
          <w:color w:val="585858"/>
          <w:spacing w:val="-1"/>
          <w:sz w:val="22"/>
        </w:rPr>
        <w:t>Wireless</w:t>
      </w:r>
      <w:r>
        <w:rPr>
          <w:rFonts w:ascii="Calibri"/>
          <w:sz w:val="22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i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585858"/>
        </w:rPr>
        <w:t>We </w:t>
      </w:r>
      <w:r>
        <w:rPr>
          <w:color w:val="585858"/>
          <w:spacing w:val="-2"/>
        </w:rPr>
        <w:t>do</w:t>
      </w:r>
      <w:r>
        <w:rPr>
          <w:color w:val="585858"/>
          <w:spacing w:val="-1"/>
        </w:rPr>
        <w:t> offer</w:t>
      </w:r>
      <w:r>
        <w:rPr>
          <w:color w:val="585858"/>
        </w:rPr>
        <w:t> </w:t>
      </w:r>
      <w:r>
        <w:rPr>
          <w:color w:val="585858"/>
          <w:spacing w:val="-1"/>
        </w:rPr>
        <w:t>guest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wireless</w:t>
      </w:r>
      <w:r>
        <w:rPr>
          <w:color w:val="585858"/>
          <w:spacing w:val="-2"/>
        </w:rPr>
        <w:t> </w:t>
      </w:r>
      <w:r>
        <w:rPr>
          <w:color w:val="585858"/>
        </w:rPr>
        <w:t>to</w:t>
      </w:r>
      <w:r>
        <w:rPr>
          <w:color w:val="585858"/>
          <w:spacing w:val="-1"/>
        </w:rPr>
        <w:t> visitors</w:t>
      </w:r>
      <w:r>
        <w:rPr>
          <w:color w:val="585858"/>
          <w:spacing w:val="-2"/>
        </w:rPr>
        <w:t> </w:t>
      </w:r>
      <w:r>
        <w:rPr>
          <w:color w:val="585858"/>
        </w:rPr>
        <w:t>or </w:t>
      </w:r>
      <w:r>
        <w:rPr>
          <w:color w:val="585858"/>
          <w:spacing w:val="-1"/>
        </w:rPr>
        <w:t>patients.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spacing w:before="0"/>
        <w:ind w:left="16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FF0000"/>
          <w:spacing w:val="-1"/>
          <w:sz w:val="22"/>
        </w:rPr>
        <w:t>Guest</w:t>
      </w:r>
      <w:r>
        <w:rPr>
          <w:rFonts w:ascii="Calibri"/>
          <w:b/>
          <w:color w:val="FF0000"/>
          <w:spacing w:val="-2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wireless</w:t>
      </w:r>
      <w:r>
        <w:rPr>
          <w:rFonts w:ascii="Calibri"/>
          <w:b/>
          <w:color w:val="FF0000"/>
          <w:spacing w:val="-2"/>
          <w:sz w:val="22"/>
        </w:rPr>
        <w:t> </w:t>
      </w:r>
      <w:r>
        <w:rPr>
          <w:rFonts w:ascii="Calibri"/>
          <w:b/>
          <w:color w:val="FF0000"/>
          <w:sz w:val="22"/>
        </w:rPr>
        <w:t>is </w:t>
      </w:r>
      <w:r>
        <w:rPr>
          <w:rFonts w:ascii="Calibri"/>
          <w:b/>
          <w:color w:val="FF0000"/>
          <w:spacing w:val="-1"/>
          <w:sz w:val="22"/>
        </w:rPr>
        <w:t>on the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same</w:t>
      </w:r>
      <w:r>
        <w:rPr>
          <w:rFonts w:ascii="Calibri"/>
          <w:b/>
          <w:color w:val="FF0000"/>
          <w:sz w:val="22"/>
        </w:rPr>
        <w:t> </w:t>
      </w:r>
      <w:r>
        <w:rPr>
          <w:rFonts w:ascii="Calibri"/>
          <w:b/>
          <w:color w:val="FF0000"/>
          <w:spacing w:val="-1"/>
          <w:sz w:val="22"/>
        </w:rPr>
        <w:t>network</w:t>
      </w:r>
      <w:r>
        <w:rPr>
          <w:rFonts w:ascii="Calibri"/>
          <w:b/>
          <w:color w:val="FF0000"/>
          <w:spacing w:val="-3"/>
          <w:sz w:val="22"/>
        </w:rPr>
        <w:t> </w:t>
      </w:r>
      <w:r>
        <w:rPr>
          <w:rFonts w:ascii="Calibri"/>
          <w:b/>
          <w:color w:val="FF0000"/>
          <w:sz w:val="22"/>
        </w:rPr>
        <w:t>as </w:t>
      </w:r>
      <w:r>
        <w:rPr>
          <w:rFonts w:ascii="Calibri"/>
          <w:b/>
          <w:color w:val="FF0000"/>
          <w:spacing w:val="-1"/>
          <w:sz w:val="22"/>
        </w:rPr>
        <w:t>ePHI.</w:t>
      </w:r>
      <w:r>
        <w:rPr>
          <w:rFonts w:ascii="Calibri"/>
          <w:sz w:val="22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6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tabs>
          <w:tab w:pos="9591" w:val="left" w:leader="none"/>
        </w:tabs>
        <w:spacing w:before="59"/>
        <w:ind w:left="131" w:right="0" w:firstLine="0"/>
        <w:jc w:val="left"/>
        <w:rPr>
          <w:rFonts w:ascii="Calibri" w:hAnsi="Calibri" w:cs="Calibri" w:eastAsia="Calibri"/>
          <w:sz w:val="20"/>
          <w:szCs w:val="20"/>
        </w:rPr>
      </w:pPr>
      <w:bookmarkStart w:name="_bookmark28" w:id="36"/>
      <w:bookmarkEnd w:id="36"/>
      <w:r>
        <w:rPr/>
      </w: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8.2</w:t>
      </w:r>
      <w:r>
        <w:rPr>
          <w:rFonts w:ascii="Calibri"/>
          <w:b/>
          <w:spacing w:val="-1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>-</w:t>
      </w:r>
      <w:r>
        <w:rPr>
          <w:rFonts w:ascii="Calibri"/>
          <w:b/>
          <w:spacing w:val="2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Access</w:t>
      </w:r>
      <w:r>
        <w:rPr>
          <w:rFonts w:ascii="Calibri"/>
          <w:b/>
          <w:spacing w:val="2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Establishment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spacing w:line="200" w:lineRule="atLeast"/>
        <w:ind w:left="1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73.15pt;height:40.1pt;mso-position-horizontal-relative:char;mso-position-vertical-relative:line" type="#_x0000_t202" filled="false" stroked="true" strokeweight=".22pt" strokecolor="#000000">
            <v:textbox inset="0,0,0,0">
              <w:txbxContent>
                <w:p>
                  <w:pPr>
                    <w:spacing w:line="240" w:lineRule="auto" w:before="0"/>
                    <w:ind w:left="49" w:right="118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0"/>
                      <w:szCs w:val="20"/>
                    </w:rPr>
                    <w:t>§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164.308(a)(4)(ii)(c)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-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Implement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policies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and procedures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that,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based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upon the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entity's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access</w:t>
                  </w:r>
                  <w:r>
                    <w:rPr>
                      <w:rFonts w:ascii="Calibri" w:hAnsi="Calibri" w:cs="Calibri" w:eastAsia="Calibri"/>
                      <w:color w:val="585858"/>
                      <w:spacing w:val="40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authorization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policies,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establish,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document, review,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and modify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a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user's right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access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workstation,</w:t>
                  </w:r>
                  <w:r>
                    <w:rPr>
                      <w:rFonts w:ascii="Calibri" w:hAnsi="Calibri" w:cs="Calibri" w:eastAsia="Calibri"/>
                      <w:color w:val="585858"/>
                      <w:spacing w:val="9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transaction,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program,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or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process.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spacing w:before="56"/>
        <w:ind w:left="160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color w:val="585858"/>
          <w:spacing w:val="-1"/>
          <w:sz w:val="22"/>
        </w:rPr>
        <w:t>The</w:t>
      </w:r>
      <w:r>
        <w:rPr>
          <w:rFonts w:ascii="Calibri"/>
          <w:color w:val="585858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wireless</w:t>
      </w:r>
      <w:r>
        <w:rPr>
          <w:rFonts w:ascii="Calibri"/>
          <w:color w:val="585858"/>
          <w:spacing w:val="-2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keys</w:t>
      </w:r>
      <w:r>
        <w:rPr>
          <w:rFonts w:ascii="Calibri"/>
          <w:color w:val="585858"/>
          <w:spacing w:val="-2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were</w:t>
      </w:r>
      <w:r>
        <w:rPr>
          <w:rFonts w:ascii="Calibri"/>
          <w:color w:val="585858"/>
          <w:sz w:val="22"/>
        </w:rPr>
        <w:t> last</w:t>
      </w:r>
      <w:r>
        <w:rPr>
          <w:rFonts w:ascii="Calibri"/>
          <w:color w:val="585858"/>
          <w:spacing w:val="-3"/>
          <w:sz w:val="22"/>
        </w:rPr>
        <w:t> </w:t>
      </w:r>
      <w:r>
        <w:rPr>
          <w:rFonts w:ascii="Calibri"/>
          <w:color w:val="585858"/>
          <w:spacing w:val="-1"/>
          <w:sz w:val="22"/>
        </w:rPr>
        <w:t>changed</w:t>
      </w:r>
      <w:r>
        <w:rPr>
          <w:rFonts w:ascii="Calibri"/>
          <w:color w:val="585858"/>
          <w:spacing w:val="2"/>
          <w:sz w:val="22"/>
        </w:rPr>
        <w:t> </w:t>
      </w:r>
      <w:r>
        <w:rPr>
          <w:rFonts w:ascii="Calibri"/>
          <w:b/>
          <w:color w:val="585858"/>
          <w:spacing w:val="2"/>
          <w:sz w:val="22"/>
        </w:rPr>
      </w:r>
      <w:r>
        <w:rPr>
          <w:rFonts w:ascii="Calibri"/>
          <w:b/>
          <w:color w:val="585858"/>
          <w:spacing w:val="-1"/>
          <w:sz w:val="22"/>
          <w:u w:val="thick" w:color="585858"/>
        </w:rPr>
        <w:t>25</w:t>
      </w:r>
      <w:r>
        <w:rPr>
          <w:rFonts w:ascii="Calibri"/>
          <w:b/>
          <w:color w:val="585858"/>
          <w:sz w:val="22"/>
          <w:u w:val="thick" w:color="585858"/>
        </w:rPr>
        <w:t> </w:t>
      </w:r>
      <w:r>
        <w:rPr>
          <w:rFonts w:ascii="Calibri"/>
          <w:b/>
          <w:color w:val="585858"/>
          <w:spacing w:val="-1"/>
          <w:sz w:val="22"/>
          <w:u w:val="thick" w:color="585858"/>
        </w:rPr>
        <w:t>days</w:t>
      </w:r>
      <w:r>
        <w:rPr>
          <w:rFonts w:ascii="Calibri"/>
          <w:b/>
          <w:color w:val="585858"/>
          <w:sz w:val="22"/>
          <w:u w:val="thick" w:color="585858"/>
        </w:rPr>
        <w:t> </w:t>
      </w:r>
      <w:r>
        <w:rPr>
          <w:rFonts w:ascii="Calibri"/>
          <w:b/>
          <w:color w:val="585858"/>
          <w:spacing w:val="-1"/>
          <w:sz w:val="22"/>
          <w:u w:val="thick" w:color="585858"/>
        </w:rPr>
        <w:t>ago</w:t>
      </w:r>
      <w:r>
        <w:rPr>
          <w:rFonts w:ascii="Calibri"/>
          <w:b/>
          <w:color w:val="585858"/>
          <w:sz w:val="22"/>
        </w:rPr>
      </w:r>
      <w:r>
        <w:rPr>
          <w:rFonts w:ascii="Calibri"/>
          <w:color w:val="585858"/>
          <w:spacing w:val="-1"/>
          <w:sz w:val="22"/>
        </w:rPr>
        <w:t>.</w:t>
      </w:r>
      <w:r>
        <w:rPr>
          <w:rFonts w:ascii="Calibri"/>
          <w:sz w:val="22"/>
        </w:rPr>
      </w:r>
    </w:p>
    <w:p>
      <w:pPr>
        <w:spacing w:line="240" w:lineRule="auto" w:before="8"/>
        <w:rPr>
          <w:rFonts w:ascii="Calibri" w:hAnsi="Calibri" w:cs="Calibri" w:eastAsia="Calibri"/>
          <w:sz w:val="15"/>
          <w:szCs w:val="15"/>
        </w:rPr>
      </w:pPr>
    </w:p>
    <w:p>
      <w:pPr>
        <w:tabs>
          <w:tab w:pos="9591" w:val="left" w:leader="none"/>
        </w:tabs>
        <w:spacing w:before="59"/>
        <w:ind w:left="131" w:right="0" w:firstLine="0"/>
        <w:jc w:val="left"/>
        <w:rPr>
          <w:rFonts w:ascii="Calibri" w:hAnsi="Calibri" w:cs="Calibri" w:eastAsia="Calibri"/>
          <w:sz w:val="20"/>
          <w:szCs w:val="20"/>
        </w:rPr>
      </w:pPr>
      <w:bookmarkStart w:name="_bookmark29" w:id="37"/>
      <w:bookmarkEnd w:id="37"/>
      <w:r>
        <w:rPr/>
      </w:r>
      <w:r>
        <w:rPr>
          <w:rFonts w:ascii="Calibri"/>
          <w:b/>
          <w:w w:val="99"/>
          <w:sz w:val="20"/>
        </w:rPr>
      </w:r>
      <w:r>
        <w:rPr>
          <w:rFonts w:ascii="Calibri"/>
          <w:b/>
          <w:spacing w:val="-17"/>
          <w:w w:val="99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8.3</w:t>
      </w:r>
      <w:r>
        <w:rPr>
          <w:rFonts w:ascii="Calibri"/>
          <w:b/>
          <w:sz w:val="20"/>
          <w:highlight w:val="lightGray"/>
        </w:rPr>
        <w:t> -</w:t>
      </w:r>
      <w:r>
        <w:rPr>
          <w:rFonts w:ascii="Calibri"/>
          <w:b/>
          <w:spacing w:val="2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Workforce</w:t>
      </w:r>
      <w:r>
        <w:rPr>
          <w:rFonts w:ascii="Calibri"/>
          <w:b/>
          <w:spacing w:val="3"/>
          <w:sz w:val="20"/>
          <w:highlight w:val="lightGray"/>
        </w:rPr>
        <w:t> </w:t>
      </w:r>
      <w:r>
        <w:rPr>
          <w:rFonts w:ascii="Calibri"/>
          <w:b/>
          <w:spacing w:val="4"/>
          <w:sz w:val="20"/>
          <w:highlight w:val="lightGray"/>
        </w:rPr>
        <w:t>Security</w:t>
      </w:r>
      <w:r>
        <w:rPr>
          <w:rFonts w:ascii="Calibri"/>
          <w:b/>
          <w:w w:val="99"/>
          <w:sz w:val="20"/>
          <w:highlight w:val="lightGray"/>
        </w:rPr>
        <w:t> </w:t>
      </w:r>
      <w:r>
        <w:rPr>
          <w:rFonts w:ascii="Calibri"/>
          <w:b/>
          <w:sz w:val="20"/>
          <w:highlight w:val="lightGray"/>
        </w:rPr>
        <w:tab/>
      </w:r>
      <w:r>
        <w:rPr>
          <w:rFonts w:ascii="Calibri"/>
          <w:b/>
          <w:sz w:val="20"/>
        </w:rPr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spacing w:line="200" w:lineRule="atLeast"/>
        <w:ind w:left="1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shape style="width:473.15pt;height:40.1pt;mso-position-horizontal-relative:char;mso-position-vertical-relative:line" type="#_x0000_t202" filled="false" stroked="true" strokeweight=".22pt" strokecolor="#000000">
            <v:textbox inset="0,0,0,0">
              <w:txbxContent>
                <w:p>
                  <w:pPr>
                    <w:spacing w:line="239" w:lineRule="auto" w:before="0"/>
                    <w:ind w:left="49" w:right="72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0"/>
                      <w:szCs w:val="20"/>
                    </w:rPr>
                    <w:t>§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164.308(a)(3)(ii)(C):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-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Implement procedures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terminating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access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hAnsi="Calibri" w:cs="Calibri" w:eastAsia="Calibri"/>
                      <w:color w:val="585858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electronic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protected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health</w:t>
                  </w:r>
                  <w:r>
                    <w:rPr>
                      <w:rFonts w:ascii="Calibri" w:hAnsi="Calibri" w:cs="Calibri" w:eastAsia="Calibri"/>
                      <w:color w:val="585858"/>
                      <w:spacing w:val="4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information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when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 the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employment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workforce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member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ends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or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as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required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2"/>
                      <w:sz w:val="22"/>
                      <w:szCs w:val="22"/>
                    </w:rPr>
                    <w:t>by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determinations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made</w:t>
                  </w:r>
                  <w:r>
                    <w:rPr>
                      <w:rFonts w:ascii="Calibri" w:hAnsi="Calibri" w:cs="Calibri" w:eastAsia="Calibri"/>
                      <w:color w:val="585858"/>
                      <w:spacing w:val="5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as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specified</w:t>
                  </w:r>
                  <w:r>
                    <w:rPr>
                      <w:rFonts w:ascii="Calibri" w:hAnsi="Calibri" w:cs="Calibri" w:eastAsia="Calibri"/>
                      <w:color w:val="585858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color w:val="585858"/>
                      <w:sz w:val="22"/>
                      <w:szCs w:val="22"/>
                    </w:rPr>
                    <w:t>in </w:t>
                  </w:r>
                  <w:r>
                    <w:rPr>
                      <w:rFonts w:ascii="Calibri" w:hAnsi="Calibri" w:cs="Calibri" w:eastAsia="Calibri"/>
                      <w:color w:val="585858"/>
                      <w:spacing w:val="-1"/>
                      <w:sz w:val="22"/>
                      <w:szCs w:val="22"/>
                    </w:rPr>
                    <w:t>paragraph (a)(3)(ii)(b).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15"/>
          <w:szCs w:val="15"/>
        </w:rPr>
      </w:pPr>
    </w:p>
    <w:p>
      <w:pPr>
        <w:pStyle w:val="BodyText"/>
        <w:spacing w:line="240" w:lineRule="auto" w:before="56"/>
        <w:ind w:right="0"/>
        <w:jc w:val="left"/>
      </w:pPr>
      <w:r>
        <w:rPr>
          <w:color w:val="585858"/>
          <w:spacing w:val="-1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wireless</w:t>
      </w:r>
      <w:r>
        <w:rPr>
          <w:color w:val="585858"/>
          <w:spacing w:val="-2"/>
        </w:rPr>
        <w:t> </w:t>
      </w:r>
      <w:r>
        <w:rPr>
          <w:color w:val="585858"/>
          <w:spacing w:val="-1"/>
        </w:rPr>
        <w:t>key</w:t>
      </w:r>
      <w:r>
        <w:rPr>
          <w:color w:val="585858"/>
          <w:spacing w:val="1"/>
        </w:rPr>
        <w:t> </w:t>
      </w:r>
      <w:r>
        <w:rPr>
          <w:color w:val="585858"/>
          <w:spacing w:val="-1"/>
          <w:u w:val="single" w:color="585858"/>
        </w:rPr>
        <w:t>has been</w:t>
      </w:r>
      <w:r>
        <w:rPr>
          <w:color w:val="585858"/>
          <w:spacing w:val="-3"/>
          <w:u w:val="single" w:color="585858"/>
        </w:rPr>
        <w:t> </w:t>
      </w:r>
      <w:r>
        <w:rPr>
          <w:color w:val="585858"/>
          <w:spacing w:val="-1"/>
          <w:u w:val="single" w:color="585858"/>
        </w:rPr>
        <w:t>changed</w:t>
      </w:r>
      <w:r>
        <w:rPr>
          <w:color w:val="585858"/>
          <w:u w:val="single" w:color="585858"/>
        </w:rPr>
        <w:t> </w:t>
      </w:r>
      <w:r>
        <w:rPr>
          <w:color w:val="585858"/>
        </w:rPr>
      </w:r>
      <w:r>
        <w:rPr>
          <w:color w:val="585858"/>
          <w:spacing w:val="-1"/>
        </w:rPr>
        <w:t>since</w:t>
      </w:r>
      <w:r>
        <w:rPr>
          <w:color w:val="585858"/>
          <w:spacing w:val="1"/>
        </w:rPr>
        <w:t> </w:t>
      </w:r>
      <w:r>
        <w:rPr>
          <w:color w:val="585858"/>
          <w:spacing w:val="-1"/>
        </w:rPr>
        <w:t>the</w:t>
      </w:r>
      <w:r>
        <w:rPr>
          <w:color w:val="585858"/>
        </w:rPr>
        <w:t> </w:t>
      </w:r>
      <w:r>
        <w:rPr>
          <w:color w:val="585858"/>
          <w:spacing w:val="-1"/>
        </w:rPr>
        <w:t>latest</w:t>
      </w:r>
      <w:r>
        <w:rPr>
          <w:color w:val="585858"/>
        </w:rPr>
        <w:t> </w:t>
      </w:r>
      <w:r>
        <w:rPr>
          <w:color w:val="585858"/>
          <w:spacing w:val="-2"/>
        </w:rPr>
        <w:t>high</w:t>
      </w:r>
      <w:r>
        <w:rPr>
          <w:color w:val="585858"/>
          <w:spacing w:val="-1"/>
        </w:rPr>
        <w:t> </w:t>
      </w:r>
      <w:r>
        <w:rPr>
          <w:color w:val="585858"/>
        </w:rPr>
        <w:t>risk </w:t>
      </w:r>
      <w:r>
        <w:rPr>
          <w:color w:val="585858"/>
          <w:spacing w:val="-1"/>
        </w:rPr>
        <w:t>employee</w:t>
      </w:r>
      <w:r>
        <w:rPr>
          <w:color w:val="585858"/>
        </w:rPr>
        <w:t> </w:t>
      </w:r>
      <w:r>
        <w:rPr>
          <w:color w:val="585858"/>
          <w:spacing w:val="-1"/>
        </w:rPr>
        <w:t>termination.</w:t>
      </w:r>
      <w:r>
        <w:rPr/>
      </w:r>
    </w:p>
    <w:sectPr>
      <w:footerReference w:type="default" r:id="rId23"/>
      <w:pgSz w:w="12240" w:h="15840"/>
      <w:pgMar w:footer="723" w:header="720" w:top="1440" w:bottom="920" w:left="128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.024002pt;margin-top:744.866028pt;width:129.85pt;height:12pt;mso-position-horizontal-relative:page;mso-position-vertical-relative:page;z-index:-18683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z w:val="20"/>
                  </w:rPr>
                  <w:t>PROPRIETARY</w:t>
                </w:r>
                <w:r>
                  <w:rPr>
                    <w:rFonts w:ascii="Calibri"/>
                    <w:color w:val="585858"/>
                    <w:spacing w:val="-14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&amp;</w:t>
                </w:r>
                <w:r>
                  <w:rPr>
                    <w:rFonts w:ascii="Calibri"/>
                    <w:color w:val="585858"/>
                    <w:spacing w:val="-12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CONFIDENTIAL</w:t>
                </w:r>
                <w:r>
                  <w:rPr>
                    <w:rFonts w:ascii="Calibri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86.660004pt;margin-top:744.866028pt;width:54.35pt;height:12pt;mso-position-horizontal-relative:page;mso-position-vertical-relative:page;z-index:-18680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PAGE</w:t>
                </w:r>
                <w:r>
                  <w:rPr>
                    <w:rFonts w:ascii="Calibri"/>
                    <w:color w:val="585858"/>
                    <w:spacing w:val="-3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color w:val="585858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Calibri"/>
                    <w:color w:val="585858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of</w:t>
                </w:r>
                <w:r>
                  <w:rPr>
                    <w:rFonts w:ascii="Calibri"/>
                    <w:color w:val="585858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31</w:t>
                </w:r>
                <w:r>
                  <w:rPr>
                    <w:rFonts w:ascii="Calibri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.024002pt;margin-top:744.866028pt;width:129.85pt;height:12pt;mso-position-horizontal-relative:page;mso-position-vertical-relative:page;z-index:-18673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z w:val="20"/>
                  </w:rPr>
                  <w:t>PROPRIETARY</w:t>
                </w:r>
                <w:r>
                  <w:rPr>
                    <w:rFonts w:ascii="Calibri"/>
                    <w:color w:val="585858"/>
                    <w:spacing w:val="-14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&amp;</w:t>
                </w:r>
                <w:r>
                  <w:rPr>
                    <w:rFonts w:ascii="Calibri"/>
                    <w:color w:val="585858"/>
                    <w:spacing w:val="-12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CONFIDENTIAL</w:t>
                </w:r>
                <w:r>
                  <w:rPr>
                    <w:rFonts w:ascii="Calibri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81.619995pt;margin-top:744.866028pt;width:59.4pt;height:12pt;mso-position-horizontal-relative:page;mso-position-vertical-relative:page;z-index:-18671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PAGE</w:t>
                </w:r>
                <w:r>
                  <w:rPr>
                    <w:rFonts w:ascii="Calibri"/>
                    <w:color w:val="585858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10</w:t>
                </w:r>
                <w:r>
                  <w:rPr>
                    <w:rFonts w:ascii="Calibri"/>
                    <w:color w:val="585858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of</w:t>
                </w:r>
                <w:r>
                  <w:rPr>
                    <w:rFonts w:ascii="Calibri"/>
                    <w:color w:val="585858"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31</w:t>
                </w:r>
                <w:r>
                  <w:rPr>
                    <w:rFonts w:ascii="Calibri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.024002pt;margin-top:744.866028pt;width:129.85pt;height:12pt;mso-position-horizontal-relative:page;mso-position-vertical-relative:page;z-index:-18668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z w:val="20"/>
                  </w:rPr>
                  <w:t>PROPRIETARY</w:t>
                </w:r>
                <w:r>
                  <w:rPr>
                    <w:rFonts w:ascii="Calibri"/>
                    <w:color w:val="585858"/>
                    <w:spacing w:val="-14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&amp;</w:t>
                </w:r>
                <w:r>
                  <w:rPr>
                    <w:rFonts w:ascii="Calibri"/>
                    <w:color w:val="585858"/>
                    <w:spacing w:val="-12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CONFIDENTIAL</w:t>
                </w:r>
                <w:r>
                  <w:rPr>
                    <w:rFonts w:ascii="Calibri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81.619995pt;margin-top:744.866028pt;width:59.4pt;height:12pt;mso-position-horizontal-relative:page;mso-position-vertical-relative:page;z-index:-18666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PAGE</w:t>
                </w:r>
                <w:r>
                  <w:rPr>
                    <w:rFonts w:ascii="Calibri"/>
                    <w:color w:val="585858"/>
                    <w:spacing w:val="-3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color w:val="585858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Calibri"/>
                    <w:color w:val="585858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of</w:t>
                </w:r>
                <w:r>
                  <w:rPr>
                    <w:rFonts w:ascii="Calibri"/>
                    <w:color w:val="585858"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31</w:t>
                </w:r>
                <w:r>
                  <w:rPr>
                    <w:rFonts w:ascii="Calibri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.024002pt;margin-top:744.866028pt;width:129.85pt;height:12pt;mso-position-horizontal-relative:page;mso-position-vertical-relative:page;z-index:-18659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z w:val="20"/>
                  </w:rPr>
                  <w:t>PROPRIETARY</w:t>
                </w:r>
                <w:r>
                  <w:rPr>
                    <w:rFonts w:ascii="Calibri"/>
                    <w:color w:val="585858"/>
                    <w:spacing w:val="-14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&amp;</w:t>
                </w:r>
                <w:r>
                  <w:rPr>
                    <w:rFonts w:ascii="Calibri"/>
                    <w:color w:val="585858"/>
                    <w:spacing w:val="-12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CONFIDENTIAL</w:t>
                </w:r>
                <w:r>
                  <w:rPr>
                    <w:rFonts w:ascii="Calibri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81.619995pt;margin-top:744.866028pt;width:59.4pt;height:12pt;mso-position-horizontal-relative:page;mso-position-vertical-relative:page;z-index:-18656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PAGE</w:t>
                </w:r>
                <w:r>
                  <w:rPr>
                    <w:rFonts w:ascii="Calibri"/>
                    <w:color w:val="585858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20</w:t>
                </w:r>
                <w:r>
                  <w:rPr>
                    <w:rFonts w:ascii="Calibri"/>
                    <w:color w:val="585858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of</w:t>
                </w:r>
                <w:r>
                  <w:rPr>
                    <w:rFonts w:ascii="Calibri"/>
                    <w:color w:val="585858"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31</w:t>
                </w:r>
                <w:r>
                  <w:rPr>
                    <w:rFonts w:ascii="Calibri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.024002pt;margin-top:744.866028pt;width:129.85pt;height:12pt;mso-position-horizontal-relative:page;mso-position-vertical-relative:page;z-index:-18654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z w:val="20"/>
                  </w:rPr>
                  <w:t>PROPRIETARY</w:t>
                </w:r>
                <w:r>
                  <w:rPr>
                    <w:rFonts w:ascii="Calibri"/>
                    <w:color w:val="585858"/>
                    <w:spacing w:val="-14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&amp;</w:t>
                </w:r>
                <w:r>
                  <w:rPr>
                    <w:rFonts w:ascii="Calibri"/>
                    <w:color w:val="585858"/>
                    <w:spacing w:val="-12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CONFIDENTIAL</w:t>
                </w:r>
                <w:r>
                  <w:rPr>
                    <w:rFonts w:ascii="Calibri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81.619995pt;margin-top:744.866028pt;width:59.4pt;height:12pt;mso-position-horizontal-relative:page;mso-position-vertical-relative:page;z-index:-18652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PAGE</w:t>
                </w:r>
                <w:r>
                  <w:rPr>
                    <w:rFonts w:ascii="Calibri"/>
                    <w:color w:val="585858"/>
                    <w:spacing w:val="-3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color w:val="585858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Calibri"/>
                    <w:color w:val="585858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of</w:t>
                </w:r>
                <w:r>
                  <w:rPr>
                    <w:rFonts w:ascii="Calibri"/>
                    <w:color w:val="585858"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31</w:t>
                </w:r>
                <w:r>
                  <w:rPr>
                    <w:rFonts w:ascii="Calibri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.024002pt;margin-top:744.866028pt;width:129.85pt;height:12pt;mso-position-horizontal-relative:page;mso-position-vertical-relative:page;z-index:-18649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z w:val="20"/>
                  </w:rPr>
                  <w:t>PROPRIETARY</w:t>
                </w:r>
                <w:r>
                  <w:rPr>
                    <w:rFonts w:ascii="Calibri"/>
                    <w:color w:val="585858"/>
                    <w:spacing w:val="-14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&amp;</w:t>
                </w:r>
                <w:r>
                  <w:rPr>
                    <w:rFonts w:ascii="Calibri"/>
                    <w:color w:val="585858"/>
                    <w:spacing w:val="-12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CONFIDENTIAL</w:t>
                </w:r>
                <w:r>
                  <w:rPr>
                    <w:rFonts w:ascii="Calibri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81.619995pt;margin-top:744.866028pt;width:59.4pt;height:12pt;mso-position-horizontal-relative:page;mso-position-vertical-relative:page;z-index:-18647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PAGE</w:t>
                </w:r>
                <w:r>
                  <w:rPr>
                    <w:rFonts w:ascii="Calibri"/>
                    <w:color w:val="585858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30</w:t>
                </w:r>
                <w:r>
                  <w:rPr>
                    <w:rFonts w:ascii="Calibri"/>
                    <w:color w:val="585858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of</w:t>
                </w:r>
                <w:r>
                  <w:rPr>
                    <w:rFonts w:ascii="Calibri"/>
                    <w:color w:val="585858"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31</w:t>
                </w:r>
                <w:r>
                  <w:rPr>
                    <w:rFonts w:ascii="Calibri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.024002pt;margin-top:744.866028pt;width:129.85pt;height:12pt;mso-position-horizontal-relative:page;mso-position-vertical-relative:page;z-index:-18644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z w:val="20"/>
                  </w:rPr>
                  <w:t>PROPRIETARY</w:t>
                </w:r>
                <w:r>
                  <w:rPr>
                    <w:rFonts w:ascii="Calibri"/>
                    <w:color w:val="585858"/>
                    <w:spacing w:val="-14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&amp;</w:t>
                </w:r>
                <w:r>
                  <w:rPr>
                    <w:rFonts w:ascii="Calibri"/>
                    <w:color w:val="585858"/>
                    <w:spacing w:val="-12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CONFIDENTIAL</w:t>
                </w:r>
                <w:r>
                  <w:rPr>
                    <w:rFonts w:ascii="Calibri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81.619995pt;margin-top:744.866028pt;width:59.4pt;height:12pt;mso-position-horizontal-relative:page;mso-position-vertical-relative:page;z-index:-18642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PAGE</w:t>
                </w:r>
                <w:r>
                  <w:rPr>
                    <w:rFonts w:ascii="Calibri"/>
                    <w:color w:val="585858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31</w:t>
                </w:r>
                <w:r>
                  <w:rPr>
                    <w:rFonts w:ascii="Calibri"/>
                    <w:color w:val="585858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of</w:t>
                </w:r>
                <w:r>
                  <w:rPr>
                    <w:rFonts w:ascii="Calibri"/>
                    <w:color w:val="585858"/>
                    <w:spacing w:val="-5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31</w:t>
                </w:r>
                <w:r>
                  <w:rPr>
                    <w:rFonts w:ascii="Calibri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2pt;margin-top:36pt;width:144pt;height:36pt;mso-position-horizontal-relative:page;mso-position-vertical-relative:page;z-index:-186880" type="#_x0000_t75" stroked="false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8.350006pt;margin-top:48.650002pt;width:152.65pt;height:24.1pt;mso-position-horizontal-relative:page;mso-position-vertical-relative:page;z-index:-186856" type="#_x0000_t202" filled="false" stroked="false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Evidence</w:t>
                </w:r>
                <w:r>
                  <w:rPr>
                    <w:rFonts w:ascii="Calibri"/>
                    <w:color w:val="585858"/>
                    <w:spacing w:val="-9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of</w:t>
                </w:r>
                <w:r>
                  <w:rPr>
                    <w:rFonts w:ascii="Calibri"/>
                    <w:color w:val="585858"/>
                    <w:spacing w:val="-8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HIPAA</w:t>
                </w:r>
                <w:r>
                  <w:rPr>
                    <w:rFonts w:ascii="Calibri"/>
                    <w:color w:val="585858"/>
                    <w:spacing w:val="-9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Policy</w:t>
                </w:r>
                <w:r>
                  <w:rPr>
                    <w:rFonts w:ascii="Calibri"/>
                    <w:color w:val="585858"/>
                    <w:spacing w:val="-7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Compliance</w:t>
                </w:r>
                <w:r>
                  <w:rPr>
                    <w:rFonts w:ascii="Calibri"/>
                    <w:sz w:val="20"/>
                  </w:rPr>
                </w:r>
              </w:p>
              <w:p>
                <w:pPr>
                  <w:spacing w:line="243" w:lineRule="exact" w:before="0"/>
                  <w:ind w:left="1402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z w:val="20"/>
                  </w:rPr>
                  <w:t>HIPAA</w:t>
                </w:r>
                <w:r>
                  <w:rPr>
                    <w:rFonts w:ascii="Calibri"/>
                    <w:color w:val="585858"/>
                    <w:spacing w:val="-16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ASSESSMENT</w:t>
                </w:r>
                <w:r>
                  <w:rPr>
                    <w:rFonts w:ascii="Calibri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2pt;margin-top:36pt;width:144pt;height:36pt;mso-position-horizontal-relative:page;mso-position-vertical-relative:page;z-index:-186784" type="#_x0000_t75" stroked="false">
          <v:imagedata r:id="rId1" o:title=""/>
        </v:shape>
      </w:pict>
    </w:r>
    <w:r>
      <w:rPr/>
      <w:pict>
        <v:shape style="position:absolute;margin-left:388.350006pt;margin-top:48.650002pt;width:152.65pt;height:24.1pt;mso-position-horizontal-relative:page;mso-position-vertical-relative:page;z-index:-186760" type="#_x0000_t202" filled="false" stroked="false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Evidence</w:t>
                </w:r>
                <w:r>
                  <w:rPr>
                    <w:rFonts w:ascii="Calibri"/>
                    <w:color w:val="585858"/>
                    <w:spacing w:val="-9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of</w:t>
                </w:r>
                <w:r>
                  <w:rPr>
                    <w:rFonts w:ascii="Calibri"/>
                    <w:color w:val="585858"/>
                    <w:spacing w:val="-8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HIPAA</w:t>
                </w:r>
                <w:r>
                  <w:rPr>
                    <w:rFonts w:ascii="Calibri"/>
                    <w:color w:val="585858"/>
                    <w:spacing w:val="-9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Policy</w:t>
                </w:r>
                <w:r>
                  <w:rPr>
                    <w:rFonts w:ascii="Calibri"/>
                    <w:color w:val="585858"/>
                    <w:spacing w:val="-7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Compliance</w:t>
                </w:r>
                <w:r>
                  <w:rPr>
                    <w:rFonts w:ascii="Calibri"/>
                    <w:sz w:val="20"/>
                  </w:rPr>
                </w:r>
              </w:p>
              <w:p>
                <w:pPr>
                  <w:spacing w:line="243" w:lineRule="exact" w:before="0"/>
                  <w:ind w:left="1402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z w:val="20"/>
                  </w:rPr>
                  <w:t>HIPAA</w:t>
                </w:r>
                <w:r>
                  <w:rPr>
                    <w:rFonts w:ascii="Calibri"/>
                    <w:color w:val="585858"/>
                    <w:spacing w:val="-16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ASSESSMENT</w:t>
                </w:r>
                <w:r>
                  <w:rPr>
                    <w:rFonts w:ascii="Calibri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2pt;margin-top:36pt;width:144pt;height:36pt;mso-position-horizontal-relative:page;mso-position-vertical-relative:page;z-index:-186640" type="#_x0000_t75" stroked="false">
          <v:imagedata r:id="rId1" o:title=""/>
        </v:shape>
      </w:pict>
    </w:r>
    <w:r>
      <w:rPr/>
      <w:pict>
        <v:shape style="position:absolute;margin-left:388.350006pt;margin-top:48.650002pt;width:152.65pt;height:24.1pt;mso-position-horizontal-relative:page;mso-position-vertical-relative:page;z-index:-186616" type="#_x0000_t202" filled="false" stroked="false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Evidence</w:t>
                </w:r>
                <w:r>
                  <w:rPr>
                    <w:rFonts w:ascii="Calibri"/>
                    <w:color w:val="585858"/>
                    <w:spacing w:val="-9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of</w:t>
                </w:r>
                <w:r>
                  <w:rPr>
                    <w:rFonts w:ascii="Calibri"/>
                    <w:color w:val="585858"/>
                    <w:spacing w:val="-8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HIPAA</w:t>
                </w:r>
                <w:r>
                  <w:rPr>
                    <w:rFonts w:ascii="Calibri"/>
                    <w:color w:val="585858"/>
                    <w:spacing w:val="-9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Policy</w:t>
                </w:r>
                <w:r>
                  <w:rPr>
                    <w:rFonts w:ascii="Calibri"/>
                    <w:color w:val="585858"/>
                    <w:spacing w:val="-7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z w:val="20"/>
                  </w:rPr>
                  <w:t>Compliance</w:t>
                </w:r>
                <w:r>
                  <w:rPr>
                    <w:rFonts w:ascii="Calibri"/>
                    <w:sz w:val="20"/>
                  </w:rPr>
                </w:r>
              </w:p>
              <w:p>
                <w:pPr>
                  <w:spacing w:line="243" w:lineRule="exact" w:before="0"/>
                  <w:ind w:left="1402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color w:val="585858"/>
                    <w:sz w:val="20"/>
                  </w:rPr>
                  <w:t>HIPAA</w:t>
                </w:r>
                <w:r>
                  <w:rPr>
                    <w:rFonts w:ascii="Calibri"/>
                    <w:color w:val="585858"/>
                    <w:spacing w:val="-16"/>
                    <w:sz w:val="20"/>
                  </w:rPr>
                  <w:t> </w:t>
                </w:r>
                <w:r>
                  <w:rPr>
                    <w:rFonts w:ascii="Calibri"/>
                    <w:color w:val="585858"/>
                    <w:spacing w:val="-1"/>
                    <w:sz w:val="20"/>
                  </w:rPr>
                  <w:t>ASSESSMENT</w:t>
                </w:r>
                <w:r>
                  <w:rPr>
                    <w:rFonts w:ascii="Calibri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6"/>
      <w:numFmt w:val="decimal"/>
      <w:lvlText w:val="%1"/>
      <w:lvlJc w:val="left"/>
      <w:pPr>
        <w:ind w:left="322" w:hanging="162"/>
        <w:jc w:val="left"/>
      </w:pPr>
      <w:rPr>
        <w:rFonts w:hint="default"/>
        <w:highlight w:val="lightGray"/>
      </w:rPr>
    </w:lvl>
    <w:lvl w:ilvl="1">
      <w:start w:val="1"/>
      <w:numFmt w:val="bullet"/>
      <w:lvlText w:val="•"/>
      <w:lvlJc w:val="left"/>
      <w:pPr>
        <w:ind w:left="1262" w:hanging="16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01" w:hanging="16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41" w:hanging="16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1" w:hanging="16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1" w:hanging="16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0" w:hanging="16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0" w:hanging="16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0" w:hanging="162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"/>
      <w:lvlJc w:val="left"/>
      <w:pPr>
        <w:ind w:left="256" w:hanging="257"/>
      </w:pPr>
      <w:rPr>
        <w:rFonts w:hint="default" w:ascii="Wingdings" w:hAnsi="Wingdings" w:eastAsia="Wingdings"/>
        <w:b/>
        <w:bCs/>
        <w:color w:val="00630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96" w:hanging="25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5" w:hanging="25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5" w:hanging="2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" w:hanging="2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3" w:hanging="2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3" w:hanging="2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2" w:hanging="2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72" w:hanging="257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"/>
      <w:lvlJc w:val="left"/>
      <w:pPr>
        <w:ind w:left="256" w:hanging="257"/>
      </w:pPr>
      <w:rPr>
        <w:rFonts w:hint="default" w:ascii="Wingdings" w:hAnsi="Wingdings" w:eastAsia="Wingdings"/>
        <w:b/>
        <w:bCs/>
        <w:color w:val="00630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96" w:hanging="25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5" w:hanging="25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5" w:hanging="2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" w:hanging="2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3" w:hanging="2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3" w:hanging="2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2" w:hanging="2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72" w:hanging="257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"/>
      <w:lvlJc w:val="left"/>
      <w:pPr>
        <w:ind w:left="1100" w:hanging="257"/>
      </w:pPr>
      <w:rPr>
        <w:rFonts w:hint="default" w:ascii="Wingdings" w:hAnsi="Wingdings" w:eastAsia="Wingdings"/>
        <w:b/>
        <w:bCs/>
        <w:color w:val="00630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187" w:hanging="25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73" w:hanging="25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60" w:hanging="2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46" w:hanging="2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533" w:hanging="2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619" w:hanging="2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706" w:hanging="2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792" w:hanging="257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302" w:hanging="162"/>
        <w:jc w:val="left"/>
      </w:pPr>
      <w:rPr>
        <w:rFonts w:hint="default"/>
        <w:highlight w:val="lightGray"/>
      </w:rPr>
    </w:lvl>
    <w:lvl w:ilvl="1">
      <w:start w:val="1"/>
      <w:numFmt w:val="bullet"/>
      <w:lvlText w:val="•"/>
      <w:lvlJc w:val="left"/>
      <w:pPr>
        <w:ind w:left="1242" w:hanging="16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81" w:hanging="16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1" w:hanging="16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1" w:hanging="16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1" w:hanging="16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0" w:hanging="16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0" w:hanging="16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0" w:hanging="162"/>
      </w:pPr>
      <w:rPr>
        <w:rFonts w:hint="default"/>
      </w:rPr>
    </w:lvl>
  </w:abstractNum>
  <w:abstractNum w:abstractNumId="4">
    <w:multiLevelType w:val="hybridMultilevel"/>
    <w:lvl w:ilvl="0">
      <w:start w:val="8"/>
      <w:numFmt w:val="decimal"/>
      <w:lvlText w:val="%1"/>
      <w:lvlJc w:val="left"/>
      <w:pPr>
        <w:ind w:left="1151" w:hanging="33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1" w:hanging="332"/>
        <w:jc w:val="left"/>
      </w:pPr>
      <w:rPr>
        <w:rFonts w:hint="default" w:ascii="Calibri" w:hAnsi="Calibri" w:eastAsia="Calibri"/>
        <w:color w:val="585858"/>
        <w:sz w:val="22"/>
        <w:szCs w:val="22"/>
      </w:rPr>
    </w:lvl>
    <w:lvl w:ilvl="2">
      <w:start w:val="1"/>
      <w:numFmt w:val="bullet"/>
      <w:lvlText w:val="•"/>
      <w:lvlJc w:val="left"/>
      <w:pPr>
        <w:ind w:left="2853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4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4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5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56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07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58" w:hanging="332"/>
      </w:pPr>
      <w:rPr>
        <w:rFonts w:hint="default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left="1151" w:hanging="33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" w:hanging="332"/>
        <w:jc w:val="left"/>
      </w:pPr>
      <w:rPr>
        <w:rFonts w:hint="default" w:ascii="Calibri" w:hAnsi="Calibri" w:eastAsia="Calibri"/>
        <w:color w:val="585858"/>
        <w:sz w:val="22"/>
        <w:szCs w:val="22"/>
      </w:rPr>
    </w:lvl>
    <w:lvl w:ilvl="2">
      <w:start w:val="1"/>
      <w:numFmt w:val="bullet"/>
      <w:lvlText w:val="•"/>
      <w:lvlJc w:val="left"/>
      <w:pPr>
        <w:ind w:left="2096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2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7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8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3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9" w:hanging="332"/>
      </w:pPr>
      <w:rPr>
        <w:rFonts w:hint="default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1151" w:hanging="33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1" w:hanging="332"/>
        <w:jc w:val="left"/>
      </w:pPr>
      <w:rPr>
        <w:rFonts w:hint="default" w:ascii="Calibri" w:hAnsi="Calibri" w:eastAsia="Calibri"/>
        <w:color w:val="585858"/>
        <w:sz w:val="22"/>
        <w:szCs w:val="22"/>
      </w:rPr>
    </w:lvl>
    <w:lvl w:ilvl="2">
      <w:start w:val="1"/>
      <w:numFmt w:val="decimal"/>
      <w:lvlText w:val="%1.%2.%3"/>
      <w:lvlJc w:val="left"/>
      <w:pPr>
        <w:ind w:left="1317" w:hanging="497"/>
        <w:jc w:val="left"/>
      </w:pPr>
      <w:rPr>
        <w:rFonts w:hint="default" w:ascii="Calibri" w:hAnsi="Calibri" w:eastAsia="Calibri"/>
        <w:color w:val="585858"/>
        <w:sz w:val="22"/>
        <w:szCs w:val="22"/>
      </w:rPr>
    </w:lvl>
    <w:lvl w:ilvl="3">
      <w:start w:val="1"/>
      <w:numFmt w:val="bullet"/>
      <w:lvlText w:val="•"/>
      <w:lvlJc w:val="left"/>
      <w:pPr>
        <w:ind w:left="3171" w:hanging="4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4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5" w:hanging="4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52" w:hanging="4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79" w:hanging="4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6" w:hanging="497"/>
      </w:pPr>
      <w:rPr>
        <w:rFonts w:hint="default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151" w:hanging="33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" w:hanging="332"/>
        <w:jc w:val="left"/>
      </w:pPr>
      <w:rPr>
        <w:rFonts w:hint="default" w:ascii="Calibri" w:hAnsi="Calibri" w:eastAsia="Calibri"/>
        <w:color w:val="585858"/>
        <w:sz w:val="22"/>
        <w:szCs w:val="22"/>
      </w:rPr>
    </w:lvl>
    <w:lvl w:ilvl="2">
      <w:start w:val="1"/>
      <w:numFmt w:val="bullet"/>
      <w:lvlText w:val="•"/>
      <w:lvlJc w:val="left"/>
      <w:pPr>
        <w:ind w:left="2096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2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7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8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3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9" w:hanging="33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63" w:hanging="164"/>
        <w:jc w:val="left"/>
      </w:pPr>
      <w:rPr>
        <w:rFonts w:hint="default" w:ascii="Calibri" w:hAnsi="Calibri" w:eastAsia="Calibri"/>
        <w:color w:val="585858"/>
        <w:sz w:val="22"/>
        <w:szCs w:val="22"/>
      </w:rPr>
    </w:lvl>
    <w:lvl w:ilvl="1">
      <w:start w:val="1"/>
      <w:numFmt w:val="bullet"/>
      <w:lvlText w:val="•"/>
      <w:lvlJc w:val="left"/>
      <w:pPr>
        <w:ind w:left="263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07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51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95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39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3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7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1" w:hanging="164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60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4"/>
      <w:ind w:left="322" w:hanging="162"/>
      <w:outlineLvl w:val="1"/>
    </w:pPr>
    <w:rPr>
      <w:rFonts w:ascii="Calibri" w:hAnsi="Calibri" w:eastAsia="Calibri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Calibri" w:hAnsi="Calibri" w:eastAsia="Calibri"/>
      <w:b/>
      <w:bCs/>
      <w:i/>
      <w:sz w:val="24"/>
      <w:szCs w:val="24"/>
    </w:rPr>
  </w:style>
  <w:style w:styleId="Heading3" w:type="paragraph">
    <w:name w:val="Heading 3"/>
    <w:basedOn w:val="Normal"/>
    <w:uiPriority w:val="1"/>
    <w:qFormat/>
    <w:pPr>
      <w:ind w:left="160"/>
      <w:outlineLvl w:val="3"/>
    </w:pPr>
    <w:rPr>
      <w:rFonts w:ascii="Calibri" w:hAnsi="Calibri" w:eastAsia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footer" Target="footer4.xml"/><Relationship Id="rId18" Type="http://schemas.openxmlformats.org/officeDocument/2006/relationships/footer" Target="footer5.xml"/><Relationship Id="rId19" Type="http://schemas.openxmlformats.org/officeDocument/2006/relationships/footer" Target="footer6.xml"/><Relationship Id="rId20" Type="http://schemas.openxmlformats.org/officeDocument/2006/relationships/hyperlink" Target="mailto:wparson@Excelsior.com.ost" TargetMode="External"/><Relationship Id="rId21" Type="http://schemas.openxmlformats.org/officeDocument/2006/relationships/hyperlink" Target="mailto:wparson@MyCo.com" TargetMode="External"/><Relationship Id="rId22" Type="http://schemas.openxmlformats.org/officeDocument/2006/relationships/hyperlink" Target="mailto:wparson@MyCo.com.ost" TargetMode="External"/><Relationship Id="rId23" Type="http://schemas.openxmlformats.org/officeDocument/2006/relationships/footer" Target="footer7.xml"/><Relationship Id="rId24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Winter</dc:creator>
  <dcterms:created xsi:type="dcterms:W3CDTF">2018-04-25T16:42:11Z</dcterms:created>
  <dcterms:modified xsi:type="dcterms:W3CDTF">2018-04-25T16:42:11Z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2014-04-03T00:00:00Z</vt:filetime>
  </property>
  <property fmtid="{D5CDD505-2E9C-101B-9397-08002B2CF9AE}" pid="3" name="LastSaved">
    <vt:filetime>2018-04-25T00:00:00Z</vt:filetime>
  </property>
</Properties>
</file>